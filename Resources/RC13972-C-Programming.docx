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  <Override PartName="/word/footer297.xml" ContentType="application/vnd.openxmlformats-officedocument.wordprocessingml.footer+xml"/>
  <Override PartName="/word/footer298.xml" ContentType="application/vnd.openxmlformats-officedocument.wordprocessingml.footer+xml"/>
  <Override PartName="/word/footer299.xml" ContentType="application/vnd.openxmlformats-officedocument.wordprocessingml.footer+xml"/>
  <Override PartName="/word/footer300.xml" ContentType="application/vnd.openxmlformats-officedocument.wordprocessingml.footer+xml"/>
  <Override PartName="/word/footer301.xml" ContentType="application/vnd.openxmlformats-officedocument.wordprocessingml.footer+xml"/>
  <Override PartName="/word/footer302.xml" ContentType="application/vnd.openxmlformats-officedocument.wordprocessingml.footer+xml"/>
  <Override PartName="/word/footer30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0" w:after="0" w:line="240" w:lineRule="auto"/>
        <w:ind w:left="50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RC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13972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(#66791)</w:t>
      </w:r>
      <w:r>
        <w:rPr>
          <w:rFonts w:ascii="Arial" w:hAnsi="Arial" w:cs="Arial" w:eastAsia="Arial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9/18/89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40" w:lineRule="auto"/>
        <w:ind w:left="49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Compute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r</w:t>
      </w:r>
      <w:r>
        <w:rPr>
          <w:rFonts w:ascii="Arial" w:hAnsi="Arial" w:cs="Arial" w:eastAsia="Arial"/>
          <w:sz w:val="18"/>
          <w:szCs w:val="18"/>
          <w:spacing w:val="9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Science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86" w:lineRule="exact"/>
        <w:ind w:left="517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  <w:position w:val="-2"/>
        </w:rPr>
        <w:t>Researc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  <w:position w:val="-2"/>
        </w:rPr>
        <w:t>h</w:t>
      </w:r>
      <w:r>
        <w:rPr>
          <w:rFonts w:ascii="Arial" w:hAnsi="Arial" w:cs="Arial" w:eastAsia="Arial"/>
          <w:sz w:val="52"/>
          <w:szCs w:val="52"/>
          <w:spacing w:val="126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1"/>
          <w:b/>
          <w:bCs/>
          <w:position w:val="-2"/>
        </w:rPr>
        <w:t>Report</w:t>
      </w:r>
      <w:r>
        <w:rPr>
          <w:rFonts w:ascii="Arial" w:hAnsi="Arial" w:cs="Arial" w:eastAsia="Arial"/>
          <w:sz w:val="52"/>
          <w:szCs w:val="5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700" w:right="660"/>
        </w:sectPr>
      </w:pPr>
      <w:rPr/>
    </w:p>
    <w:p>
      <w:pPr>
        <w:spacing w:before="18" w:after="0" w:line="240" w:lineRule="auto"/>
        <w:ind w:left="479" w:right="-97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3"/>
          <w:szCs w:val="33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Introduction</w:t>
      </w:r>
      <w:r>
        <w:rPr>
          <w:rFonts w:ascii="Arial" w:hAnsi="Arial" w:cs="Arial" w:eastAsia="Arial"/>
          <w:sz w:val="33"/>
          <w:szCs w:val="33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33"/>
          <w:szCs w:val="33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3"/>
          <w:szCs w:val="33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33"/>
          <w:szCs w:val="33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4"/>
          <w:b/>
          <w:bCs/>
        </w:rPr>
        <w:t>Programming</w:t>
      </w:r>
      <w:r>
        <w:rPr>
          <w:rFonts w:ascii="Arial" w:hAnsi="Arial" w:cs="Arial" w:eastAsia="Arial"/>
          <w:sz w:val="33"/>
          <w:szCs w:val="33"/>
          <w:spacing w:val="0"/>
          <w:w w:val="100"/>
        </w:rPr>
      </w:r>
    </w:p>
    <w:p>
      <w:pPr>
        <w:spacing w:before="37" w:after="0" w:line="240" w:lineRule="auto"/>
        <w:ind w:left="484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03"/>
          <w:b/>
          <w:bCs/>
        </w:rPr>
        <w:t>Language</w:t>
      </w:r>
      <w:r>
        <w:rPr>
          <w:rFonts w:ascii="Arial" w:hAnsi="Arial" w:cs="Arial" w:eastAsia="Arial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6" w:lineRule="exact"/>
        <w:ind w:right="-94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36"/>
          <w:szCs w:val="36"/>
          <w:w w:val="50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36"/>
          <w:szCs w:val="36"/>
          <w:spacing w:val="-31"/>
          <w:w w:val="50"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83"/>
          <w:position w:val="-1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83"/>
          <w:position w:val="-1"/>
        </w:rPr>
        <w:t>E'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9" w:lineRule="exact"/>
        <w:ind w:left="163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79"/>
          <w:position w:val="-1"/>
        </w:rPr>
        <w:t>lDt•r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9"/>
          <w:position w:val="-1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55" w:lineRule="exact"/>
        <w:ind w:left="172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316"/>
        </w:rPr>
        <w:t>I</w:t>
      </w:r>
      <w:r>
        <w:rPr>
          <w:rFonts w:ascii="Arial" w:hAnsi="Arial" w:cs="Arial" w:eastAsia="Arial"/>
          <w:sz w:val="6"/>
          <w:szCs w:val="6"/>
          <w:spacing w:val="0"/>
          <w:w w:val="316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316"/>
        </w:rPr>
        <w:t>.</w:t>
      </w:r>
      <w:r>
        <w:rPr>
          <w:rFonts w:ascii="Arial" w:hAnsi="Arial" w:cs="Arial" w:eastAsia="Arial"/>
          <w:sz w:val="6"/>
          <w:szCs w:val="6"/>
          <w:spacing w:val="-29"/>
          <w:w w:val="316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69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69"/>
        </w:rPr>
        <w:t>      </w:t>
      </w:r>
      <w:r>
        <w:rPr>
          <w:rFonts w:ascii="Arial" w:hAnsi="Arial" w:cs="Arial" w:eastAsia="Arial"/>
          <w:sz w:val="6"/>
          <w:szCs w:val="6"/>
          <w:spacing w:val="2"/>
          <w:w w:val="69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67"/>
        </w:rPr>
        <w:t>I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0" w:after="0" w:line="154" w:lineRule="exact"/>
        <w:ind w:right="-20"/>
        <w:jc w:val="left"/>
        <w:tabs>
          <w:tab w:pos="5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D</w:t>
      </w:r>
      <w:r>
        <w:rPr>
          <w:rFonts w:ascii="Arial" w:hAnsi="Arial" w:cs="Arial" w:eastAsia="Arial"/>
          <w:sz w:val="13"/>
          <w:szCs w:val="13"/>
          <w:spacing w:val="-14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!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7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,,,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7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·-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;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7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47"/>
        </w:rPr>
        <w:t>."·,,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47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4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67"/>
        </w:rPr>
        <w:t>.t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700" w:right="660"/>
          <w:cols w:num="3" w:equalWidth="0">
            <w:col w:w="6814" w:space="637"/>
            <w:col w:w="559" w:space="102"/>
            <w:col w:w="1648"/>
          </w:cols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15"/>
        </w:rPr>
        <w:t>Charles</w:t>
      </w:r>
      <w:r>
        <w:rPr>
          <w:rFonts w:ascii="Arial" w:hAnsi="Arial" w:cs="Arial" w:eastAsia="Arial"/>
          <w:sz w:val="21"/>
          <w:szCs w:val="21"/>
          <w:spacing w:val="14"/>
          <w:w w:val="11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Palmer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Research</w:t>
      </w:r>
      <w:r>
        <w:rPr>
          <w:rFonts w:ascii="Arial" w:hAnsi="Arial" w:cs="Arial" w:eastAsia="Arial"/>
          <w:sz w:val="21"/>
          <w:szCs w:val="21"/>
          <w:spacing w:val="9"/>
          <w:w w:val="11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</w:rPr>
        <w:t>Division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2" w:after="0" w:line="240" w:lineRule="auto"/>
        <w:ind w:left="464" w:right="-7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T.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Watso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n</w:t>
      </w:r>
      <w:r>
        <w:rPr>
          <w:rFonts w:ascii="Arial" w:hAnsi="Arial" w:cs="Arial" w:eastAsia="Arial"/>
          <w:sz w:val="21"/>
          <w:szCs w:val="21"/>
          <w:spacing w:val="-12"/>
          <w:w w:val="11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Research</w:t>
      </w:r>
      <w:r>
        <w:rPr>
          <w:rFonts w:ascii="Arial" w:hAnsi="Arial" w:cs="Arial" w:eastAsia="Arial"/>
          <w:sz w:val="21"/>
          <w:szCs w:val="21"/>
          <w:spacing w:val="9"/>
          <w:w w:val="11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Center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2" w:after="0" w:line="237" w:lineRule="exact"/>
        <w:ind w:left="455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14"/>
          <w:position w:val="-1"/>
        </w:rPr>
        <w:t>Yorktow</w:t>
      </w:r>
      <w:r>
        <w:rPr>
          <w:rFonts w:ascii="Arial" w:hAnsi="Arial" w:cs="Arial" w:eastAsia="Arial"/>
          <w:sz w:val="21"/>
          <w:szCs w:val="21"/>
          <w:spacing w:val="0"/>
          <w:w w:val="114"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9"/>
          <w:w w:val="114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  <w:position w:val="-1"/>
        </w:rPr>
        <w:t>Heights,</w:t>
      </w:r>
      <w:r>
        <w:rPr>
          <w:rFonts w:ascii="Arial" w:hAnsi="Arial" w:cs="Arial" w:eastAsia="Arial"/>
          <w:sz w:val="21"/>
          <w:szCs w:val="21"/>
          <w:spacing w:val="6"/>
          <w:w w:val="114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NY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1"/>
          <w:szCs w:val="21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  <w:position w:val="-1"/>
        </w:rPr>
        <w:t>10598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7" w:after="0" w:line="240" w:lineRule="auto"/>
        <w:ind w:right="-54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br w:type="column"/>
      </w:r>
      <w:r>
        <w:rPr>
          <w:rFonts w:ascii="Arial" w:hAnsi="Arial" w:cs="Arial" w:eastAsia="Arial"/>
          <w:sz w:val="9"/>
          <w:szCs w:val="9"/>
          <w:spacing w:val="0"/>
          <w:w w:val="100"/>
          <w:i/>
        </w:rPr>
        <w:t>:"•</w:t>
      </w:r>
      <w:r>
        <w:rPr>
          <w:rFonts w:ascii="Arial" w:hAnsi="Arial" w:cs="Arial" w:eastAsia="Arial"/>
          <w:sz w:val="9"/>
          <w:szCs w:val="9"/>
          <w:spacing w:val="0"/>
          <w:w w:val="100"/>
          <w:i/>
        </w:rPr>
        <w:t> </w:t>
      </w:r>
      <w:r>
        <w:rPr>
          <w:rFonts w:ascii="Arial" w:hAnsi="Arial" w:cs="Arial" w:eastAsia="Arial"/>
          <w:sz w:val="9"/>
          <w:szCs w:val="9"/>
          <w:spacing w:val="24"/>
          <w:w w:val="100"/>
          <w:i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:',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12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279"/>
        </w:rPr>
        <w:t>,,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,</w:t>
      </w:r>
      <w:r>
        <w:rPr>
          <w:rFonts w:ascii="Arial" w:hAnsi="Arial" w:cs="Arial" w:eastAsia="Arial"/>
          <w:sz w:val="11"/>
          <w:szCs w:val="11"/>
          <w:spacing w:val="-2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.: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700" w:right="660"/>
          <w:cols w:num="3" w:equalWidth="0">
            <w:col w:w="3685" w:space="4087"/>
            <w:col w:w="417" w:space="1335"/>
            <w:col w:w="23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860" w:lineRule="exact"/>
        <w:ind w:right="1842"/>
        <w:jc w:val="right"/>
        <w:rPr>
          <w:rFonts w:ascii="Times New Roman" w:hAnsi="Times New Roman" w:cs="Times New Roman" w:eastAsia="Times New Roman"/>
          <w:sz w:val="80"/>
          <w:szCs w:val="80"/>
        </w:rPr>
      </w:pPr>
      <w:rPr/>
      <w:r>
        <w:rPr/>
        <w:pict>
          <v:shape style="position:absolute;margin-left:281.279999pt;margin-top:1.782786pt;width:162.240005pt;height:34.560001pt;mso-position-horizontal-relative:page;mso-position-vertical-relative:paragraph;z-index:-16827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80"/>
          <w:szCs w:val="80"/>
          <w:spacing w:val="0"/>
          <w:w w:val="52"/>
          <w:position w:val="-2"/>
        </w:rPr>
        <w:t>lNG</w:t>
      </w:r>
      <w:r>
        <w:rPr>
          <w:rFonts w:ascii="Times New Roman" w:hAnsi="Times New Roman" w:cs="Times New Roman" w:eastAsia="Times New Roman"/>
          <w:sz w:val="80"/>
          <w:szCs w:val="8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42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3"/>
        </w:rPr>
        <w:t>NOTICE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Thi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12"/>
        </w:rPr>
        <w:t>repor</w:t>
      </w:r>
      <w:r>
        <w:rPr>
          <w:rFonts w:ascii="Arial" w:hAnsi="Arial" w:cs="Arial" w:eastAsia="Arial"/>
          <w:sz w:val="15"/>
          <w:szCs w:val="15"/>
          <w:spacing w:val="0"/>
          <w:w w:val="112"/>
        </w:rPr>
        <w:t>t</w:t>
      </w:r>
      <w:r>
        <w:rPr>
          <w:rFonts w:ascii="Arial" w:hAnsi="Arial" w:cs="Arial" w:eastAsia="Arial"/>
          <w:sz w:val="15"/>
          <w:szCs w:val="15"/>
          <w:spacing w:val="12"/>
          <w:w w:val="11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will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10"/>
        </w:rPr>
        <w:t>distribute</w:t>
      </w:r>
      <w:r>
        <w:rPr>
          <w:rFonts w:ascii="Arial" w:hAnsi="Arial" w:cs="Arial" w:eastAsia="Arial"/>
          <w:sz w:val="15"/>
          <w:szCs w:val="15"/>
          <w:spacing w:val="0"/>
          <w:w w:val="110"/>
        </w:rPr>
        <w:t>d</w:t>
      </w:r>
      <w:r>
        <w:rPr>
          <w:rFonts w:ascii="Arial" w:hAnsi="Arial" w:cs="Arial" w:eastAsia="Arial"/>
          <w:sz w:val="15"/>
          <w:szCs w:val="15"/>
          <w:spacing w:val="6"/>
          <w:w w:val="11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outsid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3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up</w:t>
      </w:r>
      <w:r>
        <w:rPr>
          <w:rFonts w:ascii="Arial" w:hAnsi="Arial" w:cs="Arial" w:eastAsia="Arial"/>
          <w:sz w:val="15"/>
          <w:szCs w:val="15"/>
          <w:spacing w:val="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one</w:t>
      </w:r>
      <w:r>
        <w:rPr>
          <w:rFonts w:ascii="Arial" w:hAnsi="Arial" w:cs="Arial" w:eastAsia="Arial"/>
          <w:sz w:val="15"/>
          <w:szCs w:val="15"/>
          <w:spacing w:val="23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24"/>
        </w:rPr>
        <w:t>y</w:t>
      </w:r>
      <w:r>
        <w:rPr>
          <w:rFonts w:ascii="Arial" w:hAnsi="Arial" w:cs="Arial" w:eastAsia="Arial"/>
          <w:sz w:val="12"/>
          <w:szCs w:val="12"/>
          <w:spacing w:val="3"/>
          <w:w w:val="12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24"/>
        </w:rPr>
        <w:t>&lt;"l</w:t>
      </w:r>
      <w:r>
        <w:rPr>
          <w:rFonts w:ascii="Arial" w:hAnsi="Arial" w:cs="Arial" w:eastAsia="Arial"/>
          <w:sz w:val="12"/>
          <w:szCs w:val="12"/>
          <w:spacing w:val="37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'lftP.t</w:t>
      </w:r>
      <w:r>
        <w:rPr>
          <w:rFonts w:ascii="Times New Roman" w:hAnsi="Times New Roman" w:cs="Times New Roman" w:eastAsia="Times New Roman"/>
          <w:sz w:val="12"/>
          <w:szCs w:val="12"/>
          <w:spacing w:val="31"/>
          <w:w w:val="12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3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10"/>
        </w:rPr>
        <w:t>f"lhlicatio</w:t>
      </w:r>
      <w:r>
        <w:rPr>
          <w:rFonts w:ascii="Arial" w:hAnsi="Arial" w:cs="Arial" w:eastAsia="Arial"/>
          <w:sz w:val="15"/>
          <w:szCs w:val="15"/>
          <w:spacing w:val="0"/>
          <w:w w:val="110"/>
        </w:rPr>
        <w:t>n</w:t>
      </w:r>
      <w:r>
        <w:rPr>
          <w:rFonts w:ascii="Arial" w:hAnsi="Arial" w:cs="Arial" w:eastAsia="Arial"/>
          <w:sz w:val="15"/>
          <w:szCs w:val="15"/>
          <w:spacing w:val="26"/>
          <w:w w:val="11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10"/>
        </w:rPr>
        <w:t>date.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8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shape style="position:absolute;margin-left:105.599998pt;margin-top:1.036102pt;width:40.32pt;height:16.32pt;mso-position-horizontal-relative:page;mso-position-vertical-relative:paragraph;z-index:-16826" type="#_x0000_t75">
            <v:imagedata r:id="rId6" o:title=""/>
          </v:shape>
        </w:pict>
      </w:r>
      <w:r>
        <w:rPr>
          <w:rFonts w:ascii="Arial" w:hAnsi="Arial" w:cs="Arial" w:eastAsia="Arial"/>
          <w:sz w:val="15"/>
          <w:szCs w:val="15"/>
          <w:spacing w:val="0"/>
          <w:w w:val="109"/>
        </w:rPr>
        <w:t>Research</w:t>
      </w:r>
      <w:r>
        <w:rPr>
          <w:rFonts w:ascii="Arial" w:hAnsi="Arial" w:cs="Arial" w:eastAsia="Arial"/>
          <w:sz w:val="15"/>
          <w:szCs w:val="15"/>
          <w:spacing w:val="-11"/>
          <w:w w:val="10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9"/>
        </w:rPr>
        <w:t>Division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168" w:lineRule="exact"/>
        <w:ind w:left="137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Almaden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  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•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T.J.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Watson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 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•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Tokyo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 </w:t>
      </w:r>
      <w:r>
        <w:rPr>
          <w:rFonts w:ascii="Arial" w:hAnsi="Arial" w:cs="Arial" w:eastAsia="Arial"/>
          <w:sz w:val="15"/>
          <w:szCs w:val="15"/>
          <w:spacing w:val="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•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9"/>
        </w:rPr>
        <w:t>Zurich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700" w:right="66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2120" w:h="15800"/>
          <w:pgMar w:top="0" w:bottom="0" w:left="0" w:right="0"/>
        </w:sectPr>
      </w:pPr>
      <w:rPr/>
    </w:p>
    <w:p>
      <w:pPr>
        <w:spacing w:before="84" w:after="0" w:line="240" w:lineRule="auto"/>
        <w:ind w:left="3760" w:right="349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Only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8" w:right="970"/>
        <w:jc w:val="both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40"/>
          <w:szCs w:val="40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Introduction</w:t>
      </w:r>
      <w:r>
        <w:rPr>
          <w:rFonts w:ascii="Arial" w:hAnsi="Arial" w:cs="Arial" w:eastAsia="Arial"/>
          <w:sz w:val="40"/>
          <w:szCs w:val="40"/>
          <w:spacing w:val="-43"/>
          <w:w w:val="100"/>
          <w:b/>
          <w:bCs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0"/>
          <w:szCs w:val="40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40"/>
          <w:szCs w:val="40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40"/>
          <w:szCs w:val="40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2"/>
          <w:b/>
          <w:bCs/>
        </w:rPr>
        <w:t>Programming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38" w:after="0" w:line="240" w:lineRule="auto"/>
        <w:ind w:left="368" w:right="6548"/>
        <w:jc w:val="both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0"/>
          <w:w w:val="102"/>
          <w:b/>
          <w:bCs/>
        </w:rPr>
        <w:t>Language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4" w:right="656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0"/>
        </w:rPr>
        <w:t>Charles</w:t>
      </w:r>
      <w:r>
        <w:rPr>
          <w:rFonts w:ascii="Arial" w:hAnsi="Arial" w:cs="Arial" w:eastAsia="Arial"/>
          <w:sz w:val="22"/>
          <w:szCs w:val="22"/>
          <w:spacing w:val="18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Palmer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44" w:right="61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CPALME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YKTVMZ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49" w:right="700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Research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64" w:lineRule="exact"/>
        <w:ind w:left="335" w:right="53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Watso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Research</w:t>
      </w:r>
      <w:r>
        <w:rPr>
          <w:rFonts w:ascii="Arial" w:hAnsi="Arial" w:cs="Arial" w:eastAsia="Arial"/>
          <w:sz w:val="22"/>
          <w:szCs w:val="22"/>
          <w:spacing w:val="-11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Center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8" w:lineRule="exact"/>
        <w:ind w:left="330" w:right="542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8"/>
        </w:rPr>
        <w:t>Yorktow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Heights,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10598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5" w:lineRule="auto"/>
        <w:ind w:left="325" w:right="55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Abstract: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course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was</w:t>
      </w:r>
      <w:r>
        <w:rPr>
          <w:rFonts w:ascii="Arial" w:hAnsi="Arial" w:cs="Arial" w:eastAsia="Arial"/>
          <w:sz w:val="19"/>
          <w:szCs w:val="19"/>
          <w:spacing w:val="4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developed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Thoma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1"/>
          <w:szCs w:val="21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Watso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Research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Cente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5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during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years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1984-1988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Research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Professiona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Educatio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Program.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It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was</w:t>
      </w:r>
      <w:r>
        <w:rPr>
          <w:rFonts w:ascii="Arial" w:hAnsi="Arial" w:cs="Arial" w:eastAsia="Arial"/>
          <w:sz w:val="19"/>
          <w:szCs w:val="19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restructure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d</w:t>
      </w:r>
      <w:r>
        <w:rPr>
          <w:rFonts w:ascii="Arial" w:hAnsi="Arial" w:cs="Arial" w:eastAsia="Arial"/>
          <w:sz w:val="19"/>
          <w:szCs w:val="19"/>
          <w:spacing w:val="17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two-day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presentation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5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Corporate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Education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Network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course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#IYT00401</w:t>
      </w:r>
      <w:r>
        <w:rPr>
          <w:rFonts w:ascii="Arial" w:hAnsi="Arial" w:cs="Arial" w:eastAsia="Arial"/>
          <w:sz w:val="19"/>
          <w:szCs w:val="19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September,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1988.</w:t>
      </w:r>
      <w:r>
        <w:rPr>
          <w:rFonts w:ascii="Arial" w:hAnsi="Arial" w:cs="Arial" w:eastAsia="Arial"/>
          <w:sz w:val="19"/>
          <w:szCs w:val="19"/>
          <w:spacing w:val="4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repor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consist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class</w:t>
      </w:r>
      <w:r>
        <w:rPr>
          <w:rFonts w:ascii="Arial" w:hAnsi="Arial" w:cs="Arial" w:eastAsia="Arial"/>
          <w:sz w:val="19"/>
          <w:szCs w:val="19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note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used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course.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9" w:after="0" w:line="264" w:lineRule="auto"/>
        <w:ind w:left="320" w:right="69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course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assumes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student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has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some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background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programming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45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7"/>
        </w:rPr>
        <w:t>block-structure</w:t>
      </w:r>
      <w:r>
        <w:rPr>
          <w:rFonts w:ascii="Arial" w:hAnsi="Arial" w:cs="Arial" w:eastAsia="Arial"/>
          <w:sz w:val="19"/>
          <w:szCs w:val="19"/>
          <w:spacing w:val="0"/>
          <w:w w:val="107"/>
        </w:rPr>
        <w:t>d</w:t>
      </w:r>
      <w:r>
        <w:rPr>
          <w:rFonts w:ascii="Arial" w:hAnsi="Arial" w:cs="Arial" w:eastAsia="Arial"/>
          <w:sz w:val="19"/>
          <w:szCs w:val="19"/>
          <w:spacing w:val="32"/>
          <w:w w:val="10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language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such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PASCAL,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PL/1,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PL/S,</w:t>
      </w:r>
      <w:r>
        <w:rPr>
          <w:rFonts w:ascii="Arial" w:hAnsi="Arial" w:cs="Arial" w:eastAsia="Arial"/>
          <w:sz w:val="19"/>
          <w:szCs w:val="19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REXX,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etc..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course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covers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8"/>
        </w:rPr>
        <w:t>all</w:t>
      </w:r>
      <w:r>
        <w:rPr>
          <w:rFonts w:ascii="Arial" w:hAnsi="Arial" w:cs="Arial" w:eastAsia="Arial"/>
          <w:sz w:val="19"/>
          <w:szCs w:val="19"/>
          <w:spacing w:val="0"/>
          <w:w w:val="11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feature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language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stresse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portability,</w:t>
      </w:r>
      <w:r>
        <w:rPr>
          <w:rFonts w:ascii="Arial" w:hAnsi="Arial" w:cs="Arial" w:eastAsia="Arial"/>
          <w:sz w:val="19"/>
          <w:szCs w:val="19"/>
          <w:spacing w:val="8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efficiency,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maintainability.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51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Various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language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processors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discussed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compared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including: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2" w:lineRule="auto"/>
        <w:ind w:left="440" w:right="2101" w:firstLine="1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IB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DOS,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VM,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MVS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Waterlo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(same)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Microsoft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DOS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Turbo-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DOS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DICE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IUO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DOS,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VM,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UnixTM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,</w:t>
      </w:r>
      <w:r>
        <w:rPr>
          <w:rFonts w:ascii="Arial" w:hAnsi="Arial" w:cs="Arial" w:eastAsia="Arial"/>
          <w:sz w:val="19"/>
          <w:szCs w:val="19"/>
          <w:spacing w:val="2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Unix™</w:t>
      </w:r>
      <w:r>
        <w:rPr>
          <w:rFonts w:ascii="Arial" w:hAnsi="Arial" w:cs="Arial" w:eastAsia="Arial"/>
          <w:sz w:val="19"/>
          <w:szCs w:val="19"/>
          <w:spacing w:val="4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compilers.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pgSz w:w="12040" w:h="15800"/>
          <w:pgMar w:top="700" w:bottom="280" w:left="1700" w:right="14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778070pt;height:766.08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2040" w:h="15800"/>
          <w:pgMar w:top="0" w:bottom="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704" w:lineRule="exact"/>
        <w:ind w:left="1906" w:right="1883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46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Introductio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9"/>
          <w:position w:val="-1"/>
        </w:rPr>
        <w:t>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3" w:right="29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9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4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Programmin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4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Language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676" w:right="273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7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r</w:t>
      </w:r>
      <w:r>
        <w:rPr>
          <w:rFonts w:ascii="Arial" w:hAnsi="Arial" w:cs="Arial" w:eastAsia="Arial"/>
          <w:sz w:val="34"/>
          <w:szCs w:val="34"/>
          <w:spacing w:val="-3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1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9"/>
        </w:rPr>
        <w:t>1988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62" w:right="327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1" w:after="0" w:line="240" w:lineRule="auto"/>
        <w:ind w:left="2685" w:right="271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6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1" w:after="0" w:line="383" w:lineRule="exact"/>
        <w:ind w:left="2380" w:right="242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96"/>
          <w:position w:val="-1"/>
        </w:rPr>
        <w:t>{CENET</w:t>
      </w:r>
      <w:r>
        <w:rPr>
          <w:rFonts w:ascii="Arial" w:hAnsi="Arial" w:cs="Arial" w:eastAsia="Arial"/>
          <w:sz w:val="34"/>
          <w:szCs w:val="34"/>
          <w:spacing w:val="14"/>
          <w:w w:val="9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-1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  <w:position w:val="-1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919" w:right="4048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132080pt;margin-top:-4.175505pt;width:46.894727pt;height:26.064015pt;mso-position-horizontal-relative:page;mso-position-vertical-relative:paragraph;z-index:-16825" type="#_x0000_t202" filled="f" stroked="f">
            <v:textbox inset="0,0,0,0">
              <w:txbxContent>
                <w:p>
                  <w:pPr>
                    <w:spacing w:before="0" w:after="0" w:line="521" w:lineRule="exact"/>
                    <w:ind w:right="-118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w w:val="131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94"/>
                      <w:w w:val="131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55"/>
                      <w:w w:val="146"/>
                      <w:position w:val="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0"/>
                      <w:w w:val="131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82"/>
                      <w:w w:val="146"/>
                      <w:position w:val="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11"/>
                      <w:w w:val="131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31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4"/>
          <w:w w:val="175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83"/>
          <w:position w:val="11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59"/>
          <w:w w:val="100"/>
          <w:position w:val="11"/>
        </w:rPr>
        <w:t> </w:t>
      </w:r>
      <w:r>
        <w:rPr>
          <w:rFonts w:ascii="Arial" w:hAnsi="Arial" w:cs="Arial" w:eastAsia="Arial"/>
          <w:sz w:val="36"/>
          <w:szCs w:val="36"/>
          <w:spacing w:val="8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10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70"/>
          <w:w w:val="174"/>
          <w:position w:val="0"/>
        </w:rPr>
        <w:t>·</w:t>
      </w:r>
      <w:r>
        <w:rPr>
          <w:rFonts w:ascii="Times New Roman" w:hAnsi="Times New Roman" w:cs="Times New Roman" w:eastAsia="Times New Roman"/>
          <w:sz w:val="43"/>
          <w:szCs w:val="43"/>
          <w:spacing w:val="-22"/>
          <w:w w:val="101"/>
          <w:position w:val="11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8" w:lineRule="exact"/>
        <w:ind w:left="2053" w:right="212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6" w:after="0" w:line="293" w:lineRule="auto"/>
        <w:ind w:left="3145" w:right="2829" w:firstLine="-376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34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5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Sz w:w="12120" w:h="15800"/>
          <w:pgMar w:top="1480" w:bottom="280" w:left="1500" w:right="1420"/>
        </w:sectPr>
      </w:pPr>
      <w:rPr/>
    </w:p>
    <w:p>
      <w:pPr>
        <w:spacing w:before="56" w:after="0" w:line="286" w:lineRule="auto"/>
        <w:ind w:left="119" w:right="162" w:firstLine="-5"/>
        <w:jc w:val="left"/>
        <w:tabs>
          <w:tab w:pos="5300" w:val="left"/>
          <w:tab w:pos="7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course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developed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Thoma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7"/>
          <w:szCs w:val="37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Watson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during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years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1984-1988</w:t>
      </w:r>
      <w:r>
        <w:rPr>
          <w:rFonts w:ascii="Arial" w:hAnsi="Arial" w:cs="Arial" w:eastAsia="Arial"/>
          <w:sz w:val="35"/>
          <w:szCs w:val="35"/>
          <w:spacing w:val="28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Professiona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Educatio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Program.</w:t>
      </w:r>
      <w:r>
        <w:rPr>
          <w:rFonts w:ascii="Arial" w:hAnsi="Arial" w:cs="Arial" w:eastAsia="Arial"/>
          <w:sz w:val="35"/>
          <w:szCs w:val="35"/>
          <w:spacing w:val="-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was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restructure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</w:t>
      </w:r>
      <w:r>
        <w:rPr>
          <w:rFonts w:ascii="Arial" w:hAnsi="Arial" w:cs="Arial" w:eastAsia="Arial"/>
          <w:sz w:val="35"/>
          <w:szCs w:val="35"/>
          <w:spacing w:val="-1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two-da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presentatio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</w:t>
      </w:r>
      <w:r>
        <w:rPr>
          <w:rFonts w:ascii="Arial" w:hAnsi="Arial" w:cs="Arial" w:eastAsia="Arial"/>
          <w:sz w:val="35"/>
          <w:szCs w:val="35"/>
          <w:spacing w:val="1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Corporat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Educatio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Network.</w:t>
      </w:r>
      <w:r>
        <w:rPr>
          <w:rFonts w:ascii="Arial" w:hAnsi="Arial" w:cs="Arial" w:eastAsia="Arial"/>
          <w:sz w:val="35"/>
          <w:szCs w:val="35"/>
          <w:spacing w:val="-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twelv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50-minutes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cover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topics: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4" w:right="-20"/>
        <w:jc w:val="left"/>
        <w:tabs>
          <w:tab w:pos="12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i/>
        </w:rPr>
        <w:t>1</w:t>
      </w:r>
      <w:r>
        <w:rPr>
          <w:rFonts w:ascii="Arial" w:hAnsi="Arial" w:cs="Arial" w:eastAsia="Arial"/>
          <w:sz w:val="63"/>
          <w:szCs w:val="63"/>
          <w:spacing w:val="-116"/>
          <w:w w:val="100"/>
          <w:i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i/>
        </w:rPr>
        <w:tab/>
      </w:r>
      <w:r>
        <w:rPr>
          <w:rFonts w:ascii="Arial" w:hAnsi="Arial" w:cs="Arial" w:eastAsia="Arial"/>
          <w:sz w:val="63"/>
          <w:szCs w:val="63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Day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0"/>
        </w:rPr>
        <w:t>1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59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Introduction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23"/>
          <w:w w:val="106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5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paperwork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7" w:after="0" w:line="240" w:lineRule="auto"/>
        <w:ind w:left="1464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Textbook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7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references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3" w:after="0" w:line="240" w:lineRule="auto"/>
        <w:ind w:left="1459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Philosophy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2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59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conventions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395" w:lineRule="exact"/>
        <w:ind w:left="1459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35"/>
          <w:szCs w:val="35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35"/>
          <w:szCs w:val="35"/>
          <w:spacing w:val="5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-1"/>
        </w:rPr>
        <w:t>types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754" w:lineRule="exact"/>
        <w:ind w:left="444" w:right="-20"/>
        <w:jc w:val="left"/>
        <w:rPr>
          <w:rFonts w:ascii="Times New Roman" w:hAnsi="Times New Roman" w:cs="Times New Roman" w:eastAsia="Times New Roman"/>
          <w:sz w:val="68"/>
          <w:szCs w:val="68"/>
        </w:rPr>
      </w:pPr>
      <w:rPr/>
      <w:r>
        <w:rPr>
          <w:rFonts w:ascii="Times New Roman" w:hAnsi="Times New Roman" w:cs="Times New Roman" w:eastAsia="Times New Roman"/>
          <w:sz w:val="68"/>
          <w:szCs w:val="68"/>
          <w:spacing w:val="0"/>
          <w:w w:val="103"/>
          <w:i/>
        </w:rPr>
        <w:t>2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59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6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3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Examples: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strlen{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Primitiv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stdout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464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Redirection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59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1/0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59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printf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55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2.970367pt;margin-top:89.582405pt;width:377.822205pt;height:.1pt;mso-position-horizontal-relative:page;mso-position-vertical-relative:paragraph;z-index:-16824" coordorigin="1259,1792" coordsize="7556,2">
            <v:shape style="position:absolute;left:1259;top:1792;width:7556;height:2" coordorigin="1259,1792" coordsize="7556,0" path="m1259,1792l8816,1792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7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scanf{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01" w:header="0" w:top="360" w:bottom="800" w:left="1160" w:right="1700"/>
          <w:footerReference w:type="default" r:id="rId9"/>
          <w:pgSz w:w="12120" w:h="15800"/>
        </w:sectPr>
      </w:pPr>
      <w:rPr/>
    </w:p>
    <w:p>
      <w:pPr>
        <w:spacing w:before="19" w:after="0" w:line="240" w:lineRule="auto"/>
        <w:ind w:left="578" w:right="-20"/>
        <w:jc w:val="left"/>
        <w:rPr>
          <w:rFonts w:ascii="Times New Roman" w:hAnsi="Times New Roman" w:cs="Times New Roman" w:eastAsia="Times New Roman"/>
          <w:sz w:val="66"/>
          <w:szCs w:val="66"/>
        </w:rPr>
      </w:pPr>
      <w:rPr/>
      <w:r>
        <w:rPr>
          <w:rFonts w:ascii="Times New Roman" w:hAnsi="Times New Roman" w:cs="Times New Roman" w:eastAsia="Times New Roman"/>
          <w:sz w:val="66"/>
          <w:szCs w:val="66"/>
          <w:spacing w:val="0"/>
          <w:w w:val="110"/>
          <w:i/>
        </w:rPr>
        <w:t>3</w:t>
      </w:r>
      <w:r>
        <w:rPr>
          <w:rFonts w:ascii="Times New Roman" w:hAnsi="Times New Roman" w:cs="Times New Roman" w:eastAsia="Times New Roman"/>
          <w:sz w:val="66"/>
          <w:szCs w:val="66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72" w:right="-20"/>
        <w:jc w:val="left"/>
        <w:tabs>
          <w:tab w:pos="208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Usual</w:t>
      </w:r>
      <w:r>
        <w:rPr>
          <w:rFonts w:ascii="Arial" w:hAnsi="Arial" w:cs="Arial" w:eastAsia="Arial"/>
          <w:sz w:val="34"/>
          <w:szCs w:val="34"/>
          <w:spacing w:val="5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Operators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1572" w:right="-20"/>
        <w:jc w:val="left"/>
        <w:tabs>
          <w:tab w:pos="208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Unusual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8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Ver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y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Specialize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d</w:t>
      </w:r>
      <w:r>
        <w:rPr>
          <w:rFonts w:ascii="Arial" w:hAnsi="Arial" w:cs="Arial" w:eastAsia="Arial"/>
          <w:sz w:val="34"/>
          <w:szCs w:val="34"/>
          <w:spacing w:val="8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Operators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1562" w:right="-20"/>
        <w:jc w:val="left"/>
        <w:tabs>
          <w:tab w:pos="20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Expression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3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Statements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1562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Automati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</w:t>
      </w:r>
      <w:r>
        <w:rPr>
          <w:rFonts w:ascii="Arial" w:hAnsi="Arial" w:cs="Arial" w:eastAsia="Arial"/>
          <w:sz w:val="34"/>
          <w:szCs w:val="34"/>
          <w:spacing w:val="21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Conversions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4" w:right="-20"/>
        <w:jc w:val="left"/>
        <w:rPr>
          <w:rFonts w:ascii="Times New Roman" w:hAnsi="Times New Roman" w:cs="Times New Roman" w:eastAsia="Times New Roman"/>
          <w:sz w:val="66"/>
          <w:szCs w:val="66"/>
        </w:rPr>
      </w:pPr>
      <w:rPr/>
      <w:r>
        <w:rPr>
          <w:rFonts w:ascii="Times New Roman" w:hAnsi="Times New Roman" w:cs="Times New Roman" w:eastAsia="Times New Roman"/>
          <w:sz w:val="66"/>
          <w:szCs w:val="66"/>
          <w:spacing w:val="0"/>
          <w:w w:val="105"/>
          <w:i/>
        </w:rPr>
        <w:t>4</w:t>
      </w:r>
      <w:r>
        <w:rPr>
          <w:rFonts w:ascii="Times New Roman" w:hAnsi="Times New Roman" w:cs="Times New Roman" w:eastAsia="Times New Roman"/>
          <w:sz w:val="66"/>
          <w:szCs w:val="66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53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4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Conditiona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l</w:t>
      </w:r>
      <w:r>
        <w:rPr>
          <w:rFonts w:ascii="Arial" w:hAnsi="Arial" w:cs="Arial" w:eastAsia="Arial"/>
          <w:sz w:val="34"/>
          <w:szCs w:val="34"/>
          <w:spacing w:val="-5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Statement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s</w:t>
      </w:r>
      <w:r>
        <w:rPr>
          <w:rFonts w:ascii="Arial" w:hAnsi="Arial" w:cs="Arial" w:eastAsia="Arial"/>
          <w:sz w:val="34"/>
          <w:szCs w:val="34"/>
          <w:spacing w:val="7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(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if-then-else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1548" w:right="-20"/>
        <w:jc w:val="left"/>
        <w:tabs>
          <w:tab w:pos="20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6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Relationa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Operators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7" w:after="0" w:line="240" w:lineRule="auto"/>
        <w:ind w:left="1548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4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4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Truth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2" w:after="0" w:line="240" w:lineRule="auto"/>
        <w:ind w:left="1543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Logical</w:t>
      </w:r>
      <w:r>
        <w:rPr>
          <w:rFonts w:ascii="Arial" w:hAnsi="Arial" w:cs="Arial" w:eastAsia="Arial"/>
          <w:sz w:val="34"/>
          <w:szCs w:val="34"/>
          <w:spacing w:val="8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Operators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1543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Conditiona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l</w:t>
      </w:r>
      <w:r>
        <w:rPr>
          <w:rFonts w:ascii="Arial" w:hAnsi="Arial" w:cs="Arial" w:eastAsia="Arial"/>
          <w:sz w:val="34"/>
          <w:szCs w:val="34"/>
          <w:spacing w:val="-26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Operator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40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>
          <w:rFonts w:ascii="Arial" w:hAnsi="Arial" w:cs="Arial" w:eastAsia="Arial"/>
          <w:sz w:val="61"/>
          <w:szCs w:val="61"/>
          <w:spacing w:val="0"/>
          <w:w w:val="106"/>
        </w:rPr>
        <w:t>5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-20"/>
        <w:jc w:val="left"/>
        <w:tabs>
          <w:tab w:pos="204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92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loop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1" w:after="0" w:line="240" w:lineRule="auto"/>
        <w:ind w:left="1534" w:right="-20"/>
        <w:jc w:val="left"/>
        <w:tabs>
          <w:tab w:pos="20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</w:t>
      </w:r>
      <w:r>
        <w:rPr>
          <w:rFonts w:ascii="Arial" w:hAnsi="Arial" w:cs="Arial" w:eastAsia="Arial"/>
          <w:sz w:val="35"/>
          <w:szCs w:val="35"/>
          <w:spacing w:val="69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loop</w:t>
      </w:r>
      <w:r>
        <w:rPr>
          <w:rFonts w:ascii="Arial" w:hAnsi="Arial" w:cs="Arial" w:eastAsia="Arial"/>
          <w:sz w:val="34"/>
          <w:szCs w:val="34"/>
          <w:spacing w:val="7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7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comma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operator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1" w:after="0" w:line="240" w:lineRule="auto"/>
        <w:ind w:left="1529" w:right="-20"/>
        <w:jc w:val="left"/>
        <w:tabs>
          <w:tab w:pos="20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do</w:t>
      </w:r>
      <w:r>
        <w:rPr>
          <w:rFonts w:ascii="Arial" w:hAnsi="Arial" w:cs="Arial" w:eastAsia="Arial"/>
          <w:sz w:val="35"/>
          <w:szCs w:val="35"/>
          <w:spacing w:val="5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84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loop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1" w:after="0" w:line="240" w:lineRule="auto"/>
        <w:ind w:left="1529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break</w:t>
      </w:r>
      <w:r>
        <w:rPr>
          <w:rFonts w:ascii="Arial" w:hAnsi="Arial" w:cs="Arial" w:eastAsia="Arial"/>
          <w:sz w:val="35"/>
          <w:szCs w:val="35"/>
          <w:spacing w:val="68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i/>
        </w:rPr>
        <w:t>continue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29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switch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24" w:right="-20"/>
        <w:jc w:val="left"/>
        <w:tabs>
          <w:tab w:pos="200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got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(</w:t>
      </w:r>
      <w:r>
        <w:rPr>
          <w:rFonts w:ascii="Arial" w:hAnsi="Arial" w:cs="Arial" w:eastAsia="Arial"/>
          <w:sz w:val="34"/>
          <w:szCs w:val="34"/>
          <w:spacing w:val="0"/>
          <w:w w:val="105"/>
        </w:rPr>
        <w:t>ugh!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NumType w:start="3"/>
          <w:pgMar w:footer="601" w:header="0" w:top="580" w:bottom="800" w:left="1180" w:right="1700"/>
          <w:footerReference w:type="default" r:id="rId10"/>
          <w:pgSz w:w="12120" w:h="15800"/>
        </w:sectPr>
      </w:pPr>
      <w:rPr/>
    </w:p>
    <w:p>
      <w:pPr>
        <w:spacing w:before="21" w:after="0" w:line="240" w:lineRule="auto"/>
        <w:ind w:left="455" w:right="-20"/>
        <w:jc w:val="left"/>
        <w:rPr>
          <w:rFonts w:ascii="Times New Roman" w:hAnsi="Times New Roman" w:cs="Times New Roman" w:eastAsia="Times New Roman"/>
          <w:sz w:val="65"/>
          <w:szCs w:val="65"/>
        </w:rPr>
      </w:pPr>
      <w:rPr/>
      <w:r>
        <w:rPr/>
        <w:pict>
          <v:group style="position:absolute;margin-left:63.538036pt;margin-top:750.04541pt;width:416.102483pt;height:.1pt;mso-position-horizontal-relative:page;mso-position-vertical-relative:page;z-index:-16823" coordorigin="1271,15001" coordsize="8322,2">
            <v:shape style="position:absolute;left:1271;top:15001;width:8322;height:2" coordorigin="1271,15001" coordsize="8322,0" path="m1271,15001l9593,15001e" filled="f" stroked="t" strokeweight=".7165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13"/>
        </w:rPr>
        <w:t>6</w: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72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Preprocesso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directives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395" w:lineRule="exact"/>
        <w:ind w:left="1477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Debugging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  <w:position w:val="-1"/>
        </w:rPr>
        <w:t>Techniques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724" w:lineRule="exact"/>
        <w:ind w:left="483" w:right="-20"/>
        <w:jc w:val="left"/>
        <w:rPr>
          <w:rFonts w:ascii="Times New Roman" w:hAnsi="Times New Roman" w:cs="Times New Roman" w:eastAsia="Times New Roman"/>
          <w:sz w:val="65"/>
          <w:szCs w:val="65"/>
        </w:rPr>
      </w:pPr>
      <w:rPr/>
      <w:r>
        <w:rPr>
          <w:rFonts w:ascii="Times New Roman" w:hAnsi="Times New Roman" w:cs="Times New Roman" w:eastAsia="Times New Roman"/>
          <w:sz w:val="65"/>
          <w:szCs w:val="65"/>
          <w:spacing w:val="0"/>
          <w:w w:val="107"/>
        </w:rPr>
        <w:t>7</w: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77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classes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scope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1" w:after="0" w:line="395" w:lineRule="exact"/>
        <w:ind w:left="1477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First</w:t>
      </w:r>
      <w:r>
        <w:rPr>
          <w:rFonts w:ascii="Arial" w:hAnsi="Arial" w:cs="Arial" w:eastAsia="Arial"/>
          <w:sz w:val="35"/>
          <w:szCs w:val="35"/>
          <w:spacing w:val="7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day</w:t>
      </w:r>
      <w:r>
        <w:rPr>
          <w:rFonts w:ascii="Arial" w:hAnsi="Arial" w:cs="Arial" w:eastAsia="Arial"/>
          <w:sz w:val="35"/>
          <w:szCs w:val="35"/>
          <w:spacing w:val="6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position w:val="-1"/>
        </w:rPr>
        <w:t>discussion/chalk-talk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724" w:lineRule="exact"/>
        <w:ind w:left="464" w:right="-20"/>
        <w:jc w:val="left"/>
        <w:tabs>
          <w:tab w:pos="1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  <w:i/>
        </w:rPr>
        <w:t>8</w:t>
      </w:r>
      <w:r>
        <w:rPr>
          <w:rFonts w:ascii="Times New Roman" w:hAnsi="Times New Roman" w:cs="Times New Roman" w:eastAsia="Times New Roman"/>
          <w:sz w:val="65"/>
          <w:szCs w:val="65"/>
          <w:spacing w:val="-1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Day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2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77" w:right="-20"/>
        <w:jc w:val="left"/>
        <w:tabs>
          <w:tab w:pos="1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Writing.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own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240" w:lineRule="auto"/>
        <w:ind w:left="1477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77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Call-by-value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-13"/>
          <w:w w:val="176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vs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.</w:t>
      </w:r>
      <w:r>
        <w:rPr>
          <w:rFonts w:ascii="Arial" w:hAnsi="Arial" w:cs="Arial" w:eastAsia="Arial"/>
          <w:sz w:val="35"/>
          <w:szCs w:val="35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call-by-name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395" w:lineRule="exact"/>
        <w:ind w:left="1477" w:right="-20"/>
        <w:jc w:val="left"/>
        <w:tabs>
          <w:tab w:pos="1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Basi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35"/>
          <w:szCs w:val="35"/>
          <w:spacing w:val="6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35"/>
          <w:szCs w:val="35"/>
          <w:spacing w:val="9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-1"/>
        </w:rPr>
        <w:t>use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94" w:lineRule="exact"/>
        <w:ind w:left="455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9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77" w:right="-20"/>
        <w:jc w:val="left"/>
        <w:tabs>
          <w:tab w:pos="1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77" w:right="-20"/>
        <w:jc w:val="left"/>
        <w:tabs>
          <w:tab w:pos="1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everything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77" w:right="-20"/>
        <w:jc w:val="left"/>
        <w:tabs>
          <w:tab w:pos="1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Multi-dimensiona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39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header="0" w:footer="601" w:top="520" w:bottom="800" w:left="1160" w:right="1700"/>
          <w:pgSz w:w="12120" w:h="15800"/>
        </w:sectPr>
      </w:pPr>
      <w:rPr/>
    </w:p>
    <w:p>
      <w:pPr>
        <w:spacing w:before="21" w:after="0" w:line="240" w:lineRule="auto"/>
        <w:ind w:left="258" w:right="-20"/>
        <w:jc w:val="left"/>
        <w:rPr>
          <w:rFonts w:ascii="Times New Roman" w:hAnsi="Times New Roman" w:cs="Times New Roman" w:eastAsia="Times New Roman"/>
          <w:sz w:val="63"/>
          <w:szCs w:val="63"/>
        </w:rPr>
      </w:pPr>
      <w:rPr/>
      <w:r>
        <w:rPr/>
        <w:pict>
          <v:group style="position:absolute;margin-left:66.882141pt;margin-top:753.394897pt;width:454.081987pt;height:.1pt;mso-position-horizontal-relative:page;mso-position-vertical-relative:page;z-index:-16822" coordorigin="1338,15068" coordsize="9082,2">
            <v:shape style="position:absolute;left:1338;top:15068;width:9082;height:2" coordorigin="1338,15068" coordsize="9082,0" path="m1338,15068l10419,15068e" filled="f" stroked="t" strokeweight=".7165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3"/>
          <w:szCs w:val="63"/>
          <w:spacing w:val="0"/>
          <w:w w:val="103"/>
          <w:i/>
        </w:rPr>
        <w:t>10</w:t>
      </w:r>
      <w:r>
        <w:rPr>
          <w:rFonts w:ascii="Times New Roman" w:hAnsi="Times New Roman" w:cs="Times New Roman" w:eastAsia="Times New Roman"/>
          <w:sz w:val="63"/>
          <w:szCs w:val="63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53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pointers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53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String-oriente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1/0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48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48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Command-line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arguments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63"/>
          <w:szCs w:val="63"/>
        </w:rPr>
      </w:pPr>
      <w:rPr/>
      <w:r>
        <w:rPr>
          <w:rFonts w:ascii="Times New Roman" w:hAnsi="Times New Roman" w:cs="Times New Roman" w:eastAsia="Times New Roman"/>
          <w:sz w:val="63"/>
          <w:szCs w:val="63"/>
          <w:spacing w:val="0"/>
          <w:w w:val="103"/>
          <w:i/>
        </w:rPr>
        <w:t>11</w:t>
      </w:r>
      <w:r>
        <w:rPr>
          <w:rFonts w:ascii="Times New Roman" w:hAnsi="Times New Roman" w:cs="Times New Roman" w:eastAsia="Times New Roman"/>
          <w:sz w:val="63"/>
          <w:szCs w:val="63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Declarations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29" w:right="-20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24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Specifiers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24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Specifiers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5" w:right="-20"/>
        <w:jc w:val="left"/>
        <w:rPr>
          <w:rFonts w:ascii="Times New Roman" w:hAnsi="Times New Roman" w:cs="Times New Roman" w:eastAsia="Times New Roman"/>
          <w:sz w:val="65"/>
          <w:szCs w:val="65"/>
        </w:rPr>
      </w:pPr>
      <w:rPr/>
      <w:r>
        <w:rPr>
          <w:rFonts w:ascii="Times New Roman" w:hAnsi="Times New Roman" w:cs="Times New Roman" w:eastAsia="Times New Roman"/>
          <w:sz w:val="65"/>
          <w:szCs w:val="65"/>
          <w:spacing w:val="0"/>
          <w:w w:val="104"/>
          <w:i/>
        </w:rPr>
        <w:t>12</w: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14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Typedefs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14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Enumerations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14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Fields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10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10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1/0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1" w:after="0" w:line="240" w:lineRule="auto"/>
        <w:ind w:left="1505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Dynamic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Allocation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505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Termination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240" w:lineRule="auto"/>
        <w:ind w:left="1510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7"/>
        </w:rPr>
        <w:t>C++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1" w:after="0" w:line="240" w:lineRule="auto"/>
        <w:ind w:left="1500" w:right="-20"/>
        <w:jc w:val="left"/>
        <w:tabs>
          <w:tab w:pos="1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Get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Help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header="0" w:footer="601" w:top="620" w:bottom="800" w:left="1180" w:right="1700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63.209797pt;margin-top:97.641792pt;width:472.636903pt;height:.1pt;mso-position-horizontal-relative:page;mso-position-vertical-relative:page;z-index:-16821" coordorigin="1264,1953" coordsize="9453,2">
            <v:shape style="position:absolute;left:1264;top:1953;width:9453;height:2" coordorigin="1264,1953" coordsize="9453,0" path="m1264,1953l10717,1953e" filled="f" stroked="t" strokeweight=".957724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104.830147pt;width:472.636903pt;height:.1pt;mso-position-horizontal-relative:page;mso-position-vertical-relative:page;z-index:-16820" coordorigin="1264,2097" coordsize="9453,2">
            <v:shape style="position:absolute;left:1264;top:2097;width:9453;height:2" coordorigin="1264,2097" coordsize="9453,0" path="m1264,2097l10717,209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112.018501pt;width:472.636903pt;height:.1pt;mso-position-horizontal-relative:page;mso-position-vertical-relative:page;z-index:-16819" coordorigin="1264,2240" coordsize="9453,2">
            <v:shape style="position:absolute;left:1264;top:2240;width:9453;height:2" coordorigin="1264,2240" coordsize="9453,0" path="m1264,2240l10717,2240e" filled="f" stroked="t" strokeweight=".957724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347.796478pt;width:473.115764pt;height:.1pt;mso-position-horizontal-relative:page;mso-position-vertical-relative:page;z-index:-16818" coordorigin="1269,6956" coordsize="9462,2">
            <v:shape style="position:absolute;left:1269;top:6956;width:9462;height:2" coordorigin="1269,6956" coordsize="9462,0" path="m1269,6956l10731,6956e" filled="f" stroked="t" strokeweight=".957724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354.984833pt;width:473.115764pt;height:.1pt;mso-position-horizontal-relative:page;mso-position-vertical-relative:page;z-index:-16817" coordorigin="1269,7100" coordsize="9462,2">
            <v:shape style="position:absolute;left:1269;top:7100;width:9462;height:2" coordorigin="1269,7100" coordsize="9462,0" path="m1269,7100l10731,7100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362.173187pt;width:473.115764pt;height:.1pt;mso-position-horizontal-relative:page;mso-position-vertical-relative:page;z-index:-16816" coordorigin="1269,7243" coordsize="9462,2">
            <v:shape style="position:absolute;left:1269;top:7243;width:9462;height:2" coordorigin="1269,7243" coordsize="9462,0" path="m1269,7243l10731,7243e" filled="f" stroked="t" strokeweight=".957724pt" strokecolor="#000000">
              <v:path arrowok="t"/>
            </v:shape>
          </v:group>
          <w10:wrap type="none"/>
        </w:pict>
      </w:r>
      <w:r>
        <w:rPr/>
        <w:pict>
          <v:group style="position:absolute;margin-left:62.970367pt;margin-top:750.344238pt;width:472.397472pt;height:.1pt;mso-position-horizontal-relative:page;mso-position-vertical-relative:page;z-index:-16815" coordorigin="1259,15007" coordsize="9448,2">
            <v:shape style="position:absolute;left:1259;top:15007;width:9448;height:2" coordorigin="1259,15007" coordsize="9448,0" path="m1259,15007l10707,15007e" filled="f" stroked="t" strokeweight=".478862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030" w:lineRule="exact"/>
        <w:ind w:left="4169" w:right="3705"/>
        <w:jc w:val="center"/>
        <w:rPr>
          <w:rFonts w:ascii="Times New Roman" w:hAnsi="Times New Roman" w:cs="Times New Roman" w:eastAsia="Times New Roman"/>
          <w:sz w:val="95"/>
          <w:szCs w:val="95"/>
        </w:rPr>
      </w:pPr>
      <w:rPr/>
      <w:r>
        <w:rPr>
          <w:rFonts w:ascii="Times New Roman" w:hAnsi="Times New Roman" w:cs="Times New Roman" w:eastAsia="Times New Roman"/>
          <w:sz w:val="95"/>
          <w:szCs w:val="95"/>
          <w:spacing w:val="0"/>
          <w:w w:val="83"/>
        </w:rPr>
        <w:t>13#</w:t>
      </w:r>
      <w:r>
        <w:rPr>
          <w:rFonts w:ascii="Times New Roman" w:hAnsi="Times New Roman" w:cs="Times New Roman" w:eastAsia="Times New Roman"/>
          <w:sz w:val="95"/>
          <w:szCs w:val="95"/>
          <w:spacing w:val="0"/>
          <w:w w:val="100"/>
        </w:rPr>
      </w:r>
    </w:p>
    <w:p>
      <w:pPr>
        <w:spacing w:before="77" w:after="0" w:line="240" w:lineRule="auto"/>
        <w:ind w:left="3588" w:right="3074"/>
        <w:jc w:val="center"/>
        <w:tabs>
          <w:tab w:pos="5200" w:val="left"/>
        </w:tabs>
        <w:rPr>
          <w:rFonts w:ascii="Arial" w:hAnsi="Arial" w:cs="Arial" w:eastAsia="Arial"/>
          <w:sz w:val="92"/>
          <w:szCs w:val="92"/>
        </w:rPr>
      </w:pPr>
      <w:rPr/>
      <w:r>
        <w:rPr>
          <w:rFonts w:ascii="Times New Roman" w:hAnsi="Times New Roman" w:cs="Times New Roman" w:eastAsia="Times New Roman"/>
          <w:sz w:val="80"/>
          <w:szCs w:val="8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80"/>
          <w:szCs w:val="80"/>
          <w:spacing w:val="-150"/>
          <w:w w:val="100"/>
        </w:rPr>
        <w:t> </w:t>
      </w:r>
      <w:r>
        <w:rPr>
          <w:rFonts w:ascii="Times New Roman" w:hAnsi="Times New Roman" w:cs="Times New Roman" w:eastAsia="Times New Roman"/>
          <w:sz w:val="80"/>
          <w:szCs w:val="8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80"/>
          <w:szCs w:val="80"/>
          <w:spacing w:val="0"/>
          <w:w w:val="100"/>
        </w:rPr>
      </w:r>
      <w:r>
        <w:rPr>
          <w:rFonts w:ascii="Arial" w:hAnsi="Arial" w:cs="Arial" w:eastAsia="Arial"/>
          <w:sz w:val="92"/>
          <w:szCs w:val="92"/>
          <w:spacing w:val="0"/>
          <w:w w:val="83"/>
        </w:rPr>
        <w:t>C!</w:t>
      </w:r>
      <w:r>
        <w:rPr>
          <w:rFonts w:ascii="Arial" w:hAnsi="Arial" w:cs="Arial" w:eastAsia="Arial"/>
          <w:sz w:val="92"/>
          <w:szCs w:val="9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tabs>
          <w:tab w:pos="472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#0</w:t>
      </w:r>
      <w:r>
        <w:rPr>
          <w:rFonts w:ascii="Arial" w:hAnsi="Arial" w:cs="Arial" w:eastAsia="Arial"/>
          <w:sz w:val="28"/>
          <w:szCs w:val="28"/>
          <w:spacing w:val="-6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15"/>
        </w:rPr>
        <w:t>vi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160" w:right="1700"/>
          <w:footerReference w:type="default" r:id="rId11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663" w:lineRule="exact"/>
        <w:ind w:left="1903" w:right="1922"/>
        <w:jc w:val="center"/>
        <w:rPr>
          <w:rFonts w:ascii="Arial" w:hAnsi="Arial" w:cs="Arial" w:eastAsia="Arial"/>
          <w:sz w:val="59"/>
          <w:szCs w:val="59"/>
        </w:rPr>
      </w:pPr>
      <w:rPr/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59"/>
          <w:szCs w:val="59"/>
          <w:spacing w:val="6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  <w:position w:val="-1"/>
        </w:rPr>
        <w:t>Introduction</w:t>
      </w:r>
      <w:r>
        <w:rPr>
          <w:rFonts w:ascii="Arial" w:hAnsi="Arial" w:cs="Arial" w:eastAsia="Arial"/>
          <w:sz w:val="59"/>
          <w:szCs w:val="59"/>
          <w:spacing w:val="5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  <w:position w:val="-1"/>
        </w:rPr>
        <w:t>to</w:t>
      </w:r>
      <w:r>
        <w:rPr>
          <w:rFonts w:ascii="Arial" w:hAnsi="Arial" w:cs="Arial" w:eastAsia="Arial"/>
          <w:sz w:val="59"/>
          <w:szCs w:val="59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7" w:right="27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the</w:t>
      </w:r>
      <w:r>
        <w:rPr>
          <w:rFonts w:ascii="Arial" w:hAnsi="Arial" w:cs="Arial" w:eastAsia="Arial"/>
          <w:sz w:val="63"/>
          <w:szCs w:val="63"/>
          <w:spacing w:val="94"/>
          <w:w w:val="100"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68"/>
          <w:szCs w:val="68"/>
          <w:spacing w:val="7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Programmin</w:t>
      </w:r>
      <w:r>
        <w:rPr>
          <w:rFonts w:ascii="Arial" w:hAnsi="Arial" w:cs="Arial" w:eastAsia="Arial"/>
          <w:sz w:val="63"/>
          <w:szCs w:val="63"/>
          <w:spacing w:val="43"/>
          <w:w w:val="107"/>
        </w:rPr>
        <w:t>g</w:t>
      </w:r>
      <w:r>
        <w:rPr>
          <w:rFonts w:ascii="Arial" w:hAnsi="Arial" w:cs="Arial" w:eastAsia="Arial"/>
          <w:sz w:val="63"/>
          <w:szCs w:val="63"/>
          <w:spacing w:val="0"/>
          <w:w w:val="102"/>
        </w:rPr>
        <w:t>·Language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45" w:right="3425"/>
        <w:jc w:val="center"/>
        <w:rPr>
          <w:rFonts w:ascii="Arial" w:hAnsi="Arial" w:cs="Arial" w:eastAsia="Arial"/>
          <w:sz w:val="61"/>
          <w:szCs w:val="61"/>
        </w:rPr>
      </w:pPr>
      <w:rPr/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Clas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12"/>
          <w:b/>
          <w:bCs/>
        </w:rPr>
        <w:t>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83" w:right="2753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Septembe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8"/>
        </w:rPr>
        <w:t>19-20</w:t>
      </w:r>
      <w:r>
        <w:rPr>
          <w:rFonts w:ascii="Arial" w:hAnsi="Arial" w:cs="Arial" w:eastAsia="Arial"/>
          <w:sz w:val="35"/>
          <w:szCs w:val="35"/>
          <w:spacing w:val="0"/>
          <w:w w:val="98"/>
        </w:rPr>
        <w:t>,</w:t>
      </w:r>
      <w:r>
        <w:rPr>
          <w:rFonts w:ascii="Arial" w:hAnsi="Arial" w:cs="Arial" w:eastAsia="Arial"/>
          <w:sz w:val="35"/>
          <w:szCs w:val="35"/>
          <w:spacing w:val="-33"/>
          <w:w w:val="9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8"/>
        </w:rPr>
        <w:t>1988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60" w:right="3296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Charles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Palmer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5" w:after="0" w:line="240" w:lineRule="auto"/>
        <w:ind w:left="2693" w:right="2748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CPALME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YKTVMZ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395" w:lineRule="exact"/>
        <w:ind w:left="2383" w:right="2453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93"/>
          <w:position w:val="-1"/>
        </w:rPr>
        <w:t>{CENET</w:t>
      </w:r>
      <w:r>
        <w:rPr>
          <w:rFonts w:ascii="Arial" w:hAnsi="Arial" w:cs="Arial" w:eastAsia="Arial"/>
          <w:sz w:val="35"/>
          <w:szCs w:val="35"/>
          <w:spacing w:val="23"/>
          <w:w w:val="93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5"/>
          <w:szCs w:val="35"/>
          <w:spacing w:val="6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0"/>
          <w:position w:val="-1"/>
        </w:rPr>
        <w:t>#IYT00401</w:t>
      </w:r>
      <w:r>
        <w:rPr>
          <w:rFonts w:ascii="Arial" w:hAnsi="Arial" w:cs="Arial" w:eastAsia="Arial"/>
          <w:sz w:val="35"/>
          <w:szCs w:val="35"/>
          <w:spacing w:val="0"/>
          <w:w w:val="91"/>
          <w:position w:val="-1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07" w:right="4080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520569pt;margin-top:-3.24244pt;width:46.536752pt;height:24.128555pt;mso-position-horizontal-relative:page;mso-position-vertical-relative:paragraph;z-index:-16814" type="#_x0000_t202" filled="f" stroked="f">
            <v:textbox inset="0,0,0,0">
              <w:txbxContent>
                <w:p>
                  <w:pPr>
                    <w:spacing w:before="0" w:after="0" w:line="483" w:lineRule="exact"/>
                    <w:ind w:right="-112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w w:val="13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95"/>
                      <w:w w:val="13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35"/>
                      <w:w w:val="16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72"/>
                      <w:w w:val="13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4"/>
                      <w:w w:val="16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11"/>
                      <w:w w:val="13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3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w w:val="173"/>
        </w:rPr>
        <w:t>-</w:t>
      </w:r>
      <w:r>
        <w:rPr>
          <w:rFonts w:ascii="Arial" w:hAnsi="Arial" w:cs="Arial" w:eastAsia="Arial"/>
          <w:sz w:val="36"/>
          <w:szCs w:val="36"/>
          <w:spacing w:val="18"/>
          <w:w w:val="173"/>
        </w:rPr>
        <w:t>-</w:t>
      </w:r>
      <w:r>
        <w:rPr>
          <w:rFonts w:ascii="Arial" w:hAnsi="Arial" w:cs="Arial" w:eastAsia="Arial"/>
          <w:sz w:val="36"/>
          <w:szCs w:val="36"/>
          <w:spacing w:val="-12"/>
          <w:w w:val="173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90"/>
          <w:w w:val="88"/>
          <w:position w:val="9"/>
        </w:rPr>
        <w:t>-</w:t>
      </w:r>
      <w:r>
        <w:rPr>
          <w:rFonts w:ascii="Arial" w:hAnsi="Arial" w:cs="Arial" w:eastAsia="Arial"/>
          <w:sz w:val="36"/>
          <w:szCs w:val="36"/>
          <w:spacing w:val="-25"/>
          <w:w w:val="172"/>
          <w:position w:val="0"/>
        </w:rPr>
        <w:t>·</w:t>
      </w:r>
      <w:r>
        <w:rPr>
          <w:rFonts w:ascii="Times New Roman" w:hAnsi="Times New Roman" w:cs="Times New Roman" w:eastAsia="Times New Roman"/>
          <w:sz w:val="43"/>
          <w:szCs w:val="43"/>
          <w:spacing w:val="-38"/>
          <w:w w:val="88"/>
          <w:position w:val="9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3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403" w:lineRule="exact"/>
        <w:ind w:left="2057" w:right="2195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282" w:lineRule="auto"/>
        <w:ind w:left="3148" w:right="2852" w:firstLine="-371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Yorktow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Heights,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00" w:right="1300"/>
          <w:footerReference w:type="default" r:id="rId12"/>
          <w:pgSz w:w="1204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778070pt;height:766.087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3"/>
          <w:pgSz w:w="12040" w:h="15800"/>
        </w:sectPr>
      </w:pPr>
      <w:rPr/>
    </w:p>
    <w:p>
      <w:pPr>
        <w:spacing w:before="26" w:after="0" w:line="240" w:lineRule="auto"/>
        <w:ind w:left="3894" w:right="3567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508286pt;margin-top:-4.661591pt;width:468.486188pt;height:.1pt;mso-position-horizontal-relative:page;mso-position-vertical-relative:paragraph;z-index:-16813" coordorigin="1430,-93" coordsize="9370,2">
            <v:shape style="position:absolute;left:1430;top:-93;width:9370;height:2" coordorigin="1430,-93" coordsize="9370,0" path="m1430,-93l10800,-93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7.707184pt;margin-top:753.982483pt;width:432.61326pt;height:.1pt;mso-position-horizontal-relative:page;mso-position-vertical-relative:page;z-index:-16811" coordorigin="1354,15080" coordsize="8652,2">
            <v:shape style="position:absolute;left:1354;top:15080;width:8652;height:2" coordorigin="1354,15080" coordsize="8652,0" path="m1354,15080l10006,15080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32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1.033150pt;margin-top:-11.160851pt;width:468.486188pt;height:.1pt;mso-position-horizontal-relative:page;mso-position-vertical-relative:paragraph;z-index:-16812" coordorigin="1421,-223" coordsize="9370,2">
            <v:shape style="position:absolute;left:1421;top:-223;width:9370;height:2" coordorigin="1421,-223" coordsize="9370,0" path="m1421,-223l10790,-223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Introduction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paperwork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27" w:right="-20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Textbook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4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references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17" w:right="-20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4"/>
          <w:szCs w:val="44"/>
          <w:spacing w:val="-9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Philosophy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917" w:right="-20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3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3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conventions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908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types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5" w:header="0" w:top="1400" w:bottom="780" w:left="1140" w:right="1200"/>
          <w:footerReference w:type="default" r:id="rId15"/>
          <w:pgSz w:w="12040" w:h="15800"/>
        </w:sectPr>
      </w:pPr>
      <w:rPr/>
    </w:p>
    <w:p>
      <w:pPr>
        <w:spacing w:before="22" w:after="0" w:line="240" w:lineRule="auto"/>
        <w:ind w:left="1216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1.903545pt;margin-top:-3.778955pt;width:473.634117pt;height:.1pt;mso-position-horizontal-relative:page;mso-position-vertical-relative:paragraph;z-index:-16810" coordorigin="1238,-76" coordsize="9473,2">
            <v:shape style="position:absolute;left:1238;top:-76;width:9473;height:2" coordorigin="1238,-76" coordsize="9473,0" path="m1238,-76l10711,-76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1.903545pt;margin-top:49.735626pt;width:473.874054pt;height:.1pt;mso-position-horizontal-relative:page;mso-position-vertical-relative:paragraph;z-index:-16809" coordorigin="1238,995" coordsize="9477,2">
            <v:shape style="position:absolute;left:1238;top:995;width:9477;height:2" coordorigin="1238,995" coordsize="9477,0" path="m1238,995l10716,995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1.663612pt;margin-top:751.003967pt;width:333.751295pt;height:.1pt;mso-position-horizontal-relative:page;mso-position-vertical-relative:page;z-index:-16808" coordorigin="1233,15020" coordsize="6675,2">
            <v:shape style="position:absolute;left:1233;top:15020;width:6675;height:2" coordorigin="1233,15020" coordsize="6675,0" path="m1233,15020l7908,15020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Suggeste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16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8"/>
        </w:rPr>
        <w:t>Prerequisites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1" w:lineRule="auto"/>
        <w:ind w:left="1293" w:right="930" w:firstLine="-499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programming</w:t>
      </w:r>
      <w:r>
        <w:rPr>
          <w:rFonts w:ascii="Arial" w:hAnsi="Arial" w:cs="Arial" w:eastAsia="Arial"/>
          <w:sz w:val="36"/>
          <w:szCs w:val="36"/>
          <w:spacing w:val="-6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experience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preferably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procedural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languages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such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PASCAL,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PL/1,</w:t>
      </w:r>
      <w:r>
        <w:rPr>
          <w:rFonts w:ascii="Arial" w:hAnsi="Arial" w:cs="Arial" w:eastAsia="Arial"/>
          <w:sz w:val="36"/>
          <w:szCs w:val="36"/>
          <w:spacing w:val="-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8"/>
        </w:rPr>
        <w:t>ALGOL,</w:t>
      </w:r>
      <w:r>
        <w:rPr>
          <w:rFonts w:ascii="Arial" w:hAnsi="Arial" w:cs="Arial" w:eastAsia="Arial"/>
          <w:sz w:val="36"/>
          <w:szCs w:val="36"/>
          <w:spacing w:val="-21"/>
          <w:w w:val="9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etc.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4" w:right="-20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Acces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language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processors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4" w:right="-20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sense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humor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585" w:header="0" w:top="1220" w:bottom="780" w:left="1140" w:right="1200"/>
          <w:footerReference w:type="default" r:id="rId16"/>
          <w:pgSz w:w="12040" w:h="15800"/>
        </w:sectPr>
      </w:pPr>
      <w:rPr/>
    </w:p>
    <w:p>
      <w:pPr>
        <w:spacing w:before="26" w:after="0" w:line="240" w:lineRule="auto"/>
        <w:ind w:left="340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9.058540pt;margin-top:-2.846641pt;width:470.074367pt;height:.1pt;mso-position-horizontal-relative:page;mso-position-vertical-relative:paragraph;z-index:-16807" coordorigin="1381,-57" coordsize="9401,2">
            <v:shape style="position:absolute;left:1381;top:-57;width:9401;height:2" coordorigin="1381,-57" coordsize="9401,0" path="m1381,-57l10783,-57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9.058540pt;margin-top:50.680279pt;width:469.836234pt;height:.1pt;mso-position-horizontal-relative:page;mso-position-vertical-relative:paragraph;z-index:-16806" coordorigin="1381,1014" coordsize="9397,2">
            <v:shape style="position:absolute;left:1381;top:1014;width:9397;height:2" coordorigin="1381,1014" coordsize="9397,0" path="m1381,1014l10778,101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5.248421pt;margin-top:756.306702pt;width:378.631329pt;height:.1pt;mso-position-horizontal-relative:page;mso-position-vertical-relative:page;z-index:-16805" coordorigin="1305,15126" coordsize="7573,2">
            <v:shape style="position:absolute;left:1305;top:15126;width:7573;height:2" coordorigin="1305,15126" coordsize="7573,0" path="m1305,15126l8878,1512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Class</w:t>
      </w:r>
      <w:r>
        <w:rPr>
          <w:rFonts w:ascii="Arial" w:hAnsi="Arial" w:cs="Arial" w:eastAsia="Arial"/>
          <w:sz w:val="63"/>
          <w:szCs w:val="63"/>
          <w:spacing w:val="10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1"/>
        </w:rPr>
        <w:t>Text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0" w:right="-20"/>
        <w:jc w:val="left"/>
        <w:rPr>
          <w:rFonts w:ascii="Arial" w:hAnsi="Arial" w:cs="Arial" w:eastAsia="Arial"/>
          <w:sz w:val="53"/>
          <w:szCs w:val="53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Harbison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> </w:t>
      </w:r>
      <w:r>
        <w:rPr>
          <w:rFonts w:ascii="Arial" w:hAnsi="Arial" w:cs="Arial" w:eastAsia="Arial"/>
          <w:sz w:val="53"/>
          <w:szCs w:val="5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58"/>
          <w:szCs w:val="58"/>
          <w:spacing w:val="75"/>
          <w:w w:val="81"/>
        </w:rPr>
        <w:t> </w:t>
      </w:r>
      <w:r>
        <w:rPr>
          <w:rFonts w:ascii="Arial" w:hAnsi="Arial" w:cs="Arial" w:eastAsia="Arial"/>
          <w:sz w:val="53"/>
          <w:szCs w:val="53"/>
          <w:spacing w:val="0"/>
          <w:w w:val="105"/>
        </w:rPr>
        <w:t>Steele</w:t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22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"A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Referenc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Manual"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17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Best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all-around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reference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13" w:right="-20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"ho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to"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book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8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explanations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3" w:right="-20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Best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portabilit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questions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8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Secon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editio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includes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proposed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ANSI-C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6" w:after="0" w:line="240" w:lineRule="auto"/>
        <w:ind w:left="138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</w:rPr>
        <w:t>standard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5" w:header="0" w:top="1400" w:bottom="780" w:left="1140" w:right="1200"/>
          <w:footerReference w:type="default" r:id="rId17"/>
          <w:pgSz w:w="12040" w:h="15800"/>
        </w:sectPr>
      </w:pPr>
      <w:rPr/>
    </w:p>
    <w:p>
      <w:pPr>
        <w:spacing w:before="23" w:after="0" w:line="240" w:lineRule="auto"/>
        <w:ind w:left="3085" w:right="2995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1.423676pt;margin-top:-4.197926pt;width:474.833798pt;height:.1pt;mso-position-horizontal-relative:page;mso-position-vertical-relative:paragraph;z-index:-16804" coordorigin="1228,-84" coordsize="9497,2">
            <v:shape style="position:absolute;left:1228;top:-84;width:9497;height:2" coordorigin="1228,-84" coordsize="9497,0" path="m1228,-84l10725,-84e" filled="f" stroked="t" strokeweight=".479872pt" strokecolor="#000000">
              <v:path arrowok="t"/>
            </v:shape>
          </v:group>
          <w10:wrap type="none"/>
        </w:pict>
      </w:r>
      <w:r>
        <w:rPr/>
        <w:pict>
          <v:group style="position:absolute;margin-left:61.423676pt;margin-top:49.556629pt;width:474.833798pt;height:.1pt;mso-position-horizontal-relative:page;mso-position-vertical-relative:paragraph;z-index:-16803" coordorigin="1228,991" coordsize="9497,2">
            <v:shape style="position:absolute;left:1228;top:991;width:9497;height:2" coordorigin="1228,991" coordsize="9497,0" path="m1228,991l10725,991e" filled="f" stroked="t" strokeweight=".4798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Othe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Texts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9" w:right="-20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5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Kernigha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n</w:t>
      </w:r>
      <w:r>
        <w:rPr>
          <w:rFonts w:ascii="Arial" w:hAnsi="Arial" w:cs="Arial" w:eastAsia="Arial"/>
          <w:sz w:val="34"/>
          <w:szCs w:val="34"/>
          <w:spacing w:val="12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4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Ritchi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26"/>
        </w:rPr>
        <w:t>(</w:t>
      </w:r>
      <w:r>
        <w:rPr>
          <w:rFonts w:ascii="Arial" w:hAnsi="Arial" w:cs="Arial" w:eastAsia="Arial"/>
          <w:sz w:val="34"/>
          <w:szCs w:val="34"/>
          <w:spacing w:val="-22"/>
          <w:w w:val="126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K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2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20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4" w:lineRule="auto"/>
        <w:ind w:left="2033" w:right="2124" w:firstLine="24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"Th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9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4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Programmin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g</w:t>
      </w:r>
      <w:r>
        <w:rPr>
          <w:rFonts w:ascii="Arial" w:hAnsi="Arial" w:cs="Arial" w:eastAsia="Arial"/>
          <w:sz w:val="34"/>
          <w:szCs w:val="34"/>
          <w:spacing w:val="-3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Language"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5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original</w:t>
      </w:r>
      <w:r>
        <w:rPr>
          <w:rFonts w:ascii="Arial" w:hAnsi="Arial" w:cs="Arial" w:eastAsia="Arial"/>
          <w:sz w:val="34"/>
          <w:szCs w:val="34"/>
          <w:spacing w:val="-19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"hol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book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"</w:t>
      </w:r>
      <w:r>
        <w:rPr>
          <w:rFonts w:ascii="Arial" w:hAnsi="Arial" w:cs="Arial" w:eastAsia="Arial"/>
          <w:sz w:val="34"/>
          <w:szCs w:val="34"/>
          <w:spacing w:val="11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97" w:lineRule="auto"/>
        <w:ind w:left="2038" w:right="1582" w:firstLine="-1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Ver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y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concise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;</w:t>
      </w:r>
      <w:r>
        <w:rPr>
          <w:rFonts w:ascii="Arial" w:hAnsi="Arial" w:cs="Arial" w:eastAsia="Arial"/>
          <w:sz w:val="34"/>
          <w:szCs w:val="34"/>
          <w:spacing w:val="-3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originally</w:t>
      </w:r>
      <w:r>
        <w:rPr>
          <w:rFonts w:ascii="Arial" w:hAnsi="Arial" w:cs="Arial" w:eastAsia="Arial"/>
          <w:sz w:val="34"/>
          <w:szCs w:val="34"/>
          <w:spacing w:val="3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standard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definition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57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Rathe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vague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on</w:t>
      </w:r>
      <w:r>
        <w:rPr>
          <w:rFonts w:ascii="Arial" w:hAnsi="Arial" w:cs="Arial" w:eastAsia="Arial"/>
          <w:sz w:val="34"/>
          <w:szCs w:val="34"/>
          <w:spacing w:val="5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some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points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4" w:lineRule="auto"/>
        <w:ind w:left="2042" w:right="1637" w:firstLine="1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New</w:t>
      </w:r>
      <w:r>
        <w:rPr>
          <w:rFonts w:ascii="Arial" w:hAnsi="Arial" w:cs="Arial" w:eastAsia="Arial"/>
          <w:sz w:val="34"/>
          <w:szCs w:val="34"/>
          <w:spacing w:val="7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expanded</w:t>
      </w:r>
      <w:r>
        <w:rPr>
          <w:rFonts w:ascii="Arial" w:hAnsi="Arial" w:cs="Arial" w:eastAsia="Arial"/>
          <w:sz w:val="34"/>
          <w:szCs w:val="34"/>
          <w:spacing w:val="2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second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editio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now.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available</w:t>
      </w:r>
      <w:r>
        <w:rPr>
          <w:rFonts w:ascii="Arial" w:hAnsi="Arial" w:cs="Arial" w:eastAsia="Arial"/>
          <w:sz w:val="34"/>
          <w:szCs w:val="34"/>
          <w:spacing w:val="7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(some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ANSI-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3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comments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8" w:right="-20"/>
        <w:jc w:val="left"/>
        <w:tabs>
          <w:tab w:pos="130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5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Waite,</w:t>
      </w:r>
      <w:r>
        <w:rPr>
          <w:rFonts w:ascii="Arial" w:hAnsi="Arial" w:cs="Arial" w:eastAsia="Arial"/>
          <w:sz w:val="34"/>
          <w:szCs w:val="34"/>
          <w:spacing w:val="4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et.al.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6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"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Prime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r</w:t>
      </w:r>
      <w:r>
        <w:rPr>
          <w:rFonts w:ascii="Arial" w:hAnsi="Arial" w:cs="Arial" w:eastAsia="Arial"/>
          <w:sz w:val="34"/>
          <w:szCs w:val="34"/>
          <w:spacing w:val="-31"/>
          <w:w w:val="115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Plus"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42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4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gentle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introduction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52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Lot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</w:t>
      </w:r>
      <w:r>
        <w:rPr>
          <w:rFonts w:ascii="Arial" w:hAnsi="Arial" w:cs="Arial" w:eastAsia="Arial"/>
          <w:sz w:val="34"/>
          <w:szCs w:val="34"/>
          <w:spacing w:val="7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5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explanation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s</w:t>
      </w:r>
      <w:r>
        <w:rPr>
          <w:rFonts w:ascii="Arial" w:hAnsi="Arial" w:cs="Arial" w:eastAsia="Arial"/>
          <w:sz w:val="34"/>
          <w:szCs w:val="34"/>
          <w:spacing w:val="22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4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examples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47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Great</w:t>
      </w:r>
      <w:r>
        <w:rPr>
          <w:rFonts w:ascii="Arial" w:hAnsi="Arial" w:cs="Arial" w:eastAsia="Arial"/>
          <w:sz w:val="34"/>
          <w:szCs w:val="34"/>
          <w:spacing w:val="8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pictures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57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Handy-dandy</w:t>
      </w:r>
      <w:r>
        <w:rPr>
          <w:rFonts w:ascii="Arial" w:hAnsi="Arial" w:cs="Arial" w:eastAsia="Arial"/>
          <w:sz w:val="34"/>
          <w:szCs w:val="34"/>
          <w:spacing w:val="20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referenc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e</w:t>
      </w:r>
      <w:r>
        <w:rPr>
          <w:rFonts w:ascii="Arial" w:hAnsi="Arial" w:cs="Arial" w:eastAsia="Arial"/>
          <w:sz w:val="34"/>
          <w:szCs w:val="34"/>
          <w:spacing w:val="17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card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auto"/>
        <w:ind w:left="2047" w:right="1866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Secon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d</w:t>
      </w:r>
      <w:r>
        <w:rPr>
          <w:rFonts w:ascii="Arial" w:hAnsi="Arial" w:cs="Arial" w:eastAsia="Arial"/>
          <w:sz w:val="34"/>
          <w:szCs w:val="34"/>
          <w:spacing w:val="9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editio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n</w:t>
      </w:r>
      <w:r>
        <w:rPr>
          <w:rFonts w:ascii="Arial" w:hAnsi="Arial" w:cs="Arial" w:eastAsia="Arial"/>
          <w:sz w:val="34"/>
          <w:szCs w:val="34"/>
          <w:spacing w:val="4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now</w:t>
      </w:r>
      <w:r>
        <w:rPr>
          <w:rFonts w:ascii="Arial" w:hAnsi="Arial" w:cs="Arial" w:eastAsia="Arial"/>
          <w:sz w:val="34"/>
          <w:szCs w:val="34"/>
          <w:spacing w:val="9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very</w:t>
      </w:r>
      <w:r>
        <w:rPr>
          <w:rFonts w:ascii="Arial" w:hAnsi="Arial" w:cs="Arial" w:eastAsia="Arial"/>
          <w:sz w:val="34"/>
          <w:szCs w:val="34"/>
          <w:spacing w:val="9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Microsoft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oriented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8" w:right="-20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/>
        <w:pict>
          <v:group style="position:absolute;margin-left:61.423676pt;margin-top:75.459770pt;width:475.073734pt;height:.1pt;mso-position-horizontal-relative:page;mso-position-vertical-relative:paragraph;z-index:-16802" coordorigin="1228,1509" coordsize="9501,2">
            <v:shape style="position:absolute;left:1228;top:1509;width:9501;height:2" coordorigin="1228,1509" coordsize="9501,0" path="m1228,1509l10730,1509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4"/>
          <w:szCs w:val="34"/>
          <w:spacing w:val="0"/>
          <w:w w:val="165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Pile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</w:t>
      </w:r>
      <w:r>
        <w:rPr>
          <w:rFonts w:ascii="Arial" w:hAnsi="Arial" w:cs="Arial" w:eastAsia="Arial"/>
          <w:sz w:val="34"/>
          <w:szCs w:val="34"/>
          <w:spacing w:val="8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good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5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bad</w:t>
      </w:r>
      <w:r>
        <w:rPr>
          <w:rFonts w:ascii="Arial" w:hAnsi="Arial" w:cs="Arial" w:eastAsia="Arial"/>
          <w:sz w:val="34"/>
          <w:szCs w:val="34"/>
          <w:spacing w:val="8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3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books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bookstores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646" w:header="0" w:top="1180" w:bottom="840" w:left="1120" w:right="1200"/>
          <w:footerReference w:type="default" r:id="rId18"/>
          <w:pgSz w:w="12040" w:h="15800"/>
        </w:sectPr>
      </w:pPr>
      <w:rPr/>
    </w:p>
    <w:p>
      <w:pPr>
        <w:spacing w:before="15" w:after="0" w:line="240" w:lineRule="auto"/>
        <w:ind w:left="235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7.101151pt;margin-top:-4.385665pt;width:471.379612pt;height:.1pt;mso-position-horizontal-relative:page;mso-position-vertical-relative:paragraph;z-index:-16801" coordorigin="1342,-88" coordsize="9428,2">
            <v:shape style="position:absolute;left:1342;top:-88;width:9428;height:2" coordorigin="1342,-88" coordsize="9428,0" path="m1342,-88l10770,-88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6.862358pt;margin-top:49.222332pt;width:471.618406pt;height:.1pt;mso-position-horizontal-relative:page;mso-position-vertical-relative:paragraph;z-index:-16800" coordorigin="1337,984" coordsize="9432,2">
            <v:shape style="position:absolute;left:1337;top:984;width:9432;height:2" coordorigin="1337,984" coordsize="9432,0" path="m1337,984l10770,98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4.474419pt;margin-top:760.802795pt;width:372.99643pt;height:.1pt;mso-position-horizontal-relative:page;mso-position-vertical-relative:page;z-index:-16799" coordorigin="1289,15216" coordsize="7460,2">
            <v:shape style="position:absolute;left:1289;top:15216;width:7460;height:2" coordorigin="1289,15216" coordsize="7460,0" path="m1289,15216l8749,1521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Othe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References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10" w:right="-20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Unix(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AIX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manuals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0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documentation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0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Unix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Review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magazine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1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5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Dobb'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Journal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magazine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46" w:header="0" w:top="1480" w:bottom="840" w:left="1120" w:right="1200"/>
          <w:footerReference w:type="default" r:id="rId19"/>
          <w:pgSz w:w="12040" w:h="15800"/>
        </w:sectPr>
      </w:pPr>
      <w:rPr/>
    </w:p>
    <w:p>
      <w:pPr>
        <w:spacing w:before="15" w:after="0" w:line="710" w:lineRule="exact"/>
        <w:ind w:left="2900" w:right="-20"/>
        <w:jc w:val="left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63.041649pt;margin-top:-3.567324pt;width:472.812376pt;height:.1pt;mso-position-horizontal-relative:page;mso-position-vertical-relative:paragraph;z-index:-16798" coordorigin="1261,-71" coordsize="9456,2">
            <v:shape style="position:absolute;left:1261;top:-71;width:9456;height:2" coordorigin="1261,-71" coordsize="9456,0" path="m1261,-71l10717,-7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041649pt;margin-top:50.160336pt;width:473.05117pt;height:.1pt;mso-position-horizontal-relative:page;mso-position-vertical-relative:paragraph;z-index:-16797" coordorigin="1261,1003" coordsize="9461,2">
            <v:shape style="position:absolute;left:1261;top:1003;width:9461;height:2" coordorigin="1261,1003" coordsize="9461,0" path="m1261,1003l10722,100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  <w:position w:val="-2"/>
        </w:rPr>
        <w:t>C</w:t>
      </w:r>
      <w:r>
        <w:rPr>
          <w:rFonts w:ascii="Arial" w:hAnsi="Arial" w:cs="Arial" w:eastAsia="Arial"/>
          <w:sz w:val="63"/>
          <w:szCs w:val="63"/>
          <w:spacing w:val="7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3"/>
          <w:b/>
          <w:bCs/>
          <w:position w:val="-2"/>
        </w:rPr>
        <w:t>Philosophy</w:t>
      </w:r>
      <w:r>
        <w:rPr>
          <w:rFonts w:ascii="Arial" w:hAnsi="Arial" w:cs="Arial" w:eastAsia="Arial"/>
          <w:sz w:val="58"/>
          <w:szCs w:val="5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80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Efficiency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2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hardware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2" w:right="-20"/>
        <w:jc w:val="left"/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40"/>
          <w:szCs w:val="40"/>
          <w:spacing w:val="0"/>
          <w:w w:val="143"/>
        </w:rPr>
        <w:t>•</w:t>
      </w:r>
      <w:r>
        <w:rPr>
          <w:rFonts w:ascii="Courier New" w:hAnsi="Courier New" w:cs="Courier New" w:eastAsia="Courier New"/>
          <w:sz w:val="40"/>
          <w:szCs w:val="40"/>
          <w:spacing w:val="-194"/>
          <w:w w:val="143"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62"/>
        </w:rPr>
        <w:t>Availability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Portability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9" w:lineRule="exact"/>
        <w:ind w:left="812" w:right="-20"/>
        <w:jc w:val="left"/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40"/>
          <w:szCs w:val="40"/>
          <w:spacing w:val="0"/>
          <w:w w:val="143"/>
          <w:position w:val="2"/>
        </w:rPr>
        <w:t>•</w:t>
      </w:r>
      <w:r>
        <w:rPr>
          <w:rFonts w:ascii="Courier New" w:hAnsi="Courier New" w:cs="Courier New" w:eastAsia="Courier New"/>
          <w:sz w:val="40"/>
          <w:szCs w:val="40"/>
          <w:spacing w:val="-180"/>
          <w:w w:val="143"/>
          <w:position w:val="2"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49"/>
          <w:position w:val="2"/>
        </w:rPr>
        <w:t>F=le)(ibility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60" w:bottom="280" w:left="1160" w:right="1200"/>
          <w:footerReference w:type="default" r:id="rId20"/>
          <w:pgSz w:w="12040" w:h="15800"/>
        </w:sectPr>
      </w:pPr>
      <w:rPr/>
    </w:p>
    <w:p>
      <w:pPr>
        <w:spacing w:before="68" w:after="0" w:line="240" w:lineRule="auto"/>
        <w:ind w:left="110" w:right="-82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041649pt;margin-top:4.326444pt;width:397.114637pt;height:.1pt;mso-position-horizontal-relative:page;mso-position-vertical-relative:paragraph;z-index:-16796" coordorigin="1261,87" coordsize="7942,2">
            <v:shape style="position:absolute;left:1261;top:87;width:7942;height:2" coordorigin="1261,87" coordsize="7942,0" path="m1261,87l9203,87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#1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7" w:after="0" w:line="240" w:lineRule="auto"/>
        <w:ind w:right="-20"/>
        <w:jc w:val="left"/>
        <w:tabs>
          <w:tab w:pos="30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2"/>
        </w:rPr>
        <w:t>6</w:t>
      </w:r>
      <w:r>
        <w:rPr>
          <w:rFonts w:ascii="Arial" w:hAnsi="Arial" w:cs="Arial" w:eastAsia="Arial"/>
          <w:sz w:val="26"/>
          <w:szCs w:val="26"/>
          <w:spacing w:val="-65"/>
          <w:w w:val="100"/>
          <w:position w:val="-2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2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113"/>
          <w:position w:val="0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-12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Philosophy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200"/>
          <w:cols w:num="2" w:equalWidth="0">
            <w:col w:w="1602" w:space="3170"/>
            <w:col w:w="4908"/>
          </w:cols>
        </w:sectPr>
      </w:pPr>
      <w:rPr/>
    </w:p>
    <w:p>
      <w:pPr>
        <w:spacing w:before="28" w:after="0" w:line="240" w:lineRule="auto"/>
        <w:ind w:left="1001" w:right="745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2.137169pt;margin-top:-3.376091pt;width:471.757982pt;height:.1pt;mso-position-horizontal-relative:page;mso-position-vertical-relative:paragraph;z-index:-16795" coordorigin="1443,-68" coordsize="9435,2">
            <v:shape style="position:absolute;left:1443;top:-68;width:9435;height:2" coordorigin="1443,-68" coordsize="9435,0" path="m1443,-68l10878,-6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031929pt;margin-top:757.701416pt;width:395.560111pt;height:.1pt;mso-position-horizontal-relative:page;mso-position-vertical-relative:page;z-index:-16793" coordorigin="1381,15154" coordsize="7911,2">
            <v:shape style="position:absolute;left:1381;top:15154;width:7911;height:2" coordorigin="1381,15154" coordsize="7911,0" path="m1381,15154l9292,15154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Som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5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Availabl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56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48" w:after="0" w:line="240" w:lineRule="auto"/>
        <w:ind w:left="3301" w:right="3020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1.420578pt;margin-top:51.335289pt;width:471.996847pt;height:.1pt;mso-position-horizontal-relative:page;mso-position-vertical-relative:paragraph;z-index:-16794" coordorigin="1428,1027" coordsize="9440,2">
            <v:shape style="position:absolute;left:1428;top:1027;width:9440;height:2" coordorigin="1428,1027" coordsize="9440,0" path="m1428,1027l10868,102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5"/>
        </w:rPr>
        <w:t>Processors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41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Unix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{tm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systems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36" w:right="-20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Based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86" w:right="-20"/>
        <w:jc w:val="left"/>
        <w:tabs>
          <w:tab w:pos="2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Waterlo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MVS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86" w:right="-20"/>
        <w:jc w:val="left"/>
        <w:tabs>
          <w:tab w:pos="21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8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Front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{IUO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6" w:lineRule="auto"/>
        <w:ind w:left="2116" w:right="718" w:firstLine="-635"/>
        <w:jc w:val="left"/>
        <w:tabs>
          <w:tab w:pos="2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{PO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55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MVS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AT&amp;T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C370</w:t>
      </w:r>
      <w:r>
        <w:rPr>
          <w:rFonts w:ascii="Arial" w:hAnsi="Arial" w:cs="Arial" w:eastAsia="Arial"/>
          <w:sz w:val="35"/>
          <w:szCs w:val="35"/>
          <w:spacing w:val="-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{Old,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recommended)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2" w:after="0" w:line="240" w:lineRule="auto"/>
        <w:ind w:left="922" w:right="-20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Based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71" w:right="-20"/>
        <w:jc w:val="left"/>
        <w:tabs>
          <w:tab w:pos="2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Persona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Compute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C/2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71" w:right="-20"/>
        <w:jc w:val="left"/>
        <w:tabs>
          <w:tab w:pos="2120" w:val="left"/>
        </w:tabs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Microsoft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37"/>
          <w:szCs w:val="3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37"/>
          <w:szCs w:val="3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6"/>
        </w:rPr>
        <w:t>..</w:t>
      </w:r>
      <w:r>
        <w:rPr>
          <w:rFonts w:ascii="Times New Roman" w:hAnsi="Times New Roman" w:cs="Times New Roman" w:eastAsia="Times New Roman"/>
          <w:sz w:val="37"/>
          <w:szCs w:val="37"/>
          <w:spacing w:val="-20"/>
          <w:w w:val="106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)</w:t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3" w:lineRule="auto"/>
        <w:ind w:left="2112" w:right="5744" w:firstLine="-645"/>
        <w:jc w:val="left"/>
        <w:tabs>
          <w:tab w:pos="21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1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Turbo-C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Waterlo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40" w:lineRule="auto"/>
        <w:ind w:left="917" w:right="-20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above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systems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62" w:right="-20"/>
        <w:jc w:val="left"/>
        <w:tabs>
          <w:tab w:pos="2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6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DICE</w:t>
      </w:r>
      <w:r>
        <w:rPr>
          <w:rFonts w:ascii="Arial" w:hAnsi="Arial" w:cs="Arial" w:eastAsia="Arial"/>
          <w:sz w:val="35"/>
          <w:szCs w:val="35"/>
          <w:spacing w:val="-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IUO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49" w:header="0" w:top="1400" w:bottom="740" w:left="1180" w:right="1180"/>
          <w:footerReference w:type="default" r:id="rId21"/>
          <w:pgSz w:w="12120" w:h="15800"/>
        </w:sectPr>
      </w:pPr>
      <w:rPr/>
    </w:p>
    <w:p>
      <w:pPr>
        <w:spacing w:before="30" w:after="0" w:line="240" w:lineRule="auto"/>
        <w:ind w:left="46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360001pt;margin-top:-4.207907pt;width:463.44pt;height:.1pt;mso-position-horizontal-relative:page;mso-position-vertical-relative:paragraph;z-index:-16792" coordorigin="1267,-84" coordsize="9269,2">
            <v:shape style="position:absolute;left:1267;top:-84;width:9269;height:2" coordorigin="1267,-84" coordsize="9269,0" path="m1267,-84l10536,-8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3.599998pt;margin-top:49.906612pt;width:454.32pt;height:.1pt;mso-position-horizontal-relative:page;mso-position-vertical-relative:paragraph;z-index:-16791" coordorigin="1272,998" coordsize="9086,2">
            <v:shape style="position:absolute;left:1272;top:998;width:9086;height:2" coordorigin="1272,998" coordsize="9086,0" path="m1272,998l10358,998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3.84pt;margin-top:752.923767pt;width:375.6pt;height:.1pt;mso-position-horizontal-relative:page;mso-position-vertical-relative:page;z-index:-16790" coordorigin="1277,15058" coordsize="7512,2">
            <v:shape style="position:absolute;left:1277;top:15058;width:7512;height:2" coordorigin="1277,15058" coordsize="7512,0" path="m1277,15058l8789,1505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General</w:t>
      </w:r>
      <w:r>
        <w:rPr>
          <w:rFonts w:ascii="Arial" w:hAnsi="Arial" w:cs="Arial" w:eastAsia="Arial"/>
          <w:sz w:val="61"/>
          <w:szCs w:val="61"/>
          <w:spacing w:val="12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1"/>
          <w:szCs w:val="61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Progra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61"/>
          <w:szCs w:val="61"/>
          <w:spacing w:val="10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0" w:lineRule="auto"/>
        <w:ind w:left="994" w:right="5934" w:firstLine="14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13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"Stdio.h"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mai</w:t>
      </w:r>
      <w:r>
        <w:rPr>
          <w:rFonts w:ascii="Courier New" w:hAnsi="Courier New" w:cs="Courier New" w:eastAsia="Courier New"/>
          <w:sz w:val="33"/>
          <w:szCs w:val="33"/>
          <w:spacing w:val="-55"/>
          <w:w w:val="72"/>
        </w:rPr>
        <w:t>n</w:t>
      </w:r>
      <w:r>
        <w:rPr>
          <w:rFonts w:ascii="Courier New" w:hAnsi="Courier New" w:cs="Courier New" w:eastAsia="Courier New"/>
          <w:sz w:val="33"/>
          <w:szCs w:val="33"/>
          <w:spacing w:val="-17"/>
          <w:w w:val="159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15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7" w:after="0" w:line="240" w:lineRule="auto"/>
        <w:ind w:left="101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answer;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8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6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103"/>
          <w:w w:val="66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8"/>
          <w:w w:val="6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42;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80" w:right="-20"/>
        <w:jc w:val="left"/>
        <w:tabs>
          <w:tab w:pos="57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6"/>
          <w:w w:val="7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21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1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8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}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jc w:val="left"/>
        <w:spacing w:after="0"/>
        <w:sectPr>
          <w:pgMar w:footer="549" w:header="0" w:top="1260" w:bottom="740" w:left="1180" w:right="1180"/>
          <w:footerReference w:type="default" r:id="rId22"/>
          <w:pgSz w:w="12120" w:h="15800"/>
        </w:sectPr>
      </w:pPr>
      <w:rPr/>
    </w:p>
    <w:p>
      <w:pPr>
        <w:spacing w:before="21" w:after="0" w:line="240" w:lineRule="auto"/>
        <w:ind w:left="2136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7.944748pt;margin-top:-1.078565pt;width:468.723757pt;height:.1pt;mso-position-horizontal-relative:page;mso-position-vertical-relative:paragraph;z-index:-16789" coordorigin="1359,-22" coordsize="9374,2">
            <v:shape style="position:absolute;left:1359;top:-22;width:9374;height:2" coordorigin="1359,-22" coordsize="9374,0" path="m1359,-22l10733,-22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7.469612pt;margin-top:52.589912pt;width:468.961326pt;height:.1pt;mso-position-horizontal-relative:page;mso-position-vertical-relative:paragraph;z-index:-16788" coordorigin="1349,1052" coordsize="9379,2">
            <v:shape style="position:absolute;left:1349;top:1052;width:9379;height:2" coordorigin="1349,1052" coordsize="9379,0" path="m1349,1052l10729,1052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3.906078pt;margin-top:757.321838pt;width:448.530387pt;height:.1pt;mso-position-horizontal-relative:page;mso-position-vertical-relative:page;z-index:-16787" coordorigin="1278,15146" coordsize="8971,2">
            <v:shape style="position:absolute;left:1278;top:15146;width:8971;height:2" coordorigin="1278,15146" coordsize="8971,0" path="m1278,15146l10249,15146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Traditional</w:t>
      </w:r>
      <w:r>
        <w:rPr>
          <w:rFonts w:ascii="Arial" w:hAnsi="Arial" w:cs="Arial" w:eastAsia="Arial"/>
          <w:sz w:val="59"/>
          <w:szCs w:val="59"/>
          <w:spacing w:val="1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68"/>
          <w:szCs w:val="6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Style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63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lower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case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720" w:lineRule="atLeast"/>
        <w:ind w:left="2027" w:right="2024" w:firstLine="2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bologna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banana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bordeaux;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lengt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significance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9" w:after="0" w:line="240" w:lineRule="auto"/>
        <w:ind w:left="203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depends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processor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1" w:lineRule="auto"/>
        <w:ind w:left="2018" w:right="2106" w:firstLine="-1174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lower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mixed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case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"Yea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Report\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"</w:t>
      </w:r>
      <w:r>
        <w:rPr>
          <w:rFonts w:ascii="Arial" w:hAnsi="Arial" w:cs="Arial" w:eastAsia="Arial"/>
          <w:sz w:val="35"/>
          <w:szCs w:val="35"/>
          <w:spacing w:val="-5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;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ShowMenu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menuname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color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0" w:lineRule="exact"/>
        <w:ind w:left="839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5"/>
          <w:szCs w:val="35"/>
          <w:spacing w:val="6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are</w:t>
      </w:r>
      <w:r>
        <w:rPr>
          <w:rFonts w:ascii="Arial" w:hAnsi="Arial" w:cs="Arial" w:eastAsia="Arial"/>
          <w:sz w:val="35"/>
          <w:szCs w:val="35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5"/>
          <w:szCs w:val="35"/>
          <w:spacing w:val="5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3"/>
          <w:position w:val="-1"/>
        </w:rPr>
        <w:t>UPPE</w:t>
      </w:r>
      <w:r>
        <w:rPr>
          <w:rFonts w:ascii="Arial" w:hAnsi="Arial" w:cs="Arial" w:eastAsia="Arial"/>
          <w:sz w:val="35"/>
          <w:szCs w:val="35"/>
          <w:spacing w:val="0"/>
          <w:w w:val="93"/>
          <w:position w:val="-1"/>
        </w:rPr>
        <w:t>R</w:t>
      </w:r>
      <w:r>
        <w:rPr>
          <w:rFonts w:ascii="Arial" w:hAnsi="Arial" w:cs="Arial" w:eastAsia="Arial"/>
          <w:sz w:val="35"/>
          <w:szCs w:val="35"/>
          <w:spacing w:val="42"/>
          <w:w w:val="93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position w:val="-1"/>
        </w:rPr>
        <w:t>case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30" w:right="4413"/>
        <w:jc w:val="center"/>
        <w:tabs>
          <w:tab w:pos="1940" w:val="left"/>
          <w:tab w:pos="3440" w:val="left"/>
          <w:tab w:pos="4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0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#define</w:t>
      </w:r>
      <w:r>
        <w:rPr>
          <w:rFonts w:ascii="Arial" w:hAnsi="Arial" w:cs="Arial" w:eastAsia="Arial"/>
          <w:sz w:val="35"/>
          <w:szCs w:val="35"/>
          <w:spacing w:val="-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P!</w:t>
      </w:r>
      <w:r>
        <w:rPr>
          <w:rFonts w:ascii="Arial" w:hAnsi="Arial" w:cs="Arial" w:eastAsia="Arial"/>
          <w:sz w:val="35"/>
          <w:szCs w:val="35"/>
          <w:spacing w:val="-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3.1415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space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Indentation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indentatio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practice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Pic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stic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49" w:header="0" w:top="1400" w:bottom="740" w:left="1180" w:right="1180"/>
          <w:footerReference w:type="default" r:id="rId23"/>
          <w:pgSz w:w="12040" w:h="15800"/>
        </w:sectPr>
      </w:pPr>
      <w:rPr/>
    </w:p>
    <w:p>
      <w:pPr>
        <w:spacing w:before="14" w:after="0" w:line="240" w:lineRule="auto"/>
        <w:ind w:left="212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2.952682pt;margin-top:-5.075684pt;width:472.743539pt;height:.1pt;mso-position-horizontal-relative:page;mso-position-vertical-relative:paragraph;z-index:-16786" coordorigin="1259,-102" coordsize="9455,2">
            <v:shape style="position:absolute;left:1259;top:-102;width:9455;height:2" coordorigin="1259,-102" coordsize="9455,0" path="m1259,-102l10714,-102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3.192047pt;margin-top:48.493793pt;width:472.504175pt;height:.1pt;mso-position-horizontal-relative:page;mso-position-vertical-relative:paragraph;z-index:-16785" coordorigin="1264,970" coordsize="9450,2">
            <v:shape style="position:absolute;left:1264;top:970;width:9450;height:2" coordorigin="1264,970" coordsize="9450,0" path="m1264,970l10714,970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Indentation</w:t>
      </w:r>
      <w:r>
        <w:rPr>
          <w:rFonts w:ascii="Arial" w:hAnsi="Arial" w:cs="Arial" w:eastAsia="Arial"/>
          <w:sz w:val="60"/>
          <w:szCs w:val="60"/>
          <w:spacing w:val="9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Styl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14"/>
          <w:b/>
          <w:bCs/>
        </w:rPr>
        <w:t>1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9" w:right="7574"/>
        <w:jc w:val="center"/>
        <w:tabs>
          <w:tab w:pos="1420" w:val="left"/>
        </w:tabs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</w:rPr>
        <w:t>(</w:t>
      </w:r>
      <w:r>
        <w:rPr>
          <w:rFonts w:ascii="Arial" w:hAnsi="Arial" w:cs="Arial" w:eastAsia="Arial"/>
          <w:sz w:val="52"/>
          <w:szCs w:val="52"/>
          <w:spacing w:val="0"/>
          <w:w w:val="100"/>
        </w:rPr>
        <w:t>K</w:t>
      </w:r>
      <w:r>
        <w:rPr>
          <w:rFonts w:ascii="Arial" w:hAnsi="Arial" w:cs="Arial" w:eastAsia="Arial"/>
          <w:sz w:val="52"/>
          <w:szCs w:val="52"/>
          <w:spacing w:val="89"/>
          <w:w w:val="100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52"/>
          <w:szCs w:val="52"/>
          <w:spacing w:val="0"/>
          <w:w w:val="103"/>
        </w:rPr>
        <w:t>R)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46" w:lineRule="exact"/>
        <w:ind w:left="1167" w:right="1653" w:firstLine="-555"/>
        <w:jc w:val="left"/>
        <w:tabs>
          <w:tab w:pos="114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I*</w:t>
      </w:r>
      <w:r>
        <w:rPr>
          <w:rFonts w:ascii="Arial" w:hAnsi="Arial" w:cs="Arial" w:eastAsia="Arial"/>
          <w:sz w:val="33"/>
          <w:szCs w:val="33"/>
          <w:spacing w:val="-61"/>
          <w:w w:val="100"/>
          <w:i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ab/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Fahrenheit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Celsius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Table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values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0,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20,</w:t>
      </w:r>
      <w:r>
        <w:rPr>
          <w:rFonts w:ascii="Courier New" w:hAnsi="Courier New" w:cs="Courier New" w:eastAsia="Courier New"/>
          <w:sz w:val="32"/>
          <w:szCs w:val="32"/>
          <w:spacing w:val="-34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••</w:t>
      </w:r>
      <w:r>
        <w:rPr>
          <w:rFonts w:ascii="Courier New" w:hAnsi="Courier New" w:cs="Courier New" w:eastAsia="Courier New"/>
          <w:sz w:val="32"/>
          <w:szCs w:val="32"/>
          <w:spacing w:val="24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</w:rPr>
        <w:t>,</w:t>
      </w:r>
      <w:r>
        <w:rPr>
          <w:rFonts w:ascii="Courier New" w:hAnsi="Courier New" w:cs="Courier New" w:eastAsia="Courier New"/>
          <w:sz w:val="32"/>
          <w:szCs w:val="32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300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degrees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F.</w:t>
      </w:r>
      <w:r>
        <w:rPr>
          <w:rFonts w:ascii="Courier New" w:hAnsi="Courier New" w:cs="Courier New" w:eastAsia="Courier New"/>
          <w:sz w:val="32"/>
          <w:szCs w:val="32"/>
          <w:spacing w:val="100"/>
          <w:w w:val="75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0"/>
          <w:i/>
        </w:rPr>
        <w:t>*I</w:t>
      </w:r>
      <w:r>
        <w:rPr>
          <w:rFonts w:ascii="Arial" w:hAnsi="Arial" w:cs="Arial" w:eastAsia="Arial"/>
          <w:sz w:val="33"/>
          <w:szCs w:val="33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7" w:lineRule="exact"/>
        <w:ind w:left="61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0" w:after="0" w:line="240" w:lineRule="auto"/>
        <w:ind w:left="1177" w:right="-20"/>
        <w:jc w:val="left"/>
        <w:tabs>
          <w:tab w:pos="21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lower,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upper,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step;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4" w:lineRule="exact"/>
        <w:ind w:left="116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137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ftemp,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ctemp;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footer="645" w:header="0" w:top="1240" w:bottom="840" w:left="1140" w:right="1180"/>
          <w:footerReference w:type="default" r:id="rId24"/>
          <w:pgSz w:w="12040" w:h="1580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7" w:lineRule="auto"/>
        <w:ind w:left="1167" w:right="-86" w:firstLine="1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</w:rPr>
        <w:t>lower</w:t>
      </w:r>
      <w:r>
        <w:rPr>
          <w:rFonts w:ascii="Courier New" w:hAnsi="Courier New" w:cs="Courier New" w:eastAsia="Courier New"/>
          <w:sz w:val="32"/>
          <w:szCs w:val="32"/>
          <w:spacing w:val="76"/>
          <w:w w:val="67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7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15"/>
          <w:w w:val="6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upper</w:t>
      </w:r>
      <w:r>
        <w:rPr>
          <w:rFonts w:ascii="Courier New" w:hAnsi="Courier New" w:cs="Courier New" w:eastAsia="Courier New"/>
          <w:sz w:val="32"/>
          <w:szCs w:val="32"/>
          <w:spacing w:val="-7"/>
          <w:w w:val="7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300;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step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8"/>
          <w:w w:val="6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3"/>
          <w:w w:val="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20;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82" w:lineRule="auto"/>
        <w:ind w:right="1915"/>
        <w:jc w:val="left"/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40"/>
          <w:szCs w:val="40"/>
          <w:spacing w:val="0"/>
          <w:w w:val="60"/>
          <w:i/>
        </w:rPr>
        <w:t>I*</w:t>
      </w:r>
      <w:r>
        <w:rPr>
          <w:rFonts w:ascii="Courier New" w:hAnsi="Courier New" w:cs="Courier New" w:eastAsia="Courier New"/>
          <w:sz w:val="40"/>
          <w:szCs w:val="40"/>
          <w:spacing w:val="8"/>
          <w:w w:val="60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lower</w:t>
      </w:r>
      <w:r>
        <w:rPr>
          <w:rFonts w:ascii="Courier New" w:hAnsi="Courier New" w:cs="Courier New" w:eastAsia="Courier New"/>
          <w:sz w:val="32"/>
          <w:szCs w:val="32"/>
          <w:spacing w:val="8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limit</w:t>
      </w:r>
      <w:r>
        <w:rPr>
          <w:rFonts w:ascii="Courier New" w:hAnsi="Courier New" w:cs="Courier New" w:eastAsia="Courier New"/>
          <w:sz w:val="32"/>
          <w:szCs w:val="32"/>
          <w:spacing w:val="15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2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table</w:t>
      </w:r>
      <w:r>
        <w:rPr>
          <w:rFonts w:ascii="Courier New" w:hAnsi="Courier New" w:cs="Courier New" w:eastAsia="Courier New"/>
          <w:sz w:val="32"/>
          <w:szCs w:val="32"/>
          <w:spacing w:val="18"/>
          <w:w w:val="72"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61"/>
          <w:i/>
        </w:rPr>
        <w:t>I*</w:t>
      </w:r>
      <w:r>
        <w:rPr>
          <w:rFonts w:ascii="Courier New" w:hAnsi="Courier New" w:cs="Courier New" w:eastAsia="Courier New"/>
          <w:sz w:val="40"/>
          <w:szCs w:val="40"/>
          <w:spacing w:val="-102"/>
          <w:w w:val="100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upper</w:t>
      </w:r>
      <w:r>
        <w:rPr>
          <w:rFonts w:ascii="Courier New" w:hAnsi="Courier New" w:cs="Courier New" w:eastAsia="Courier New"/>
          <w:sz w:val="32"/>
          <w:szCs w:val="32"/>
          <w:spacing w:val="23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limit</w:t>
      </w:r>
      <w:r>
        <w:rPr>
          <w:rFonts w:ascii="Courier New" w:hAnsi="Courier New" w:cs="Courier New" w:eastAsia="Courier New"/>
          <w:sz w:val="32"/>
          <w:szCs w:val="32"/>
          <w:spacing w:val="40"/>
          <w:w w:val="71"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71"/>
          <w:i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80"/>
          <w:cols w:num="2" w:equalWidth="0">
            <w:col w:w="2909" w:space="1102"/>
            <w:col w:w="5709"/>
          </w:cols>
        </w:sectPr>
      </w:pPr>
      <w:rPr/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/>
        <w:pict>
          <v:group style="position:absolute;margin-left:62.473957pt;margin-top:749.493347pt;width:374.36501pt;height:.1pt;mso-position-horizontal-relative:page;mso-position-vertical-relative:page;z-index:-16784" coordorigin="1249,14990" coordsize="7487,2">
            <v:shape style="position:absolute;left:1249;top:14990;width:7487;height:2" coordorigin="1249,14990" coordsize="7487,0" path="m1249,14990l8737,14990e" filled="f" stroked="t" strokeweight=".718091pt" strokecolor="#000000">
              <v:path arrowok="t"/>
            </v:shape>
          </v:group>
          <w10:wrap type="none"/>
        </w:pict>
      </w:r>
      <w:r>
        <w:rPr>
          <w:sz w:val="24"/>
          <w:szCs w:val="24"/>
        </w:rPr>
      </w:r>
    </w:p>
    <w:p>
      <w:pPr>
        <w:spacing w:before="21" w:after="0" w:line="240" w:lineRule="auto"/>
        <w:ind w:left="1167" w:right="-20"/>
        <w:jc w:val="left"/>
        <w:tabs>
          <w:tab w:pos="400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ftemp</w:t>
      </w:r>
      <w:r>
        <w:rPr>
          <w:rFonts w:ascii="Courier New" w:hAnsi="Courier New" w:cs="Courier New" w:eastAsia="Courier New"/>
          <w:sz w:val="32"/>
          <w:szCs w:val="32"/>
          <w:spacing w:val="-19"/>
          <w:w w:val="76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1"/>
          <w:w w:val="6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0"/>
        </w:rPr>
        <w:t>lower;</w:t>
      </w:r>
      <w:r>
        <w:rPr>
          <w:rFonts w:ascii="Courier New" w:hAnsi="Courier New" w:cs="Courier New" w:eastAsia="Courier New"/>
          <w:sz w:val="32"/>
          <w:szCs w:val="32"/>
          <w:spacing w:val="58"/>
          <w:w w:val="6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60"/>
          <w:i/>
        </w:rPr>
        <w:t>I*</w:t>
      </w:r>
      <w:r>
        <w:rPr>
          <w:rFonts w:ascii="Courier New" w:hAnsi="Courier New" w:cs="Courier New" w:eastAsia="Courier New"/>
          <w:sz w:val="40"/>
          <w:szCs w:val="40"/>
          <w:spacing w:val="4"/>
          <w:w w:val="60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start</w:t>
      </w:r>
      <w:r>
        <w:rPr>
          <w:rFonts w:ascii="Courier New" w:hAnsi="Courier New" w:cs="Courier New" w:eastAsia="Courier New"/>
          <w:sz w:val="32"/>
          <w:szCs w:val="32"/>
          <w:spacing w:val="25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15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3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bottom</w:t>
      </w:r>
      <w:r>
        <w:rPr>
          <w:rFonts w:ascii="Courier New" w:hAnsi="Courier New" w:cs="Courier New" w:eastAsia="Courier New"/>
          <w:sz w:val="32"/>
          <w:szCs w:val="32"/>
          <w:spacing w:val="-6"/>
          <w:w w:val="72"/>
        </w:rPr>
        <w:t> </w:t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5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(ftemp</w:t>
      </w:r>
      <w:r>
        <w:rPr>
          <w:rFonts w:ascii="Courier New" w:hAnsi="Courier New" w:cs="Courier New" w:eastAsia="Courier New"/>
          <w:sz w:val="32"/>
          <w:szCs w:val="32"/>
          <w:spacing w:val="11"/>
          <w:w w:val="77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&lt;=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2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upper</w:t>
      </w:r>
      <w:r>
        <w:rPr>
          <w:rFonts w:ascii="Courier New" w:hAnsi="Courier New" w:cs="Courier New" w:eastAsia="Courier New"/>
          <w:sz w:val="32"/>
          <w:szCs w:val="32"/>
          <w:spacing w:val="-15"/>
          <w:w w:val="76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auto"/>
        <w:ind w:left="2307" w:right="1947" w:firstLine="1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5"/>
        </w:rPr>
        <w:t>ctemp</w:t>
      </w:r>
      <w:r>
        <w:rPr>
          <w:rFonts w:ascii="Courier New" w:hAnsi="Courier New" w:cs="Courier New" w:eastAsia="Courier New"/>
          <w:sz w:val="32"/>
          <w:szCs w:val="32"/>
          <w:spacing w:val="98"/>
          <w:w w:val="6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5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2"/>
          <w:w w:val="6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(5.0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9"/>
          <w:i/>
        </w:rPr>
        <w:t>I</w:t>
      </w:r>
      <w:r>
        <w:rPr>
          <w:rFonts w:ascii="Arial" w:hAnsi="Arial" w:cs="Arial" w:eastAsia="Arial"/>
          <w:sz w:val="33"/>
          <w:szCs w:val="33"/>
          <w:spacing w:val="26"/>
          <w:w w:val="129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9.0</w:t>
      </w:r>
      <w:r>
        <w:rPr>
          <w:rFonts w:ascii="Courier New" w:hAnsi="Courier New" w:cs="Courier New" w:eastAsia="Courier New"/>
          <w:sz w:val="32"/>
          <w:szCs w:val="32"/>
          <w:spacing w:val="16"/>
          <w:w w:val="84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84"/>
        </w:rPr>
        <w:t>*</w:t>
      </w:r>
      <w:r>
        <w:rPr>
          <w:rFonts w:ascii="Arial" w:hAnsi="Arial" w:cs="Arial" w:eastAsia="Arial"/>
          <w:sz w:val="34"/>
          <w:szCs w:val="34"/>
          <w:spacing w:val="45"/>
          <w:w w:val="8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{ftemp-</w:t>
      </w:r>
      <w:r>
        <w:rPr>
          <w:rFonts w:ascii="Courier New" w:hAnsi="Courier New" w:cs="Courier New" w:eastAsia="Courier New"/>
          <w:sz w:val="32"/>
          <w:szCs w:val="32"/>
          <w:spacing w:val="-8"/>
          <w:w w:val="8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32.0);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printf("%4.0f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%6.lf\n",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ftemp,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ctemp);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ftemp</w:t>
      </w:r>
      <w:r>
        <w:rPr>
          <w:rFonts w:ascii="Courier New" w:hAnsi="Courier New" w:cs="Courier New" w:eastAsia="Courier New"/>
          <w:sz w:val="32"/>
          <w:szCs w:val="32"/>
          <w:spacing w:val="75"/>
          <w:w w:val="69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9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57"/>
          <w:w w:val="6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ftemp</w:t>
      </w:r>
      <w:r>
        <w:rPr>
          <w:rFonts w:ascii="Courier New" w:hAnsi="Courier New" w:cs="Courier New" w:eastAsia="Courier New"/>
          <w:sz w:val="32"/>
          <w:szCs w:val="32"/>
          <w:spacing w:val="62"/>
          <w:w w:val="69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1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step;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9" w:lineRule="exact"/>
        <w:ind w:left="1177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  <w:position w:val="-1"/>
        </w:rPr>
        <w:t>}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6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exit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(0);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2" w:lineRule="exact"/>
        <w:ind w:left="62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80"/>
        </w:sectPr>
      </w:pPr>
      <w:rPr/>
    </w:p>
    <w:p>
      <w:pPr>
        <w:spacing w:before="31" w:after="0" w:line="240" w:lineRule="auto"/>
        <w:ind w:left="223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987389pt;margin-top:-4.05396pt;width:471.280252pt;height:.1pt;mso-position-horizontal-relative:page;mso-position-vertical-relative:paragraph;z-index:-16783" coordorigin="1400,-81" coordsize="9426,2">
            <v:shape style="position:absolute;left:1400;top:-81;width:9426;height:2" coordorigin="1400,-81" coordsize="9426,0" path="m1400,-81l10825,-8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74852pt;margin-top:50.0163pt;width:471.519117pt;height:.1pt;mso-position-horizontal-relative:page;mso-position-vertical-relative:paragraph;z-index:-16782" coordorigin="1395,1000" coordsize="9430,2">
            <v:shape style="position:absolute;left:1395;top:1000;width:9430;height:2" coordorigin="1395,1000" coordsize="9430,0" path="m1395,1000l10825,1000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Indentation</w:t>
      </w:r>
      <w:r>
        <w:rPr>
          <w:rFonts w:ascii="Arial" w:hAnsi="Arial" w:cs="Arial" w:eastAsia="Arial"/>
          <w:sz w:val="61"/>
          <w:szCs w:val="61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Styl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4" w:right="-20"/>
        <w:jc w:val="left"/>
        <w:rPr>
          <w:rFonts w:ascii="Times New Roman" w:hAnsi="Times New Roman" w:cs="Times New Roman" w:eastAsia="Times New Roman"/>
          <w:sz w:val="57"/>
          <w:szCs w:val="57"/>
        </w:rPr>
      </w:pPr>
      <w:rPr/>
      <w:r>
        <w:rPr>
          <w:rFonts w:ascii="Times New Roman" w:hAnsi="Times New Roman" w:cs="Times New Roman" w:eastAsia="Times New Roman"/>
          <w:sz w:val="57"/>
          <w:szCs w:val="57"/>
          <w:spacing w:val="0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57"/>
          <w:szCs w:val="57"/>
          <w:spacing w:val="0"/>
          <w:w w:val="100"/>
          <w:b/>
          <w:bCs/>
        </w:rPr>
        <w:t>CCP</w:t>
      </w:r>
      <w:r>
        <w:rPr>
          <w:rFonts w:ascii="Times New Roman" w:hAnsi="Times New Roman" w:cs="Times New Roman" w:eastAsia="Times New Roman"/>
          <w:sz w:val="57"/>
          <w:szCs w:val="57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57"/>
          <w:szCs w:val="57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44" w:lineRule="exact"/>
        <w:ind w:left="1267" w:right="1609" w:firstLine="-559"/>
        <w:jc w:val="left"/>
        <w:tabs>
          <w:tab w:pos="73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25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6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program</w:t>
      </w:r>
      <w:r>
        <w:rPr>
          <w:rFonts w:ascii="Courier New" w:hAnsi="Courier New" w:cs="Courier New" w:eastAsia="Courier New"/>
          <w:sz w:val="31"/>
          <w:szCs w:val="31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print</w:t>
      </w:r>
      <w:r>
        <w:rPr>
          <w:rFonts w:ascii="Courier New" w:hAnsi="Courier New" w:cs="Courier New" w:eastAsia="Courier New"/>
          <w:sz w:val="31"/>
          <w:szCs w:val="31"/>
          <w:spacing w:val="-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Fahrenheit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Celsius</w:t>
      </w:r>
      <w:r>
        <w:rPr>
          <w:rFonts w:ascii="Courier New" w:hAnsi="Courier New" w:cs="Courier New" w:eastAsia="Courier New"/>
          <w:sz w:val="31"/>
          <w:szCs w:val="31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Table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for</w:t>
      </w:r>
      <w:r>
        <w:rPr>
          <w:rFonts w:ascii="Courier New" w:hAnsi="Courier New" w:cs="Courier New" w:eastAsia="Courier New"/>
          <w:sz w:val="31"/>
          <w:szCs w:val="31"/>
          <w:spacing w:val="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the</w:t>
      </w:r>
      <w:r>
        <w:rPr>
          <w:rFonts w:ascii="Courier New" w:hAnsi="Courier New" w:cs="Courier New" w:eastAsia="Courier New"/>
          <w:sz w:val="31"/>
          <w:szCs w:val="31"/>
          <w:spacing w:val="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values</w:t>
      </w:r>
      <w:r>
        <w:rPr>
          <w:rFonts w:ascii="Courier New" w:hAnsi="Courier New" w:cs="Courier New" w:eastAsia="Courier New"/>
          <w:sz w:val="31"/>
          <w:szCs w:val="31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0,</w:t>
      </w:r>
      <w:r>
        <w:rPr>
          <w:rFonts w:ascii="Courier New" w:hAnsi="Courier New" w:cs="Courier New" w:eastAsia="Courier New"/>
          <w:sz w:val="31"/>
          <w:szCs w:val="31"/>
          <w:spacing w:val="29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20,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•.</w:t>
      </w:r>
      <w:r>
        <w:rPr>
          <w:rFonts w:ascii="Courier New" w:hAnsi="Courier New" w:cs="Courier New" w:eastAsia="Courier New"/>
          <w:sz w:val="31"/>
          <w:szCs w:val="31"/>
          <w:spacing w:val="-58"/>
          <w:w w:val="76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90"/>
        </w:rPr>
        <w:t>,</w:t>
      </w:r>
      <w:r>
        <w:rPr>
          <w:rFonts w:ascii="Courier New" w:hAnsi="Courier New" w:cs="Courier New" w:eastAsia="Courier New"/>
          <w:sz w:val="31"/>
          <w:szCs w:val="31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300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degrees</w:t>
      </w:r>
      <w:r>
        <w:rPr>
          <w:rFonts w:ascii="Courier New" w:hAnsi="Courier New" w:cs="Courier New" w:eastAsia="Courier New"/>
          <w:sz w:val="31"/>
          <w:szCs w:val="31"/>
          <w:spacing w:val="-4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F.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68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main()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7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7" w:after="0" w:line="240" w:lineRule="auto"/>
        <w:ind w:left="1128" w:right="-20"/>
        <w:jc w:val="left"/>
        <w:tabs>
          <w:tab w:pos="21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lower,</w:t>
      </w:r>
      <w:r>
        <w:rPr>
          <w:rFonts w:ascii="Courier New" w:hAnsi="Courier New" w:cs="Courier New" w:eastAsia="Courier New"/>
          <w:sz w:val="31"/>
          <w:szCs w:val="31"/>
          <w:spacing w:val="-8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upper,</w:t>
      </w:r>
      <w:r>
        <w:rPr>
          <w:rFonts w:ascii="Courier New" w:hAnsi="Courier New" w:cs="Courier New" w:eastAsia="Courier New"/>
          <w:sz w:val="31"/>
          <w:szCs w:val="31"/>
          <w:spacing w:val="-16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step;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4" w:lineRule="exact"/>
        <w:ind w:left="111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float</w:t>
      </w:r>
      <w:r>
        <w:rPr>
          <w:rFonts w:ascii="Courier New" w:hAnsi="Courier New" w:cs="Courier New" w:eastAsia="Courier New"/>
          <w:sz w:val="31"/>
          <w:szCs w:val="31"/>
          <w:spacing w:val="123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ftemp,</w:t>
      </w:r>
      <w:r>
        <w:rPr>
          <w:rFonts w:ascii="Courier New" w:hAnsi="Courier New" w:cs="Courier New" w:eastAsia="Courier New"/>
          <w:sz w:val="31"/>
          <w:szCs w:val="31"/>
          <w:spacing w:val="-27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ctemp;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NumType w:start="11"/>
          <w:pgMar w:footer="610" w:header="0" w:top="1440" w:bottom="800" w:left="1160" w:right="1220"/>
          <w:footerReference w:type="default" r:id="rId25"/>
          <w:pgSz w:w="12120" w:h="15800"/>
        </w:sectPr>
      </w:pPr>
      <w:rPr/>
    </w:p>
    <w:p>
      <w:pPr>
        <w:spacing w:before="93" w:after="0" w:line="187" w:lineRule="auto"/>
        <w:ind w:left="1109" w:right="-86" w:firstLine="1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lower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5"/>
          <w:w w:val="5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0;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upper</w:t>
      </w:r>
      <w:r>
        <w:rPr>
          <w:rFonts w:ascii="Courier New" w:hAnsi="Courier New" w:cs="Courier New" w:eastAsia="Courier New"/>
          <w:sz w:val="31"/>
          <w:szCs w:val="31"/>
          <w:spacing w:val="-4"/>
          <w:w w:val="77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300;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step</w:t>
      </w:r>
      <w:r>
        <w:rPr>
          <w:rFonts w:ascii="Courier New" w:hAnsi="Courier New" w:cs="Courier New" w:eastAsia="Courier New"/>
          <w:sz w:val="31"/>
          <w:szCs w:val="31"/>
          <w:spacing w:val="125"/>
          <w:w w:val="78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20"/>
          <w:w w:val="5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20;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79" w:after="0" w:line="240" w:lineRule="auto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lower</w:t>
      </w:r>
      <w:r>
        <w:rPr>
          <w:rFonts w:ascii="Courier New" w:hAnsi="Courier New" w:cs="Courier New" w:eastAsia="Courier New"/>
          <w:sz w:val="31"/>
          <w:szCs w:val="31"/>
          <w:spacing w:val="-24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limit</w:t>
      </w:r>
      <w:r>
        <w:rPr>
          <w:rFonts w:ascii="Courier New" w:hAnsi="Courier New" w:cs="Courier New" w:eastAsia="Courier New"/>
          <w:sz w:val="31"/>
          <w:szCs w:val="31"/>
          <w:spacing w:val="-1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-3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table</w:t>
      </w:r>
      <w:r>
        <w:rPr>
          <w:rFonts w:ascii="Courier New" w:hAnsi="Courier New" w:cs="Courier New" w:eastAsia="Courier New"/>
          <w:sz w:val="31"/>
          <w:szCs w:val="31"/>
          <w:spacing w:val="-32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9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upper</w:t>
      </w:r>
      <w:r>
        <w:rPr>
          <w:rFonts w:ascii="Courier New" w:hAnsi="Courier New" w:cs="Courier New" w:eastAsia="Courier New"/>
          <w:sz w:val="31"/>
          <w:szCs w:val="31"/>
          <w:spacing w:val="-24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limit*/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20"/>
          <w:cols w:num="2" w:equalWidth="0">
            <w:col w:w="2832" w:space="1110"/>
            <w:col w:w="5798"/>
          </w:cols>
        </w:sectPr>
      </w:pPr>
      <w:rPr/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/>
        <w:pict>
          <v:group style="position:absolute;margin-left:67.12101pt;margin-top:759.136902pt;width:402.48719pt;height:.1pt;mso-position-horizontal-relative:page;mso-position-vertical-relative:page;z-index:-16781" coordorigin="1342,15183" coordsize="8050,2">
            <v:shape style="position:absolute;left:1342;top:15183;width:8050;height:2" coordorigin="1342,15183" coordsize="8050,0" path="m1342,15183l9392,15183e" filled="f" stroked="t" strokeweight=".716594pt" strokecolor="#000000">
              <v:path arrowok="t"/>
            </v:shape>
          </v:group>
          <w10:wrap type="none"/>
        </w:pict>
      </w:r>
      <w:r>
        <w:rPr>
          <w:sz w:val="24"/>
          <w:szCs w:val="24"/>
        </w:rPr>
      </w:r>
    </w:p>
    <w:p>
      <w:pPr>
        <w:spacing w:before="15" w:after="0" w:line="240" w:lineRule="auto"/>
        <w:ind w:left="1109" w:right="-20"/>
        <w:jc w:val="left"/>
        <w:tabs>
          <w:tab w:pos="39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ftemp</w:t>
      </w:r>
      <w:r>
        <w:rPr>
          <w:rFonts w:ascii="Courier New" w:hAnsi="Courier New" w:cs="Courier New" w:eastAsia="Courier New"/>
          <w:sz w:val="31"/>
          <w:szCs w:val="31"/>
          <w:spacing w:val="74"/>
          <w:w w:val="7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29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lower;</w:t>
      </w:r>
      <w:r>
        <w:rPr>
          <w:rFonts w:ascii="Courier New" w:hAnsi="Courier New" w:cs="Courier New" w:eastAsia="Courier New"/>
          <w:sz w:val="31"/>
          <w:szCs w:val="31"/>
          <w:spacing w:val="-52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40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start</w:t>
      </w:r>
      <w:r>
        <w:rPr>
          <w:rFonts w:ascii="Courier New" w:hAnsi="Courier New" w:cs="Courier New" w:eastAsia="Courier New"/>
          <w:sz w:val="31"/>
          <w:szCs w:val="31"/>
          <w:spacing w:val="53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at</w:t>
      </w:r>
      <w:r>
        <w:rPr>
          <w:rFonts w:ascii="Courier New" w:hAnsi="Courier New" w:cs="Courier New" w:eastAsia="Courier New"/>
          <w:sz w:val="31"/>
          <w:szCs w:val="31"/>
          <w:spacing w:val="45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the</w:t>
      </w:r>
      <w:r>
        <w:rPr>
          <w:rFonts w:ascii="Courier New" w:hAnsi="Courier New" w:cs="Courier New" w:eastAsia="Courier New"/>
          <w:sz w:val="31"/>
          <w:szCs w:val="31"/>
          <w:spacing w:val="47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bottom</w:t>
      </w:r>
      <w:r>
        <w:rPr>
          <w:rFonts w:ascii="Courier New" w:hAnsi="Courier New" w:cs="Courier New" w:eastAsia="Courier New"/>
          <w:sz w:val="31"/>
          <w:szCs w:val="31"/>
          <w:spacing w:val="50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9"/>
        </w:rPr>
        <w:t>while</w:t>
      </w:r>
      <w:r>
        <w:rPr>
          <w:rFonts w:ascii="Courier New" w:hAnsi="Courier New" w:cs="Courier New" w:eastAsia="Courier New"/>
          <w:sz w:val="31"/>
          <w:szCs w:val="31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-1"/>
          <w:w w:val="168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ftemp</w:t>
      </w:r>
      <w:r>
        <w:rPr>
          <w:rFonts w:ascii="Courier New" w:hAnsi="Courier New" w:cs="Courier New" w:eastAsia="Courier New"/>
          <w:sz w:val="31"/>
          <w:szCs w:val="31"/>
          <w:spacing w:val="-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&lt;=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upper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59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94" w:lineRule="exact"/>
        <w:ind w:left="110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417" w:lineRule="exact"/>
        <w:ind w:left="167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ctemp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4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50"/>
          <w:w w:val="126"/>
          <w:position w:val="3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3"/>
        </w:rPr>
        <w:t>5.0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5"/>
          <w:i/>
          <w:position w:val="3"/>
        </w:rPr>
        <w:t>I</w:t>
      </w:r>
      <w:r>
        <w:rPr>
          <w:rFonts w:ascii="Arial" w:hAnsi="Arial" w:cs="Arial" w:eastAsia="Arial"/>
          <w:sz w:val="33"/>
          <w:szCs w:val="33"/>
          <w:spacing w:val="16"/>
          <w:w w:val="135"/>
          <w:i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9.0</w:t>
      </w:r>
      <w:r>
        <w:rPr>
          <w:rFonts w:ascii="Courier New" w:hAnsi="Courier New" w:cs="Courier New" w:eastAsia="Courier New"/>
          <w:sz w:val="31"/>
          <w:szCs w:val="31"/>
          <w:spacing w:val="17"/>
          <w:w w:val="100"/>
          <w:position w:val="3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*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13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34"/>
          <w:szCs w:val="34"/>
          <w:spacing w:val="3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1"/>
          <w:position w:val="3"/>
        </w:rPr>
        <w:t>ftemp-</w:t>
      </w:r>
      <w:r>
        <w:rPr>
          <w:rFonts w:ascii="Courier New" w:hAnsi="Courier New" w:cs="Courier New" w:eastAsia="Courier New"/>
          <w:sz w:val="31"/>
          <w:szCs w:val="31"/>
          <w:spacing w:val="-45"/>
          <w:w w:val="91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32.0</w:t>
      </w:r>
      <w:r>
        <w:rPr>
          <w:rFonts w:ascii="Courier New" w:hAnsi="Courier New" w:cs="Courier New" w:eastAsia="Courier New"/>
          <w:sz w:val="31"/>
          <w:szCs w:val="31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18" w:lineRule="exact"/>
        <w:ind w:left="166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8"/>
          <w:position w:val="3"/>
        </w:rPr>
        <w:t>printf{</w:t>
      </w:r>
      <w:r>
        <w:rPr>
          <w:rFonts w:ascii="Courier New" w:hAnsi="Courier New" w:cs="Courier New" w:eastAsia="Courier New"/>
          <w:sz w:val="31"/>
          <w:szCs w:val="31"/>
          <w:spacing w:val="-13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"%4.0f</w:t>
      </w:r>
      <w:r>
        <w:rPr>
          <w:rFonts w:ascii="Courier New" w:hAnsi="Courier New" w:cs="Courier New" w:eastAsia="Courier New"/>
          <w:sz w:val="31"/>
          <w:szCs w:val="31"/>
          <w:spacing w:val="-30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%6.1f\n",</w:t>
      </w:r>
      <w:r>
        <w:rPr>
          <w:rFonts w:ascii="Courier New" w:hAnsi="Courier New" w:cs="Courier New" w:eastAsia="Courier New"/>
          <w:sz w:val="31"/>
          <w:szCs w:val="31"/>
          <w:spacing w:val="-27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ftemp,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ctemp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4" w:lineRule="exact"/>
        <w:ind w:left="167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ftemp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2"/>
        </w:rPr>
        <w:t>=,</w:t>
      </w:r>
      <w:r>
        <w:rPr>
          <w:rFonts w:ascii="Arial" w:hAnsi="Arial" w:cs="Arial" w:eastAsia="Arial"/>
          <w:sz w:val="23"/>
          <w:szCs w:val="23"/>
          <w:spacing w:val="1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ftemp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2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  <w:position w:val="2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2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step;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240" w:lineRule="auto"/>
        <w:ind w:left="110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109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8"/>
          <w:position w:val="1"/>
        </w:rPr>
        <w:t>exit</w:t>
      </w:r>
      <w:r>
        <w:rPr>
          <w:rFonts w:ascii="Courier New" w:hAnsi="Courier New" w:cs="Courier New" w:eastAsia="Courier New"/>
          <w:sz w:val="31"/>
          <w:szCs w:val="31"/>
          <w:spacing w:val="-9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9"/>
          <w:w w:val="159"/>
          <w:position w:val="1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  <w:position w:val="1"/>
        </w:rPr>
        <w:t>0</w:t>
      </w:r>
      <w:r>
        <w:rPr>
          <w:rFonts w:ascii="Courier New" w:hAnsi="Courier New" w:cs="Courier New" w:eastAsia="Courier New"/>
          <w:sz w:val="31"/>
          <w:szCs w:val="31"/>
          <w:spacing w:val="-10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-49"/>
          <w:w w:val="159"/>
          <w:position w:val="1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1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68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20"/>
        </w:sectPr>
      </w:pPr>
      <w:rPr/>
    </w:p>
    <w:p>
      <w:pPr>
        <w:spacing w:before="15" w:after="0" w:line="240" w:lineRule="auto"/>
        <w:ind w:left="2111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209797pt;margin-top:-3.848015pt;width:473.594627pt;height:.1pt;mso-position-horizontal-relative:page;mso-position-vertical-relative:paragraph;z-index:-16780" coordorigin="1264,-77" coordsize="9472,2">
            <v:shape style="position:absolute;left:1264;top:-77;width:9472;height:2" coordorigin="1264,-77" coordsize="9472,0" path="m1264,-77l10736,-7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50.064632pt;width:473.594627pt;height:.1pt;mso-position-horizontal-relative:page;mso-position-vertical-relative:paragraph;z-index:-16779" coordorigin="1264,1001" coordsize="9472,2">
            <v:shape style="position:absolute;left:1264;top:1001;width:9472;height:2" coordorigin="1264,1001" coordsize="9472,0" path="m1264,1001l10736,100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730934pt;margin-top:750.104614pt;width:369.681549pt;height:.1pt;mso-position-horizontal-relative:page;mso-position-vertical-relative:page;z-index:-16778" coordorigin="1255,15002" coordsize="7394,2">
            <v:shape style="position:absolute;left:1255;top:15002;width:7394;height:2" coordorigin="1255,15002" coordsize="7394,0" path="m1255,15002l8648,15002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Indentatio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4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Styl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0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3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8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100"/>
        </w:rPr>
        <w:t>(Job</w:t>
      </w:r>
      <w:r>
        <w:rPr>
          <w:rFonts w:ascii="Arial" w:hAnsi="Arial" w:cs="Arial" w:eastAsia="Arial"/>
          <w:sz w:val="54"/>
          <w:szCs w:val="54"/>
          <w:spacing w:val="81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5"/>
        </w:rPr>
        <w:t>Security</w:t>
      </w:r>
      <w:r>
        <w:rPr>
          <w:rFonts w:ascii="Arial" w:hAnsi="Arial" w:cs="Arial" w:eastAsia="Arial"/>
          <w:sz w:val="54"/>
          <w:szCs w:val="54"/>
          <w:spacing w:val="0"/>
          <w:w w:val="106"/>
        </w:rPr>
        <w:t>)</w:t>
      </w:r>
      <w:r>
        <w:rPr>
          <w:rFonts w:ascii="Arial" w:hAnsi="Arial" w:cs="Arial" w:eastAsia="Arial"/>
          <w:sz w:val="54"/>
          <w:szCs w:val="5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tabs>
          <w:tab w:pos="18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6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82"/>
        </w:rPr>
        <w:t>F2C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0" w:right="7436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-13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5" w:lineRule="exact"/>
        <w:ind w:left="132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l=O,u=300,s=20;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f;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13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f=l;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8" w:lineRule="exact"/>
        <w:ind w:left="1287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16"/>
        </w:rPr>
        <w:t>while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6"/>
        </w:rPr>
        <w:t>f&lt;=u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44"/>
          <w:w w:val="116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29"/>
        </w:rPr>
        <w:t>{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16" w:after="0" w:line="240" w:lineRule="auto"/>
        <w:ind w:left="1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printf("%4.0f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%6.1f\n",f,(5./9.)*(f-32.));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9" w:lineRule="exact"/>
        <w:ind w:left="1598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36"/>
        </w:rPr>
        <w:t>f=f+s;</w:t>
      </w:r>
      <w:r>
        <w:rPr>
          <w:rFonts w:ascii="Times New Roman" w:hAnsi="Times New Roman" w:cs="Times New Roman" w:eastAsia="Times New Roman"/>
          <w:sz w:val="27"/>
          <w:szCs w:val="27"/>
          <w:spacing w:val="-10"/>
          <w:w w:val="136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36"/>
        </w:rPr>
        <w:t>}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10" w:after="0" w:line="240" w:lineRule="auto"/>
        <w:ind w:left="13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exit(O);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recommended</w:t>
      </w:r>
      <w:r>
        <w:rPr>
          <w:rFonts w:ascii="Arial" w:hAnsi="Arial" w:cs="Arial" w:eastAsia="Arial"/>
          <w:sz w:val="35"/>
          <w:szCs w:val="35"/>
          <w:spacing w:val="3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style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12"/>
          <w:pgMar w:footer="610" w:header="0" w:top="1220" w:bottom="800" w:left="1160" w:right="1220"/>
          <w:footerReference w:type="default" r:id="rId26"/>
          <w:pgSz w:w="12120" w:h="15800"/>
        </w:sectPr>
      </w:pPr>
      <w:rPr/>
    </w:p>
    <w:p>
      <w:pPr>
        <w:spacing w:before="17" w:after="0" w:line="240" w:lineRule="auto"/>
        <w:ind w:left="2894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1.423676pt;margin-top:-2.644807pt;width:472.914308pt;height:.1pt;mso-position-horizontal-relative:page;mso-position-vertical-relative:paragraph;z-index:-16777" coordorigin="1228,-53" coordsize="9458,2">
            <v:shape style="position:absolute;left:1228;top:-53;width:9458;height:2" coordorigin="1228,-53" coordsize="9458,0" path="m1228,-53l10687,-53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0.943802pt;margin-top:50.869774pt;width:473.394181pt;height:.1pt;mso-position-horizontal-relative:page;mso-position-vertical-relative:paragraph;z-index:-16776" coordorigin="1219,1017" coordsize="9468,2">
            <v:shape style="position:absolute;left:1219;top:1017;width:9468;height:2" coordorigin="1219,1017" coordsize="9468,0" path="m1219,1017l10687,1017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58.304504pt;margin-top:755.323486pt;width:403.812674pt;height:.1pt;mso-position-horizontal-relative:page;mso-position-vertical-relative:page;z-index:-16775" coordorigin="1166,15106" coordsize="8076,2">
            <v:shape style="position:absolute;left:1166;top:15106;width:8076;height:2" coordorigin="1166,15106" coordsize="8076,0" path="m1166,15106l9242,15106e" filled="f" stroked="t" strokeweight=".4798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65"/>
          <w:szCs w:val="65"/>
          <w:spacing w:val="7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Dat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</w:t>
      </w:r>
      <w:r>
        <w:rPr>
          <w:rFonts w:ascii="Arial" w:hAnsi="Arial" w:cs="Arial" w:eastAsia="Arial"/>
          <w:sz w:val="62"/>
          <w:szCs w:val="62"/>
          <w:spacing w:val="11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4"/>
        </w:rPr>
        <w:t>Types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auto"/>
        <w:ind w:left="2054" w:right="685" w:firstLine="-1401"/>
        <w:jc w:val="left"/>
        <w:tabs>
          <w:tab w:pos="2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-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integer;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furthe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short,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unsigned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51" w:right="-20"/>
        <w:jc w:val="left"/>
        <w:tabs>
          <w:tab w:pos="2760" w:val="left"/>
          <w:tab w:pos="3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-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orange;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240" w:lineRule="auto"/>
        <w:ind w:left="2251" w:right="-20"/>
        <w:jc w:val="left"/>
        <w:tabs>
          <w:tab w:pos="2740" w:val="left"/>
          <w:tab w:pos="42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-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banana;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240" w:lineRule="auto"/>
        <w:ind w:left="2246" w:right="-20"/>
        <w:jc w:val="left"/>
        <w:tabs>
          <w:tab w:pos="2740" w:val="left"/>
          <w:tab w:pos="3840" w:val="left"/>
          <w:tab w:pos="4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short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kiwi;</w:t>
      </w:r>
      <w:r>
        <w:rPr>
          <w:rFonts w:ascii="Arial" w:hAnsi="Arial" w:cs="Arial" w:eastAsia="Arial"/>
          <w:sz w:val="35"/>
          <w:szCs w:val="35"/>
          <w:spacing w:val="-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/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*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0"/>
          <w:i/>
        </w:rPr>
        <w:t>*I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auto"/>
        <w:ind w:left="2040" w:right="941" w:firstLine="-1416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-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character;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single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hold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{0-255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37" w:right="-20"/>
        <w:jc w:val="left"/>
        <w:tabs>
          <w:tab w:pos="2720" w:val="left"/>
          <w:tab w:pos="37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-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letter;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5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float</w:t>
      </w:r>
      <w:r>
        <w:rPr>
          <w:rFonts w:ascii="Arial" w:hAnsi="Arial" w:cs="Arial" w:eastAsia="Arial"/>
          <w:sz w:val="35"/>
          <w:szCs w:val="35"/>
          <w:spacing w:val="-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;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32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long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7" w:right="-20"/>
        <w:jc w:val="left"/>
        <w:tabs>
          <w:tab w:pos="2700" w:val="left"/>
          <w:tab w:pos="36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</w:t>
      </w:r>
      <w:r>
        <w:rPr>
          <w:rFonts w:ascii="Arial" w:hAnsi="Arial" w:cs="Arial" w:eastAsia="Arial"/>
          <w:sz w:val="35"/>
          <w:szCs w:val="35"/>
          <w:spacing w:val="-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depth;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0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-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precision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number;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240" w:lineRule="auto"/>
        <w:ind w:left="2021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64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bits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2" w:right="-20"/>
        <w:jc w:val="left"/>
        <w:tabs>
          <w:tab w:pos="2720" w:val="left"/>
          <w:tab w:pos="40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width;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6" w:header="0" w:top="1300" w:bottom="820" w:left="1060" w:right="1300"/>
          <w:footerReference w:type="default" r:id="rId27"/>
          <w:pgSz w:w="12040" w:h="15800"/>
        </w:sectPr>
      </w:pPr>
      <w:rPr/>
    </w:p>
    <w:p>
      <w:pPr>
        <w:spacing w:before="18" w:after="0" w:line="240" w:lineRule="auto"/>
        <w:ind w:left="2877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8.165409pt;margin-top:-1.512826pt;width:473.222266pt;height:.1pt;mso-position-horizontal-relative:page;mso-position-vertical-relative:paragraph;z-index:-16774" coordorigin="1163,-30" coordsize="9464,2">
            <v:shape style="position:absolute;left:1163;top:-30;width:9464;height:2" coordorigin="1163,-30" coordsize="9464,0" path="m1163,-30l10628,-30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58.165409pt;margin-top:52.296337pt;width:473.46163pt;height:.1pt;mso-position-horizontal-relative:page;mso-position-vertical-relative:paragraph;z-index:-16773" coordorigin="1163,1046" coordsize="9469,2">
            <v:shape style="position:absolute;left:1163;top:1046;width:9469;height:2" coordorigin="1163,1046" coordsize="9469,0" path="m1163,1046l10633,1046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57.926044pt;margin-top:748.654419pt;width:405.242942pt;height:.1pt;mso-position-horizontal-relative:page;mso-position-vertical-relative:page;z-index:-16772" coordorigin="1159,14973" coordsize="8105,2">
            <v:shape style="position:absolute;left:1159;top:14973;width:8105;height:2" coordorigin="1159,14973" coordsize="8105,0" path="m1159,14973l9263,14973e" filled="f" stroked="t" strokeweight=".47872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68"/>
          <w:szCs w:val="68"/>
          <w:spacing w:val="81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Dat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</w:t>
      </w:r>
      <w:r>
        <w:rPr>
          <w:rFonts w:ascii="Arial" w:hAnsi="Arial" w:cs="Arial" w:eastAsia="Arial"/>
          <w:sz w:val="62"/>
          <w:szCs w:val="62"/>
          <w:spacing w:val="11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4"/>
        </w:rPr>
        <w:t>Types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2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100"/>
        </w:rPr>
        <w:t>Size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s</w:t>
      </w:r>
      <w:r>
        <w:rPr>
          <w:rFonts w:ascii="Arial" w:hAnsi="Arial" w:cs="Arial" w:eastAsia="Arial"/>
          <w:sz w:val="54"/>
          <w:szCs w:val="54"/>
          <w:spacing w:val="86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(in</w:t>
      </w:r>
      <w:r>
        <w:rPr>
          <w:rFonts w:ascii="Arial" w:hAnsi="Arial" w:cs="Arial" w:eastAsia="Arial"/>
          <w:sz w:val="54"/>
          <w:szCs w:val="54"/>
          <w:spacing w:val="77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4"/>
        </w:rPr>
        <w:t>bytes</w:t>
      </w:r>
      <w:r>
        <w:rPr>
          <w:rFonts w:ascii="Arial" w:hAnsi="Arial" w:cs="Arial" w:eastAsia="Arial"/>
          <w:sz w:val="54"/>
          <w:szCs w:val="54"/>
          <w:spacing w:val="0"/>
          <w:w w:val="105"/>
        </w:rPr>
        <w:t>)</w:t>
      </w:r>
      <w:r>
        <w:rPr>
          <w:rFonts w:ascii="Arial" w:hAnsi="Arial" w:cs="Arial" w:eastAsia="Arial"/>
          <w:sz w:val="54"/>
          <w:szCs w:val="5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73" w:lineRule="exact"/>
        <w:ind w:left="177" w:right="-20"/>
        <w:jc w:val="left"/>
        <w:tabs>
          <w:tab w:pos="3460" w:val="left"/>
          <w:tab w:pos="6560" w:val="left"/>
        </w:tabs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11"/>
        </w:rPr>
        <w:t>Dat</w:t>
      </w:r>
      <w:r>
        <w:rPr>
          <w:rFonts w:ascii="Arial" w:hAnsi="Arial" w:cs="Arial" w:eastAsia="Arial"/>
          <w:sz w:val="41"/>
          <w:szCs w:val="41"/>
          <w:spacing w:val="-14"/>
          <w:w w:val="111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111"/>
        </w:rPr>
        <w:t>type</w:t>
      </w:r>
      <w:r>
        <w:rPr>
          <w:rFonts w:ascii="Arial" w:hAnsi="Arial" w:cs="Arial" w:eastAsia="Arial"/>
          <w:sz w:val="41"/>
          <w:szCs w:val="41"/>
          <w:spacing w:val="-125"/>
          <w:w w:val="11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  <w:r>
        <w:rPr>
          <w:rFonts w:ascii="Arial" w:hAnsi="Arial" w:cs="Arial" w:eastAsia="Arial"/>
          <w:sz w:val="43"/>
          <w:szCs w:val="43"/>
          <w:spacing w:val="0"/>
          <w:w w:val="100"/>
          <w:position w:val="-2"/>
        </w:rPr>
        <w:t>VM</w:t>
      </w:r>
      <w:r>
        <w:rPr>
          <w:rFonts w:ascii="Arial" w:hAnsi="Arial" w:cs="Arial" w:eastAsia="Arial"/>
          <w:sz w:val="43"/>
          <w:szCs w:val="43"/>
          <w:spacing w:val="5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position w:val="-2"/>
        </w:rPr>
        <w:t>or</w:t>
      </w:r>
      <w:r>
        <w:rPr>
          <w:rFonts w:ascii="Times New Roman" w:hAnsi="Times New Roman" w:cs="Times New Roman" w:eastAsia="Times New Roman"/>
          <w:sz w:val="49"/>
          <w:szCs w:val="49"/>
          <w:spacing w:val="58"/>
          <w:w w:val="100"/>
          <w:position w:val="-2"/>
        </w:rPr>
        <w:t> </w:t>
      </w:r>
      <w:r>
        <w:rPr>
          <w:rFonts w:ascii="Arial" w:hAnsi="Arial" w:cs="Arial" w:eastAsia="Arial"/>
          <w:sz w:val="43"/>
          <w:szCs w:val="43"/>
          <w:spacing w:val="0"/>
          <w:w w:val="100"/>
          <w:position w:val="-2"/>
        </w:rPr>
        <w:t>M</w:t>
      </w:r>
      <w:r>
        <w:rPr>
          <w:rFonts w:ascii="Arial" w:hAnsi="Arial" w:cs="Arial" w:eastAsia="Arial"/>
          <w:sz w:val="43"/>
          <w:szCs w:val="43"/>
          <w:spacing w:val="0"/>
          <w:w w:val="100"/>
          <w:position w:val="-2"/>
        </w:rPr>
        <w:t>\'S</w:t>
      </w:r>
      <w:r>
        <w:rPr>
          <w:rFonts w:ascii="Arial" w:hAnsi="Arial" w:cs="Arial" w:eastAsia="Arial"/>
          <w:sz w:val="43"/>
          <w:szCs w:val="43"/>
          <w:spacing w:val="-14"/>
          <w:w w:val="100"/>
          <w:position w:val="-2"/>
        </w:rPr>
        <w:t> </w:t>
      </w:r>
      <w:r>
        <w:rPr>
          <w:rFonts w:ascii="Arial" w:hAnsi="Arial" w:cs="Arial" w:eastAsia="Arial"/>
          <w:sz w:val="43"/>
          <w:szCs w:val="43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43"/>
          <w:szCs w:val="43"/>
          <w:spacing w:val="0"/>
          <w:w w:val="100"/>
          <w:position w:val="-2"/>
        </w:rPr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0"/>
        </w:rPr>
        <w:t>PC</w:t>
      </w:r>
      <w:r>
        <w:rPr>
          <w:rFonts w:ascii="Arial" w:hAnsi="Arial" w:cs="Arial" w:eastAsia="Arial"/>
          <w:sz w:val="41"/>
          <w:szCs w:val="41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49"/>
          <w:szCs w:val="49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5"/>
          <w:position w:val="0"/>
        </w:rPr>
        <w:t>PS/2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auto"/>
        <w:ind w:right="1685"/>
        <w:jc w:val="right"/>
        <w:rPr>
          <w:rFonts w:ascii="Times New Roman" w:hAnsi="Times New Roman" w:cs="Times New Roman" w:eastAsia="Times New Roman"/>
          <w:sz w:val="45"/>
          <w:szCs w:val="4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44135pt;margin-top:-110.04142pt;width:387.536175pt;height:174.3107pt;mso-position-horizontal-relative:page;mso-position-vertical-relative:paragraph;z-index:-1677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79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7" w:after="0" w:line="240" w:lineRule="auto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9"/>
                          </w:rPr>
                          <w:t>char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62" w:after="0" w:line="240" w:lineRule="auto"/>
                          <w:ind w:left="1484" w:right="1322"/>
                          <w:jc w:val="center"/>
                          <w:rPr>
                            <w:rFonts w:ascii="Arial" w:hAnsi="Arial" w:cs="Arial" w:eastAsia="Arial"/>
                            <w:sz w:val="40"/>
                            <w:szCs w:val="4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04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7" w:after="0" w:line="240" w:lineRule="auto"/>
                          <w:ind w:right="20"/>
                          <w:jc w:val="right"/>
                          <w:rPr>
                            <w:rFonts w:ascii="Arial" w:hAnsi="Arial" w:cs="Arial" w:eastAsia="Arial"/>
                            <w:sz w:val="40"/>
                            <w:szCs w:val="4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04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3" w:after="0" w:line="240" w:lineRule="auto"/>
                          <w:ind w:left="78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7"/>
                          </w:rPr>
                          <w:t>int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8" w:after="0" w:line="240" w:lineRule="auto"/>
                          <w:ind w:left="1446" w:right="1343"/>
                          <w:jc w:val="center"/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2" w:after="0" w:line="240" w:lineRule="auto"/>
                          <w:ind w:right="56"/>
                          <w:jc w:val="right"/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63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9" w:after="0" w:line="240" w:lineRule="auto"/>
                          <w:ind w:left="54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7"/>
                          </w:rPr>
                          <w:t>short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17" w:after="0" w:line="240" w:lineRule="auto"/>
                          <w:ind w:left="1458" w:right="1352"/>
                          <w:jc w:val="center"/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13" w:after="0" w:line="240" w:lineRule="auto"/>
                          <w:ind w:right="52"/>
                          <w:jc w:val="right"/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3"/>
                            <w:szCs w:val="43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82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2" w:after="0" w:line="240" w:lineRule="auto"/>
                          <w:ind w:left="83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8"/>
                          </w:rPr>
                          <w:t>long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11" w:after="0" w:line="240" w:lineRule="auto"/>
                          <w:ind w:left="1446" w:right="1338"/>
                          <w:jc w:val="center"/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1" w:after="0" w:line="240" w:lineRule="auto"/>
                          <w:ind w:right="39"/>
                          <w:jc w:val="right"/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35" w:after="0" w:line="240" w:lineRule="auto"/>
                          <w:ind w:left="40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8"/>
                          </w:rPr>
                          <w:t>float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4" w:after="0" w:line="240" w:lineRule="auto"/>
                          <w:ind w:left="1446" w:right="1343"/>
                          <w:jc w:val="center"/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412" w:lineRule="exact"/>
                          <w:ind w:left="847" w:right="-113"/>
                          <w:jc w:val="left"/>
                          <w:tabs>
                            <w:tab w:pos="1440" w:val="left"/>
                          </w:tabs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83"/>
                            <w:position w:val="1"/>
                          </w:rPr>
                          <w:t>''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  <w:position w:val="1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7"/>
                            <w:position w:val="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290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3" w:after="0" w:line="240" w:lineRule="auto"/>
                          <w:ind w:left="59" w:right="-20"/>
                          <w:jc w:val="left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9"/>
                          </w:rPr>
                          <w:t>double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1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7" w:after="0" w:line="240" w:lineRule="auto"/>
                          <w:ind w:left="1459" w:right="1340"/>
                          <w:jc w:val="center"/>
                          <w:rPr>
                            <w:rFonts w:ascii="Arial" w:hAnsi="Arial" w:cs="Arial" w:eastAsia="Arial"/>
                            <w:sz w:val="41"/>
                            <w:szCs w:val="4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4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sz w:val="41"/>
                            <w:szCs w:val="4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505" w:lineRule="exact"/>
                          <w:ind w:right="14"/>
                          <w:jc w:val="right"/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1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45"/>
                            <w:szCs w:val="45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21"/>
        </w:rPr>
        <w:t>·.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</w:r>
    </w:p>
    <w:p>
      <w:pPr>
        <w:jc w:val="right"/>
        <w:spacing w:after="0"/>
        <w:sectPr>
          <w:pgMar w:footer="636" w:header="0" w:top="1140" w:bottom="820" w:left="1020" w:right="1300"/>
          <w:footerReference w:type="default" r:id="rId28"/>
          <w:pgSz w:w="12040" w:h="15800"/>
        </w:sectPr>
      </w:pPr>
      <w:rPr/>
    </w:p>
    <w:p>
      <w:pPr>
        <w:spacing w:before="18" w:after="0" w:line="240" w:lineRule="auto"/>
        <w:ind w:left="2169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9.509659pt;margin-top:-3.646346pt;width:471.996847pt;height:.1pt;mso-position-horizontal-relative:page;mso-position-vertical-relative:paragraph;z-index:-16770" coordorigin="1390,-73" coordsize="9440,2">
            <v:shape style="position:absolute;left:1390;top:-73;width:9440;height:2" coordorigin="1390,-73" coordsize="9440,0" path="m1390,-73l10830,-73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509659pt;margin-top:50.304291pt;width:471.996847pt;height:.1pt;mso-position-horizontal-relative:page;mso-position-vertical-relative:paragraph;z-index:-16769" coordorigin="1390,1006" coordsize="9440,2">
            <v:shape style="position:absolute;left:1390;top:1006;width:9440;height:2" coordorigin="1390,1006" coordsize="9440,0" path="m1390,1006l10830,1006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6.64328pt;margin-top:757.342529pt;width:472.235712pt;height:.1pt;mso-position-horizontal-relative:page;mso-position-vertical-relative:page;z-index:-16768" coordorigin="1333,15147" coordsize="9445,2">
            <v:shape style="position:absolute;left:1333;top:15147;width:9445;height:2" coordorigin="1333,15147" coordsize="9445,0" path="m1333,15147l10778,1514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Declaring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5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Variables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40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56"/>
          <w:szCs w:val="56"/>
          <w:spacing w:val="42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do</w:t>
      </w:r>
      <w:r>
        <w:rPr>
          <w:rFonts w:ascii="Arial" w:hAnsi="Arial" w:cs="Arial" w:eastAsia="Arial"/>
          <w:sz w:val="54"/>
          <w:szCs w:val="54"/>
          <w:spacing w:val="66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i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t</w:t>
      </w:r>
      <w:r>
        <w:rPr>
          <w:rFonts w:ascii="Arial" w:hAnsi="Arial" w:cs="Arial" w:eastAsia="Arial"/>
          <w:sz w:val="54"/>
          <w:szCs w:val="54"/>
          <w:spacing w:val="90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a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t</w:t>
      </w:r>
      <w:r>
        <w:rPr>
          <w:rFonts w:ascii="Arial" w:hAnsi="Arial" w:cs="Arial" w:eastAsia="Arial"/>
          <w:sz w:val="54"/>
          <w:szCs w:val="54"/>
          <w:spacing w:val="63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5"/>
        </w:rPr>
        <w:t>all?</w:t>
      </w:r>
      <w:r>
        <w:rPr>
          <w:rFonts w:ascii="Arial" w:hAnsi="Arial" w:cs="Arial" w:eastAsia="Arial"/>
          <w:sz w:val="54"/>
          <w:szCs w:val="5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13" w:right="-2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type-sensitive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3" w:right="-2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Promote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programming</w:t>
      </w:r>
      <w:r>
        <w:rPr>
          <w:rFonts w:ascii="Arial" w:hAnsi="Arial" w:cs="Arial" w:eastAsia="Arial"/>
          <w:sz w:val="35"/>
          <w:szCs w:val="35"/>
          <w:spacing w:val="23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practices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4" w:right="-20"/>
        <w:jc w:val="left"/>
        <w:tabs>
          <w:tab w:pos="1500" w:val="left"/>
          <w:tab w:pos="5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Helps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preven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bugs</w:t>
      </w:r>
      <w:r>
        <w:rPr>
          <w:rFonts w:ascii="Arial" w:hAnsi="Arial" w:cs="Arial" w:eastAsia="Arial"/>
          <w:sz w:val="35"/>
          <w:szCs w:val="35"/>
          <w:spacing w:val="-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99"/>
        </w:rPr>
        <w:t>{'</w:t>
      </w:r>
      <w:r>
        <w:rPr>
          <w:rFonts w:ascii="Arial" w:hAnsi="Arial" w:cs="Arial" w:eastAsia="Arial"/>
          <w:sz w:val="35"/>
          <w:szCs w:val="35"/>
          <w:spacing w:val="-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bozo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-16"/>
          <w:w w:val="163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vs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.</w:t>
      </w:r>
      <w:r>
        <w:rPr>
          <w:rFonts w:ascii="Arial" w:hAnsi="Arial" w:cs="Arial" w:eastAsia="Arial"/>
          <w:sz w:val="35"/>
          <w:szCs w:val="35"/>
          <w:spacing w:val="-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bOz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o</w:t>
      </w:r>
      <w:r>
        <w:rPr>
          <w:rFonts w:ascii="Arial" w:hAnsi="Arial" w:cs="Arial" w:eastAsia="Arial"/>
          <w:sz w:val="35"/>
          <w:szCs w:val="35"/>
          <w:spacing w:val="9"/>
          <w:w w:val="9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99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4" w:right="-2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Helps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preven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run-tim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surprises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6" w:header="0" w:top="1400" w:bottom="820" w:left="1060" w:right="1220"/>
          <w:footerReference w:type="default" r:id="rId29"/>
          <w:pgSz w:w="12120" w:h="15800"/>
        </w:sectPr>
      </w:pPr>
      <w:rPr/>
    </w:p>
    <w:p>
      <w:pPr>
        <w:spacing w:before="29" w:after="0" w:line="240" w:lineRule="auto"/>
        <w:ind w:left="2037" w:right="2003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0.240002pt;margin-top:-4.486894pt;width:474.96pt;height:.1pt;mso-position-horizontal-relative:page;mso-position-vertical-relative:paragraph;z-index:-16767" coordorigin="1205,-90" coordsize="9499,2">
            <v:shape style="position:absolute;left:1205;top:-90;width:9499;height:2" coordorigin="1205,-90" coordsize="9499,0" path="m1205,-90l10704,-90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59.759998pt;margin-top:49.38765pt;width:475.68pt;height:.1pt;mso-position-horizontal-relative:page;mso-position-vertical-relative:paragraph;z-index:-16766" coordorigin="1195,988" coordsize="9514,2">
            <v:shape style="position:absolute;left:1195;top:988;width:9514;height:2" coordorigin="1195,988" coordsize="9514,0" path="m1195,988l10709,988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240002pt;margin-top:753.523682pt;width:385.92pt;height:.1pt;mso-position-horizontal-relative:page;mso-position-vertical-relative:page;z-index:-16765" coordorigin="1205,15070" coordsize="7718,2">
            <v:shape style="position:absolute;left:1205;top:15070;width:7718;height:2" coordorigin="1205,15070" coordsize="7718,0" path="m1205,15070l8923,15070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Declaration</w:t>
      </w:r>
      <w:r>
        <w:rPr>
          <w:rFonts w:ascii="Arial" w:hAnsi="Arial" w:cs="Arial" w:eastAsia="Arial"/>
          <w:sz w:val="60"/>
          <w:szCs w:val="60"/>
          <w:spacing w:val="15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Syntax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594" w:right="1097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data-type,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names,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separate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semicolon.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1358" w:right="5839" w:firstLine="24"/>
        <w:jc w:val="left"/>
        <w:tabs>
          <w:tab w:pos="2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-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score;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average;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-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grade;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7" w:lineRule="auto"/>
        <w:ind w:left="604" w:right="935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also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initialize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</w:t>
      </w:r>
      <w:r>
        <w:rPr>
          <w:rFonts w:ascii="Arial" w:hAnsi="Arial" w:cs="Arial" w:eastAsia="Arial"/>
          <w:sz w:val="35"/>
          <w:szCs w:val="35"/>
          <w:spacing w:val="6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several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one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statement.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82" w:right="-20"/>
        <w:jc w:val="left"/>
        <w:tabs>
          <w:tab w:pos="2860" w:val="left"/>
          <w:tab w:pos="7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-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carnumber</w:t>
      </w:r>
      <w:r>
        <w:rPr>
          <w:rFonts w:ascii="Arial" w:hAnsi="Arial" w:cs="Arial" w:eastAsia="Arial"/>
          <w:sz w:val="35"/>
          <w:szCs w:val="35"/>
          <w:spacing w:val="58"/>
          <w:w w:val="109"/>
        </w:rPr>
        <w:t> </w:t>
      </w:r>
      <w:r>
        <w:rPr>
          <w:rFonts w:ascii="Arial" w:hAnsi="Arial" w:cs="Arial" w:eastAsia="Arial"/>
          <w:sz w:val="42"/>
          <w:szCs w:val="42"/>
          <w:spacing w:val="0"/>
          <w:w w:val="100"/>
        </w:rPr>
        <w:t>=</w:t>
      </w:r>
      <w:r>
        <w:rPr>
          <w:rFonts w:ascii="Arial" w:hAnsi="Arial" w:cs="Arial" w:eastAsia="Arial"/>
          <w:sz w:val="42"/>
          <w:szCs w:val="42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54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</w:t>
      </w:r>
      <w:r>
        <w:rPr>
          <w:rFonts w:ascii="Arial" w:hAnsi="Arial" w:cs="Arial" w:eastAsia="Arial"/>
          <w:sz w:val="35"/>
          <w:szCs w:val="35"/>
          <w:spacing w:val="-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Times New Roman" w:hAnsi="Times New Roman" w:cs="Times New Roman" w:eastAsia="Times New Roman"/>
          <w:sz w:val="62"/>
          <w:szCs w:val="62"/>
          <w:spacing w:val="0"/>
          <w:w w:val="77"/>
        </w:rPr>
        <w:t>=</w:t>
      </w:r>
      <w:r>
        <w:rPr>
          <w:rFonts w:ascii="Times New Roman" w:hAnsi="Times New Roman" w:cs="Times New Roman" w:eastAsia="Times New Roman"/>
          <w:sz w:val="62"/>
          <w:szCs w:val="62"/>
          <w:spacing w:val="55"/>
          <w:w w:val="7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0;</w:t>
      </w:r>
    </w:p>
    <w:p>
      <w:pPr>
        <w:spacing w:before="0" w:after="0" w:line="435" w:lineRule="exact"/>
        <w:ind w:left="1362" w:right="-20"/>
        <w:jc w:val="left"/>
        <w:tabs>
          <w:tab w:pos="2860" w:val="left"/>
        </w:tabs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float</w:t>
      </w:r>
      <w:r>
        <w:rPr>
          <w:rFonts w:ascii="Arial" w:hAnsi="Arial" w:cs="Arial" w:eastAsia="Arial"/>
          <w:sz w:val="35"/>
          <w:szCs w:val="35"/>
          <w:spacing w:val="-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31"/>
        </w:rPr>
        <w:t>=</w:t>
      </w:r>
      <w:r>
        <w:rPr>
          <w:rFonts w:ascii="Arial" w:hAnsi="Arial" w:cs="Arial" w:eastAsia="Arial"/>
          <w:sz w:val="40"/>
          <w:szCs w:val="40"/>
          <w:spacing w:val="-11"/>
          <w:w w:val="131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9"/>
        </w:rPr>
        <w:t>2.997925e</w:t>
      </w:r>
      <w:r>
        <w:rPr>
          <w:rFonts w:ascii="Times New Roman" w:hAnsi="Times New Roman" w:cs="Times New Roman" w:eastAsia="Times New Roman"/>
          <w:sz w:val="34"/>
          <w:szCs w:val="34"/>
          <w:spacing w:val="-22"/>
          <w:w w:val="110"/>
        </w:rPr>
        <w:t>1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7"/>
        </w:rPr>
        <w:t>0;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24" w:after="0" w:line="240" w:lineRule="auto"/>
        <w:ind w:left="1372" w:right="-20"/>
        <w:jc w:val="left"/>
        <w:tabs>
          <w:tab w:pos="286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399994pt;margin-top:9.961627pt;width:5.0255pt;height:23pt;mso-position-horizontal-relative:page;mso-position-vertical-relative:paragraph;z-index:-16764" type="#_x0000_t202" filled="f" stroked="f">
            <v:textbox inset="0,0,0,0">
              <w:txbxContent>
                <w:p>
                  <w:pPr>
                    <w:spacing w:before="0" w:after="0" w:line="460" w:lineRule="exact"/>
                    <w:ind w:right="-109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Pr/>
                  <w:r>
                    <w:rPr>
                      <w:rFonts w:ascii="Arial" w:hAnsi="Arial" w:cs="Arial" w:eastAsia="Arial"/>
                      <w:sz w:val="46"/>
                      <w:szCs w:val="46"/>
                      <w:spacing w:val="0"/>
                      <w:w w:val="114"/>
                    </w:rPr>
                    <w:t>'</w:t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-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17"/>
        </w:rPr>
        <w:t>=</w:t>
      </w:r>
      <w:r>
        <w:rPr>
          <w:rFonts w:ascii="Arial" w:hAnsi="Arial" w:cs="Arial" w:eastAsia="Arial"/>
          <w:sz w:val="40"/>
          <w:szCs w:val="40"/>
          <w:spacing w:val="51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'\007'·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240" w:lineRule="auto"/>
        <w:ind w:left="4777" w:right="4909"/>
        <w:jc w:val="center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159"/>
        </w:rPr>
        <w:t>.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0" w:after="0" w:line="367" w:lineRule="exact"/>
        <w:ind w:left="1372" w:right="-20"/>
        <w:jc w:val="left"/>
        <w:tabs>
          <w:tab w:pos="2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weight,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density;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45" w:header="0" w:top="1280" w:bottom="740" w:left="1100" w:right="1220"/>
          <w:footerReference w:type="default" r:id="rId30"/>
          <w:pgSz w:w="12120" w:h="15800"/>
        </w:sectPr>
      </w:pPr>
      <w:rPr/>
    </w:p>
    <w:p>
      <w:pPr>
        <w:spacing w:before="24" w:after="0" w:line="710" w:lineRule="exact"/>
        <w:ind w:left="2660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1.181709pt;margin-top:-3.34632pt;width:471.757982pt;height:.1pt;mso-position-horizontal-relative:page;mso-position-vertical-relative:paragraph;z-index:-16763" coordorigin="1424,-67" coordsize="9435,2">
            <v:shape style="position:absolute;left:1424;top:-67;width:9435;height:2" coordorigin="1424,-67" coordsize="9435,0" path="m1424,-67l10859,-67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942848pt;margin-top:50.843567pt;width:471.757982pt;height:.1pt;mso-position-horizontal-relative:page;mso-position-vertical-relative:paragraph;z-index:-16762" coordorigin="1419,1017" coordsize="9435,2">
            <v:shape style="position:absolute;left:1419;top:1017;width:9435;height:2" coordorigin="1419,1017" coordsize="9435,0" path="m1419,1017l10854,101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Using</w:t>
      </w:r>
      <w:r>
        <w:rPr>
          <w:rFonts w:ascii="Arial" w:hAnsi="Arial" w:cs="Arial" w:eastAsia="Arial"/>
          <w:sz w:val="63"/>
          <w:szCs w:val="63"/>
          <w:spacing w:val="119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3"/>
          <w:position w:val="-2"/>
        </w:rPr>
        <w:t>Constants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footer="545" w:header="0" w:top="1380" w:bottom="740" w:left="1100" w:right="1180"/>
          <w:footerReference w:type="default" r:id="rId31"/>
          <w:pgSz w:w="12120" w:h="15800"/>
        </w:sectPr>
      </w:pPr>
      <w:rPr/>
    </w:p>
    <w:p>
      <w:pPr>
        <w:spacing w:before="15" w:after="0" w:line="240" w:lineRule="auto"/>
        <w:ind w:left="997" w:right="-2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integers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89" w:right="-10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Signe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whole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numbers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0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6"/>
        </w:rPr>
        <w:t>Hexadecimal</w:t>
      </w:r>
      <w:r>
        <w:rPr>
          <w:rFonts w:ascii="Arial" w:hAnsi="Arial" w:cs="Arial" w:eastAsia="Arial"/>
          <w:sz w:val="35"/>
          <w:szCs w:val="35"/>
          <w:spacing w:val="-29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numbers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149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Octa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numbers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12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-12392,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50"/>
          <w:szCs w:val="50"/>
          <w:spacing w:val="-6"/>
          <w:w w:val="100"/>
        </w:rPr>
        <w:t>+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32767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85"/>
        </w:rPr>
        <w:t>OxOc,</w:t>
      </w:r>
      <w:r>
        <w:rPr>
          <w:rFonts w:ascii="Arial" w:hAnsi="Arial" w:cs="Arial" w:eastAsia="Arial"/>
          <w:sz w:val="35"/>
          <w:szCs w:val="35"/>
          <w:spacing w:val="-18"/>
          <w:w w:val="8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85"/>
        </w:rPr>
        <w:t>OxFFFE,</w:t>
      </w:r>
      <w:r>
        <w:rPr>
          <w:rFonts w:ascii="Arial" w:hAnsi="Arial" w:cs="Arial" w:eastAsia="Arial"/>
          <w:sz w:val="35"/>
          <w:szCs w:val="35"/>
          <w:spacing w:val="0"/>
          <w:w w:val="85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8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Ox434350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5" w:after="0" w:line="395" w:lineRule="exact"/>
        <w:ind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014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35"/>
          <w:szCs w:val="35"/>
          <w:spacing w:val="-3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077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'</w:t>
      </w:r>
      <w:r>
        <w:rPr>
          <w:rFonts w:ascii="Arial" w:hAnsi="Arial" w:cs="Arial" w:eastAsia="Arial"/>
          <w:sz w:val="35"/>
          <w:szCs w:val="35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01237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180"/>
          <w:cols w:num="2" w:equalWidth="0">
            <w:col w:w="5296" w:space="306"/>
            <w:col w:w="4238"/>
          </w:cols>
        </w:sectPr>
      </w:pPr>
      <w:rPr/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5" w:after="0" w:line="288" w:lineRule="auto"/>
        <w:ind w:left="1475" w:right="893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additiona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long</w:t>
      </w:r>
      <w:r>
        <w:rPr>
          <w:rFonts w:ascii="Arial" w:hAnsi="Arial" w:cs="Arial" w:eastAsia="Arial"/>
          <w:sz w:val="35"/>
          <w:szCs w:val="35"/>
          <w:spacing w:val="5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given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long-sized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constants: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59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84"/>
        </w:rPr>
        <w:t>5281</w:t>
      </w:r>
      <w:r>
        <w:rPr>
          <w:rFonts w:ascii="Arial" w:hAnsi="Arial" w:cs="Arial" w:eastAsia="Arial"/>
          <w:sz w:val="35"/>
          <w:szCs w:val="35"/>
          <w:spacing w:val="0"/>
          <w:w w:val="84"/>
        </w:rPr>
        <w:t>,</w:t>
      </w:r>
      <w:r>
        <w:rPr>
          <w:rFonts w:ascii="Arial" w:hAnsi="Arial" w:cs="Arial" w:eastAsia="Arial"/>
          <w:sz w:val="35"/>
          <w:szCs w:val="35"/>
          <w:spacing w:val="-2"/>
          <w:w w:val="8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Ox0012L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5" w:lineRule="exact"/>
        <w:ind w:left="978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1"/>
        </w:rPr>
        <w:t>characters: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180"/>
        </w:sectPr>
      </w:pPr>
      <w:rPr/>
    </w:p>
    <w:p>
      <w:pPr>
        <w:spacing w:before="9" w:after="0" w:line="526" w:lineRule="exact"/>
        <w:ind w:right="-20"/>
        <w:jc w:val="right"/>
        <w:rPr>
          <w:rFonts w:ascii="Arial" w:hAnsi="Arial" w:cs="Arial" w:eastAsia="Arial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39"/>
          <w:szCs w:val="39"/>
          <w:w w:val="121"/>
          <w:position w:val="6"/>
        </w:rPr>
        <w:t>'a</w:t>
      </w:r>
      <w:r>
        <w:rPr>
          <w:rFonts w:ascii="Times New Roman" w:hAnsi="Times New Roman" w:cs="Times New Roman" w:eastAsia="Times New Roman"/>
          <w:sz w:val="39"/>
          <w:szCs w:val="39"/>
          <w:spacing w:val="5"/>
          <w:w w:val="122"/>
          <w:position w:val="6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29"/>
          <w:position w:val="-13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00"/>
          <w:position w:val="0"/>
        </w:rPr>
      </w:r>
    </w:p>
    <w:p>
      <w:pPr>
        <w:spacing w:before="28" w:after="0" w:line="507" w:lineRule="exact"/>
        <w:ind w:right="-124"/>
        <w:jc w:val="left"/>
        <w:rPr>
          <w:rFonts w:ascii="Arial" w:hAnsi="Arial" w:cs="Arial" w:eastAsia="Arial"/>
          <w:sz w:val="44"/>
          <w:szCs w:val="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7"/>
          <w:szCs w:val="37"/>
          <w:w w:val="114"/>
          <w:position w:val="6"/>
        </w:rPr>
        <w:t>'0</w:t>
      </w:r>
      <w:r>
        <w:rPr>
          <w:rFonts w:ascii="Times New Roman" w:hAnsi="Times New Roman" w:cs="Times New Roman" w:eastAsia="Times New Roman"/>
          <w:sz w:val="37"/>
          <w:szCs w:val="37"/>
          <w:spacing w:val="5"/>
          <w:w w:val="114"/>
          <w:position w:val="6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29"/>
          <w:position w:val="-12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00"/>
          <w:position w:val="0"/>
        </w:rPr>
      </w:r>
    </w:p>
    <w:p>
      <w:pPr>
        <w:spacing w:before="28" w:after="0" w:line="507" w:lineRule="exact"/>
        <w:ind w:right="-124"/>
        <w:jc w:val="left"/>
        <w:rPr>
          <w:rFonts w:ascii="Arial" w:hAnsi="Arial" w:cs="Arial" w:eastAsia="Arial"/>
          <w:sz w:val="44"/>
          <w:szCs w:val="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37"/>
          <w:position w:val="6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7"/>
          <w:w w:val="137"/>
          <w:position w:val="6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1"/>
          <w:w w:val="137"/>
          <w:position w:val="6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37"/>
          <w:position w:val="-12"/>
        </w:rPr>
        <w:t>'</w:t>
      </w:r>
      <w:r>
        <w:rPr>
          <w:rFonts w:ascii="Arial" w:hAnsi="Arial" w:cs="Arial" w:eastAsia="Arial"/>
          <w:sz w:val="44"/>
          <w:szCs w:val="44"/>
          <w:spacing w:val="0"/>
          <w:w w:val="100"/>
          <w:position w:val="0"/>
        </w:rPr>
      </w:r>
    </w:p>
    <w:p>
      <w:pPr>
        <w:spacing w:before="28" w:after="0" w:line="507" w:lineRule="exact"/>
        <w:ind w:right="-20"/>
        <w:jc w:val="lef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7"/>
          <w:szCs w:val="37"/>
          <w:spacing w:val="-20"/>
          <w:w w:val="143"/>
          <w:position w:val="6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-66"/>
          <w:w w:val="143"/>
          <w:position w:val="6"/>
        </w:rPr>
        <w:t>'</w:t>
      </w:r>
      <w:r>
        <w:rPr>
          <w:rFonts w:ascii="Arial" w:hAnsi="Arial" w:cs="Arial" w:eastAsia="Arial"/>
          <w:sz w:val="55"/>
          <w:szCs w:val="55"/>
          <w:spacing w:val="-75"/>
          <w:w w:val="103"/>
          <w:position w:val="-12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43"/>
          <w:position w:val="6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180"/>
          <w:cols w:num="4" w:equalWidth="0">
            <w:col w:w="1981" w:space="115"/>
            <w:col w:w="477" w:space="106"/>
            <w:col w:w="444" w:space="101"/>
            <w:col w:w="6616"/>
          </w:cols>
        </w:sectPr>
      </w:pPr>
      <w:rPr/>
    </w:p>
    <w:p>
      <w:pPr>
        <w:spacing w:before="0" w:after="0" w:line="378" w:lineRule="exact"/>
        <w:ind w:left="1485" w:right="-20"/>
        <w:jc w:val="lef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/>
        <w:pict>
          <v:group style="position:absolute;margin-left:68.076469pt;margin-top:756.864014pt;width:339.904612pt;height:.1pt;mso-position-horizontal-relative:page;mso-position-vertical-relative:page;z-index:-16761" coordorigin="1362,15137" coordsize="6798,2">
            <v:shape style="position:absolute;left:1362;top:15137;width:6798;height:2" coordorigin="1362,15137" coordsize="6798,0" path="m1362,15137l8160,15137e" filled="f" stroked="t" strokeweight=".7165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\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n',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\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007',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23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10"/>
          <w:w w:val="122"/>
        </w:rPr>
        <w:t>\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20"/>
        </w:rPr>
        <w:t>\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21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9" w:right="-20"/>
        <w:jc w:val="left"/>
        <w:tabs>
          <w:tab w:pos="1440" w:val="left"/>
          <w:tab w:pos="55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numbers</w:t>
      </w:r>
      <w:r>
        <w:rPr>
          <w:rFonts w:ascii="Arial" w:hAnsi="Arial" w:cs="Arial" w:eastAsia="Arial"/>
          <w:sz w:val="35"/>
          <w:szCs w:val="35"/>
          <w:spacing w:val="-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1.,</w:t>
      </w:r>
      <w:r>
        <w:rPr>
          <w:rFonts w:ascii="Arial" w:hAnsi="Arial" w:cs="Arial" w:eastAsia="Arial"/>
          <w:sz w:val="35"/>
          <w:szCs w:val="35"/>
          <w:spacing w:val="-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.42,</w:t>
      </w:r>
      <w:r>
        <w:rPr>
          <w:rFonts w:ascii="Arial" w:hAnsi="Arial" w:cs="Arial" w:eastAsia="Arial"/>
          <w:sz w:val="35"/>
          <w:szCs w:val="35"/>
          <w:spacing w:val="-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-2.17524,</w:t>
      </w:r>
      <w:r>
        <w:rPr>
          <w:rFonts w:ascii="Arial" w:hAnsi="Arial" w:cs="Arial" w:eastAsia="Arial"/>
          <w:sz w:val="35"/>
          <w:szCs w:val="35"/>
          <w:spacing w:val="-9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-4e16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180"/>
        </w:sectPr>
      </w:pPr>
      <w:rPr/>
    </w:p>
    <w:p>
      <w:pPr>
        <w:spacing w:before="32" w:after="0" w:line="240" w:lineRule="auto"/>
        <w:ind w:left="3813" w:right="3819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773212pt;margin-top:-4.405011pt;width:473.834058pt;height:.1pt;mso-position-horizontal-relative:page;mso-position-vertical-relative:paragraph;z-index:-16760" coordorigin="1235,-88" coordsize="9477,2">
            <v:shape style="position:absolute;left:1235;top:-88;width:9477;height:2" coordorigin="1235,-88" coordsize="9477,0" path="m1235,-88l10712,-88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61.773212pt;margin-top:49.627441pt;width:474.073489pt;height:.1pt;mso-position-horizontal-relative:page;mso-position-vertical-relative:paragraph;z-index:-16759" coordorigin="1235,993" coordsize="9481,2">
            <v:shape style="position:absolute;left:1235;top:993;width:9481;height:2" coordorigin="1235,993" coordsize="9481,0" path="m1235,993l10717,99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533779pt;margin-top:751.302673pt;width:474.073489pt;height:.1pt;mso-position-horizontal-relative:page;mso-position-vertical-relative:page;z-index:-16758" coordorigin="1231,15026" coordsize="9481,2">
            <v:shape style="position:absolute;left:1231;top:15026;width:9481;height:2" coordorigin="1231,15026" coordsize="9481,0" path="m1231,15026l10712,15026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7" w:lineRule="auto"/>
        <w:ind w:left="1297" w:right="767" w:firstLine="-498"/>
        <w:jc w:val="left"/>
        <w:tabs>
          <w:tab w:pos="1280" w:val="left"/>
          <w:tab w:pos="4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series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element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type.</w:t>
      </w:r>
      <w:r>
        <w:rPr>
          <w:rFonts w:ascii="Arial" w:hAnsi="Arial" w:cs="Arial" w:eastAsia="Arial"/>
          <w:sz w:val="35"/>
          <w:szCs w:val="35"/>
          <w:spacing w:val="-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this: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54"/>
        </w:rPr>
        <w:t>[</w:t>
      </w:r>
      <w:r>
        <w:rPr>
          <w:rFonts w:ascii="Arial" w:hAnsi="Arial" w:cs="Arial" w:eastAsia="Arial"/>
          <w:sz w:val="35"/>
          <w:szCs w:val="35"/>
          <w:spacing w:val="-53"/>
          <w:w w:val="15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1"/>
        </w:rPr>
        <w:t>];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1283" w:right="931" w:firstLine="-47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Typically,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consecutive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locations,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large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enough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hold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single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data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type.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04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dimensions.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1" w:lineRule="auto"/>
        <w:ind w:left="1297" w:right="1019" w:firstLine="-493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"zer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origin",</w:t>
      </w:r>
      <w:r>
        <w:rPr>
          <w:rFonts w:ascii="Arial" w:hAnsi="Arial" w:cs="Arial" w:eastAsia="Arial"/>
          <w:sz w:val="35"/>
          <w:szCs w:val="35"/>
          <w:spacing w:val="-27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above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elements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a[O]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36"/>
          <w:szCs w:val="36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a[1],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a[2].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1293" w:right="685" w:firstLine="-484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dimensions</w:t>
      </w:r>
      <w:r>
        <w:rPr>
          <w:rFonts w:ascii="Arial" w:hAnsi="Arial" w:cs="Arial" w:eastAsia="Arial"/>
          <w:sz w:val="35"/>
          <w:szCs w:val="35"/>
          <w:spacing w:val="8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thought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arrays".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02" w:right="707" w:firstLine="-493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classes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ordinary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scalars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,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defaults.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row-major</w:t>
      </w:r>
      <w:r>
        <w:rPr>
          <w:rFonts w:ascii="Arial" w:hAnsi="Arial" w:cs="Arial" w:eastAsia="Arial"/>
          <w:sz w:val="35"/>
          <w:szCs w:val="35"/>
          <w:spacing w:val="7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order.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9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bounds-checking</w:t>
      </w:r>
      <w:r>
        <w:rPr>
          <w:rFonts w:ascii="Arial" w:hAnsi="Arial" w:cs="Arial" w:eastAsia="Arial"/>
          <w:sz w:val="35"/>
          <w:szCs w:val="35"/>
          <w:spacing w:val="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time.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18"/>
          <w:pgMar w:footer="569" w:header="0" w:top="1260" w:bottom="760" w:left="1140" w:right="1240"/>
          <w:footerReference w:type="default" r:id="rId32"/>
          <w:pgSz w:w="12120" w:h="15800"/>
        </w:sectPr>
      </w:pPr>
      <w:rPr/>
    </w:p>
    <w:p>
      <w:pPr>
        <w:spacing w:before="25" w:after="0" w:line="240" w:lineRule="auto"/>
        <w:ind w:left="3953" w:right="3682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0.465118pt;margin-top:-3.765325pt;width:471.757982pt;height:.1pt;mso-position-horizontal-relative:page;mso-position-vertical-relative:paragraph;z-index:-16757" coordorigin="1409,-75" coordsize="9435,2">
            <v:shape style="position:absolute;left:1409;top:-75;width:9435;height:2" coordorigin="1409,-75" coordsize="9435,0" path="m1409,-75l10844,-7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226250pt;margin-top:50.18531pt;width:471.996847pt;height:.1pt;mso-position-horizontal-relative:page;mso-position-vertical-relative:paragraph;z-index:-16756" coordorigin="1405,1004" coordsize="9440,2">
            <v:shape style="position:absolute;left:1405;top:1004;width:9440;height:2" coordorigin="1405,1004" coordsize="9440,0" path="m1405,1004l10844,1004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12101pt;margin-top:760.213501pt;width:471.519117pt;height:.1pt;mso-position-horizontal-relative:page;mso-position-vertical-relative:page;z-index:-16755" coordorigin="1342,15204" coordsize="9430,2">
            <v:shape style="position:absolute;left:1342;top:15204;width:9430;height:2" coordorigin="1342,15204" coordsize="9430,0" path="m1342,15204l10773,1520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8"/>
        </w:rPr>
        <w:t>Arrays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03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100"/>
        </w:rPr>
        <w:t>How</w:t>
      </w:r>
      <w:r>
        <w:rPr>
          <w:rFonts w:ascii="Arial" w:hAnsi="Arial" w:cs="Arial" w:eastAsia="Arial"/>
          <w:sz w:val="54"/>
          <w:szCs w:val="54"/>
          <w:spacing w:val="84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much</w:t>
      </w:r>
      <w:r>
        <w:rPr>
          <w:rFonts w:ascii="Arial" w:hAnsi="Arial" w:cs="Arial" w:eastAsia="Arial"/>
          <w:sz w:val="54"/>
          <w:szCs w:val="54"/>
          <w:spacing w:val="112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t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o</w:t>
      </w:r>
      <w:r>
        <w:rPr>
          <w:rFonts w:ascii="Arial" w:hAnsi="Arial" w:cs="Arial" w:eastAsia="Arial"/>
          <w:sz w:val="54"/>
          <w:szCs w:val="54"/>
          <w:spacing w:val="67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6"/>
        </w:rPr>
        <w:t>declare?</w:t>
      </w:r>
      <w:r>
        <w:rPr>
          <w:rFonts w:ascii="Arial" w:hAnsi="Arial" w:cs="Arial" w:eastAsia="Arial"/>
          <w:sz w:val="54"/>
          <w:szCs w:val="5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737" w:right="536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lengt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omitte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needed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storage: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445" w:right="2008" w:firstLine="-611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objec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being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formal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paramete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6" w:lineRule="auto"/>
        <w:ind w:left="1416" w:right="471" w:firstLine="-597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2.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accompanied</w:t>
      </w:r>
      <w:r>
        <w:rPr>
          <w:rFonts w:ascii="Arial" w:hAnsi="Arial" w:cs="Arial" w:eastAsia="Arial"/>
          <w:sz w:val="35"/>
          <w:szCs w:val="35"/>
          <w:spacing w:val="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initializer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deduced.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1411" w:right="531" w:firstLine="-602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3.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occurrence,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refer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objec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elsewhere.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header="0" w:footer="569" w:top="1460" w:bottom="760" w:left="1140" w:right="1240"/>
          <w:pgSz w:w="12120" w:h="15800"/>
        </w:sectPr>
      </w:pPr>
      <w:rPr/>
    </w:p>
    <w:p>
      <w:pPr>
        <w:spacing w:before="32" w:after="0" w:line="240" w:lineRule="auto"/>
        <w:ind w:left="3810" w:right="3824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29435pt;margin-top:-4.644634pt;width:473.594627pt;height:.1pt;mso-position-horizontal-relative:page;mso-position-vertical-relative:paragraph;z-index:-16753" coordorigin="1226,-93" coordsize="9472,2">
            <v:shape style="position:absolute;left:1226;top:-93;width:9472;height:2" coordorigin="1226,-93" coordsize="9472,0" path="m1226,-93l10698,-9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29435pt;margin-top:49.747238pt;width:473.594627pt;height:.1pt;mso-position-horizontal-relative:page;mso-position-vertical-relative:paragraph;z-index:-16752" coordorigin="1226,995" coordsize="9472,2">
            <v:shape style="position:absolute;left:1226;top:995;width:9472;height:2" coordorigin="1226,995" coordsize="9472,0" path="m1226,995l10698,99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0.576057pt;margin-top:750.583862pt;width:421.877519pt;height:.1pt;mso-position-horizontal-relative:page;mso-position-vertical-relative:page;z-index:-16750" coordorigin="1212,15012" coordsize="8438,2">
            <v:shape style="position:absolute;left:1212;top:15012;width:8438;height:2" coordorigin="1212,15012" coordsize="8438,0" path="m1212,15012l9649,15012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4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2" w:lineRule="auto"/>
        <w:ind w:left="585" w:right="624" w:firstLine="5"/>
        <w:jc w:val="left"/>
        <w:tabs>
          <w:tab w:pos="81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exceptio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declaration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n-dimensional</w:t>
      </w:r>
      <w:r>
        <w:rPr>
          <w:rFonts w:ascii="Arial" w:hAnsi="Arial" w:cs="Arial" w:eastAsia="Arial"/>
          <w:sz w:val="35"/>
          <w:szCs w:val="35"/>
          <w:spacing w:val="-29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  <w:i/>
        </w:rPr>
        <w:t>n&gt;1,</w:t>
      </w:r>
      <w:r>
        <w:rPr>
          <w:rFonts w:ascii="Times New Roman" w:hAnsi="Times New Roman" w:cs="Times New Roman" w:eastAsia="Times New Roman"/>
          <w:sz w:val="42"/>
          <w:szCs w:val="42"/>
          <w:spacing w:val="-3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must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include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last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  <w:i/>
        </w:rPr>
        <w:t>n-1</w:t>
      </w:r>
      <w:r>
        <w:rPr>
          <w:rFonts w:ascii="Times New Roman" w:hAnsi="Times New Roman" w:cs="Times New Roman" w:eastAsia="Times New Roman"/>
          <w:sz w:val="42"/>
          <w:szCs w:val="42"/>
          <w:spacing w:val="-3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dimensions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algorith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m</w:t>
      </w:r>
      <w:r>
        <w:rPr>
          <w:rFonts w:ascii="Arial" w:hAnsi="Arial" w:cs="Arial" w:eastAsia="Arial"/>
          <w:sz w:val="35"/>
          <w:szCs w:val="35"/>
          <w:spacing w:val="7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established.</w:t>
      </w:r>
      <w:r>
        <w:rPr>
          <w:rFonts w:ascii="Arial" w:hAnsi="Arial" w:cs="Arial" w:eastAsia="Arial"/>
          <w:sz w:val="35"/>
          <w:szCs w:val="35"/>
          <w:spacing w:val="-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5" w:after="0" w:line="240" w:lineRule="auto"/>
        <w:ind w:left="59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84.480003pt;margin-top:49.079605pt;width:214.808816pt;height:46.080002pt;mso-position-horizontal-relative:page;mso-position-vertical-relative:paragraph;z-index:-16754" coordorigin="1690,982" coordsize="4296,922">
            <v:shape style="position:absolute;left:1690;top:1001;width:442;height:902" type="#_x0000_t75">
              <v:imagedata r:id="rId34" o:title=""/>
            </v:shape>
            <v:shape style="position:absolute;left:3110;top:1001;width:422;height:902" type="#_x0000_t75">
              <v:imagedata r:id="rId35" o:title=""/>
            </v:shape>
            <v:shape style="position:absolute;left:4531;top:982;width:461;height:922" type="#_x0000_t75">
              <v:imagedata r:id="rId36" o:title=""/>
            </v:shape>
            <v:group style="position:absolute;left:1700;top:1011;width:4276;height:2" coordorigin="1700,1011" coordsize="4276,2">
              <v:shape style="position:absolute;left:1700;top:1011;width:4276;height:2" coordorigin="1700,1011" coordsize="4276,0" path="m1700,1011l5976,1011e" filled="f" stroked="t" strokeweight=".957724pt" strokecolor="#000000">
                <v:path arrowok="t"/>
              </v:shape>
            </v:group>
            <v:group style="position:absolute;left:2097;top:1447;width:3879;height:2" coordorigin="2097,1447" coordsize="3879,2">
              <v:shape style="position:absolute;left:2097;top:1447;width:3879;height:2" coordorigin="2097,1447" coordsize="3879,0" path="m2097,1447l5976,1447e" filled="f" stroked="t" strokeweight=".718293pt" strokecolor="#000000">
                <v:path arrowok="t"/>
              </v:shape>
            </v:group>
            <v:group style="position:absolute;left:1705;top:1883;width:4271;height:2" coordorigin="1705,1883" coordsize="4271,2">
              <v:shape style="position:absolute;left:1705;top:1883;width:4271;height:2" coordorigin="1705,1883" coordsize="4271,0" path="m1705,1883l5976,1883e" filled="f" stroked="t" strokeweight=".95772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a[2][3]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thought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this: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9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actuall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this: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3" w:after="0" w:line="90" w:lineRule="exact"/>
        <w:ind w:left="4380" w:right="5117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429"/>
        </w:rPr>
        <w:t>I.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" w:after="0" w:line="683" w:lineRule="exact"/>
        <w:ind w:left="551" w:right="-20"/>
        <w:jc w:val="left"/>
        <w:tabs>
          <w:tab w:pos="7680" w:val="left"/>
        </w:tabs>
        <w:rPr>
          <w:rFonts w:ascii="Times New Roman" w:hAnsi="Times New Roman" w:cs="Times New Roman" w:eastAsia="Times New Roman"/>
          <w:sz w:val="45"/>
          <w:szCs w:val="45"/>
        </w:rPr>
      </w:pPr>
      <w:rPr/>
      <w:r>
        <w:rPr/>
        <w:pict>
          <v:group style="position:absolute;margin-left:85.237457pt;margin-top:12.719452pt;width:426.187277pt;height:.1pt;mso-position-horizontal-relative:page;mso-position-vertical-relative:paragraph;z-index:-16751" coordorigin="1705,254" coordsize="8524,2">
            <v:shape style="position:absolute;left:1705;top:254;width:8524;height:2" coordorigin="1705,254" coordsize="8524,0" path="m1705,254l10228,254e" filled="f" stroked="t" strokeweight=".957724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6"/>
          <w:szCs w:val="36"/>
          <w:position w:val="-4"/>
        </w:rPr>
      </w:r>
      <w:r>
        <w:rPr>
          <w:rFonts w:ascii="Courier New" w:hAnsi="Courier New" w:cs="Courier New" w:eastAsia="Courier New"/>
          <w:sz w:val="36"/>
          <w:szCs w:val="36"/>
          <w:spacing w:val="-250"/>
          <w:u w:val="single" w:color="000000"/>
          <w:position w:val="-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-250"/>
          <w:u w:val="single" w:color="000000"/>
          <w:position w:val="-4"/>
        </w:rPr>
      </w:r>
      <w:r>
        <w:rPr>
          <w:rFonts w:ascii="Courier New" w:hAnsi="Courier New" w:cs="Courier New" w:eastAsia="Courier New"/>
          <w:sz w:val="36"/>
          <w:szCs w:val="36"/>
          <w:spacing w:val="-250"/>
          <w:position w:val="-4"/>
        </w:rPr>
      </w:r>
      <w:r>
        <w:rPr>
          <w:rFonts w:ascii="Courier New" w:hAnsi="Courier New" w:cs="Courier New" w:eastAsia="Courier New"/>
          <w:sz w:val="36"/>
          <w:szCs w:val="36"/>
          <w:spacing w:val="-250"/>
          <w:position w:val="-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1"/>
          <w:position w:val="-4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1"/>
          <w:position w:val="-4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61"/>
          <w:position w:val="-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-17"/>
          <w:w w:val="61"/>
          <w:position w:val="-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61"/>
          <w:u w:val="single" w:color="000000"/>
          <w:position w:val="-4"/>
        </w:rPr>
        <w:t>oo</w:t>
      </w:r>
      <w:r>
        <w:rPr>
          <w:rFonts w:ascii="Courier New" w:hAnsi="Courier New" w:cs="Courier New" w:eastAsia="Courier New"/>
          <w:sz w:val="36"/>
          <w:szCs w:val="36"/>
          <w:spacing w:val="84"/>
          <w:w w:val="61"/>
          <w:u w:val="single" w:color="000000"/>
          <w:position w:val="-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61"/>
          <w:u w:val="single" w:color="000000"/>
          <w:position w:val="-4"/>
        </w:rPr>
        <w:tab/>
      </w:r>
      <w:r>
        <w:rPr>
          <w:rFonts w:ascii="Courier New" w:hAnsi="Courier New" w:cs="Courier New" w:eastAsia="Courier New"/>
          <w:sz w:val="36"/>
          <w:szCs w:val="36"/>
          <w:spacing w:val="0"/>
          <w:w w:val="61"/>
          <w:u w:val="single" w:color="000000"/>
          <w:position w:val="-4"/>
        </w:rPr>
      </w:r>
      <w:r>
        <w:rPr>
          <w:rFonts w:ascii="Courier New" w:hAnsi="Courier New" w:cs="Courier New" w:eastAsia="Courier New"/>
          <w:sz w:val="36"/>
          <w:szCs w:val="36"/>
          <w:spacing w:val="0"/>
          <w:w w:val="61"/>
          <w:position w:val="-4"/>
        </w:rPr>
      </w:r>
      <w:r>
        <w:rPr>
          <w:rFonts w:ascii="Courier New" w:hAnsi="Courier New" w:cs="Courier New" w:eastAsia="Courier New"/>
          <w:sz w:val="36"/>
          <w:szCs w:val="36"/>
          <w:spacing w:val="0"/>
          <w:w w:val="61"/>
          <w:position w:val="-4"/>
        </w:rPr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61"/>
          <w:position w:val="13"/>
        </w:rPr>
        <w:t>112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61"/>
          <w:position w:val="13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65"/>
          <w:w w:val="61"/>
          <w:position w:val="13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37"/>
          <w:position w:val="13"/>
        </w:rPr>
        <w:t>....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5" w:after="0" w:line="288" w:lineRule="auto"/>
        <w:ind w:left="599" w:right="1452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So,</w:t>
      </w:r>
      <w:r>
        <w:rPr>
          <w:rFonts w:ascii="Arial" w:hAnsi="Arial" w:cs="Arial" w:eastAsia="Arial"/>
          <w:sz w:val="35"/>
          <w:szCs w:val="35"/>
          <w:spacing w:val="-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knowing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[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][3]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enough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thought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92" w:header="0" w:top="1240" w:bottom="780" w:left="1120" w:right="1240"/>
          <w:footerReference w:type="default" r:id="rId33"/>
          <w:pgSz w:w="12120" w:h="15800"/>
        </w:sectPr>
      </w:pPr>
      <w:rPr/>
    </w:p>
    <w:p>
      <w:pPr>
        <w:spacing w:before="29" w:after="0" w:line="240" w:lineRule="auto"/>
        <w:ind w:left="3892" w:right="3680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1.877029pt;margin-top:-4.274311pt;width:465.648552pt;height:.1pt;mso-position-horizontal-relative:page;mso-position-vertical-relative:paragraph;z-index:-16749" coordorigin="1438,-85" coordsize="9313,2">
            <v:shape style="position:absolute;left:1438;top:-85;width:9313;height:2" coordorigin="1438,-85" coordsize="9313,0" path="m1438,-85l10751,-8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6.384766pt;margin-top:49.214027pt;width:470.902023pt;height:.1pt;mso-position-horizontal-relative:page;mso-position-vertical-relative:paragraph;z-index:-16748" coordorigin="1328,984" coordsize="9418,2">
            <v:shape style="position:absolute;left:1328;top:984;width:9418;height:2" coordorigin="1328,984" coordsize="9418,0" path="m1328,984l10746,98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758034pt;margin-top:755.896729pt;width:354.609282pt;height:.1pt;mso-position-horizontal-relative:page;mso-position-vertical-relative:page;z-index:-16747" coordorigin="1275,15118" coordsize="7092,2">
            <v:shape style="position:absolute;left:1275;top:15118;width:7092;height:2" coordorigin="1275,15118" coordsize="7092,0" path="m1275,15118l8367,15118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7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Sampl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2"/>
          <w:szCs w:val="52"/>
          <w:spacing w:val="81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1"/>
          <w:b/>
          <w:bCs/>
        </w:rPr>
        <w:t>Declarations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15" w:right="-20"/>
        <w:jc w:val="left"/>
        <w:tabs>
          <w:tab w:pos="46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46"/>
          <w:w w:val="5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nt</w:t>
      </w:r>
      <w:r>
        <w:rPr>
          <w:rFonts w:ascii="Courier New" w:hAnsi="Courier New" w:cs="Courier New" w:eastAsia="Courier New"/>
          <w:sz w:val="32"/>
          <w:szCs w:val="32"/>
          <w:spacing w:val="-5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queue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5"/>
          <w:w w:val="152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53"/>
          <w:w w:val="15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defining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occurrence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38" w:lineRule="exact"/>
        <w:ind w:left="11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weights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0"/>
          <w:position w:val="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-8"/>
          <w:w w:val="160"/>
          <w:position w:val="3"/>
        </w:rPr>
        <w:t>]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49"/>
          <w:w w:val="124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174.2,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115.0,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17.7</w:t>
      </w:r>
      <w:r>
        <w:rPr>
          <w:rFonts w:ascii="Courier New" w:hAnsi="Courier New" w:cs="Courier New" w:eastAsia="Courier New"/>
          <w:sz w:val="32"/>
          <w:szCs w:val="32"/>
          <w:spacing w:val="-11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7" w:lineRule="exact"/>
        <w:ind w:left="4863" w:right="1735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can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deduce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size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functionname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(pile)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66" w:lineRule="exact"/>
        <w:ind w:left="11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-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16"/>
          <w:w w:val="72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-3"/>
        </w:rPr>
        <w:t>pile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10"/>
          <w:w w:val="161"/>
          <w:position w:val="-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143"/>
          <w:position w:val="-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27" w:lineRule="exact"/>
        <w:ind w:left="1101" w:right="-20"/>
        <w:jc w:val="left"/>
        <w:tabs>
          <w:tab w:pos="49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61"/>
          <w:w w:val="100"/>
          <w:position w:val="2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2"/>
        </w:rPr>
        <w:t>...</w:t>
      </w:r>
      <w:r>
        <w:rPr>
          <w:rFonts w:ascii="Arial" w:hAnsi="Arial" w:cs="Arial" w:eastAsia="Arial"/>
          <w:sz w:val="49"/>
          <w:szCs w:val="49"/>
          <w:spacing w:val="-128"/>
          <w:w w:val="100"/>
          <w:position w:val="2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formal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parameter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2" w:lineRule="exact"/>
        <w:ind w:left="5283" w:right="2003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2" w:right="-20"/>
        <w:jc w:val="left"/>
        <w:tabs>
          <w:tab w:pos="48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extern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dip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13"/>
          <w:w w:val="152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</w:rPr>
        <w:t>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external</w:t>
      </w:r>
      <w:r>
        <w:rPr>
          <w:rFonts w:ascii="Courier New" w:hAnsi="Courier New" w:cs="Courier New" w:eastAsia="Courier New"/>
          <w:sz w:val="32"/>
          <w:szCs w:val="32"/>
          <w:spacing w:val="3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vector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extern</w:t>
      </w:r>
      <w:r>
        <w:rPr>
          <w:rFonts w:ascii="Courier New" w:hAnsi="Courier New" w:cs="Courier New" w:eastAsia="Courier New"/>
          <w:sz w:val="32"/>
          <w:szCs w:val="32"/>
          <w:spacing w:val="2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two_d</w:t>
      </w:r>
      <w:r>
        <w:rPr>
          <w:rFonts w:ascii="Courier New" w:hAnsi="Courier New" w:cs="Courier New" w:eastAsia="Courier New"/>
          <w:sz w:val="32"/>
          <w:szCs w:val="32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9"/>
          <w:w w:val="152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-12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3"/>
          <w:w w:val="14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50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9"/>
          <w:w w:val="15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5" w:lineRule="exact"/>
        <w:ind w:left="4854" w:right="1717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/*external,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but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last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53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dimension</w:t>
      </w:r>
      <w:r>
        <w:rPr>
          <w:rFonts w:ascii="Courier New" w:hAnsi="Courier New" w:cs="Courier New" w:eastAsia="Courier New"/>
          <w:sz w:val="32"/>
          <w:szCs w:val="32"/>
          <w:spacing w:val="2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must</w:t>
      </w:r>
      <w:r>
        <w:rPr>
          <w:rFonts w:ascii="Courier New" w:hAnsi="Courier New" w:cs="Courier New" w:eastAsia="Courier New"/>
          <w:sz w:val="32"/>
          <w:szCs w:val="32"/>
          <w:spacing w:val="2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533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supplied*/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592" w:header="0" w:top="1380" w:bottom="780" w:left="1120" w:right="1240"/>
          <w:footerReference w:type="default" r:id="rId37"/>
          <w:pgSz w:w="12040" w:h="15800"/>
        </w:sectPr>
      </w:pPr>
      <w:rPr/>
    </w:p>
    <w:p>
      <w:pPr>
        <w:spacing w:before="22" w:after="0" w:line="240" w:lineRule="auto"/>
        <w:ind w:left="220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9.744122pt;margin-top:-4.247920pt;width:474.833798pt;height:.1pt;mso-position-horizontal-relative:page;mso-position-vertical-relative:paragraph;z-index:-16746" coordorigin="1195,-85" coordsize="9497,2">
            <v:shape style="position:absolute;left:1195;top:-85;width:9497;height:2" coordorigin="1195,-85" coordsize="9497,0" path="m1195,-85l10692,-85e" filled="f" stroked="t" strokeweight=".479872pt" strokecolor="#000000">
              <v:path arrowok="t"/>
            </v:shape>
          </v:group>
          <w10:wrap type="none"/>
        </w:pict>
      </w:r>
      <w:r>
        <w:rPr/>
        <w:pict>
          <v:group style="position:absolute;margin-left:59.984058pt;margin-top:49.506638pt;width:474.833799pt;height:.1pt;mso-position-horizontal-relative:page;mso-position-vertical-relative:paragraph;z-index:-16745" coordorigin="1200,990" coordsize="9497,2">
            <v:shape style="position:absolute;left:1200;top:990;width:9497;height:2" coordorigin="1200,990" coordsize="9497,0" path="m1200,990l10696,990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Program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6" w:lineRule="exact"/>
        <w:ind w:left="1002" w:right="1766" w:firstLine="-413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93"/>
        </w:rPr>
        <w:t>/*</w:t>
      </w:r>
      <w:r>
        <w:rPr>
          <w:rFonts w:ascii="Courier New" w:hAnsi="Courier New" w:cs="Courier New" w:eastAsia="Courier New"/>
          <w:sz w:val="28"/>
          <w:szCs w:val="28"/>
          <w:spacing w:val="-46"/>
          <w:w w:val="9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Program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ask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20"/>
        </w:rPr>
        <w:t>&amp;</w:t>
      </w:r>
      <w:r>
        <w:rPr>
          <w:rFonts w:ascii="Courier New" w:hAnsi="Courier New" w:cs="Courier New" w:eastAsia="Courier New"/>
          <w:sz w:val="33"/>
          <w:szCs w:val="33"/>
          <w:spacing w:val="-1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accept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char,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then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its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decimal,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hex,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2"/>
        </w:rPr>
        <w:t>&amp;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octal</w:t>
      </w:r>
      <w:r>
        <w:rPr>
          <w:rFonts w:ascii="Courier New" w:hAnsi="Courier New" w:cs="Courier New" w:eastAsia="Courier New"/>
          <w:sz w:val="33"/>
          <w:szCs w:val="33"/>
          <w:spacing w:val="2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equivalents.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2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371" w:lineRule="exact"/>
        <w:ind w:left="58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59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3" w:after="0" w:line="240" w:lineRule="auto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5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prompt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user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6"/>
        </w:rPr>
        <w:t>&amp;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accept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6" w:lineRule="exact"/>
        <w:ind w:left="10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printf{</w:t>
      </w:r>
      <w:r>
        <w:rPr>
          <w:rFonts w:ascii="Courier New" w:hAnsi="Courier New" w:cs="Courier New" w:eastAsia="Courier New"/>
          <w:sz w:val="33"/>
          <w:szCs w:val="33"/>
          <w:spacing w:val="-14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"Hit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then</w:t>
      </w:r>
      <w:r>
        <w:rPr>
          <w:rFonts w:ascii="Courier New" w:hAnsi="Courier New" w:cs="Courier New" w:eastAsia="Courier New"/>
          <w:sz w:val="33"/>
          <w:szCs w:val="33"/>
          <w:spacing w:val="2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  <w:position w:val="3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•.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3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\n"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10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8"/>
          <w:w w:val="75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"%c",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&amp;ch</w:t>
      </w:r>
      <w:r>
        <w:rPr>
          <w:rFonts w:ascii="Courier New" w:hAnsi="Courier New" w:cs="Courier New" w:eastAsia="Courier New"/>
          <w:sz w:val="33"/>
          <w:szCs w:val="33"/>
          <w:spacing w:val="-3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101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show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its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decimal</w:t>
      </w:r>
      <w:r>
        <w:rPr>
          <w:rFonts w:ascii="Courier New" w:hAnsi="Courier New" w:cs="Courier New" w:eastAsia="Courier New"/>
          <w:sz w:val="33"/>
          <w:szCs w:val="33"/>
          <w:spacing w:val="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6" w:lineRule="exact"/>
        <w:ind w:left="10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code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%c</w:t>
      </w:r>
      <w:r>
        <w:rPr>
          <w:rFonts w:ascii="Courier New" w:hAnsi="Courier New" w:cs="Courier New" w:eastAsia="Courier New"/>
          <w:sz w:val="33"/>
          <w:szCs w:val="33"/>
          <w:spacing w:val="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is:\n",ch);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" w:after="0" w:line="221" w:lineRule="auto"/>
        <w:ind w:left="1007" w:right="3816" w:firstLine="-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(decimal),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",</w:t>
      </w:r>
      <w:r>
        <w:rPr>
          <w:rFonts w:ascii="Courier New" w:hAnsi="Courier New" w:cs="Courier New" w:eastAsia="Courier New"/>
          <w:sz w:val="33"/>
          <w:szCs w:val="33"/>
          <w:spacing w:val="19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17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1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"%o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(octal</w:t>
      </w:r>
      <w:r>
        <w:rPr>
          <w:rFonts w:ascii="Courier New" w:hAnsi="Courier New" w:cs="Courier New" w:eastAsia="Courier New"/>
          <w:sz w:val="33"/>
          <w:szCs w:val="33"/>
          <w:spacing w:val="-13"/>
          <w:w w:val="8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</w:rPr>
        <w:t>),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",</w:t>
      </w:r>
      <w:r>
        <w:rPr>
          <w:rFonts w:ascii="Courier New" w:hAnsi="Courier New" w:cs="Courier New" w:eastAsia="Courier New"/>
          <w:sz w:val="33"/>
          <w:szCs w:val="33"/>
          <w:spacing w:val="27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18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"%x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9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60"/>
          <w:w w:val="15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hex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).\n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",.ch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);,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16" w:lineRule="exact"/>
        <w:ind w:left="3876" w:right="3808"/>
        <w:jc w:val="center"/>
        <w:tabs>
          <w:tab w:pos="4860" w:val="left"/>
          <w:tab w:pos="5660" w:val="left"/>
        </w:tabs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238"/>
          <w:position w:val="-1"/>
        </w:rPr>
        <w:t>'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"/>
          <w:szCs w:val="6"/>
          <w:spacing w:val="0"/>
          <w:w w:val="70"/>
          <w:position w:val="-1"/>
        </w:rPr>
        <w:t>'J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  <w:position w:val="-1"/>
        </w:rPr>
        <w:t>',•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-1"/>
        </w:rPr>
        <w:t>     </w:t>
      </w:r>
      <w:r>
        <w:rPr>
          <w:rFonts w:ascii="Arial" w:hAnsi="Arial" w:cs="Arial" w:eastAsia="Arial"/>
          <w:sz w:val="6"/>
          <w:szCs w:val="6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86"/>
          <w:position w:val="-1"/>
        </w:rPr>
        <w:t>\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0" w:after="0" w:line="342" w:lineRule="exact"/>
        <w:ind w:left="10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exi</w:t>
      </w:r>
      <w:r>
        <w:rPr>
          <w:rFonts w:ascii="Courier New" w:hAnsi="Courier New" w:cs="Courier New" w:eastAsia="Courier New"/>
          <w:sz w:val="33"/>
          <w:szCs w:val="33"/>
          <w:spacing w:val="-64"/>
          <w:w w:val="74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(0</w:t>
      </w:r>
      <w:r>
        <w:rPr>
          <w:rFonts w:ascii="Courier New" w:hAnsi="Courier New" w:cs="Courier New" w:eastAsia="Courier New"/>
          <w:sz w:val="33"/>
          <w:szCs w:val="33"/>
          <w:spacing w:val="-140"/>
          <w:w w:val="84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78" w:lineRule="exact"/>
        <w:ind w:left="604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5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p122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5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Hit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then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ENTE</w:t>
      </w:r>
      <w:r>
        <w:rPr>
          <w:rFonts w:ascii="Courier New" w:hAnsi="Courier New" w:cs="Courier New" w:eastAsia="Courier New"/>
          <w:sz w:val="33"/>
          <w:szCs w:val="33"/>
          <w:spacing w:val="-30"/>
          <w:w w:val="70"/>
          <w:position w:val="3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.•.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8" w:lineRule="exact"/>
        <w:ind w:left="589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73"/>
        </w:rPr>
        <w:t>A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9" w:after="0" w:line="240" w:lineRule="auto"/>
        <w:ind w:left="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code</w:t>
      </w:r>
      <w:r>
        <w:rPr>
          <w:rFonts w:ascii="Courier New" w:hAnsi="Courier New" w:cs="Courier New" w:eastAsia="Courier New"/>
          <w:sz w:val="33"/>
          <w:szCs w:val="33"/>
          <w:spacing w:val="-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193</w:t>
      </w:r>
      <w:r>
        <w:rPr>
          <w:rFonts w:ascii="Courier New" w:hAnsi="Courier New" w:cs="Courier New" w:eastAsia="Courier New"/>
          <w:sz w:val="33"/>
          <w:szCs w:val="33"/>
          <w:spacing w:val="-11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(decimal),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301</w:t>
      </w:r>
      <w:r>
        <w:rPr>
          <w:rFonts w:ascii="Courier New" w:hAnsi="Courier New" w:cs="Courier New" w:eastAsia="Courier New"/>
          <w:sz w:val="33"/>
          <w:szCs w:val="33"/>
          <w:spacing w:val="-12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3"/>
        </w:rPr>
        <w:t>(octal</w:t>
      </w:r>
      <w:r>
        <w:rPr>
          <w:rFonts w:ascii="Courier New" w:hAnsi="Courier New" w:cs="Courier New" w:eastAsia="Courier New"/>
          <w:sz w:val="33"/>
          <w:szCs w:val="33"/>
          <w:spacing w:val="-7"/>
          <w:w w:val="8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  <w:position w:val="3"/>
        </w:rPr>
        <w:t>),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c1</w:t>
      </w:r>
      <w:r>
        <w:rPr>
          <w:rFonts w:ascii="Courier New" w:hAnsi="Courier New" w:cs="Courier New" w:eastAsia="Courier New"/>
          <w:sz w:val="33"/>
          <w:szCs w:val="33"/>
          <w:spacing w:val="-12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99"/>
          <w:w w:val="15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hex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p122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Hit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key,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then</w:t>
      </w:r>
      <w:r>
        <w:rPr>
          <w:rFonts w:ascii="Courier New" w:hAnsi="Courier New" w:cs="Courier New" w:eastAsia="Courier New"/>
          <w:sz w:val="33"/>
          <w:szCs w:val="33"/>
          <w:spacing w:val="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ENTE</w:t>
      </w:r>
      <w:r>
        <w:rPr>
          <w:rFonts w:ascii="Courier New" w:hAnsi="Courier New" w:cs="Courier New" w:eastAsia="Courier New"/>
          <w:sz w:val="33"/>
          <w:szCs w:val="33"/>
          <w:spacing w:val="-30"/>
          <w:w w:val="70"/>
          <w:position w:val="3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.•.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6" w:lineRule="exact"/>
        <w:ind w:left="594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6" w:after="0" w:line="240" w:lineRule="auto"/>
        <w:ind w:left="5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code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129</w:t>
      </w:r>
      <w:r>
        <w:rPr>
          <w:rFonts w:ascii="Courier New" w:hAnsi="Courier New" w:cs="Courier New" w:eastAsia="Courier New"/>
          <w:sz w:val="33"/>
          <w:szCs w:val="33"/>
          <w:spacing w:val="-12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(decimal),</w:t>
      </w:r>
      <w:r>
        <w:rPr>
          <w:rFonts w:ascii="Courier New" w:hAnsi="Courier New" w:cs="Courier New" w:eastAsia="Courier New"/>
          <w:sz w:val="33"/>
          <w:szCs w:val="33"/>
          <w:spacing w:val="-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201</w:t>
      </w:r>
      <w:r>
        <w:rPr>
          <w:rFonts w:ascii="Courier New" w:hAnsi="Courier New" w:cs="Courier New" w:eastAsia="Courier New"/>
          <w:sz w:val="33"/>
          <w:szCs w:val="33"/>
          <w:spacing w:val="-12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6"/>
          <w:w w:val="15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oc</w:t>
      </w:r>
      <w:r>
        <w:rPr>
          <w:rFonts w:ascii="Courier New" w:hAnsi="Courier New" w:cs="Courier New" w:eastAsia="Courier New"/>
          <w:sz w:val="33"/>
          <w:szCs w:val="33"/>
          <w:spacing w:val="-5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al</w:t>
      </w:r>
      <w:r>
        <w:rPr>
          <w:rFonts w:ascii="Courier New" w:hAnsi="Courier New" w:cs="Courier New" w:eastAsia="Courier New"/>
          <w:sz w:val="33"/>
          <w:szCs w:val="33"/>
          <w:spacing w:val="13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  <w:position w:val="3"/>
        </w:rPr>
        <w:t>),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81</w:t>
      </w:r>
      <w:r>
        <w:rPr>
          <w:rFonts w:ascii="Courier New" w:hAnsi="Courier New" w:cs="Courier New" w:eastAsia="Courier New"/>
          <w:sz w:val="33"/>
          <w:szCs w:val="33"/>
          <w:spacing w:val="-12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9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134"/>
          <w:w w:val="15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hex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4700" w:val="left"/>
          <w:tab w:pos="72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9.744122pt;margin-top:1.972965pt;width:474.11399pt;height:.1pt;mso-position-horizontal-relative:page;mso-position-vertical-relative:paragraph;z-index:-16744" coordorigin="1195,39" coordsize="9482,2">
            <v:shape style="position:absolute;left:1195;top:39;width:9482;height:2" coordorigin="1195,39" coordsize="9482,0" path="m1195,39l10677,39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32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1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#1</w:t>
      </w:r>
      <w:r>
        <w:rPr>
          <w:rFonts w:ascii="Arial" w:hAnsi="Arial" w:cs="Arial" w:eastAsia="Arial"/>
          <w:sz w:val="28"/>
          <w:szCs w:val="28"/>
          <w:spacing w:val="-47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  <w:t>22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8"/>
          <w:szCs w:val="28"/>
          <w:spacing w:val="63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0"/>
        </w:rPr>
        <w:t>Program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20" w:bottom="280" w:left="1100" w:right="1220"/>
          <w:footerReference w:type="default" r:id="rId38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94" w:lineRule="exact"/>
        <w:ind w:left="1919" w:right="1895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69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8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8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5"/>
          <w:w w:val="108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2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" w:right="25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0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6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95"/>
        </w:rPr>
        <w:t>Pt_.ogrammin</w:t>
      </w:r>
      <w:r>
        <w:rPr>
          <w:rFonts w:ascii="Arial" w:hAnsi="Arial" w:cs="Arial" w:eastAsia="Arial"/>
          <w:sz w:val="62"/>
          <w:szCs w:val="62"/>
          <w:spacing w:val="0"/>
          <w:w w:val="95"/>
        </w:rPr>
        <w:t>g</w:t>
      </w:r>
      <w:r>
        <w:rPr>
          <w:rFonts w:ascii="Arial" w:hAnsi="Arial" w:cs="Arial" w:eastAsia="Arial"/>
          <w:sz w:val="62"/>
          <w:szCs w:val="62"/>
          <w:spacing w:val="39"/>
          <w:w w:val="95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8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83" w:right="3407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Class</w:t>
      </w:r>
      <w:r>
        <w:rPr>
          <w:rFonts w:ascii="Arial" w:hAnsi="Arial" w:cs="Arial" w:eastAsia="Arial"/>
          <w:sz w:val="63"/>
          <w:szCs w:val="63"/>
          <w:spacing w:val="12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2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36" w:right="2708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Septembe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9"/>
        </w:rPr>
        <w:t>19-20</w:t>
      </w:r>
      <w:r>
        <w:rPr>
          <w:rFonts w:ascii="Arial" w:hAnsi="Arial" w:cs="Arial" w:eastAsia="Arial"/>
          <w:sz w:val="35"/>
          <w:szCs w:val="35"/>
          <w:spacing w:val="0"/>
          <w:w w:val="99"/>
        </w:rPr>
        <w:t>,</w:t>
      </w:r>
      <w:r>
        <w:rPr>
          <w:rFonts w:ascii="Arial" w:hAnsi="Arial" w:cs="Arial" w:eastAsia="Arial"/>
          <w:sz w:val="35"/>
          <w:szCs w:val="35"/>
          <w:spacing w:val="-33"/>
          <w:w w:val="9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9"/>
        </w:rPr>
        <w:t>1988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317" w:right="3255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Charles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Palmer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240" w:lineRule="auto"/>
        <w:ind w:left="2755" w:right="2690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CPALME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YKTVMZ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395" w:lineRule="exact"/>
        <w:ind w:left="2443" w:right="2401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93"/>
          <w:position w:val="-1"/>
        </w:rPr>
        <w:t>{CENET</w:t>
      </w:r>
      <w:r>
        <w:rPr>
          <w:rFonts w:ascii="Arial" w:hAnsi="Arial" w:cs="Arial" w:eastAsia="Arial"/>
          <w:sz w:val="35"/>
          <w:szCs w:val="35"/>
          <w:spacing w:val="24"/>
          <w:w w:val="93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5"/>
          <w:szCs w:val="35"/>
          <w:spacing w:val="7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1"/>
          <w:position w:val="-1"/>
        </w:rPr>
        <w:t>#IYT00401</w:t>
      </w:r>
      <w:r>
        <w:rPr>
          <w:rFonts w:ascii="Arial" w:hAnsi="Arial" w:cs="Arial" w:eastAsia="Arial"/>
          <w:sz w:val="35"/>
          <w:szCs w:val="35"/>
          <w:spacing w:val="0"/>
          <w:w w:val="92"/>
          <w:position w:val="-1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98" w:right="4033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404938pt;margin-top:-2.116003pt;width:46.911377pt;height:27.302086pt;mso-position-horizontal-relative:page;mso-position-vertical-relative:paragraph;z-index:-16743" type="#_x0000_t202" filled="f" stroked="f">
            <v:textbox inset="0,0,0,0">
              <w:txbxContent>
                <w:p>
                  <w:pPr>
                    <w:spacing w:before="0" w:after="0" w:line="546" w:lineRule="exact"/>
                    <w:ind w:right="-122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7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58"/>
                      <w:w w:val="143"/>
                      <w:position w:val="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4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86"/>
                      <w:w w:val="143"/>
                      <w:position w:val="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5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5"/>
          <w:w w:val="176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72"/>
          <w:position w:val="9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77"/>
          <w:w w:val="100"/>
          <w:position w:val="9"/>
        </w:rPr>
        <w:t> </w:t>
      </w:r>
      <w:r>
        <w:rPr>
          <w:rFonts w:ascii="Arial" w:hAnsi="Arial" w:cs="Arial" w:eastAsia="Arial"/>
          <w:sz w:val="36"/>
          <w:szCs w:val="36"/>
          <w:spacing w:val="9"/>
          <w:w w:val="176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10"/>
          <w:w w:val="176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73"/>
          <w:w w:val="175"/>
          <w:position w:val="0"/>
        </w:rPr>
        <w:t>·</w:t>
      </w:r>
      <w:r>
        <w:rPr>
          <w:rFonts w:ascii="Times New Roman" w:hAnsi="Times New Roman" w:cs="Times New Roman" w:eastAsia="Times New Roman"/>
          <w:sz w:val="50"/>
          <w:szCs w:val="50"/>
          <w:spacing w:val="-23"/>
          <w:w w:val="87"/>
          <w:position w:val="9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6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5" w:lineRule="exact"/>
        <w:ind w:left="2129" w:right="2129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83" w:lineRule="auto"/>
        <w:ind w:left="3228" w:right="2783" w:firstLine="-37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Yorktow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Heights,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460" w:right="1300"/>
          <w:footerReference w:type="default" r:id="rId39"/>
          <w:pgSz w:w="1204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778070pt;height:766.0875pt;mso-position-horizontal-relative:char;mso-position-vertical-relative:line" type="#_x0000_t75">
            <v:imagedata r:id="rId4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40"/>
          <w:pgSz w:w="12040" w:h="15800"/>
        </w:sectPr>
      </w:pPr>
      <w:rPr/>
    </w:p>
    <w:p>
      <w:pPr>
        <w:spacing w:before="28" w:after="0" w:line="240" w:lineRule="auto"/>
        <w:ind w:left="3820" w:right="3601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111023pt;margin-top:-5.193800pt;width:472.636903pt;height:.1pt;mso-position-horizontal-relative:page;mso-position-vertical-relative:paragraph;z-index:-16742" coordorigin="1422,-104" coordsize="9453,2">
            <v:shape style="position:absolute;left:1422;top:-104;width:9453;height:2" coordorigin="1422,-104" coordsize="9453,0" path="m1422,-104l10875,-10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9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0.87159pt;margin-top:-10.626294pt;width:474.552351pt;height:.1pt;mso-position-horizontal-relative:page;mso-position-vertical-relative:paragraph;z-index:-16741" coordorigin="1417,-213" coordsize="9491,2">
            <v:shape style="position:absolute;left:1417;top:-213;width:9491;height:2" coordorigin="1417,-213" coordsize="9491,0" path="m1417,-213l10908,-21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51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2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Examples: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strlen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4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73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Primitiv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14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stdout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6" w:after="0" w:line="240" w:lineRule="auto"/>
        <w:ind w:left="810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Redirection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1" w:after="0" w:line="240" w:lineRule="auto"/>
        <w:ind w:left="810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110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5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2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printf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9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scant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" w:right="53"/>
        <w:jc w:val="center"/>
        <w:tabs>
          <w:tab w:pos="4720" w:val="left"/>
          <w:tab w:pos="85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7.280128pt;margin-top:2.010892pt;width:447.257211pt;height:.1pt;mso-position-horizontal-relative:page;mso-position-vertical-relative:paragraph;z-index:-16740" coordorigin="1346,40" coordsize="8945,2">
            <v:shape style="position:absolute;left:1346;top:40;width:8945;height:2" coordorigin="1346,40" coordsize="8945,0" path="m1346,40l10291,40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#2</w:t>
      </w:r>
      <w:r>
        <w:rPr>
          <w:rFonts w:ascii="Arial" w:hAnsi="Arial" w:cs="Arial" w:eastAsia="Arial"/>
          <w:sz w:val="28"/>
          <w:szCs w:val="28"/>
          <w:spacing w:val="-6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2"/>
        </w:rPr>
        <w:t>Outline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60" w:bottom="0" w:left="1240" w:right="1200"/>
          <w:footerReference w:type="default" r:id="rId42"/>
          <w:pgSz w:w="12120" w:h="15800"/>
        </w:sectPr>
      </w:pPr>
      <w:rPr/>
    </w:p>
    <w:p>
      <w:pPr>
        <w:spacing w:before="9" w:after="0" w:line="240" w:lineRule="auto"/>
        <w:ind w:left="2255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0pt;margin-top:-4.330838pt;width:474.48pt;height:.1pt;mso-position-horizontal-relative:page;mso-position-vertical-relative:paragraph;z-index:-16739" coordorigin="1200,-87" coordsize="9490,2">
            <v:shape style="position:absolute;left:1200;top:-87;width:9490;height:2" coordorigin="1200,-87" coordsize="9490,0" path="m1200,-87l10690,-87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240002pt;margin-top:50.263634pt;width:474.48pt;height:.1pt;mso-position-horizontal-relative:page;mso-position-vertical-relative:paragraph;z-index:-16738" coordorigin="1205,1005" coordsize="9490,2">
            <v:shape style="position:absolute;left:1205;top:1005;width:9490;height:2" coordorigin="1205,1005" coordsize="9490,0" path="m1205,1005l10694,1005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59.279999pt;margin-top:749.684082pt;width:435.36pt;height:.1pt;mso-position-horizontal-relative:page;mso-position-vertical-relative:page;z-index:-16737" coordorigin="1186,14994" coordsize="8707,2">
            <v:shape style="position:absolute;left:1186;top:14994;width:8707;height:2" coordorigin="1186,14994" coordsize="8707,0" path="m1186,14994l9893,14994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Characte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r</w:t>
      </w:r>
      <w:r>
        <w:rPr>
          <w:rFonts w:ascii="Arial" w:hAnsi="Arial" w:cs="Arial" w:eastAsia="Arial"/>
          <w:sz w:val="64"/>
          <w:szCs w:val="64"/>
          <w:spacing w:val="148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4"/>
        </w:rPr>
        <w:t>Strings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10" w:right="655" w:firstLine="-50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consecutiv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'\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{NULL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1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</w:t>
      </w:r>
      <w:r>
        <w:rPr>
          <w:rFonts w:ascii="Arial" w:hAnsi="Arial" w:cs="Arial" w:eastAsia="Arial"/>
          <w:sz w:val="35"/>
          <w:szCs w:val="35"/>
          <w:spacing w:val="2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05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char</w:t>
      </w:r>
      <w:r>
        <w:rPr>
          <w:rFonts w:ascii="Times New Roman" w:hAnsi="Times New Roman" w:cs="Times New Roman" w:eastAsia="Times New Roman"/>
          <w:sz w:val="30"/>
          <w:szCs w:val="3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sing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[</w:t>
      </w:r>
      <w:r>
        <w:rPr>
          <w:rFonts w:ascii="Times New Roman" w:hAnsi="Times New Roman" w:cs="Times New Roman" w:eastAsia="Times New Roman"/>
          <w:sz w:val="30"/>
          <w:szCs w:val="30"/>
          <w:spacing w:val="9"/>
          <w:w w:val="12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]</w:t>
      </w:r>
      <w:r>
        <w:rPr>
          <w:rFonts w:ascii="Times New Roman" w:hAnsi="Times New Roman" w:cs="Times New Roman" w:eastAsia="Times New Roman"/>
          <w:sz w:val="30"/>
          <w:szCs w:val="30"/>
          <w:spacing w:val="74"/>
          <w:w w:val="12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2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22"/>
          <w:w w:val="6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"pu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0"/>
        </w:rPr>
        <w:t>lime";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1310" w:right="1190" w:firstLine="-50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amoun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needed.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65.600014" w:type="dxa"/>
      </w:tblPr>
      <w:tblGrid/>
      <w:tr>
        <w:trPr>
          <w:trHeight w:val="442" w:hRule="exact"/>
        </w:trPr>
        <w:tc>
          <w:tcPr>
            <w:tcW w:w="142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52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0" w:after="0" w:line="240" w:lineRule="auto"/>
              <w:ind w:left="168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14"/>
              </w:rPr>
              <w:t>u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43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29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26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9" w:after="0" w:line="240" w:lineRule="auto"/>
              <w:ind w:left="16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02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0" w:after="0" w:line="240" w:lineRule="auto"/>
              <w:ind w:left="170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14"/>
              </w:rPr>
              <w:t>h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442" w:hRule="exact"/>
        </w:trPr>
        <w:tc>
          <w:tcPr>
            <w:tcW w:w="142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47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21"/>
              </w:rPr>
              <w:t>e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42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3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4" w:after="0" w:line="240" w:lineRule="auto"/>
              <w:ind w:left="170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97"/>
              </w:rPr>
              <w:t>I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4" w:after="0" w:line="240" w:lineRule="auto"/>
              <w:ind w:left="163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90"/>
              </w:rPr>
              <w:t>i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426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47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402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43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26"/>
              </w:rPr>
              <w:t>e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</w:tr>
      <w:tr>
        <w:trPr>
          <w:trHeight w:val="451" w:hRule="exact"/>
        </w:trPr>
        <w:tc>
          <w:tcPr>
            <w:tcW w:w="142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75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Pr/>
            <w:r>
              <w:rPr>
                <w:rFonts w:ascii="Times New Roman" w:hAnsi="Times New Roman" w:cs="Times New Roman" w:eastAsia="Times New Roman"/>
                <w:sz w:val="23"/>
                <w:szCs w:val="23"/>
                <w:w w:val="109"/>
              </w:rPr>
              <w:t>\</w:t>
            </w:r>
            <w:r>
              <w:rPr>
                <w:rFonts w:ascii="Times New Roman" w:hAnsi="Times New Roman" w:cs="Times New Roman" w:eastAsia="Times New Roman"/>
                <w:sz w:val="23"/>
                <w:szCs w:val="23"/>
                <w:w w:val="110"/>
              </w:rPr>
              <w:t>0</w:t>
            </w:r>
            <w:r>
              <w:rPr>
                <w:rFonts w:ascii="Times New Roman" w:hAnsi="Times New Roman" w:cs="Times New Roman" w:eastAsia="Times New Roman"/>
                <w:sz w:val="23"/>
                <w:szCs w:val="23"/>
                <w:w w:val="100"/>
              </w:rPr>
            </w:r>
          </w:p>
        </w:tc>
        <w:tc>
          <w:tcPr>
            <w:tcW w:w="142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33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18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26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  <w:tc>
          <w:tcPr>
            <w:tcW w:w="1402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6" w:lineRule="auto"/>
        <w:ind w:left="1314" w:right="708" w:firstLine="-50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automaticall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y</w:t>
      </w:r>
      <w:r>
        <w:rPr>
          <w:rFonts w:ascii="Arial" w:hAnsi="Arial" w:cs="Arial" w:eastAsia="Arial"/>
          <w:sz w:val="35"/>
          <w:szCs w:val="35"/>
          <w:spacing w:val="23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initializCJtion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10" w:right="1035" w:firstLine="-50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makes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keeping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lengt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unnecessary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290" w:right="1078" w:firstLine="-49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building</w:t>
      </w:r>
      <w:r>
        <w:rPr>
          <w:rFonts w:ascii="Arial" w:hAnsi="Arial" w:cs="Arial" w:eastAsia="Arial"/>
          <w:sz w:val="35"/>
          <w:szCs w:val="35"/>
          <w:spacing w:val="1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strings,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YO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</w:t>
      </w:r>
      <w:r>
        <w:rPr>
          <w:rFonts w:ascii="Arial" w:hAnsi="Arial" w:cs="Arial" w:eastAsia="Arial"/>
          <w:sz w:val="34"/>
          <w:szCs w:val="34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supply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NULL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5" w:after="0" w:line="240" w:lineRule="auto"/>
        <w:ind w:left="1310" w:right="-20"/>
        <w:jc w:val="left"/>
        <w:tabs>
          <w:tab w:pos="2160" w:val="left"/>
          <w:tab w:pos="60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9.920013pt;margin-top:16.220081pt;width:62.606246pt;height:17.5pt;mso-position-horizontal-relative:page;mso-position-vertical-relative:paragraph;z-index:-16736" type="#_x0000_t202" filled="f" stroked="f">
            <v:textbox inset="0,0,0,0">
              <w:txbxContent>
                <w:p>
                  <w:pPr>
                    <w:spacing w:before="0" w:after="0" w:line="350" w:lineRule="exact"/>
                    <w:ind w:right="-93"/>
                    <w:jc w:val="left"/>
                    <w:tabs>
                      <w:tab w:pos="560" w:val="left"/>
                      <w:tab w:pos="1140" w:val="left"/>
                    </w:tabs>
                    <w:rPr>
                      <w:rFonts w:ascii="Arial" w:hAnsi="Arial" w:cs="Arial" w:eastAsia="Arial"/>
                      <w:sz w:val="33"/>
                      <w:szCs w:val="33"/>
                    </w:rPr>
                  </w:pPr>
                  <w:rPr/>
                  <w:r>
                    <w:rPr>
                      <w:rFonts w:ascii="Arial" w:hAnsi="Arial" w:cs="Arial" w:eastAsia="Arial"/>
                      <w:sz w:val="35"/>
                      <w:szCs w:val="35"/>
                      <w:spacing w:val="0"/>
                      <w:w w:val="174"/>
                    </w:rPr>
                    <w:t>'</w:t>
                  </w:r>
                  <w:r>
                    <w:rPr>
                      <w:rFonts w:ascii="Arial" w:hAnsi="Arial" w:cs="Arial" w:eastAsia="Arial"/>
                      <w:sz w:val="35"/>
                      <w:szCs w:val="35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35"/>
                      <w:szCs w:val="35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spacing w:val="0"/>
                      <w:w w:val="174"/>
                    </w:rPr>
                    <w:t>'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spacing w:val="0"/>
                      <w:w w:val="174"/>
                    </w:rPr>
                    <w:t>'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2"/>
        </w:rPr>
        <w:t>char</w:t>
      </w:r>
      <w:r>
        <w:rPr>
          <w:rFonts w:ascii="Times New Roman" w:hAnsi="Times New Roman" w:cs="Times New Roman" w:eastAsia="Times New Roman"/>
          <w:sz w:val="30"/>
          <w:szCs w:val="30"/>
          <w:spacing w:val="-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sin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[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7"/>
          <w:position w:val="1"/>
        </w:rPr>
        <w:t>]</w:t>
      </w:r>
      <w:r>
        <w:rPr>
          <w:rFonts w:ascii="Times New Roman" w:hAnsi="Times New Roman" w:cs="Times New Roman" w:eastAsia="Times New Roman"/>
          <w:sz w:val="30"/>
          <w:szCs w:val="30"/>
          <w:spacing w:val="55"/>
          <w:w w:val="127"/>
          <w:position w:val="1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8"/>
          <w:position w:val="1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8"/>
          <w:position w:val="1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18"/>
          <w:w w:val="58"/>
          <w:position w:val="1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99"/>
          <w:position w:val="1"/>
        </w:rPr>
        <w:t>{</w:t>
      </w:r>
      <w:r>
        <w:rPr>
          <w:rFonts w:ascii="Times New Roman" w:hAnsi="Times New Roman" w:cs="Times New Roman" w:eastAsia="Times New Roman"/>
          <w:sz w:val="37"/>
          <w:szCs w:val="37"/>
          <w:spacing w:val="-5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42"/>
          <w:position w:val="1"/>
        </w:rPr>
        <w:t>'p'</w:t>
      </w:r>
      <w:r>
        <w:rPr>
          <w:rFonts w:ascii="Times New Roman" w:hAnsi="Times New Roman" w:cs="Times New Roman" w:eastAsia="Times New Roman"/>
          <w:sz w:val="30"/>
          <w:szCs w:val="30"/>
          <w:spacing w:val="-54"/>
          <w:w w:val="142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42"/>
          <w:position w:val="1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-55"/>
          <w:w w:val="142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45"/>
          <w:position w:val="1"/>
        </w:rPr>
        <w:t>'</w:t>
      </w:r>
      <w:r>
        <w:rPr>
          <w:rFonts w:ascii="Times New Roman" w:hAnsi="Times New Roman" w:cs="Times New Roman" w:eastAsia="Times New Roman"/>
          <w:sz w:val="30"/>
          <w:szCs w:val="30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4"/>
          <w:position w:val="1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4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0"/>
          <w:position w:val="1"/>
        </w:rPr>
        <w:t>'</w:t>
      </w:r>
      <w:r>
        <w:rPr>
          <w:rFonts w:ascii="Times New Roman" w:hAnsi="Times New Roman" w:cs="Times New Roman" w:eastAsia="Times New Roman"/>
          <w:sz w:val="30"/>
          <w:szCs w:val="30"/>
          <w:spacing w:val="-37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0"/>
          <w:position w:val="1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89"/>
          <w:position w:val="1"/>
        </w:rPr>
        <w:t>'t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89"/>
          <w:position w:val="1"/>
        </w:rPr>
        <w:t>'</w:t>
      </w:r>
      <w:r>
        <w:rPr>
          <w:rFonts w:ascii="Times New Roman" w:hAnsi="Times New Roman" w:cs="Times New Roman" w:eastAsia="Times New Roman"/>
          <w:sz w:val="30"/>
          <w:szCs w:val="30"/>
          <w:spacing w:val="-84"/>
          <w:w w:val="18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9"/>
          <w:position w:val="1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-55"/>
          <w:w w:val="13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9"/>
          <w:position w:val="1"/>
        </w:rPr>
        <w:t>'</w:t>
      </w:r>
      <w:r>
        <w:rPr>
          <w:rFonts w:ascii="Times New Roman" w:hAnsi="Times New Roman" w:cs="Times New Roman" w:eastAsia="Times New Roman"/>
          <w:sz w:val="30"/>
          <w:szCs w:val="30"/>
          <w:spacing w:val="93"/>
          <w:w w:val="139"/>
          <w:position w:val="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39"/>
          <w:position w:val="0"/>
        </w:rPr>
        <w:t>'</w:t>
      </w:r>
      <w:r>
        <w:rPr>
          <w:rFonts w:ascii="Times New Roman" w:hAnsi="Times New Roman" w:cs="Times New Roman" w:eastAsia="Times New Roman"/>
          <w:sz w:val="31"/>
          <w:szCs w:val="31"/>
          <w:spacing w:val="-107"/>
          <w:w w:val="139"/>
          <w:position w:val="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66"/>
          <w:position w:val="0"/>
        </w:rPr>
        <w:t>'t'</w:t>
      </w:r>
      <w:r>
        <w:rPr>
          <w:rFonts w:ascii="Times New Roman" w:hAnsi="Times New Roman" w:cs="Times New Roman" w:eastAsia="Times New Roman"/>
          <w:sz w:val="31"/>
          <w:szCs w:val="31"/>
          <w:spacing w:val="112"/>
          <w:w w:val="166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6"/>
          <w:position w:val="0"/>
        </w:rPr>
        <w:t>'h'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26" w:lineRule="exact"/>
        <w:ind w:left="2783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76"/>
        </w:rPr>
        <w:t>'e','</w:t>
      </w:r>
      <w:r>
        <w:rPr>
          <w:rFonts w:ascii="Times New Roman" w:hAnsi="Times New Roman" w:cs="Times New Roman" w:eastAsia="Times New Roman"/>
          <w:sz w:val="30"/>
          <w:szCs w:val="30"/>
          <w:spacing w:val="63"/>
          <w:w w:val="17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76"/>
        </w:rPr>
        <w:t>','l','i','m','e','\e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76"/>
        </w:rPr>
        <w:t>'</w:t>
      </w:r>
      <w:r>
        <w:rPr>
          <w:rFonts w:ascii="Times New Roman" w:hAnsi="Times New Roman" w:cs="Times New Roman" w:eastAsia="Times New Roman"/>
          <w:sz w:val="30"/>
          <w:szCs w:val="30"/>
          <w:spacing w:val="70"/>
          <w:w w:val="17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0"/>
        </w:rPr>
        <w:t>};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jc w:val="left"/>
        <w:spacing w:after="0"/>
        <w:sectPr>
          <w:pgMar w:footer="603" w:header="0" w:top="1200" w:bottom="800" w:left="1100" w:right="1220"/>
          <w:footerReference w:type="default" r:id="rId43"/>
          <w:pgSz w:w="12120" w:h="15800"/>
        </w:sectPr>
      </w:pPr>
      <w:rPr/>
    </w:p>
    <w:p>
      <w:pPr>
        <w:spacing w:before="20" w:after="0" w:line="240" w:lineRule="auto"/>
        <w:ind w:left="222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653305pt;margin-top:-4.193898pt;width:470.459906pt;height:.1pt;mso-position-horizontal-relative:page;mso-position-vertical-relative:paragraph;z-index:-16735" coordorigin="1453,-84" coordsize="9409,2">
            <v:shape style="position:absolute;left:1453;top:-84;width:9409;height:2" coordorigin="1453,-84" coordsize="9409,0" path="m1453,-84l10862,-8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415092pt;margin-top:49.316837pt;width:470.459906pt;height:.1pt;mso-position-horizontal-relative:page;mso-position-vertical-relative:paragraph;z-index:-16734" coordorigin="1448,986" coordsize="9409,2">
            <v:shape style="position:absolute;left:1448;top:986;width:9409;height:2" coordorigin="1448,986" coordsize="9409,0" path="m1448,986l10857,986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9.556602pt;margin-top:755.361328pt;width:334.205188pt;height:.1pt;mso-position-horizontal-relative:page;mso-position-vertical-relative:page;z-index:-16733" coordorigin="1391,15107" coordsize="6684,2">
            <v:shape style="position:absolute;left:1391;top:15107;width:6684;height:2" coordorigin="1391,15107" coordsize="6684,0" path="m1391,15107l8075,15107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strcat()</w:t>
      </w:r>
      <w:r>
        <w:rPr>
          <w:rFonts w:ascii="Arial" w:hAnsi="Arial" w:cs="Arial" w:eastAsia="Arial"/>
          <w:sz w:val="61"/>
          <w:szCs w:val="61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1"/>
          <w:szCs w:val="61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strlen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()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825" w:right="574" w:firstLine="5"/>
        <w:jc w:val="left"/>
        <w:tabs>
          <w:tab w:pos="47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strings.</w:t>
      </w:r>
      <w:r>
        <w:rPr>
          <w:rFonts w:ascii="Arial" w:hAnsi="Arial" w:cs="Arial" w:eastAsia="Arial"/>
          <w:sz w:val="35"/>
          <w:szCs w:val="35"/>
          <w:spacing w:val="-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programmer</w:t>
      </w:r>
      <w:r>
        <w:rPr>
          <w:rFonts w:ascii="Arial" w:hAnsi="Arial" w:cs="Arial" w:eastAsia="Arial"/>
          <w:sz w:val="35"/>
          <w:szCs w:val="35"/>
          <w:spacing w:val="28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assume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presen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93" w:lineRule="exact"/>
        <w:ind w:left="82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run-tim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library.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511" w:right="1460" w:firstLine="-491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strcat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()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2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copies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another.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2206" w:right="518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copy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start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target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string,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continue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to,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including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,</w:t>
      </w:r>
      <w:r>
        <w:rPr>
          <w:rFonts w:ascii="Arial" w:hAnsi="Arial" w:cs="Arial" w:eastAsia="Arial"/>
          <w:sz w:val="35"/>
          <w:szCs w:val="35"/>
          <w:spacing w:val="-27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0" w:lineRule="exact"/>
        <w:ind w:left="221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null</w:t>
      </w:r>
      <w:r>
        <w:rPr>
          <w:rFonts w:ascii="Arial" w:hAnsi="Arial" w:cs="Arial" w:eastAsia="Arial"/>
          <w:sz w:val="35"/>
          <w:szCs w:val="35"/>
          <w:spacing w:val="7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being</w:t>
      </w:r>
      <w:r>
        <w:rPr>
          <w:rFonts w:ascii="Arial" w:hAnsi="Arial" w:cs="Arial" w:eastAsia="Arial"/>
          <w:sz w:val="35"/>
          <w:szCs w:val="35"/>
          <w:spacing w:val="6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1"/>
        </w:rPr>
        <w:t>copied.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2197" w:right="533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programmer'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3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responsibilit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y</w:t>
      </w:r>
      <w:r>
        <w:rPr>
          <w:rFonts w:ascii="Arial" w:hAnsi="Arial" w:cs="Arial" w:eastAsia="Arial"/>
          <w:sz w:val="35"/>
          <w:szCs w:val="35"/>
          <w:spacing w:val="14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insure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enough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room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target.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isn't,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happily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overwrit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target.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87" w:right="996" w:firstLine="-486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0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strlen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()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2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excluding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null.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03" w:header="0" w:top="1400" w:bottom="800" w:left="1100" w:right="1220"/>
          <w:footerReference w:type="default" r:id="rId44"/>
          <w:pgSz w:w="12120" w:h="15800"/>
        </w:sectPr>
      </w:pPr>
      <w:rPr/>
    </w:p>
    <w:p>
      <w:pPr>
        <w:spacing w:before="14" w:after="0" w:line="265" w:lineRule="auto"/>
        <w:ind w:left="2016" w:right="572" w:firstLine="-131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0pt;margin-top:-4.996932pt;width:474.72pt;height:.1pt;mso-position-horizontal-relative:page;mso-position-vertical-relative:paragraph;z-index:-16732" coordorigin="1200,-100" coordsize="9494,2">
            <v:shape style="position:absolute;left:1200;top:-100;width:9494;height:2" coordorigin="1200,-100" coordsize="9494,0" path="m1200,-100l10694,-100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pt;margin-top:86.553795pt;width:474.72pt;height:.1pt;mso-position-horizontal-relative:page;mso-position-vertical-relative:paragraph;z-index:-16731" coordorigin="1200,1731" coordsize="9494,2">
            <v:shape style="position:absolute;left:1200;top:1731;width:9494;height:2" coordorigin="1200,1731" coordsize="9494,0" path="m1200,1731l10694,1731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60"/>
          <w:szCs w:val="60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Building</w:t>
      </w:r>
      <w:r>
        <w:rPr>
          <w:rFonts w:ascii="Arial" w:hAnsi="Arial" w:cs="Arial" w:eastAsia="Arial"/>
          <w:sz w:val="60"/>
          <w:szCs w:val="60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4"/>
          <w:b/>
          <w:bCs/>
        </w:rPr>
        <w:t>character</w:t>
      </w:r>
      <w:r>
        <w:rPr>
          <w:rFonts w:ascii="Arial" w:hAnsi="Arial" w:cs="Arial" w:eastAsia="Arial"/>
          <w:sz w:val="60"/>
          <w:szCs w:val="60"/>
          <w:spacing w:val="0"/>
          <w:w w:val="104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6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60"/>
          <w:szCs w:val="60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strcat()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46" w:lineRule="exact"/>
        <w:ind w:left="1037" w:right="1323" w:firstLine="-418"/>
        <w:jc w:val="left"/>
        <w:tabs>
          <w:tab w:pos="6320" w:val="left"/>
          <w:tab w:pos="78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Example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that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appends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one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onto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another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using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standard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library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strcat()</w:t>
      </w:r>
      <w:r>
        <w:rPr>
          <w:rFonts w:ascii="Courier New" w:hAnsi="Courier New" w:cs="Courier New" w:eastAsia="Courier New"/>
          <w:sz w:val="32"/>
          <w:szCs w:val="32"/>
          <w:spacing w:val="-1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3" w:lineRule="exact"/>
        <w:ind w:left="624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{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0" w:after="0" w:line="385" w:lineRule="exact"/>
        <w:ind w:left="1046" w:right="-20"/>
        <w:jc w:val="left"/>
        <w:tabs>
          <w:tab w:pos="38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1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101"/>
          <w:w w:val="67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1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57"/>
          <w:w w:val="67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1"/>
        </w:rPr>
        <w:t>fee[]</w:t>
      </w:r>
      <w:r>
        <w:rPr>
          <w:rFonts w:ascii="Courier New" w:hAnsi="Courier New" w:cs="Courier New" w:eastAsia="Courier New"/>
          <w:sz w:val="32"/>
          <w:szCs w:val="32"/>
          <w:spacing w:val="-33"/>
          <w:w w:val="67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39"/>
          <w:szCs w:val="39"/>
          <w:spacing w:val="0"/>
          <w:w w:val="67"/>
          <w:position w:val="1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5"/>
          <w:w w:val="67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"in</w:t>
      </w:r>
      <w:r>
        <w:rPr>
          <w:rFonts w:ascii="Courier New" w:hAnsi="Courier New" w:cs="Courier New" w:eastAsia="Courier New"/>
          <w:sz w:val="32"/>
          <w:szCs w:val="32"/>
          <w:spacing w:val="1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coconut";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75" w:lineRule="exact"/>
        <w:ind w:left="10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101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57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fie[60]</w:t>
      </w:r>
      <w:r>
        <w:rPr>
          <w:rFonts w:ascii="Courier New" w:hAnsi="Courier New" w:cs="Courier New" w:eastAsia="Courier New"/>
          <w:sz w:val="32"/>
          <w:szCs w:val="32"/>
          <w:spacing w:val="115"/>
          <w:w w:val="67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7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5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"put</w:t>
      </w:r>
      <w:r>
        <w:rPr>
          <w:rFonts w:ascii="Courier New" w:hAnsi="Courier New" w:cs="Courier New" w:eastAsia="Courier New"/>
          <w:sz w:val="32"/>
          <w:szCs w:val="32"/>
          <w:spacing w:val="76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41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lime</w:t>
      </w:r>
      <w:r>
        <w:rPr>
          <w:rFonts w:ascii="Courier New" w:hAnsi="Courier New" w:cs="Courier New" w:eastAsia="Courier New"/>
          <w:sz w:val="32"/>
          <w:szCs w:val="32"/>
          <w:spacing w:val="64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4"/>
        </w:rPr>
        <w:t>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</w:rPr>
        <w:t>strcat</w:t>
      </w:r>
      <w:r>
        <w:rPr>
          <w:rFonts w:ascii="Courier New" w:hAnsi="Courier New" w:cs="Courier New" w:eastAsia="Courier New"/>
          <w:sz w:val="32"/>
          <w:szCs w:val="32"/>
          <w:spacing w:val="5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fie,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fee);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exact"/>
        <w:ind w:left="103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1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9"/>
          <w:w w:val="81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1"/>
        </w:rPr>
        <w:t>"\"%s\"</w:t>
      </w:r>
      <w:r>
        <w:rPr>
          <w:rFonts w:ascii="Courier New" w:hAnsi="Courier New" w:cs="Courier New" w:eastAsia="Courier New"/>
          <w:sz w:val="32"/>
          <w:szCs w:val="32"/>
          <w:spacing w:val="-32"/>
          <w:w w:val="81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1"/>
        </w:rPr>
        <w:t>\n",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fie);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542" w:header="0" w:top="1300" w:bottom="740" w:left="1080" w:right="1220"/>
          <w:footerReference w:type="default" r:id="rId45"/>
          <w:pgSz w:w="12120" w:h="1580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4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3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7" w:lineRule="exact"/>
        <w:ind w:left="614" w:right="-83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1"/>
        </w:rPr>
        <w:t>p24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28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w w:val="78"/>
        </w:rPr>
        <w:t>exit</w:t>
      </w:r>
      <w:r>
        <w:rPr>
          <w:rFonts w:ascii="Courier New" w:hAnsi="Courier New" w:cs="Courier New" w:eastAsia="Courier New"/>
          <w:sz w:val="32"/>
          <w:szCs w:val="32"/>
          <w:spacing w:val="-7"/>
          <w:w w:val="78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0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80" w:right="1220"/>
          <w:cols w:num="2" w:equalWidth="0">
            <w:col w:w="1028" w:space="4"/>
            <w:col w:w="8788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7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"put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lime</w:t>
      </w:r>
      <w:r>
        <w:rPr>
          <w:rFonts w:ascii="Courier New" w:hAnsi="Courier New" w:cs="Courier New" w:eastAsia="Courier New"/>
          <w:sz w:val="32"/>
          <w:szCs w:val="32"/>
          <w:spacing w:val="-1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coconut"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80" w:right="1220"/>
        </w:sectPr>
      </w:pPr>
      <w:rPr/>
    </w:p>
    <w:p>
      <w:pPr>
        <w:spacing w:before="32" w:after="0" w:line="240" w:lineRule="auto"/>
        <w:ind w:left="229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674438pt;margin-top:-3.456818pt;width:473.355196pt;height:.1pt;mso-position-horizontal-relative:page;mso-position-vertical-relative:paragraph;z-index:-16730" coordorigin="1393,-69" coordsize="9467,2">
            <v:shape style="position:absolute;left:1393;top:-69;width:9467;height:2" coordorigin="1393,-69" coordsize="9467,0" path="m1393,-69l10861,-69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9.195572pt;margin-top:50.336025pt;width:473.834058pt;height:.1pt;mso-position-horizontal-relative:page;mso-position-vertical-relative:paragraph;z-index:-16729" coordorigin="1384,1007" coordsize="9477,2">
            <v:shape style="position:absolute;left:1384;top:1007;width:9477;height:2" coordorigin="1384,1007" coordsize="9477,0" path="m1384,1007l10861,100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5.604111pt;margin-top:757.532593pt;width:448.454366pt;height:.1pt;mso-position-horizontal-relative:page;mso-position-vertical-relative:page;z-index:-16728" coordorigin="1312,15151" coordsize="8969,2">
            <v:shape style="position:absolute;left:1312;top:15151;width:8969;height:2" coordorigin="1312,15151" coordsize="8969,0" path="m1312,15151l10281,15151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How</w:t>
      </w:r>
      <w:r>
        <w:rPr>
          <w:rFonts w:ascii="Arial" w:hAnsi="Arial" w:cs="Arial" w:eastAsia="Arial"/>
          <w:sz w:val="61"/>
          <w:szCs w:val="61"/>
          <w:spacing w:val="7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strcat()</w:t>
      </w:r>
      <w:r>
        <w:rPr>
          <w:rFonts w:ascii="Arial" w:hAnsi="Arial" w:cs="Arial" w:eastAsia="Arial"/>
          <w:sz w:val="61"/>
          <w:szCs w:val="61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works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49.253235" w:type="dxa"/>
      </w:tblPr>
      <w:tblGrid/>
      <w:tr>
        <w:trPr>
          <w:trHeight w:val="525" w:hRule="exact"/>
        </w:trPr>
        <w:tc>
          <w:tcPr>
            <w:tcW w:w="8500" w:type="dxa"/>
            <w:gridSpan w:val="8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4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[60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4"/>
                <w:szCs w:val="24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befor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6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8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18" w:hRule="exact"/>
        </w:trPr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6"/>
              </w:rPr>
              <w:t>p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3" w:after="0" w:line="240" w:lineRule="auto"/>
              <w:ind w:left="175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u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3" w:after="0" w:line="240" w:lineRule="auto"/>
              <w:ind w:left="17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3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60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3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80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8"/>
              </w:rPr>
              <w:t>h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7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13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5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</w:tr>
      <w:tr>
        <w:trPr>
          <w:trHeight w:val="522" w:hRule="exact"/>
        </w:trPr>
        <w:tc>
          <w:tcPr>
            <w:tcW w:w="106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75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80"/>
              </w:rPr>
              <w:t>I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7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81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1" w:after="0" w:line="240" w:lineRule="auto"/>
              <w:ind w:left="18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5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6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6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7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5" w:after="0" w:line="240" w:lineRule="auto"/>
              <w:ind w:left="165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w w:val="111"/>
              </w:rPr>
              <w:t>\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12"/>
              </w:rPr>
              <w:t>0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0"/>
              </w:rPr>
            </w:r>
          </w:p>
        </w:tc>
        <w:tc>
          <w:tcPr>
            <w:tcW w:w="105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0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w w:val="109"/>
              </w:rPr>
              <w:t>\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10"/>
              </w:rPr>
              <w:t>0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0"/>
              </w:rPr>
            </w:r>
          </w:p>
        </w:tc>
      </w:tr>
      <w:tr>
        <w:trPr>
          <w:trHeight w:val="513" w:hRule="exact"/>
        </w:trPr>
        <w:tc>
          <w:tcPr>
            <w:tcW w:w="1068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3" w:after="0" w:line="240" w:lineRule="auto"/>
              <w:ind w:left="165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w w:val="106"/>
              </w:rPr>
              <w:t>\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7"/>
              </w:rPr>
              <w:t>0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0"/>
              </w:rPr>
            </w:r>
          </w:p>
        </w:tc>
        <w:tc>
          <w:tcPr>
            <w:tcW w:w="1051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08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09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75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8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8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3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2" w:after="0" w:line="240" w:lineRule="auto"/>
              <w:ind w:left="165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w w:val="106"/>
              </w:rPr>
              <w:t>\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7"/>
              </w:rPr>
              <w:t>0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w w:val="100"/>
              </w:rPr>
            </w:r>
          </w:p>
        </w:tc>
        <w:tc>
          <w:tcPr>
            <w:tcW w:w="1073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3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4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3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</w:tr>
      <w:tr>
        <w:trPr>
          <w:trHeight w:val="518" w:hRule="exact"/>
        </w:trPr>
        <w:tc>
          <w:tcPr>
            <w:tcW w:w="106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1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1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08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09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75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63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1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08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09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1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7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1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6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7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5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411" w:lineRule="exact"/>
              <w:ind w:left="165" w:right="-20"/>
              <w:jc w:val="left"/>
              <w:rPr>
                <w:rFonts w:ascii="Arial" w:hAnsi="Arial" w:cs="Arial" w:eastAsia="Arial"/>
                <w:sz w:val="37"/>
                <w:szCs w:val="37"/>
              </w:rPr>
            </w:pPr>
            <w:rPr/>
            <w:r>
              <w:rPr>
                <w:rFonts w:ascii="Arial" w:hAnsi="Arial" w:cs="Arial" w:eastAsia="Arial"/>
                <w:sz w:val="37"/>
                <w:szCs w:val="37"/>
                <w:spacing w:val="0"/>
                <w:w w:val="74"/>
              </w:rPr>
              <w:t>...</w:t>
            </w:r>
            <w:r>
              <w:rPr>
                <w:rFonts w:ascii="Arial" w:hAnsi="Arial" w:cs="Arial" w:eastAsia="Arial"/>
                <w:sz w:val="37"/>
                <w:szCs w:val="37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34.88739" w:type="dxa"/>
      </w:tblPr>
      <w:tblGrid/>
      <w:tr>
        <w:trPr>
          <w:trHeight w:val="518" w:hRule="exact"/>
        </w:trPr>
        <w:tc>
          <w:tcPr>
            <w:tcW w:w="8505" w:type="dxa"/>
            <w:gridSpan w:val="8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49" w:after="0" w:line="240" w:lineRule="auto"/>
              <w:ind w:left="16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3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43"/>
              </w:rPr>
              <w:t>[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43"/>
              </w:rPr>
              <w:t> </w:t>
            </w:r>
            <w:r>
              <w:rPr>
                <w:rFonts w:ascii="Arial" w:hAnsi="Arial" w:cs="Arial" w:eastAsia="Arial"/>
                <w:sz w:val="30"/>
                <w:szCs w:val="30"/>
                <w:spacing w:val="0"/>
                <w:w w:val="85"/>
              </w:rPr>
              <w:t>1</w:t>
            </w:r>
            <w:r>
              <w:rPr>
                <w:rFonts w:ascii="Arial" w:hAnsi="Arial" w:cs="Arial" w:eastAsia="Arial"/>
                <w:sz w:val="30"/>
                <w:szCs w:val="30"/>
                <w:spacing w:val="-11"/>
                <w:w w:val="85"/>
              </w:rPr>
              <w:t> </w:t>
            </w:r>
            <w:r>
              <w:rPr>
                <w:rFonts w:ascii="Arial" w:hAnsi="Arial" w:cs="Arial" w:eastAsia="Arial"/>
                <w:sz w:val="30"/>
                <w:szCs w:val="30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30"/>
                <w:szCs w:val="3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befor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6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8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13" w:hRule="exact"/>
        </w:trPr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3" w:after="0" w:line="240" w:lineRule="auto"/>
              <w:ind w:left="177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96"/>
              </w:rPr>
              <w:t>i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67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07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3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  <w:rPr/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3" w:after="0" w:line="240" w:lineRule="auto"/>
              <w:ind w:left="180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h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5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6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Pr/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17"/>
              </w:rPr>
              <w:t>c</w:t>
            </w:r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00"/>
              </w:rPr>
            </w:r>
          </w:p>
        </w:tc>
      </w:tr>
      <w:tr>
        <w:trPr>
          <w:trHeight w:val="515" w:hRule="exact"/>
        </w:trPr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Pr/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53"/>
              </w:rPr>
              <w:t>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1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Pr/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17"/>
              </w:rPr>
              <w:t>c</w:t>
            </w:r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00"/>
              </w:rPr>
            </w:r>
          </w:p>
        </w:tc>
        <w:tc>
          <w:tcPr>
            <w:tcW w:w="107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Pr/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53"/>
              </w:rPr>
              <w:t>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75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9"/>
              </w:rPr>
              <w:t>u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3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  <w:rPr/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9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Pr/>
            <w:r>
              <w:rPr>
                <w:rFonts w:ascii="Times New Roman" w:hAnsi="Times New Roman" w:cs="Times New Roman" w:eastAsia="Times New Roman"/>
                <w:sz w:val="25"/>
                <w:szCs w:val="25"/>
                <w:w w:val="115"/>
              </w:rPr>
              <w:t>\</w:t>
            </w:r>
            <w:r>
              <w:rPr>
                <w:rFonts w:ascii="Times New Roman" w:hAnsi="Times New Roman" w:cs="Times New Roman" w:eastAsia="Times New Roman"/>
                <w:sz w:val="25"/>
                <w:szCs w:val="25"/>
                <w:w w:val="116"/>
              </w:rPr>
              <w:t>0</w:t>
            </w:r>
            <w:r>
              <w:rPr>
                <w:rFonts w:ascii="Times New Roman" w:hAnsi="Times New Roman" w:cs="Times New Roman" w:eastAsia="Times New Roman"/>
                <w:sz w:val="25"/>
                <w:szCs w:val="25"/>
                <w:w w:val="100"/>
              </w:rPr>
            </w:r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20.521545" w:type="dxa"/>
      </w:tblPr>
      <w:tblGrid/>
      <w:tr>
        <w:trPr>
          <w:trHeight w:val="518" w:hRule="exact"/>
        </w:trPr>
        <w:tc>
          <w:tcPr>
            <w:tcW w:w="8512" w:type="dxa"/>
            <w:gridSpan w:val="8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4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[60]</w:t>
            </w:r>
            <w:r>
              <w:rPr>
                <w:rFonts w:ascii="Arial" w:hAnsi="Arial" w:cs="Arial" w:eastAsia="Arial"/>
                <w:sz w:val="24"/>
                <w:szCs w:val="24"/>
                <w:spacing w:val="5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27"/>
              </w:rPr>
              <w:t>(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27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afte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5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8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0" w:hRule="exact"/>
        </w:trPr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6" w:after="0" w:line="240" w:lineRule="auto"/>
              <w:ind w:left="182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24"/>
              </w:rPr>
              <w:t>u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65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3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4" w:after="0" w:line="240" w:lineRule="auto"/>
              <w:ind w:left="158" w:right="-2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rPr/>
            <w:r>
              <w:rPr>
                <w:rFonts w:ascii="Arial" w:hAnsi="Arial" w:cs="Arial" w:eastAsia="Arial"/>
                <w:sz w:val="26"/>
                <w:szCs w:val="26"/>
                <w:spacing w:val="0"/>
                <w:w w:val="115"/>
              </w:rPr>
              <w:t>t</w:t>
            </w:r>
            <w:r>
              <w:rPr>
                <w:rFonts w:ascii="Arial" w:hAnsi="Arial" w:cs="Arial" w:eastAsia="Arial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065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h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7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9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64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</w:tr>
      <w:tr>
        <w:trPr>
          <w:trHeight w:val="518" w:hRule="exact"/>
        </w:trPr>
        <w:tc>
          <w:tcPr>
            <w:tcW w:w="106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6" w:after="0" w:line="240" w:lineRule="auto"/>
              <w:ind w:left="18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40"/>
              </w:rPr>
              <w:t>I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204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4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09"/>
              </w:rPr>
              <w:t>m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5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65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81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67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5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8"/>
              </w:rPr>
              <w:t>n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4" w:type="dxa"/>
            <w:tcBorders>
              <w:top w:val="single" w:sz="7.661792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</w:tr>
      <w:tr>
        <w:trPr>
          <w:trHeight w:val="520" w:hRule="exact"/>
        </w:trPr>
        <w:tc>
          <w:tcPr>
            <w:tcW w:w="1063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8" w:after="0" w:line="240" w:lineRule="auto"/>
              <w:ind w:left="158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3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h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5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63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5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21"/>
              </w:rPr>
              <w:t>c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065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spacing w:val="0"/>
                <w:w w:val="157"/>
              </w:rPr>
              <w:t>0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067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5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26"/>
              </w:rPr>
              <w:t>c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064" w:type="dxa"/>
            <w:tcBorders>
              <w:top w:val="single" w:sz="5.746344" w:space="0" w:color="000000"/>
              <w:bottom w:val="single" w:sz="5.746344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4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spacing w:val="0"/>
                <w:w w:val="157"/>
              </w:rPr>
              <w:t>0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</w:tr>
      <w:tr>
        <w:trPr>
          <w:trHeight w:val="520" w:hRule="exact"/>
        </w:trPr>
        <w:tc>
          <w:tcPr>
            <w:tcW w:w="1063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n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19"/>
              </w:rPr>
              <w:t>u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70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56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20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53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08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09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3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5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5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5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7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5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1"/>
              </w:rPr>
              <w:t>\</w:t>
            </w:r>
            <w:r>
              <w:rPr>
                <w:rFonts w:ascii="Arial" w:hAnsi="Arial" w:cs="Arial" w:eastAsia="Arial"/>
                <w:sz w:val="24"/>
                <w:szCs w:val="24"/>
                <w:w w:val="112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w w:val="100"/>
              </w:rPr>
            </w:r>
          </w:p>
        </w:tc>
        <w:tc>
          <w:tcPr>
            <w:tcW w:w="1064" w:type="dxa"/>
            <w:tcBorders>
              <w:top w:val="single" w:sz="5.746344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0" w:after="0" w:line="414" w:lineRule="exact"/>
              <w:ind w:left="166" w:right="-20"/>
              <w:jc w:val="left"/>
              <w:rPr>
                <w:rFonts w:ascii="Arial" w:hAnsi="Arial" w:cs="Arial" w:eastAsia="Arial"/>
                <w:sz w:val="37"/>
                <w:szCs w:val="37"/>
              </w:rPr>
            </w:pPr>
            <w:rPr/>
            <w:r>
              <w:rPr>
                <w:rFonts w:ascii="Arial" w:hAnsi="Arial" w:cs="Arial" w:eastAsia="Arial"/>
                <w:sz w:val="37"/>
                <w:szCs w:val="37"/>
                <w:spacing w:val="0"/>
                <w:w w:val="74"/>
              </w:rPr>
              <w:t>...</w:t>
            </w:r>
            <w:r>
              <w:rPr>
                <w:rFonts w:ascii="Arial" w:hAnsi="Arial" w:cs="Arial" w:eastAsia="Arial"/>
                <w:sz w:val="37"/>
                <w:szCs w:val="37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10.94429" w:type="dxa"/>
      </w:tblPr>
      <w:tblGrid/>
      <w:tr>
        <w:trPr>
          <w:trHeight w:val="520" w:hRule="exact"/>
        </w:trPr>
        <w:tc>
          <w:tcPr>
            <w:tcW w:w="8495" w:type="dxa"/>
            <w:gridSpan w:val="8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54" w:after="0" w:line="240" w:lineRule="auto"/>
              <w:ind w:left="17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53"/>
              </w:rPr>
              <w:t>[</w:t>
            </w:r>
            <w:r>
              <w:rPr>
                <w:rFonts w:ascii="Arial" w:hAnsi="Arial" w:cs="Arial" w:eastAsia="Arial"/>
                <w:sz w:val="24"/>
                <w:szCs w:val="24"/>
                <w:spacing w:val="-11"/>
                <w:w w:val="153"/>
              </w:rPr>
              <w:t> </w:t>
            </w:r>
            <w:r>
              <w:rPr>
                <w:rFonts w:ascii="Arial" w:hAnsi="Arial" w:cs="Arial" w:eastAsia="Arial"/>
                <w:sz w:val="30"/>
                <w:szCs w:val="30"/>
                <w:spacing w:val="0"/>
                <w:w w:val="85"/>
              </w:rPr>
              <w:t>1</w:t>
            </w:r>
            <w:r>
              <w:rPr>
                <w:rFonts w:ascii="Arial" w:hAnsi="Arial" w:cs="Arial" w:eastAsia="Arial"/>
                <w:sz w:val="30"/>
                <w:szCs w:val="30"/>
                <w:spacing w:val="-7"/>
                <w:w w:val="85"/>
              </w:rPr>
              <w:t> </w:t>
            </w:r>
            <w:r>
              <w:rPr>
                <w:rFonts w:ascii="Arial" w:hAnsi="Arial" w:cs="Arial" w:eastAsia="Arial"/>
                <w:sz w:val="30"/>
                <w:szCs w:val="30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30"/>
                <w:szCs w:val="30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afte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5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8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0" w:hRule="exact"/>
        </w:trPr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3" w:after="0" w:line="240" w:lineRule="auto"/>
              <w:ind w:left="172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96"/>
              </w:rPr>
              <w:t>i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1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5.746344" w:space="0" w:color="000000"/>
            </w:tcBorders>
          </w:tcPr>
          <w:p>
            <w:pPr>
              <w:spacing w:before="93" w:after="0" w:line="240" w:lineRule="auto"/>
              <w:ind w:left="74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38"/>
              </w:rPr>
              <w:t>·t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5.746344" w:space="0" w:color="000000"/>
              <w:right w:val="single" w:sz="7.661792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14"/>
              </w:rPr>
              <w:t>h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5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6" w:after="0" w:line="240" w:lineRule="auto"/>
              <w:ind w:left="165" w:right="-2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Pr/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17"/>
              </w:rPr>
              <w:t>c</w:t>
            </w:r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00"/>
              </w:rPr>
            </w:r>
          </w:p>
        </w:tc>
      </w:tr>
      <w:tr>
        <w:trPr>
          <w:trHeight w:val="513" w:hRule="exact"/>
        </w:trPr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Pr/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53"/>
              </w:rPr>
              <w:t>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78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Pr/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7"/>
                <w:szCs w:val="27"/>
                <w:spacing w:val="0"/>
                <w:w w:val="100"/>
              </w:rPr>
            </w:r>
          </w:p>
        </w:tc>
        <w:tc>
          <w:tcPr>
            <w:tcW w:w="106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8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Pr/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53"/>
              </w:rPr>
              <w:t>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5.746344" w:space="0" w:color="000000"/>
            </w:tcBorders>
          </w:tcPr>
          <w:p>
            <w:pPr>
              <w:spacing w:before="69" w:after="0" w:line="240" w:lineRule="auto"/>
              <w:ind w:left="1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5.746344" w:space="0" w:color="000000"/>
              <w:right w:val="single" w:sz="7.661792" w:space="0" w:color="000000"/>
            </w:tcBorders>
          </w:tcPr>
          <w:p>
            <w:pPr>
              <w:spacing w:before="99" w:after="0" w:line="240" w:lineRule="auto"/>
              <w:ind w:left="172" w:right="-20"/>
              <w:jc w:val="left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5"/>
                <w:szCs w:val="25"/>
                <w:spacing w:val="-5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  <w:position w:val="-7"/>
              </w:rPr>
              <w:tab/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  <w:position w:val="-7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spacing w:val="0"/>
                <w:w w:val="129"/>
                <w:position w:val="0"/>
              </w:rPr>
              <w:t>'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spacing w:val="0"/>
                <w:w w:val="100"/>
                <w:position w:val="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6" w:after="0" w:line="240" w:lineRule="auto"/>
              <w:ind w:left="151" w:right="-2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Pr/>
            <w:r>
              <w:rPr>
                <w:rFonts w:ascii="Arial" w:hAnsi="Arial" w:cs="Arial" w:eastAsia="Arial"/>
                <w:sz w:val="25"/>
                <w:szCs w:val="25"/>
                <w:spacing w:val="0"/>
                <w:w w:val="120"/>
              </w:rPr>
              <w:t>t</w:t>
            </w:r>
            <w:r>
              <w:rPr>
                <w:rFonts w:ascii="Arial" w:hAnsi="Arial" w:cs="Arial" w:eastAsia="Arial"/>
                <w:sz w:val="25"/>
                <w:szCs w:val="25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>
              <w:spacing w:before="92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Pr/>
            <w:r>
              <w:rPr>
                <w:rFonts w:ascii="Times New Roman" w:hAnsi="Times New Roman" w:cs="Times New Roman" w:eastAsia="Times New Roman"/>
                <w:sz w:val="25"/>
                <w:szCs w:val="25"/>
                <w:w w:val="113"/>
              </w:rPr>
              <w:t>\</w:t>
            </w:r>
            <w:r>
              <w:rPr>
                <w:rFonts w:ascii="Times New Roman" w:hAnsi="Times New Roman" w:cs="Times New Roman" w:eastAsia="Times New Roman"/>
                <w:sz w:val="25"/>
                <w:szCs w:val="25"/>
                <w:w w:val="114"/>
              </w:rPr>
              <w:t>0</w:t>
            </w:r>
            <w:r>
              <w:rPr>
                <w:rFonts w:ascii="Times New Roman" w:hAnsi="Times New Roman" w:cs="Times New Roman" w:eastAsia="Times New Roman"/>
                <w:sz w:val="25"/>
                <w:szCs w:val="25"/>
                <w:w w:val="100"/>
              </w:rPr>
            </w:r>
          </w:p>
        </w:tc>
        <w:tc>
          <w:tcPr>
            <w:tcW w:w="1056" w:type="dxa"/>
            <w:tcBorders>
              <w:top w:val="single" w:sz="7.661792" w:space="0" w:color="000000"/>
              <w:bottom w:val="single" w:sz="7.661792" w:space="0" w:color="000000"/>
              <w:left w:val="single" w:sz="7.661792" w:space="0" w:color="000000"/>
              <w:right w:val="single" w:sz="7.661792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footer="542" w:header="0" w:top="1380" w:bottom="740" w:left="1080" w:right="1200"/>
          <w:footerReference w:type="default" r:id="rId46"/>
          <w:pgSz w:w="12120" w:h="15800"/>
        </w:sectPr>
      </w:pPr>
      <w:rPr/>
    </w:p>
    <w:p>
      <w:pPr>
        <w:spacing w:before="27" w:after="0" w:line="240" w:lineRule="auto"/>
        <w:ind w:left="206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0.240002pt;margin-top:-4.357896pt;width:455.28pt;height:.1pt;mso-position-horizontal-relative:page;mso-position-vertical-relative:paragraph;z-index:-16727" coordorigin="1205,-87" coordsize="9106,2">
            <v:shape style="position:absolute;left:1205;top:-87;width:9106;height:2" coordorigin="1205,-87" coordsize="9106,0" path="m1205,-87l10310,-87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48pt;margin-top:49.876614pt;width:440.4pt;height:.1pt;mso-position-horizontal-relative:page;mso-position-vertical-relative:paragraph;z-index:-16726" coordorigin="1210,998" coordsize="8808,2">
            <v:shape style="position:absolute;left:1210;top:998;width:8808;height:2" coordorigin="1210,998" coordsize="8808,0" path="m1210,998l10018,998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200001pt;margin-top:756.403381pt;width:373.68pt;height:.1pt;mso-position-horizontal-relative:page;mso-position-vertical-relative:page;z-index:-16725" coordorigin="1224,15128" coordsize="7474,2">
            <v:shape style="position:absolute;left:1224;top:15128;width:7474;height:2" coordorigin="1224,15128" coordsize="7474,0" path="m1224,15128l8698,1512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How</w:t>
      </w:r>
      <w:r>
        <w:rPr>
          <w:rFonts w:ascii="Arial" w:hAnsi="Arial" w:cs="Arial" w:eastAsia="Arial"/>
          <w:sz w:val="61"/>
          <w:szCs w:val="61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strlen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61"/>
          <w:szCs w:val="61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works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initialization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example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60" w:lineRule="exact"/>
        <w:ind w:left="57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0" w:lineRule="exact"/>
        <w:ind w:left="59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2" w:after="0" w:line="354" w:lineRule="exact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iswhat[40];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2" w:lineRule="exact"/>
        <w:ind w:left="1016" w:right="-20"/>
        <w:jc w:val="left"/>
        <w:rPr>
          <w:rFonts w:ascii="Courier New" w:hAnsi="Courier New" w:cs="Courier New" w:eastAsia="Courier New"/>
          <w:sz w:val="39"/>
          <w:szCs w:val="39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quote[60]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119"/>
          <w:position w:val="3"/>
        </w:rPr>
        <w:t>{</w:t>
      </w:r>
      <w:r>
        <w:rPr>
          <w:rFonts w:ascii="Courier New" w:hAnsi="Courier New" w:cs="Courier New" w:eastAsia="Courier New"/>
          <w:sz w:val="39"/>
          <w:szCs w:val="39"/>
          <w:spacing w:val="0"/>
          <w:w w:val="100"/>
          <w:position w:val="0"/>
        </w:rPr>
      </w:r>
    </w:p>
    <w:p>
      <w:pPr>
        <w:spacing w:before="0" w:after="0" w:line="330" w:lineRule="exact"/>
        <w:ind w:left="275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6"/>
          <w:position w:val="3"/>
        </w:rPr>
        <w:t>'J'</w:t>
      </w:r>
      <w:r>
        <w:rPr>
          <w:rFonts w:ascii="Courier New" w:hAnsi="Courier New" w:cs="Courier New" w:eastAsia="Courier New"/>
          <w:sz w:val="33"/>
          <w:szCs w:val="33"/>
          <w:spacing w:val="-61"/>
          <w:w w:val="76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'a'</w:t>
      </w:r>
      <w:r>
        <w:rPr>
          <w:rFonts w:ascii="Courier New" w:hAnsi="Courier New" w:cs="Courier New" w:eastAsia="Courier New"/>
          <w:sz w:val="33"/>
          <w:szCs w:val="33"/>
          <w:spacing w:val="-49"/>
          <w:w w:val="76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'm'</w:t>
      </w:r>
      <w:r>
        <w:rPr>
          <w:rFonts w:ascii="Courier New" w:hAnsi="Courier New" w:cs="Courier New" w:eastAsia="Courier New"/>
          <w:sz w:val="33"/>
          <w:szCs w:val="33"/>
          <w:spacing w:val="-60"/>
          <w:w w:val="77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'b'</w:t>
      </w:r>
      <w:r>
        <w:rPr>
          <w:rFonts w:ascii="Courier New" w:hAnsi="Courier New" w:cs="Courier New" w:eastAsia="Courier New"/>
          <w:sz w:val="33"/>
          <w:szCs w:val="33"/>
          <w:spacing w:val="-56"/>
          <w:w w:val="74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'a'</w:t>
      </w:r>
      <w:r>
        <w:rPr>
          <w:rFonts w:ascii="Courier New" w:hAnsi="Courier New" w:cs="Courier New" w:eastAsia="Courier New"/>
          <w:sz w:val="33"/>
          <w:szCs w:val="33"/>
          <w:spacing w:val="17"/>
          <w:w w:val="76"/>
          <w:position w:val="3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60"/>
          <w:position w:val="3"/>
        </w:rPr>
        <w:t>'1'</w:t>
      </w:r>
      <w:r>
        <w:rPr>
          <w:rFonts w:ascii="Times New Roman" w:hAnsi="Times New Roman" w:cs="Times New Roman" w:eastAsia="Times New Roman"/>
          <w:sz w:val="30"/>
          <w:szCs w:val="30"/>
          <w:spacing w:val="-16"/>
          <w:w w:val="160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'a'</w:t>
      </w:r>
      <w:r>
        <w:rPr>
          <w:rFonts w:ascii="Courier New" w:hAnsi="Courier New" w:cs="Courier New" w:eastAsia="Courier New"/>
          <w:sz w:val="33"/>
          <w:szCs w:val="33"/>
          <w:spacing w:val="-78"/>
          <w:w w:val="76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'y'</w:t>
      </w:r>
      <w:r>
        <w:rPr>
          <w:rFonts w:ascii="Courier New" w:hAnsi="Courier New" w:cs="Courier New" w:eastAsia="Courier New"/>
          <w:sz w:val="33"/>
          <w:szCs w:val="33"/>
          <w:spacing w:val="-67"/>
          <w:w w:val="76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'a',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3" w:after="0" w:line="130" w:lineRule="exact"/>
        <w:ind w:left="2758" w:right="-20"/>
        <w:jc w:val="left"/>
        <w:tabs>
          <w:tab w:pos="3040" w:val="left"/>
          <w:tab w:pos="3320" w:val="left"/>
          <w:tab w:pos="4460" w:val="left"/>
          <w:tab w:pos="4760" w:val="left"/>
          <w:tab w:pos="50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6.861313pt;margin-top:4.839889pt;width:1.61868pt;height:9.5pt;mso-position-horizontal-relative:page;mso-position-vertical-relative:paragraph;z-index:-16724" type="#_x0000_t202" filled="f" stroked="f">
            <v:textbox inset="0,0,0,0">
              <w:txbxContent>
                <w:p>
                  <w:pPr>
                    <w:spacing w:before="0" w:after="0" w:line="190" w:lineRule="exact"/>
                    <w:ind w:right="-69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spacing w:val="-128"/>
                      <w:w w:val="144"/>
                    </w:rPr>
                    <w:t>1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7"/>
          <w:position w:val="-2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27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19"/>
          <w:position w:val="-2"/>
        </w:rPr>
        <w:t>•1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19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48"/>
          <w:w w:val="219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19"/>
          <w:position w:val="-2"/>
        </w:rPr>
        <w:t>lSI</w:t>
      </w:r>
      <w:r>
        <w:rPr>
          <w:rFonts w:ascii="Times New Roman" w:hAnsi="Times New Roman" w:cs="Times New Roman" w:eastAsia="Times New Roman"/>
          <w:sz w:val="13"/>
          <w:szCs w:val="13"/>
          <w:spacing w:val="-62"/>
          <w:w w:val="219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44"/>
          <w:position w:val="-2"/>
        </w:rPr>
        <w:t>}•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39" w:lineRule="exact"/>
        <w:ind w:left="3181" w:right="-20"/>
        <w:jc w:val="left"/>
        <w:tabs>
          <w:tab w:pos="3740" w:val="left"/>
          <w:tab w:pos="4320" w:val="left"/>
          <w:tab w:pos="516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4"/>
          <w:position w:val="1"/>
        </w:rPr>
        <w:t>'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</w:r>
      <w:r>
        <w:rPr>
          <w:rFonts w:ascii="Arial" w:hAnsi="Arial" w:cs="Arial" w:eastAsia="Arial"/>
          <w:sz w:val="33"/>
          <w:szCs w:val="33"/>
          <w:spacing w:val="0"/>
          <w:w w:val="174"/>
          <w:position w:val="1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3"/>
          <w:szCs w:val="33"/>
          <w:spacing w:val="0"/>
          <w:w w:val="174"/>
          <w:position w:val="1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3"/>
          <w:szCs w:val="33"/>
          <w:spacing w:val="0"/>
          <w:w w:val="174"/>
          <w:position w:val="1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"Complete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sentence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7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'%s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.•</w:t>
      </w:r>
      <w:r>
        <w:rPr>
          <w:rFonts w:ascii="Courier New" w:hAnsi="Courier New" w:cs="Courier New" w:eastAsia="Courier New"/>
          <w:sz w:val="33"/>
          <w:szCs w:val="33"/>
          <w:spacing w:val="-94"/>
          <w:w w:val="76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'\n",quote);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10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29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iswhat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"Your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characters</w:t>
      </w:r>
      <w:r>
        <w:rPr>
          <w:rFonts w:ascii="Courier New" w:hAnsi="Courier New" w:cs="Courier New" w:eastAsia="Courier New"/>
          <w:sz w:val="33"/>
          <w:szCs w:val="33"/>
          <w:spacing w:val="-2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493" w:right="4723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strlen</w:t>
      </w:r>
      <w:r>
        <w:rPr>
          <w:rFonts w:ascii="Courier New" w:hAnsi="Courier New" w:cs="Courier New" w:eastAsia="Courier New"/>
          <w:sz w:val="33"/>
          <w:szCs w:val="33"/>
          <w:spacing w:val="21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iswhat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6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"makes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sentence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read:\n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"%s%s\n",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quote,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1swhat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exi</w:t>
      </w:r>
      <w:r>
        <w:rPr>
          <w:rFonts w:ascii="Courier New" w:hAnsi="Courier New" w:cs="Courier New" w:eastAsia="Courier New"/>
          <w:sz w:val="33"/>
          <w:szCs w:val="33"/>
          <w:spacing w:val="-64"/>
          <w:w w:val="74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(O);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4" w:lineRule="exact"/>
        <w:ind w:left="60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59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p26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8" w:after="0" w:line="240" w:lineRule="auto"/>
        <w:ind w:left="598" w:right="-20"/>
        <w:jc w:val="left"/>
        <w:tabs>
          <w:tab w:pos="61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Complete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sentence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7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'Jambalaya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i$</w:t>
      </w:r>
      <w:r>
        <w:rPr>
          <w:rFonts w:ascii="Courier New" w:hAnsi="Courier New" w:cs="Courier New" w:eastAsia="Courier New"/>
          <w:sz w:val="33"/>
          <w:szCs w:val="33"/>
          <w:spacing w:val="-13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•.•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great!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2"/>
          <w:position w:val="3"/>
        </w:rPr>
        <w:t>6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characters</w:t>
      </w:r>
      <w:r>
        <w:rPr>
          <w:rFonts w:ascii="Courier New" w:hAnsi="Courier New" w:cs="Courier New" w:eastAsia="Courier New"/>
          <w:sz w:val="33"/>
          <w:szCs w:val="33"/>
          <w:spacing w:val="7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akes</w:t>
      </w:r>
      <w:r>
        <w:rPr>
          <w:rFonts w:ascii="Courier New" w:hAnsi="Courier New" w:cs="Courier New" w:eastAsia="Courier New"/>
          <w:sz w:val="33"/>
          <w:szCs w:val="33"/>
          <w:spacing w:val="5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sentence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read: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7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Jambalaya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great!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480" w:header="0" w:top="1340" w:bottom="660" w:left="1120" w:right="1200"/>
          <w:footerReference w:type="default" r:id="rId47"/>
          <w:pgSz w:w="12120" w:h="15800"/>
        </w:sectPr>
      </w:pPr>
      <w:rPr/>
    </w:p>
    <w:p>
      <w:pPr>
        <w:spacing w:before="11" w:after="0" w:line="240" w:lineRule="auto"/>
        <w:ind w:left="1990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0.703979pt;margin-top:-4.226071pt;width:472.235712pt;height:.1pt;mso-position-horizontal-relative:page;mso-position-vertical-relative:paragraph;z-index:-16723" coordorigin="1414,-85" coordsize="9445,2">
            <v:shape style="position:absolute;left:1414;top:-85;width:9445;height:2" coordorigin="1414,-85" coordsize="9445,0" path="m1414,-85l10859,-8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703979pt;margin-top:49.485317pt;width:471.757982pt;height:.1pt;mso-position-horizontal-relative:page;mso-position-vertical-relative:paragraph;z-index:-16722" coordorigin="1414,990" coordsize="9435,2">
            <v:shape style="position:absolute;left:1414;top:990;width:9435;height:2" coordorigin="1414,990" coordsize="9435,0" path="m1414,990l10849,99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359871pt;margin-top:753.514526pt;width:471.757982pt;height:.1pt;mso-position-horizontal-relative:page;mso-position-vertical-relative:page;z-index:-16721" coordorigin="1347,15070" coordsize="9435,2">
            <v:shape style="position:absolute;left:1347;top:15070;width:9435;height:2" coordorigin="1347,15070" coordsize="9435,0" path="m1347,15070l10782,15070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Singl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2"/>
          <w:szCs w:val="62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2"/>
          <w:szCs w:val="6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2"/>
          <w:b/>
          <w:bCs/>
        </w:rPr>
        <w:t>1/0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1484" w:right="689" w:firstLine="-511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getchar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()</w:t>
      </w:r>
      <w:r>
        <w:rPr>
          <w:rFonts w:ascii="Arial" w:hAnsi="Arial" w:cs="Arial" w:eastAsia="Arial"/>
          <w:sz w:val="35"/>
          <w:szCs w:val="35"/>
          <w:spacing w:val="6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3"/>
        </w:rPr>
        <w:t>:</w:t>
      </w:r>
      <w:r>
        <w:rPr>
          <w:rFonts w:ascii="Arial" w:hAnsi="Arial" w:cs="Arial" w:eastAsia="Arial"/>
          <w:sz w:val="35"/>
          <w:szCs w:val="35"/>
          <w:spacing w:val="-89"/>
          <w:w w:val="16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value.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65" w:right="1313" w:firstLine="-502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putchar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(c)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:</w:t>
      </w:r>
      <w:r>
        <w:rPr>
          <w:rFonts w:ascii="Arial" w:hAnsi="Arial" w:cs="Arial" w:eastAsia="Arial"/>
          <w:sz w:val="35"/>
          <w:szCs w:val="35"/>
          <w:spacing w:val="8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executin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</w:t>
      </w:r>
      <w:r>
        <w:rPr>
          <w:rFonts w:ascii="Arial" w:hAnsi="Arial" w:cs="Arial" w:eastAsia="Arial"/>
          <w:sz w:val="35"/>
          <w:szCs w:val="35"/>
          <w:spacing w:val="8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stdout.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75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echo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one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stdin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stdout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75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240" w:lineRule="auto"/>
        <w:ind w:left="116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31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=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getcha</w:t>
      </w:r>
      <w:r>
        <w:rPr>
          <w:rFonts w:ascii="Courier New" w:hAnsi="Courier New" w:cs="Courier New" w:eastAsia="Courier New"/>
          <w:sz w:val="32"/>
          <w:szCs w:val="32"/>
          <w:spacing w:val="-58"/>
          <w:w w:val="74"/>
        </w:rPr>
        <w:t>r</w:t>
      </w:r>
      <w:r>
        <w:rPr>
          <w:rFonts w:ascii="Courier New" w:hAnsi="Courier New" w:cs="Courier New" w:eastAsia="Courier New"/>
          <w:sz w:val="32"/>
          <w:szCs w:val="32"/>
          <w:spacing w:val="0"/>
          <w:w w:val="9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-40"/>
          <w:w w:val="9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3" w:lineRule="exact"/>
        <w:ind w:left="11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putchar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74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3" w:lineRule="auto"/>
        <w:ind w:left="734" w:right="785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5"/>
        </w:rPr>
        <w:t>p27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61"/>
          <w:w w:val="92"/>
        </w:rPr>
        <w:t>z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9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526" w:header="0" w:top="1340" w:bottom="720" w:left="1120" w:right="1200"/>
          <w:footerReference w:type="default" r:id="rId48"/>
          <w:pgSz w:w="12120" w:h="15800"/>
        </w:sectPr>
      </w:pPr>
      <w:rPr/>
    </w:p>
    <w:p>
      <w:pPr>
        <w:spacing w:before="15" w:after="0" w:line="240" w:lineRule="auto"/>
        <w:ind w:left="1943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0.432796pt;margin-top:-5.322964pt;width:473.19117pt;height:.1pt;mso-position-horizontal-relative:page;mso-position-vertical-relative:paragraph;z-index:-16720" coordorigin="1209,-106" coordsize="9464,2">
            <v:shape style="position:absolute;left:1209;top:-106;width:9464;height:2" coordorigin="1209,-106" coordsize="9464,0" path="m1209,-106l10672,-106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0.432796pt;margin-top:48.62767pt;width:473.19117pt;height:.1pt;mso-position-horizontal-relative:page;mso-position-vertical-relative:paragraph;z-index:-16719" coordorigin="1209,973" coordsize="9464,2">
            <v:shape style="position:absolute;left:1209;top:973;width:9464;height:2" coordorigin="1209,973" coordsize="9464,0" path="m1209,973l10672,973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0.193932pt;margin-top:748.609924pt;width:354.714229pt;height:.1pt;mso-position-horizontal-relative:page;mso-position-vertical-relative:page;z-index:-16718" coordorigin="1204,14972" coordsize="7094,2">
            <v:shape style="position:absolute;left:1204;top:14972;width:7094;height:2" coordorigin="1204,14972" coordsize="7094,0" path="m1204,14972l8298,14972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Slic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60"/>
          <w:szCs w:val="60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Echo</w:t>
      </w:r>
      <w:r>
        <w:rPr>
          <w:rFonts w:ascii="Arial" w:hAnsi="Arial" w:cs="Arial" w:eastAsia="Arial"/>
          <w:sz w:val="60"/>
          <w:szCs w:val="6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Program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Program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echo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9" w:lineRule="exact"/>
        <w:ind w:left="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373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getchar(</w:t>
      </w:r>
      <w:r>
        <w:rPr>
          <w:rFonts w:ascii="Courier New" w:hAnsi="Courier New" w:cs="Courier New" w:eastAsia="Courier New"/>
          <w:sz w:val="33"/>
          <w:szCs w:val="33"/>
          <w:spacing w:val="-27"/>
          <w:w w:val="73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01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5"/>
        </w:rPr>
        <w:t>p28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17" w:after="0" w:line="240" w:lineRule="auto"/>
        <w:ind w:left="63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1"/>
          <w:w w:val="171"/>
        </w:rPr>
        <w:t>!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pgMar w:footer="635" w:header="0" w:top="1240" w:bottom="820" w:left="1100" w:right="1200"/>
          <w:footerReference w:type="default" r:id="rId49"/>
          <w:pgSz w:w="12120" w:h="15800"/>
        </w:sectPr>
      </w:pPr>
      <w:rPr/>
    </w:p>
    <w:p>
      <w:pPr>
        <w:spacing w:before="23" w:after="0" w:line="240" w:lineRule="auto"/>
        <w:ind w:left="91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0.249207pt;margin-top:-4.64259pt;width:469.598101pt;height:.1pt;mso-position-horizontal-relative:page;mso-position-vertical-relative:paragraph;z-index:-16717" coordorigin="1405,-93" coordsize="9392,2">
            <v:shape style="position:absolute;left:1405;top:-93;width:9392;height:2" coordorigin="1405,-93" coordsize="9392,0" path="m1405,-93l10797,-93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70.011078pt;margin-top:49.123291pt;width:469.598101pt;height:.1pt;mso-position-horizontal-relative:page;mso-position-vertical-relative:paragraph;z-index:-16716" coordorigin="1400,982" coordsize="9392,2">
            <v:shape style="position:absolute;left:1400;top:982;width:9392;height:2" coordorigin="1400,982" coordsize="9392,0" path="m1400,982l10792,982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Buffered</w:t>
      </w:r>
      <w:r>
        <w:rPr>
          <w:rFonts w:ascii="Arial" w:hAnsi="Arial" w:cs="Arial" w:eastAsia="Arial"/>
          <w:sz w:val="60"/>
          <w:szCs w:val="60"/>
          <w:spacing w:val="6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.vs.</w:t>
      </w:r>
      <w:r>
        <w:rPr>
          <w:rFonts w:ascii="Arial" w:hAnsi="Arial" w:cs="Arial" w:eastAsia="Arial"/>
          <w:sz w:val="60"/>
          <w:szCs w:val="60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Unbuffered</w:t>
      </w:r>
      <w:r>
        <w:rPr>
          <w:rFonts w:ascii="Arial" w:hAnsi="Arial" w:cs="Arial" w:eastAsia="Arial"/>
          <w:sz w:val="60"/>
          <w:szCs w:val="60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1/0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757" w:right="714" w:firstLine="14"/>
        <w:jc w:val="left"/>
        <w:tabs>
          <w:tab w:pos="22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echo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systems,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screen.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"buffered"</w:t>
      </w:r>
      <w:r>
        <w:rPr>
          <w:rFonts w:ascii="Arial" w:hAnsi="Arial" w:cs="Arial" w:eastAsia="Arial"/>
          <w:sz w:val="35"/>
          <w:szCs w:val="35"/>
          <w:spacing w:val="6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&amp;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MVS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467" w:right="568" w:firstLine="-50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efficient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complete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packages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time.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62" w:right="684" w:firstLine="-505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bufferin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user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typos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7" w:lineRule="auto"/>
        <w:ind w:left="743" w:right="549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echo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uses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unbuffere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1/0,</w:t>
      </w:r>
      <w:r>
        <w:rPr>
          <w:rFonts w:ascii="Arial" w:hAnsi="Arial" w:cs="Arial" w:eastAsia="Arial"/>
          <w:sz w:val="35"/>
          <w:szCs w:val="35"/>
          <w:spacing w:val="-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entere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immediatel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y</w:t>
      </w:r>
      <w:r>
        <w:rPr>
          <w:rFonts w:ascii="Arial" w:hAnsi="Arial" w:cs="Arial" w:eastAsia="Arial"/>
          <w:sz w:val="35"/>
          <w:szCs w:val="35"/>
          <w:spacing w:val="21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passed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</w:t>
      </w:r>
      <w:r>
        <w:rPr>
          <w:rFonts w:ascii="Arial" w:hAnsi="Arial" w:cs="Arial" w:eastAsia="Arial"/>
          <w:sz w:val="35"/>
          <w:szCs w:val="35"/>
          <w:spacing w:val="12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will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immediatel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screen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UNIX™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raw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mode)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29" w:right="1109" w:firstLine="-495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Interactiv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short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work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unbuffered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system.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2" w:lineRule="auto"/>
        <w:ind w:left="719" w:right="607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6.677216pt;margin-top:124.305pt;width:469.598101pt;height:.1pt;mso-position-horizontal-relative:page;mso-position-vertical-relative:paragraph;z-index:-16715" coordorigin="1334,2486" coordsize="9392,2">
            <v:shape style="position:absolute;left:1334;top:2486;width:9392;height:2" coordorigin="1334,2486" coordsize="9392,0" path="m1334,2486l10726,248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packages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buffere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unbuffere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functions.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5" w:header="0" w:top="1340" w:bottom="820" w:left="1100" w:right="1220"/>
          <w:footerReference w:type="default" r:id="rId50"/>
          <w:pgSz w:w="12040" w:h="15800"/>
        </w:sectPr>
      </w:pPr>
      <w:rPr/>
    </w:p>
    <w:p>
      <w:pPr>
        <w:spacing w:before="20" w:after="0" w:line="240" w:lineRule="auto"/>
        <w:ind w:left="704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037773pt;margin-top:-3.488545pt;width:473.222267pt;height:.1pt;mso-position-horizontal-relative:page;mso-position-vertical-relative:paragraph;z-index:-16714" coordorigin="1221,-70" coordsize="9464,2">
            <v:shape style="position:absolute;left:1221;top:-70;width:9464;height:2" coordorigin="1221,-70" coordsize="9464,0" path="m1221,-70l10685,-70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277138pt;margin-top:50.560303pt;width:473.222267pt;height:.1pt;mso-position-horizontal-relative:page;mso-position-vertical-relative:paragraph;z-index:-16713" coordorigin="1226,1011" coordsize="9464,2">
            <v:shape style="position:absolute;left:1226;top:1011;width:9464;height:2" coordorigin="1226,1011" coordsize="9464,0" path="m1226,1011l10690,1011e" filled="f" stroked="t" strokeweight=".47872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</w:t>
      </w:r>
      <w:r>
        <w:rPr>
          <w:rFonts w:ascii="Arial" w:hAnsi="Arial" w:cs="Arial" w:eastAsia="Arial"/>
          <w:sz w:val="63"/>
          <w:szCs w:val="63"/>
          <w:spacing w:val="6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What</w:t>
      </w:r>
      <w:r>
        <w:rPr>
          <w:rFonts w:ascii="Arial" w:hAnsi="Arial" w:cs="Arial" w:eastAsia="Arial"/>
          <w:sz w:val="63"/>
          <w:szCs w:val="63"/>
          <w:spacing w:val="3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I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7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stdio.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</w:t>
      </w:r>
      <w:r>
        <w:rPr>
          <w:rFonts w:ascii="Arial" w:hAnsi="Arial" w:cs="Arial" w:eastAsia="Arial"/>
          <w:sz w:val="63"/>
          <w:szCs w:val="63"/>
          <w:spacing w:val="16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3"/>
        </w:rPr>
        <w:t>Anyway?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589" w:right="1333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supplied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language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informatio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input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output: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Usefu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#define'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293" w:right="1595" w:firstLine="-493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"functions"</w:t>
      </w:r>
      <w:r>
        <w:rPr>
          <w:rFonts w:ascii="Arial" w:hAnsi="Arial" w:cs="Arial" w:eastAsia="Arial"/>
          <w:sz w:val="35"/>
          <w:szCs w:val="35"/>
          <w:spacing w:val="-2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actuall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macros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5" w:lineRule="exact"/>
        <w:ind w:left="800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Usually</w:t>
      </w:r>
      <w:r>
        <w:rPr>
          <w:rFonts w:ascii="Arial" w:hAnsi="Arial" w:cs="Arial" w:eastAsia="Arial"/>
          <w:sz w:val="35"/>
          <w:szCs w:val="35"/>
          <w:spacing w:val="8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some</w:t>
      </w:r>
      <w:r>
        <w:rPr>
          <w:rFonts w:ascii="Arial" w:hAnsi="Arial" w:cs="Arial" w:eastAsia="Arial"/>
          <w:sz w:val="35"/>
          <w:szCs w:val="35"/>
          <w:spacing w:val="7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-1"/>
        </w:rPr>
        <w:t>definitions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593" w:header="0" w:top="1220" w:bottom="780" w:left="1120" w:right="1060"/>
          <w:footerReference w:type="default" r:id="rId51"/>
          <w:pgSz w:w="12040" w:h="15800"/>
        </w:sectPr>
      </w:pPr>
      <w:rPr/>
    </w:p>
    <w:p>
      <w:pPr>
        <w:spacing w:before="15" w:after="0" w:line="288" w:lineRule="auto"/>
        <w:ind w:left="1293" w:right="-80" w:firstLine="-488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1.277138pt;margin-top:750.452087pt;width:473.222267pt;height:.1pt;mso-position-horizontal-relative:page;mso-position-vertical-relative:page;z-index:-16712" coordorigin="1226,15009" coordsize="9464,2">
            <v:shape style="position:absolute;left:1226;top:15009;width:9464;height:2" coordorigin="1226,15009" coordsize="9464,0" path="m1226,15009l10690,15009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-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DON'T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NEE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D</w:t>
      </w:r>
      <w:r>
        <w:rPr>
          <w:rFonts w:ascii="Arial" w:hAnsi="Arial" w:cs="Arial" w:eastAsia="Arial"/>
          <w:sz w:val="35"/>
          <w:szCs w:val="35"/>
          <w:spacing w:val="11"/>
          <w:w w:val="9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6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36"/>
        </w:rPr>
        <w:t>-</w:t>
      </w:r>
      <w:r>
        <w:rPr>
          <w:rFonts w:ascii="Arial" w:hAnsi="Arial" w:cs="Arial" w:eastAsia="Arial"/>
          <w:sz w:val="35"/>
          <w:szCs w:val="35"/>
          <w:spacing w:val="-17"/>
          <w:w w:val="13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your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documentation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61"/>
        </w:rPr>
        <w:t>...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61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61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6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61"/>
        </w:rPr>
        <w:t>--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060"/>
          <w:cols w:num="2" w:equalWidth="0">
            <w:col w:w="8114" w:space="508"/>
            <w:col w:w="1238"/>
          </w:cols>
        </w:sectPr>
      </w:pPr>
      <w:rPr/>
    </w:p>
    <w:p>
      <w:pPr>
        <w:spacing w:before="21" w:after="0" w:line="240" w:lineRule="auto"/>
        <w:ind w:left="127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308182pt;margin-top:-4.605811pt;width:472.636902pt;height:.1pt;mso-position-horizontal-relative:page;mso-position-vertical-relative:paragraph;z-index:-16711" coordorigin="1446,-92" coordsize="9453,2">
            <v:shape style="position:absolute;left:1446;top:-92;width:9453;height:2" coordorigin="1446,-92" coordsize="9453,0" path="m1446,-92l10899,-92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2.308182pt;margin-top:49.306835pt;width:472.397471pt;height:.1pt;mso-position-horizontal-relative:page;mso-position-vertical-relative:paragraph;z-index:-16710" coordorigin="1446,986" coordsize="9448,2">
            <v:shape style="position:absolute;left:1446;top:986;width:9448;height:2" coordorigin="1446,986" coordsize="9448,0" path="m1446,986l10894,986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8.956146pt;margin-top:757.532593pt;width:453.003556pt;height:.1pt;mso-position-horizontal-relative:page;mso-position-vertical-relative:page;z-index:-16709" coordorigin="1379,15151" coordsize="9060,2">
            <v:shape style="position:absolute;left:1379;top:15151;width:9060;height:2" coordorigin="1379,15151" coordsize="9060,0" path="m1379,15151l10439,1515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Echoing</w:t>
      </w:r>
      <w:r>
        <w:rPr>
          <w:rFonts w:ascii="Arial" w:hAnsi="Arial" w:cs="Arial" w:eastAsia="Arial"/>
          <w:sz w:val="61"/>
          <w:szCs w:val="61"/>
          <w:spacing w:val="-5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Lot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8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7"/>
          <w:b/>
          <w:bCs/>
        </w:rPr>
        <w:t>#1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745" w:right="-20"/>
        <w:jc w:val="left"/>
        <w:tabs>
          <w:tab w:pos="2380" w:val="left"/>
          <w:tab w:pos="3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QUIT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'#'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copy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lots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stdin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stdout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50" w:lineRule="exact"/>
        <w:ind w:left="7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2" w:lineRule="exact"/>
        <w:ind w:left="7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0" w:after="0" w:line="240" w:lineRule="auto"/>
        <w:ind w:left="115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16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count=a;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28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getcha</w:t>
      </w:r>
      <w:r>
        <w:rPr>
          <w:rFonts w:ascii="Courier New" w:hAnsi="Courier New" w:cs="Courier New" w:eastAsia="Courier New"/>
          <w:sz w:val="32"/>
          <w:szCs w:val="32"/>
          <w:spacing w:val="-67"/>
          <w:w w:val="74"/>
        </w:rPr>
        <w:t>r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11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2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(ch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!=</w:t>
      </w:r>
      <w:r>
        <w:rPr>
          <w:rFonts w:ascii="Courier New" w:hAnsi="Courier New" w:cs="Courier New" w:eastAsia="Courier New"/>
          <w:sz w:val="32"/>
          <w:szCs w:val="32"/>
          <w:spacing w:val="-1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QUIT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8" w:lineRule="exact"/>
        <w:ind w:left="115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419" w:lineRule="exact"/>
        <w:ind w:left="172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3"/>
        </w:rPr>
        <w:t>count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"/>
          <w:w w:val="62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2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3"/>
          <w:w w:val="6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3"/>
        </w:rPr>
        <w:t>count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5"/>
          <w:w w:val="62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+</w:t>
      </w:r>
      <w:r>
        <w:rPr>
          <w:rFonts w:ascii="Arial" w:hAnsi="Arial" w:cs="Arial" w:eastAsia="Arial"/>
          <w:sz w:val="26"/>
          <w:szCs w:val="26"/>
          <w:spacing w:val="7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3"/>
        </w:rPr>
        <w:t>1;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0" w:lineRule="exact"/>
        <w:ind w:left="17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putchar(ch);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8" w:lineRule="exact"/>
        <w:ind w:left="17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2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ge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char(</w:t>
      </w:r>
      <w:r>
        <w:rPr>
          <w:rFonts w:ascii="Courier New" w:hAnsi="Courier New" w:cs="Courier New" w:eastAsia="Courier New"/>
          <w:sz w:val="32"/>
          <w:szCs w:val="32"/>
          <w:spacing w:val="-49"/>
          <w:w w:val="76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8" w:lineRule="exact"/>
        <w:ind w:left="114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6" w:after="0" w:line="240" w:lineRule="auto"/>
        <w:ind w:left="11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printf("\n%d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were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read.\n",count);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72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29" w:lineRule="auto"/>
        <w:ind w:left="702" w:right="6888" w:firstLine="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p211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abcdef[enter]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abcdef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BYEBYE!#[enter]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BYEBYE!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7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1"/>
          <w:szCs w:val="31"/>
          <w:w w:val="86"/>
          <w:position w:val="3"/>
        </w:rPr>
        <w:t>14</w:t>
      </w:r>
      <w:r>
        <w:rPr>
          <w:rFonts w:ascii="Courier New" w:hAnsi="Courier New" w:cs="Courier New" w:eastAsia="Courier New"/>
          <w:sz w:val="31"/>
          <w:szCs w:val="31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were</w:t>
      </w:r>
      <w:r>
        <w:rPr>
          <w:rFonts w:ascii="Courier New" w:hAnsi="Courier New" w:cs="Courier New" w:eastAsia="Courier New"/>
          <w:sz w:val="32"/>
          <w:szCs w:val="32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read.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p211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3" w:lineRule="exact"/>
        <w:ind w:left="6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Zz#abcdefabcdefabcdefabtdefabcdefabcdefabcdef[enter]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6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Zz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5" w:lineRule="exact"/>
        <w:ind w:left="6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95"/>
          <w:position w:val="3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were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read.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NumType w:start="11"/>
          <w:pgMar w:footer="505" w:header="0" w:top="1400" w:bottom="700" w:left="1180" w:right="1140"/>
          <w:footerReference w:type="default" r:id="rId52"/>
          <w:pgSz w:w="12120" w:h="15800"/>
        </w:sectPr>
      </w:pPr>
      <w:rPr/>
    </w:p>
    <w:p>
      <w:pPr>
        <w:spacing w:before="18" w:after="0" w:line="240" w:lineRule="auto"/>
        <w:ind w:left="1088" w:right="-20"/>
        <w:jc w:val="left"/>
        <w:rPr>
          <w:rFonts w:ascii="Arial" w:hAnsi="Arial" w:cs="Arial" w:eastAsia="Arial"/>
          <w:sz w:val="65"/>
          <w:szCs w:val="65"/>
        </w:rPr>
      </w:pPr>
      <w:rPr/>
      <w:r>
        <w:rPr/>
        <w:pict>
          <v:group style="position:absolute;margin-left:63.363209pt;margin-top:-3.254005pt;width:471.650943pt;height:.1pt;mso-position-horizontal-relative:page;mso-position-vertical-relative:paragraph;z-index:-16708" coordorigin="1267,-65" coordsize="9433,2">
            <v:shape style="position:absolute;left:1267;top:-65;width:9433;height:2" coordorigin="1267,-65" coordsize="9433,0" path="m1267,-65l10700,-65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3.363209pt;margin-top:51.092834pt;width:471.88915pt;height:.1pt;mso-position-horizontal-relative:page;mso-position-vertical-relative:paragraph;z-index:-16707" coordorigin="1267,1022" coordsize="9438,2">
            <v:shape style="position:absolute;left:1267;top:1022;width:9438;height:2" coordorigin="1267,1022" coordsize="9438,0" path="m1267,1022l10705,102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3.363209pt;margin-top:755.003052pt;width:362.075471pt;height:.1pt;mso-position-horizontal-relative:page;mso-position-vertical-relative:page;z-index:-16706" coordorigin="1267,15100" coordsize="7242,2">
            <v:shape style="position:absolute;left:1267;top:15100;width:7242;height:2" coordorigin="1267,15100" coordsize="7242,0" path="m1267,15100l8509,15100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Echoin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g</w:t>
      </w:r>
      <w:r>
        <w:rPr>
          <w:rFonts w:ascii="Arial" w:hAnsi="Arial" w:cs="Arial" w:eastAsia="Arial"/>
          <w:sz w:val="65"/>
          <w:szCs w:val="65"/>
          <w:spacing w:val="11"/>
          <w:w w:val="100"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Lot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s</w:t>
      </w:r>
      <w:r>
        <w:rPr>
          <w:rFonts w:ascii="Arial" w:hAnsi="Arial" w:cs="Arial" w:eastAsia="Arial"/>
          <w:sz w:val="65"/>
          <w:szCs w:val="65"/>
          <w:spacing w:val="79"/>
          <w:w w:val="100"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o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f</w:t>
      </w:r>
      <w:r>
        <w:rPr>
          <w:rFonts w:ascii="Arial" w:hAnsi="Arial" w:cs="Arial" w:eastAsia="Arial"/>
          <w:sz w:val="65"/>
          <w:szCs w:val="65"/>
          <w:spacing w:val="36"/>
          <w:w w:val="100"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Chars</w:t>
      </w:r>
      <w:r>
        <w:rPr>
          <w:rFonts w:ascii="Arial" w:hAnsi="Arial" w:cs="Arial" w:eastAsia="Arial"/>
          <w:sz w:val="65"/>
          <w:szCs w:val="65"/>
          <w:spacing w:val="76"/>
          <w:w w:val="100"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1"/>
        </w:rPr>
        <w:t>#2</w:t>
      </w:r>
      <w:r>
        <w:rPr>
          <w:rFonts w:ascii="Arial" w:hAnsi="Arial" w:cs="Arial" w:eastAsia="Arial"/>
          <w:sz w:val="65"/>
          <w:szCs w:val="65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578" w:right="-20"/>
        <w:jc w:val="left"/>
        <w:tabs>
          <w:tab w:pos="2220" w:val="left"/>
          <w:tab w:pos="31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QUIT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'#'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copy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lots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-20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3" w:lineRule="exact"/>
        <w:ind w:left="5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58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0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0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count=a;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4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Make</w:t>
      </w:r>
      <w:r>
        <w:rPr>
          <w:rFonts w:ascii="Courier New" w:hAnsi="Courier New" w:cs="Courier New" w:eastAsia="Courier New"/>
          <w:sz w:val="33"/>
          <w:szCs w:val="33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use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getchar(</w:t>
      </w:r>
      <w:r>
        <w:rPr>
          <w:rFonts w:ascii="Courier New" w:hAnsi="Courier New" w:cs="Courier New" w:eastAsia="Courier New"/>
          <w:sz w:val="33"/>
          <w:szCs w:val="33"/>
          <w:spacing w:val="5"/>
          <w:w w:val="7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returns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9" w:lineRule="exact"/>
        <w:ind w:left="9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7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6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QUIT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4" w:lineRule="exact"/>
        <w:ind w:left="100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6" w:after="0" w:line="240" w:lineRule="auto"/>
        <w:ind w:left="157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1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56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putchar(ch);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100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5" w:after="0" w:line="240" w:lineRule="auto"/>
        <w:ind w:left="10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printf("\n%d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were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read.\n",count);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3" w:lineRule="exact"/>
        <w:ind w:left="58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57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p212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5" w:lineRule="exact"/>
        <w:ind w:left="5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early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warning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••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#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early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warning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•..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0"/>
          <w:position w:val="3"/>
        </w:rPr>
        <w:t>39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were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read.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NumType w:start="12"/>
          <w:pgMar w:footer="505" w:header="0" w:top="1340" w:bottom="700" w:left="1180" w:right="1140"/>
          <w:footerReference w:type="default" r:id="rId53"/>
          <w:pgSz w:w="12120" w:h="15800"/>
        </w:sectPr>
      </w:pPr>
      <w:rPr/>
    </w:p>
    <w:p>
      <w:pPr>
        <w:spacing w:before="17" w:after="0" w:line="240" w:lineRule="auto"/>
        <w:ind w:left="2060" w:right="1803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678009pt;margin-top:-4.593074pt;width:469.836235pt;height:.1pt;mso-position-horizontal-relative:page;mso-position-vertical-relative:paragraph;z-index:-16705" coordorigin="1434,-92" coordsize="9397,2">
            <v:shape style="position:absolute;left:1434;top:-92;width:9397;height:2" coordorigin="1434,-92" coordsize="9397,0" path="m1434,-92l10830,-92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71.439873pt;margin-top:49.292286pt;width:470.074368pt;height:.1pt;mso-position-horizontal-relative:page;mso-position-vertical-relative:paragraph;z-index:-16704" coordorigin="1429,986" coordsize="9401,2">
            <v:shape style="position:absolute;left:1429;top:986;width:9401;height:2" coordorigin="1429,986" coordsize="9401,0" path="m1429,986l10830,986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7.867882pt;margin-top:754.872986pt;width:411.731804pt;height:.1pt;mso-position-horizontal-relative:page;mso-position-vertical-relative:page;z-index:-16703" coordorigin="1357,15097" coordsize="8235,2">
            <v:shape style="position:absolute;left:1357;top:15097;width:8235;height:2" coordorigin="1357,15097" coordsize="8235,0" path="m1357,15097l9592,1509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>EOF</w:t>
      </w:r>
      <w:r>
        <w:rPr>
          <w:rFonts w:ascii="Arial" w:hAnsi="Arial" w:cs="Arial" w:eastAsia="Arial"/>
          <w:sz w:val="58"/>
          <w:szCs w:val="58"/>
          <w:spacing w:val="52"/>
          <w:w w:val="100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Character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4" w:lineRule="auto"/>
        <w:ind w:left="716" w:right="1364" w:firstLine="10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0"/>
        </w:rPr>
        <w:t>{i</w:t>
      </w:r>
      <w:r>
        <w:rPr>
          <w:rFonts w:ascii="Arial" w:hAnsi="Arial" w:cs="Arial" w:eastAsia="Arial"/>
          <w:sz w:val="35"/>
          <w:szCs w:val="35"/>
          <w:spacing w:val="0"/>
          <w:w w:val="12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2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0"/>
        </w:rPr>
        <w:t>stdio.h</w:t>
      </w:r>
      <w:r>
        <w:rPr>
          <w:rFonts w:ascii="Arial" w:hAnsi="Arial" w:cs="Arial" w:eastAsia="Arial"/>
          <w:sz w:val="35"/>
          <w:szCs w:val="35"/>
          <w:spacing w:val="0"/>
          <w:w w:val="120"/>
        </w:rPr>
        <w:t>)</w:t>
      </w:r>
      <w:r>
        <w:rPr>
          <w:rFonts w:ascii="Arial" w:hAnsi="Arial" w:cs="Arial" w:eastAsia="Arial"/>
          <w:sz w:val="35"/>
          <w:szCs w:val="35"/>
          <w:spacing w:val="-56"/>
          <w:w w:val="12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EOF</w:t>
      </w:r>
      <w:r>
        <w:rPr>
          <w:rFonts w:ascii="Arial" w:hAnsi="Arial" w:cs="Arial" w:eastAsia="Arial"/>
          <w:sz w:val="35"/>
          <w:szCs w:val="35"/>
          <w:spacing w:val="-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routine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reach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84" w:lineRule="auto"/>
        <w:ind w:left="696" w:right="721" w:firstLine="14"/>
        <w:jc w:val="left"/>
        <w:tabs>
          <w:tab w:pos="26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end-of-file.</w:t>
      </w:r>
      <w:r>
        <w:rPr>
          <w:rFonts w:ascii="Arial" w:hAnsi="Arial" w:cs="Arial" w:eastAsia="Arial"/>
          <w:sz w:val="35"/>
          <w:szCs w:val="35"/>
          <w:spacing w:val="-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time,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happens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set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-1.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1" w:right="-20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PC'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running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7"/>
        </w:rPr>
        <w:t>PCDOS,</w:t>
      </w:r>
      <w:r>
        <w:rPr>
          <w:rFonts w:ascii="Arial" w:hAnsi="Arial" w:cs="Arial" w:eastAsia="Arial"/>
          <w:sz w:val="35"/>
          <w:szCs w:val="35"/>
          <w:spacing w:val="-8"/>
          <w:w w:val="9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0" w:after="0" w:line="240" w:lineRule="auto"/>
        <w:ind w:left="141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EOF</w:t>
      </w:r>
      <w:r>
        <w:rPr>
          <w:rFonts w:ascii="Arial" w:hAnsi="Arial" w:cs="Arial" w:eastAsia="Arial"/>
          <w:sz w:val="35"/>
          <w:szCs w:val="35"/>
          <w:spacing w:val="-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control-z.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1" w:right="776"/>
        <w:jc w:val="center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PC'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running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UNIXnt,</w:t>
      </w:r>
      <w:r>
        <w:rPr>
          <w:rFonts w:ascii="Arial" w:hAnsi="Arial" w:cs="Arial" w:eastAsia="Arial"/>
          <w:sz w:val="35"/>
          <w:szCs w:val="35"/>
          <w:spacing w:val="-12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control-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EOF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5" w:after="0" w:line="240" w:lineRule="auto"/>
        <w:ind w:left="138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401" w:right="708" w:firstLine="-505"/>
        <w:jc w:val="left"/>
        <w:tabs>
          <w:tab w:pos="14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VM,</w:t>
      </w:r>
      <w:r>
        <w:rPr>
          <w:rFonts w:ascii="Arial" w:hAnsi="Arial" w:cs="Arial" w:eastAsia="Arial"/>
          <w:sz w:val="35"/>
          <w:szCs w:val="35"/>
          <w:spacing w:val="-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CW,</w:t>
      </w:r>
      <w:r>
        <w:rPr>
          <w:rFonts w:ascii="Arial" w:hAnsi="Arial" w:cs="Arial" w:eastAsia="Arial"/>
          <w:sz w:val="35"/>
          <w:szCs w:val="35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EOF</w:t>
      </w:r>
      <w:r>
        <w:rPr>
          <w:rFonts w:ascii="Arial" w:hAnsi="Arial" w:cs="Arial" w:eastAsia="Arial"/>
          <w:sz w:val="35"/>
          <w:szCs w:val="35"/>
          <w:spacing w:val="-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settin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pfke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EBCDI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-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Ox0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25"/>
        </w:rPr>
        <w:t>)</w:t>
      </w:r>
      <w:r>
        <w:rPr>
          <w:rFonts w:ascii="Arial" w:hAnsi="Arial" w:cs="Arial" w:eastAsia="Arial"/>
          <w:sz w:val="32"/>
          <w:szCs w:val="32"/>
          <w:spacing w:val="0"/>
          <w:w w:val="124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8" w:lineRule="auto"/>
        <w:ind w:left="1387" w:right="684" w:firstLine="-495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37"/>
          <w:szCs w:val="37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&amp;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MVS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3"/>
          <w:w w:val="100"/>
        </w:rPr>
        <w:t>&amp;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C370</w:t>
      </w:r>
      <w:r>
        <w:rPr>
          <w:rFonts w:ascii="Arial" w:hAnsi="Arial" w:cs="Arial" w:eastAsia="Arial"/>
          <w:sz w:val="32"/>
          <w:szCs w:val="32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{VM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i/>
        </w:rPr>
        <w:t>'I*',</w:t>
      </w:r>
      <w:r>
        <w:rPr>
          <w:rFonts w:ascii="Arial" w:hAnsi="Arial" w:cs="Arial" w:eastAsia="Arial"/>
          <w:sz w:val="38"/>
          <w:szCs w:val="38"/>
          <w:spacing w:val="10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starting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column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itself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signal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9" w:after="0" w:line="240" w:lineRule="auto"/>
        <w:ind w:left="137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{JC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</w:t>
      </w:r>
      <w:r>
        <w:rPr>
          <w:rFonts w:ascii="Arial" w:hAnsi="Arial" w:cs="Arial" w:eastAsia="Arial"/>
          <w:sz w:val="34"/>
          <w:szCs w:val="34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lives!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05" w:header="0" w:top="1380" w:bottom="700" w:left="1180" w:right="1180"/>
          <w:footerReference w:type="default" r:id="rId54"/>
          <w:pgSz w:w="12040" w:h="15800"/>
        </w:sectPr>
      </w:pPr>
      <w:rPr/>
    </w:p>
    <w:p>
      <w:pPr>
        <w:spacing w:before="28" w:after="0" w:line="240" w:lineRule="auto"/>
        <w:ind w:left="1096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0.414913pt;margin-top:-3.285975pt;width:473.05117pt;height:.1pt;mso-position-horizontal-relative:page;mso-position-vertical-relative:paragraph;z-index:-16702" coordorigin="1208,-66" coordsize="9461,2">
            <v:shape style="position:absolute;left:1208;top:-66;width:9461;height:2" coordorigin="1208,-66" coordsize="9461,0" path="m1208,-66l10669,-66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0.414913pt;margin-top:50.920326pt;width:473.05117pt;height:.1pt;mso-position-horizontal-relative:page;mso-position-vertical-relative:paragraph;z-index:-16701" coordorigin="1208,1018" coordsize="9461,2">
            <v:shape style="position:absolute;left:1208;top:1018;width:9461;height:2" coordorigin="1208,1018" coordsize="9461,0" path="m1208,1018l10669,1018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Echoin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g</w:t>
      </w:r>
      <w:r>
        <w:rPr>
          <w:rFonts w:ascii="Arial" w:hAnsi="Arial" w:cs="Arial" w:eastAsia="Arial"/>
          <w:sz w:val="64"/>
          <w:szCs w:val="64"/>
          <w:spacing w:val="47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Lot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s</w:t>
      </w:r>
      <w:r>
        <w:rPr>
          <w:rFonts w:ascii="Arial" w:hAnsi="Arial" w:cs="Arial" w:eastAsia="Arial"/>
          <w:sz w:val="64"/>
          <w:szCs w:val="64"/>
          <w:spacing w:val="81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o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f</w:t>
      </w:r>
      <w:r>
        <w:rPr>
          <w:rFonts w:ascii="Arial" w:hAnsi="Arial" w:cs="Arial" w:eastAsia="Arial"/>
          <w:sz w:val="64"/>
          <w:szCs w:val="64"/>
          <w:spacing w:val="53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Chars</w:t>
      </w:r>
      <w:r>
        <w:rPr>
          <w:rFonts w:ascii="Arial" w:hAnsi="Arial" w:cs="Arial" w:eastAsia="Arial"/>
          <w:sz w:val="64"/>
          <w:szCs w:val="64"/>
          <w:spacing w:val="129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2"/>
        </w:rPr>
        <w:t>#3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copy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lots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5" w:lineRule="exact"/>
        <w:ind w:left="57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59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6" w:after="0" w:line="373" w:lineRule="exact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count=O;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4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Make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use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getchar(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6" w:lineRule="exact"/>
        <w:ind w:left="9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3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94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7"/>
          <w:w w:val="7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93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101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8" w:after="0" w:line="240" w:lineRule="auto"/>
        <w:ind w:left="1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25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3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18"/>
          <w:w w:val="70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8" w:lineRule="exact"/>
        <w:ind w:left="1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putchar{ch);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02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7" w:after="0" w:line="240" w:lineRule="auto"/>
        <w:ind w:left="100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printf("\n%d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were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read.\n",count);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7" w:lineRule="exact"/>
        <w:ind w:left="59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58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p214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6" w:lineRule="exact"/>
        <w:ind w:left="6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"Go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ahead,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make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my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day",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said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burly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operator</w:t>
      </w:r>
      <w:r>
        <w:rPr>
          <w:rFonts w:ascii="Courier New" w:hAnsi="Courier New" w:cs="Courier New" w:eastAsia="Courier New"/>
          <w:sz w:val="33"/>
          <w:szCs w:val="33"/>
          <w:spacing w:val="2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30"/>
          <w:w w:val="70"/>
          <w:position w:val="3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/"'Z[enter]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"Go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ahead,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make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my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day",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said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burly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operator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1"/>
          <w:position w:val="2"/>
        </w:rPr>
        <w:t>54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were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read.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00" w:bottom="280" w:left="1120" w:right="1100"/>
          <w:footerReference w:type="default" r:id="rId55"/>
          <w:pgSz w:w="12040" w:h="15800"/>
        </w:sectPr>
      </w:pPr>
      <w:rPr/>
    </w:p>
    <w:p>
      <w:pPr>
        <w:spacing w:before="15" w:after="0" w:line="240" w:lineRule="auto"/>
        <w:ind w:left="112" w:right="-93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1.131298pt;margin-top:4.720081pt;width:349.117017pt;height:.1pt;mso-position-horizontal-relative:page;mso-position-vertical-relative:paragraph;z-index:-16700" coordorigin="1223,94" coordsize="6982,2">
            <v:shape style="position:absolute;left:1223;top:94;width:6982;height:2" coordorigin="1223,94" coordsize="6982,0" path="m1223,94l8205,94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#2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tabs>
          <w:tab w:pos="14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30"/>
          <w:szCs w:val="30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Echoin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g</w:t>
      </w:r>
      <w:r>
        <w:rPr>
          <w:rFonts w:ascii="Arial" w:hAnsi="Arial" w:cs="Arial" w:eastAsia="Arial"/>
          <w:sz w:val="28"/>
          <w:szCs w:val="28"/>
          <w:spacing w:val="6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Lot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8"/>
          <w:szCs w:val="28"/>
          <w:spacing w:val="5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8"/>
          <w:szCs w:val="28"/>
          <w:spacing w:val="3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Chars</w:t>
      </w:r>
      <w:r>
        <w:rPr>
          <w:rFonts w:ascii="Arial" w:hAnsi="Arial" w:cs="Arial" w:eastAsia="Arial"/>
          <w:sz w:val="28"/>
          <w:szCs w:val="28"/>
          <w:spacing w:val="71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position w:val="1"/>
        </w:rPr>
        <w:t>#3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100"/>
          <w:cols w:num="2" w:equalWidth="0">
            <w:col w:w="1583" w:space="3119"/>
            <w:col w:w="5118"/>
          </w:cols>
        </w:sectPr>
      </w:pPr>
      <w:rPr/>
    </w:p>
    <w:p>
      <w:pPr>
        <w:spacing w:before="31" w:after="0" w:line="240" w:lineRule="auto"/>
        <w:ind w:left="1890" w:right="1707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3.129715pt;margin-top:-4.590693pt;width:470.698113pt;height:.1pt;mso-position-horizontal-relative:page;mso-position-vertical-relative:paragraph;z-index:-16699" coordorigin="1463,-92" coordsize="9414,2">
            <v:shape style="position:absolute;left:1463;top:-92;width:9414;height:2" coordorigin="1463,-92" coordsize="9414,0" path="m1463,-92l10877,-92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STDI</w: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N</w:t>
      </w:r>
      <w:r>
        <w:rPr>
          <w:rFonts w:ascii="Arial" w:hAnsi="Arial" w:cs="Arial" w:eastAsia="Arial"/>
          <w:sz w:val="60"/>
          <w:szCs w:val="60"/>
          <w:spacing w:val="83"/>
          <w:w w:val="100"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0"/>
          <w:szCs w:val="60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</w:rPr>
        <w:t>STDOUT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59" w:right="-20"/>
        <w:jc w:val="left"/>
        <w:tabs>
          <w:tab w:pos="1360" w:val="left"/>
        </w:tabs>
        <w:rPr>
          <w:rFonts w:ascii="Times New Roman" w:hAnsi="Times New Roman" w:cs="Times New Roman" w:eastAsia="Times New Roman"/>
          <w:sz w:val="60"/>
          <w:szCs w:val="60"/>
        </w:rPr>
      </w:pPr>
      <w:rPr/>
      <w:r>
        <w:rPr/>
        <w:pict>
          <v:group style="position:absolute;margin-left:72.89151pt;margin-top:-8.541956pt;width:470.459906pt;height:.1pt;mso-position-horizontal-relative:page;mso-position-vertical-relative:paragraph;z-index:-16698" coordorigin="1458,-171" coordsize="9409,2">
            <v:shape style="position:absolute;left:1458;top:-171;width:9409;height:2" coordorigin="1458,-171" coordsize="9409,0" path="m1458,-171l10867,-17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Defaults: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7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-12"/>
          <w:w w:val="77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7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68"/>
          <w:w w:val="7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6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-8"/>
          <w:w w:val="76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6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</w:r>
    </w:p>
    <w:p>
      <w:pPr>
        <w:spacing w:before="15" w:after="0" w:line="240" w:lineRule="auto"/>
        <w:ind w:left="134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device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340" w:right="761" w:firstLine="-491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scanf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stdin,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printf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always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stdout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31" w:right="1007" w:firstLine="-486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stdout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26" w:right="656" w:firstLine="-486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scanf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redirection,</w:t>
      </w:r>
      <w:r>
        <w:rPr>
          <w:rFonts w:ascii="Arial" w:hAnsi="Arial" w:cs="Arial" w:eastAsia="Arial"/>
          <w:sz w:val="35"/>
          <w:szCs w:val="35"/>
          <w:spacing w:val="-34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you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accomplish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limite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110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Great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testing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31" w:right="-20"/>
        <w:jc w:val="left"/>
        <w:tabs>
          <w:tab w:pos="1300" w:val="left"/>
          <w:tab w:pos="7460" w:val="left"/>
        </w:tabs>
        <w:rPr>
          <w:rFonts w:ascii="Times New Roman" w:hAnsi="Times New Roman" w:cs="Times New Roman" w:eastAsia="Times New Roman"/>
          <w:sz w:val="38"/>
          <w:szCs w:val="38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6"/>
        </w:rPr>
        <w:t>UNIX</w:t>
      </w:r>
      <w:r>
        <w:rPr>
          <w:rFonts w:ascii="Arial" w:hAnsi="Arial" w:cs="Arial" w:eastAsia="Arial"/>
          <w:sz w:val="34"/>
          <w:szCs w:val="34"/>
          <w:spacing w:val="0"/>
          <w:w w:val="96"/>
        </w:rPr>
        <w:t>™</w:t>
      </w:r>
      <w:r>
        <w:rPr>
          <w:rFonts w:ascii="Arial" w:hAnsi="Arial" w:cs="Arial" w:eastAsia="Arial"/>
          <w:sz w:val="34"/>
          <w:szCs w:val="34"/>
          <w:spacing w:val="10"/>
          <w:w w:val="9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systems,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7"/>
        </w:rPr>
        <w:t>PCDOS,</w:t>
      </w:r>
      <w:r>
        <w:rPr>
          <w:rFonts w:ascii="Arial" w:hAnsi="Arial" w:cs="Arial" w:eastAsia="Arial"/>
          <w:sz w:val="35"/>
          <w:szCs w:val="35"/>
          <w:spacing w:val="-13"/>
          <w:w w:val="9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VM</w:t>
      </w:r>
      <w:r>
        <w:rPr>
          <w:rFonts w:ascii="Arial" w:hAnsi="Arial" w:cs="Arial" w:eastAsia="Arial"/>
          <w:sz w:val="34"/>
          <w:szCs w:val="34"/>
          <w:spacing w:val="-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</w:r>
    </w:p>
    <w:p>
      <w:pPr>
        <w:spacing w:before="67" w:after="0" w:line="240" w:lineRule="auto"/>
        <w:ind w:left="133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MVS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(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IBM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</w:t>
      </w:r>
      <w:r>
        <w:rPr>
          <w:rFonts w:ascii="Arial" w:hAnsi="Arial" w:cs="Arial" w:eastAsia="Arial"/>
          <w:sz w:val="34"/>
          <w:szCs w:val="34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only)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3" w:right="47"/>
        <w:jc w:val="center"/>
        <w:tabs>
          <w:tab w:pos="4620" w:val="left"/>
          <w:tab w:pos="68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9.318398pt;margin-top:1.701215pt;width:470.459906pt;height:.1pt;mso-position-horizontal-relative:page;mso-position-vertical-relative:paragraph;z-index:-16697" coordorigin="1386,34" coordsize="9409,2">
            <v:shape style="position:absolute;left:1386;top:34;width:9409;height:2" coordorigin="1386,34" coordsize="9409,0" path="m1386,34l10796,34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#2</w:t>
      </w:r>
      <w:r>
        <w:rPr>
          <w:rFonts w:ascii="Arial" w:hAnsi="Arial" w:cs="Arial" w:eastAsia="Arial"/>
          <w:sz w:val="28"/>
          <w:szCs w:val="28"/>
          <w:spacing w:val="-6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STDI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8"/>
          <w:szCs w:val="2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and</w:t>
      </w:r>
      <w:r>
        <w:rPr>
          <w:rFonts w:ascii="Arial" w:hAnsi="Arial" w:cs="Arial" w:eastAsia="Arial"/>
          <w:sz w:val="28"/>
          <w:szCs w:val="28"/>
          <w:spacing w:val="4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STDOUT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280" w:right="1200"/>
          <w:footerReference w:type="default" r:id="rId56"/>
          <w:pgSz w:w="12120" w:h="15800"/>
        </w:sectPr>
      </w:pPr>
      <w:rPr/>
    </w:p>
    <w:p>
      <w:pPr>
        <w:spacing w:before="22" w:after="0" w:line="240" w:lineRule="auto"/>
        <w:ind w:left="3134" w:right="301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56.745159pt;margin-top:-5.613628pt;width:473.594627pt;height:.1pt;mso-position-horizontal-relative:page;mso-position-vertical-relative:paragraph;z-index:-16696" coordorigin="1135,-112" coordsize="9472,2">
            <v:shape style="position:absolute;left:1135;top:-112;width:9472;height:2" coordorigin="1135,-112" coordsize="9472,0" path="m1135,-112l10607,-112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56.984592pt;margin-top:48.778244pt;width:473.834058pt;height:.1pt;mso-position-horizontal-relative:page;mso-position-vertical-relative:paragraph;z-index:-16695" coordorigin="1140,976" coordsize="9477,2">
            <v:shape style="position:absolute;left:1140;top:976;width:9477;height:2" coordorigin="1140,976" coordsize="9477,0" path="m1140,976l10616,976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4"/>
          <w:b/>
          <w:bCs/>
        </w:rPr>
        <w:t>Redirection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579" w:right="1593" w:firstLine="29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Redirectio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great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flexibilit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write,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test,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9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stdin,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program'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s</w:t>
      </w:r>
      <w:r>
        <w:rPr>
          <w:rFonts w:ascii="Arial" w:hAnsi="Arial" w:cs="Arial" w:eastAsia="Arial"/>
          <w:sz w:val="35"/>
          <w:szCs w:val="35"/>
          <w:spacing w:val="11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0" w:after="0" w:line="272" w:lineRule="auto"/>
        <w:ind w:left="602" w:right="627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</w:rPr>
        <w:t>'&lt;'</w:t>
      </w:r>
      <w:r>
        <w:rPr>
          <w:rFonts w:ascii="Arial" w:hAnsi="Arial" w:cs="Arial" w:eastAsia="Arial"/>
          <w:sz w:val="41"/>
          <w:szCs w:val="41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8"/>
        </w:rPr>
        <w:t>{.</w:t>
      </w:r>
      <w:r>
        <w:rPr>
          <w:rFonts w:ascii="Arial" w:hAnsi="Arial" w:cs="Arial" w:eastAsia="Arial"/>
          <w:sz w:val="35"/>
          <w:szCs w:val="35"/>
          <w:spacing w:val="0"/>
          <w:w w:val="14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9" w:lineRule="auto"/>
        <w:ind w:left="583" w:right="604" w:firstLine="10"/>
        <w:jc w:val="left"/>
        <w:tabs>
          <w:tab w:pos="3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stdout,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program'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s</w:t>
      </w:r>
      <w:r>
        <w:rPr>
          <w:rFonts w:ascii="Arial" w:hAnsi="Arial" w:cs="Arial" w:eastAsia="Arial"/>
          <w:sz w:val="35"/>
          <w:szCs w:val="35"/>
          <w:spacing w:val="1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with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'&gt;'</w:t>
      </w:r>
      <w:r>
        <w:rPr>
          <w:rFonts w:ascii="Arial" w:hAnsi="Arial" w:cs="Arial" w:eastAsia="Arial"/>
          <w:sz w:val="41"/>
          <w:szCs w:val="41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-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{PCDOS</w:t>
      </w:r>
      <w:r>
        <w:rPr>
          <w:rFonts w:ascii="Arial" w:hAnsi="Arial" w:cs="Arial" w:eastAsia="Arial"/>
          <w:sz w:val="35"/>
          <w:szCs w:val="35"/>
          <w:spacing w:val="-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0"/>
        </w:rPr>
        <w:t>UNIX™</w:t>
      </w:r>
      <w:r>
        <w:rPr>
          <w:rFonts w:ascii="Arial" w:hAnsi="Arial" w:cs="Arial" w:eastAsia="Arial"/>
          <w:sz w:val="35"/>
          <w:szCs w:val="35"/>
          <w:spacing w:val="0"/>
          <w:w w:val="90"/>
        </w:rPr>
        <w:t>)</w:t>
      </w:r>
      <w:r>
        <w:rPr>
          <w:rFonts w:ascii="Arial" w:hAnsi="Arial" w:cs="Arial" w:eastAsia="Arial"/>
          <w:sz w:val="35"/>
          <w:szCs w:val="35"/>
          <w:spacing w:val="35"/>
          <w:w w:val="9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'&gt;&gt;'</w:t>
      </w:r>
      <w:r>
        <w:rPr>
          <w:rFonts w:ascii="Arial" w:hAnsi="Arial" w:cs="Arial" w:eastAsia="Arial"/>
          <w:sz w:val="41"/>
          <w:szCs w:val="41"/>
          <w:spacing w:val="10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append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redirecte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</w:t>
      </w:r>
      <w:r>
        <w:rPr>
          <w:rFonts w:ascii="Arial" w:hAnsi="Arial" w:cs="Arial" w:eastAsia="Arial"/>
          <w:sz w:val="35"/>
          <w:szCs w:val="35"/>
          <w:spacing w:val="7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1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2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already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exists.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598" w:right="948" w:firstLine="-5"/>
        <w:jc w:val="left"/>
        <w:tabs>
          <w:tab w:pos="2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stream,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stderr,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error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messages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sent.</w:t>
      </w:r>
      <w:r>
        <w:rPr>
          <w:rFonts w:ascii="Arial" w:hAnsi="Arial" w:cs="Arial" w:eastAsia="Arial"/>
          <w:sz w:val="35"/>
          <w:szCs w:val="35"/>
          <w:spacing w:val="-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also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default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device.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strea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keep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error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87" w:lineRule="auto"/>
        <w:ind w:left="602" w:right="918" w:firstLine="10"/>
        <w:jc w:val="left"/>
        <w:tabs>
          <w:tab w:pos="3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non-dat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messages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gettin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mixed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stream.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The.</w:t>
      </w:r>
      <w:r>
        <w:rPr>
          <w:rFonts w:ascii="Arial" w:hAnsi="Arial" w:cs="Arial" w:eastAsia="Arial"/>
          <w:sz w:val="35"/>
          <w:szCs w:val="35"/>
          <w:spacing w:val="-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strea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under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UNIX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™</w:t>
      </w:r>
      <w:r>
        <w:rPr>
          <w:rFonts w:ascii="Arial" w:hAnsi="Arial" w:cs="Arial" w:eastAsia="Arial"/>
          <w:sz w:val="35"/>
          <w:szCs w:val="35"/>
          <w:spacing w:val="5"/>
          <w:w w:val="9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systems.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" w:right="40"/>
        <w:jc w:val="center"/>
        <w:tabs>
          <w:tab w:pos="4660" w:val="left"/>
          <w:tab w:pos="80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6.984592pt;margin-top:2.349306pt;width:367.287238pt;height:.1pt;mso-position-horizontal-relative:page;mso-position-vertical-relative:paragraph;z-index:-16694" coordorigin="1140,47" coordsize="7346,2">
            <v:shape style="position:absolute;left:1140;top:47;width:7346;height:2" coordorigin="1140,47" coordsize="7346,0" path="m1140,47l8485,4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</w:t>
      </w:r>
      <w:r>
        <w:rPr>
          <w:rFonts w:ascii="Arial" w:hAnsi="Arial" w:cs="Arial" w:eastAsia="Arial"/>
          <w:sz w:val="28"/>
          <w:szCs w:val="28"/>
          <w:spacing w:val="36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#2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>16</w:t>
      </w:r>
      <w:r>
        <w:rPr>
          <w:rFonts w:ascii="Times New Roman" w:hAnsi="Times New Roman" w:cs="Times New Roman" w:eastAsia="Times New Roman"/>
          <w:sz w:val="30"/>
          <w:szCs w:val="30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Redirection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260" w:bottom="280" w:left="1040" w:right="1380"/>
          <w:footerReference w:type="default" r:id="rId57"/>
          <w:pgSz w:w="12120" w:h="15800"/>
        </w:sectPr>
      </w:pPr>
      <w:rPr/>
    </w:p>
    <w:p>
      <w:pPr>
        <w:spacing w:before="21" w:after="0" w:line="240" w:lineRule="auto"/>
        <w:ind w:left="237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987389pt;margin-top:-4.434315pt;width:472.235711pt;height:.1pt;mso-position-horizontal-relative:page;mso-position-vertical-relative:paragraph;z-index:-16693" coordorigin="1400,-89" coordsize="9445,2">
            <v:shape style="position:absolute;left:1400;top:-89;width:9445;height:2" coordorigin="1400,-89" coordsize="9445,0" path="m1400,-89l10844,-8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74852pt;margin-top:49.755569pt;width:472.235711pt;height:.1pt;mso-position-horizontal-relative:page;mso-position-vertical-relative:paragraph;z-index:-16692" coordorigin="1395,995" coordsize="9445,2">
            <v:shape style="position:absolute;left:1395;top:995;width:9445;height:2" coordorigin="1395,995" coordsize="9445,0" path="m1395,995l10840,995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Redirection</w:t>
      </w:r>
      <w:r>
        <w:rPr>
          <w:rFonts w:ascii="Arial" w:hAnsi="Arial" w:cs="Arial" w:eastAsia="Arial"/>
          <w:sz w:val="61"/>
          <w:szCs w:val="6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Rules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1430" w:right="541" w:firstLine="-492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connect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executable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·It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connec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another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</w:t>
      </w:r>
      <w:r>
        <w:rPr>
          <w:rFonts w:ascii="Arial" w:hAnsi="Arial" w:cs="Arial" w:eastAsia="Arial"/>
          <w:sz w:val="35"/>
          <w:szCs w:val="35"/>
          <w:spacing w:val="-1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another.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11" w:right="464" w:firstLine="-487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nor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directe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more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device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operators.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406" w:right="1034" w:firstLine="-492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required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around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unfortunately,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operating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dependent.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48" w:header="0" w:top="1340" w:bottom="740" w:left="1140" w:right="1220"/>
          <w:footerReference w:type="default" r:id="rId58"/>
          <w:pgSz w:w="12120" w:h="15800"/>
        </w:sectPr>
      </w:pPr>
      <w:rPr/>
    </w:p>
    <w:p>
      <w:pPr>
        <w:spacing w:before="27" w:after="0" w:line="240" w:lineRule="auto"/>
        <w:ind w:left="220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012642pt;margin-top:-3.367835pt;width:473.834058pt;height:.1pt;mso-position-horizontal-relative:page;mso-position-vertical-relative:paragraph;z-index:-16691" coordorigin="1240,-67" coordsize="9477,2">
            <v:shape style="position:absolute;left:1240;top:-67;width:9477;height:2" coordorigin="1240,-67" coordsize="9477,0" path="m1240,-67l10717,-6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252075pt;margin-top:50.904232pt;width:474.073489pt;height:.1pt;mso-position-horizontal-relative:page;mso-position-vertical-relative:paragraph;z-index:-16690" coordorigin="1245,1018" coordsize="9481,2">
            <v:shape style="position:absolute;left:1245;top:1018;width:9481;height:2" coordorigin="1245,1018" coordsize="9481,0" path="m1245,1018l10727,1018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</w:t>
      </w:r>
      <w:r>
        <w:rPr>
          <w:rFonts w:ascii="Arial" w:hAnsi="Arial" w:cs="Arial" w:eastAsia="Arial"/>
          <w:sz w:val="63"/>
          <w:szCs w:val="63"/>
          <w:spacing w:val="5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Characte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r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1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Countin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15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Program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3" w:lineRule="exact"/>
        <w:ind w:left="6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20" w:lineRule="exact"/>
        <w:ind w:left="1039" w:right="-20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52"/>
          <w:w w:val="6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80"/>
          <w:w w:val="65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5"/>
          <w:position w:val="3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11"/>
          <w:w w:val="65"/>
          <w:position w:val="3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5"/>
          <w:position w:val="3"/>
        </w:rPr>
        <w:t>a;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7" w:after="0" w:line="356" w:lineRule="exact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1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7"/>
          <w:w w:val="74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1"/>
        </w:rPr>
        <w:t>(getchar())</w:t>
      </w:r>
      <w:r>
        <w:rPr>
          <w:rFonts w:ascii="Courier New" w:hAnsi="Courier New" w:cs="Courier New" w:eastAsia="Courier New"/>
          <w:sz w:val="33"/>
          <w:szCs w:val="33"/>
          <w:spacing w:val="128"/>
          <w:w w:val="74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3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1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2" w:lineRule="exact"/>
        <w:ind w:left="1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3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70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8"/>
          <w:position w:val="3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6"/>
          <w:w w:val="68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3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41"/>
          <w:w w:val="68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+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3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characters.\n'',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17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count);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0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exit(e);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7" w:after="0" w:line="222" w:lineRule="auto"/>
        <w:ind w:left="589" w:right="6830" w:firstLine="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p218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abcdefg[enter]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hi</w:t>
      </w:r>
      <w:r>
        <w:rPr>
          <w:rFonts w:ascii="Courier New" w:hAnsi="Courier New" w:cs="Courier New" w:eastAsia="Courier New"/>
          <w:sz w:val="33"/>
          <w:szCs w:val="33"/>
          <w:spacing w:val="-45"/>
          <w:w w:val="73"/>
        </w:rPr>
        <w:t>j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kl</w:t>
      </w:r>
      <w:r>
        <w:rPr>
          <w:rFonts w:ascii="Courier New" w:hAnsi="Courier New" w:cs="Courier New" w:eastAsia="Courier New"/>
          <w:sz w:val="33"/>
          <w:szCs w:val="33"/>
          <w:spacing w:val="-14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mno</w:t>
      </w:r>
      <w:r>
        <w:rPr>
          <w:rFonts w:ascii="Courier New" w:hAnsi="Courier New" w:cs="Courier New" w:eastAsia="Courier New"/>
          <w:sz w:val="33"/>
          <w:szCs w:val="33"/>
          <w:spacing w:val="-53"/>
          <w:w w:val="72"/>
        </w:rPr>
        <w:t>p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qrstu</w:t>
      </w:r>
      <w:r>
        <w:rPr>
          <w:rFonts w:ascii="Courier New" w:hAnsi="Courier New" w:cs="Courier New" w:eastAsia="Courier New"/>
          <w:sz w:val="33"/>
          <w:szCs w:val="33"/>
          <w:spacing w:val="-41"/>
          <w:w w:val="72"/>
        </w:rPr>
        <w:t>v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wxyz"'Z[enter]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2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29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p218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&lt;</w:t>
      </w:r>
      <w:r>
        <w:rPr>
          <w:rFonts w:ascii="Courier New" w:hAnsi="Courier New" w:cs="Courier New" w:eastAsia="Courier New"/>
          <w:sz w:val="33"/>
          <w:szCs w:val="33"/>
          <w:spacing w:val="-18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p218.c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183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5" w:after="0" w:line="694" w:lineRule="exact"/>
        <w:ind w:left="608" w:right="5127" w:firstLine="-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p218</w:t>
      </w:r>
      <w:r>
        <w:rPr>
          <w:rFonts w:ascii="Courier New" w:hAnsi="Courier New" w:cs="Courier New" w:eastAsia="Courier New"/>
          <w:sz w:val="33"/>
          <w:szCs w:val="33"/>
          <w:spacing w:val="-20"/>
          <w:w w:val="74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6"/>
          <w:szCs w:val="26"/>
          <w:spacing w:val="-2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p218.c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&gt;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whatever.fil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type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whatever.fil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1" w:lineRule="exact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183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characters.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548" w:header="0" w:top="1260" w:bottom="740" w:left="1140" w:right="1220"/>
          <w:footerReference w:type="default" r:id="rId59"/>
          <w:pgSz w:w="12120" w:h="15800"/>
        </w:sectPr>
      </w:pPr>
      <w:rPr/>
    </w:p>
    <w:p>
      <w:pPr>
        <w:spacing w:before="17" w:after="0" w:line="240" w:lineRule="auto"/>
        <w:ind w:left="176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0.942848pt;margin-top:-4.75396pt;width:471.757982pt;height:.1pt;mso-position-horizontal-relative:page;mso-position-vertical-relative:paragraph;z-index:-16689" coordorigin="1419,-95" coordsize="9435,2">
            <v:shape style="position:absolute;left:1419;top:-95;width:9435;height:2" coordorigin="1419,-95" coordsize="9435,0" path="m1419,-95l10854,-9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942848pt;margin-top:49.55555pt;width:471.757982pt;height:.1pt;mso-position-horizontal-relative:page;mso-position-vertical-relative:paragraph;z-index:-16688" coordorigin="1419,991" coordsize="9435,2">
            <v:shape style="position:absolute;left:1419;top:991;width:9435;height:2" coordorigin="1419,991" coordsize="9435,0" path="m1419,991l10854,99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598740pt;margin-top:757.342529pt;width:471.757982pt;height:.1pt;mso-position-horizontal-relative:page;mso-position-vertical-relative:page;z-index:-16687" coordorigin="1352,15147" coordsize="9435,2">
            <v:shape style="position:absolute;left:1352;top:15147;width:9435;height:2" coordorigin="1352,15147" coordsize="9435,0" path="m1352,15147l10787,1514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61"/>
          <w:szCs w:val="61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Uppercasing</w:t>
      </w:r>
      <w:r>
        <w:rPr>
          <w:rFonts w:ascii="Arial" w:hAnsi="Arial" w:cs="Arial" w:eastAsia="Arial"/>
          <w:sz w:val="61"/>
          <w:szCs w:val="61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Filter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auto"/>
        <w:ind w:left="737" w:right="573" w:firstLine="10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stdin,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changes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stdout.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Examples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sor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7"/>
          <w:szCs w:val="37"/>
          <w:spacing w:val="55"/>
          <w:w w:val="81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i/>
        </w:rPr>
        <w:t>more,</w:t>
      </w:r>
      <w:r>
        <w:rPr>
          <w:rFonts w:ascii="Times New Roman" w:hAnsi="Times New Roman" w:cs="Times New Roman" w:eastAsia="Times New Roman"/>
          <w:sz w:val="41"/>
          <w:szCs w:val="41"/>
          <w:spacing w:val="1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convert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uppercase: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742" w:right="6362"/>
        <w:jc w:val="both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4" w:lineRule="exact"/>
        <w:ind w:left="728" w:right="8063"/>
        <w:jc w:val="both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747" w:right="8820"/>
        <w:jc w:val="both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18" w:after="0" w:line="373" w:lineRule="exact"/>
        <w:ind w:left="116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1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31"/>
          <w:w w:val="73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getchar(}}</w:t>
      </w:r>
      <w:r>
        <w:rPr>
          <w:rFonts w:ascii="Courier New" w:hAnsi="Courier New" w:cs="Courier New" w:eastAsia="Courier New"/>
          <w:sz w:val="33"/>
          <w:szCs w:val="33"/>
          <w:spacing w:val="22"/>
          <w:w w:val="7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3"/>
        </w:rPr>
        <w:t>!=</w:t>
      </w:r>
      <w:r>
        <w:rPr>
          <w:rFonts w:ascii="Arial" w:hAnsi="Arial" w:cs="Arial" w:eastAsia="Arial"/>
          <w:sz w:val="24"/>
          <w:szCs w:val="24"/>
          <w:spacing w:val="47"/>
          <w:w w:val="12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26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9" w:lineRule="exact"/>
        <w:ind w:left="1677" w:right="4610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32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toupper</w:t>
      </w:r>
      <w:r>
        <w:rPr>
          <w:rFonts w:ascii="Courier New" w:hAnsi="Courier New" w:cs="Courier New" w:eastAsia="Courier New"/>
          <w:sz w:val="33"/>
          <w:szCs w:val="33"/>
          <w:spacing w:val="23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37"/>
          <w:w w:val="100"/>
          <w:position w:val="2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91"/>
          <w:position w:val="2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1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exit(O);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2" w:lineRule="exact"/>
        <w:ind w:left="73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71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p219</w:t>
      </w:r>
      <w:r>
        <w:rPr>
          <w:rFonts w:ascii="Courier New" w:hAnsi="Courier New" w:cs="Courier New" w:eastAsia="Courier New"/>
          <w:sz w:val="31"/>
          <w:szCs w:val="31"/>
          <w:spacing w:val="-4"/>
          <w:w w:val="77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5"/>
          <w:szCs w:val="25"/>
          <w:spacing w:val="-1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p219.c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55" w:lineRule="exact"/>
        <w:ind w:left="7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9" w:lineRule="exact"/>
        <w:ind w:left="7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72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240" w:lineRule="auto"/>
        <w:ind w:left="11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1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36"/>
          <w:w w:val="73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GETCHAR(}}</w:t>
      </w:r>
      <w:r>
        <w:rPr>
          <w:rFonts w:ascii="Courier New" w:hAnsi="Courier New" w:cs="Courier New" w:eastAsia="Courier New"/>
          <w:sz w:val="33"/>
          <w:szCs w:val="33"/>
          <w:spacing w:val="22"/>
          <w:w w:val="7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  <w:position w:val="3"/>
        </w:rPr>
        <w:t>!=</w:t>
      </w:r>
      <w:r>
        <w:rPr>
          <w:rFonts w:ascii="Arial" w:hAnsi="Arial" w:cs="Arial" w:eastAsia="Arial"/>
          <w:sz w:val="24"/>
          <w:szCs w:val="24"/>
          <w:spacing w:val="55"/>
          <w:w w:val="12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26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1672" w:right="4666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28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TOUPPER</w:t>
      </w:r>
      <w:r>
        <w:rPr>
          <w:rFonts w:ascii="Courier New" w:hAnsi="Courier New" w:cs="Courier New" w:eastAsia="Courier New"/>
          <w:sz w:val="33"/>
          <w:szCs w:val="33"/>
          <w:spacing w:val="30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105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25"/>
          <w:w w:val="105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1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EXI</w:t>
      </w:r>
      <w:r>
        <w:rPr>
          <w:rFonts w:ascii="Courier New" w:hAnsi="Courier New" w:cs="Courier New" w:eastAsia="Courier New"/>
          <w:sz w:val="33"/>
          <w:szCs w:val="33"/>
          <w:spacing w:val="-70"/>
          <w:w w:val="71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(0};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3" w:lineRule="exact"/>
        <w:ind w:left="72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pgMar w:footer="548" w:header="0" w:top="1420" w:bottom="740" w:left="1140" w:right="1240"/>
          <w:footerReference w:type="default" r:id="rId60"/>
          <w:pgSz w:w="12120" w:h="15800"/>
        </w:sectPr>
      </w:pPr>
      <w:rPr/>
    </w:p>
    <w:p>
      <w:pPr>
        <w:spacing w:before="22" w:after="0" w:line="240" w:lineRule="auto"/>
        <w:ind w:left="2371" w:right="2430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1.457546pt;margin-top:-4.102664pt;width:470.936321pt;height:.1pt;mso-position-horizontal-relative:page;mso-position-vertical-relative:paragraph;z-index:-16686" coordorigin="1229,-82" coordsize="9419,2">
            <v:shape style="position:absolute;left:1229;top:-82;width:9419;height:2" coordorigin="1229,-82" coordsize="9419,0" path="m1229,-82l10648,-8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1.695755pt;margin-top:50.005287pt;width:471.174528pt;height:.1pt;mso-position-horizontal-relative:page;mso-position-vertical-relative:paragraph;z-index:-16685" coordorigin="1234,1000" coordsize="9423,2">
            <v:shape style="position:absolute;left:1234;top:1000;width:9423;height:2" coordorigin="1234,1000" coordsize="9423,0" path="m1234,1000l10657,1000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1.695755pt;margin-top:748.791931pt;width:384.466981pt;height:.1pt;mso-position-horizontal-relative:page;mso-position-vertical-relative:page;z-index:-16684" coordorigin="1234,14976" coordsize="7689,2">
            <v:shape style="position:absolute;left:1234;top:14976;width:7689;height:2" coordorigin="1234,14976" coordsize="7689,0" path="m1234,14976l8923,14976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printf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()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11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&amp;</w:t>
      </w:r>
      <w:r>
        <w:rPr>
          <w:rFonts w:ascii="Arial" w:hAnsi="Arial" w:cs="Arial" w:eastAsia="Arial"/>
          <w:sz w:val="62"/>
          <w:szCs w:val="62"/>
          <w:spacing w:val="66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3"/>
        </w:rPr>
        <w:t>scanf</w:t>
      </w:r>
      <w:r>
        <w:rPr>
          <w:rFonts w:ascii="Arial" w:hAnsi="Arial" w:cs="Arial" w:eastAsia="Arial"/>
          <w:sz w:val="62"/>
          <w:szCs w:val="62"/>
          <w:spacing w:val="0"/>
          <w:w w:val="104"/>
        </w:rPr>
        <w:t>()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"standard"</w:t>
      </w:r>
      <w:r>
        <w:rPr>
          <w:rFonts w:ascii="Arial" w:hAnsi="Arial" w:cs="Arial" w:eastAsia="Arial"/>
          <w:sz w:val="35"/>
          <w:szCs w:val="35"/>
          <w:spacing w:val="51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299" w:right="1119" w:firstLine="-505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optional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arguments.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20"/>
          <w:w w:val="15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·Variou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1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1285" w:right="1714" w:firstLine="-491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MUST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list.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9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22"/>
          <w:w w:val="8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RIGHT!</w:t>
      </w:r>
      <w:r>
        <w:rPr>
          <w:rFonts w:ascii="Courier New" w:hAnsi="Courier New" w:cs="Courier New" w:eastAsia="Courier New"/>
          <w:sz w:val="33"/>
          <w:szCs w:val="33"/>
          <w:spacing w:val="-14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4" w:lineRule="exact"/>
        <w:ind w:left="17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("The</w:t>
      </w:r>
      <w:r>
        <w:rPr>
          <w:rFonts w:ascii="Courier New" w:hAnsi="Courier New" w:cs="Courier New" w:eastAsia="Courier New"/>
          <w:sz w:val="33"/>
          <w:szCs w:val="33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1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25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29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a,</w:t>
      </w:r>
      <w:r>
        <w:rPr>
          <w:rFonts w:ascii="Courier New" w:hAnsi="Courier New" w:cs="Courier New" w:eastAsia="Courier New"/>
          <w:sz w:val="33"/>
          <w:szCs w:val="33"/>
          <w:spacing w:val="-1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b,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a+b);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36"/>
          <w:w w:val="8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WRONG!</w:t>
      </w:r>
      <w:r>
        <w:rPr>
          <w:rFonts w:ascii="Courier New" w:hAnsi="Courier New" w:cs="Courier New" w:eastAsia="Courier New"/>
          <w:sz w:val="33"/>
          <w:szCs w:val="33"/>
          <w:spacing w:val="-14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4" w:lineRule="exact"/>
        <w:ind w:left="1718" w:right="-20"/>
        <w:jc w:val="left"/>
        <w:tabs>
          <w:tab w:pos="87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("The</w:t>
      </w:r>
      <w:r>
        <w:rPr>
          <w:rFonts w:ascii="Courier New" w:hAnsi="Courier New" w:cs="Courier New" w:eastAsia="Courier New"/>
          <w:sz w:val="33"/>
          <w:szCs w:val="33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1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a,</w:t>
      </w:r>
      <w:r>
        <w:rPr>
          <w:rFonts w:ascii="Courier New" w:hAnsi="Courier New" w:cs="Courier New" w:eastAsia="Courier New"/>
          <w:sz w:val="33"/>
          <w:szCs w:val="33"/>
          <w:spacing w:val="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b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43" w:header="0" w:top="1240" w:bottom="840" w:left="1140" w:right="1240"/>
          <w:footerReference w:type="default" r:id="rId61"/>
          <w:pgSz w:w="12120" w:h="15800"/>
        </w:sectPr>
      </w:pPr>
      <w:rPr/>
    </w:p>
    <w:p>
      <w:pPr>
        <w:spacing w:before="33" w:after="0" w:line="240" w:lineRule="auto"/>
        <w:ind w:left="920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2.957649pt;margin-top:-5.027154pt;width:468.877647pt;height:.1pt;mso-position-horizontal-relative:page;mso-position-vertical-relative:paragraph;z-index:-16683" coordorigin="1459,-101" coordsize="9378,2">
            <v:shape style="position:absolute;left:1459;top:-101;width:9378;height:2" coordorigin="1459,-101" coordsize="9378,0" path="m1459,-101l10837,-101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2.720001pt;margin-top:49.118378pt;width:468.877647pt;height:.1pt;mso-position-horizontal-relative:page;mso-position-vertical-relative:paragraph;z-index:-16682" coordorigin="1454,982" coordsize="9378,2">
            <v:shape style="position:absolute;left:1454;top:982;width:9378;height:2" coordorigin="1454,982" coordsize="9378,0" path="m1454,982l10832,982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9.155296pt;margin-top:756.606262pt;width:468.877647pt;height:.1pt;mso-position-horizontal-relative:page;mso-position-vertical-relative:page;z-index:-16681" coordorigin="1383,15132" coordsize="9378,2">
            <v:shape style="position:absolute;left:1383;top:15132;width:9378;height:2" coordorigin="1383,15132" coordsize="9378,0" path="m1383,15132l10761,15132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59"/>
          <w:szCs w:val="59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59"/>
          <w:szCs w:val="59"/>
          <w:spacing w:val="11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modifiers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left="811" w:right="528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8"/>
        </w:rPr>
        <w:t>'</w:t>
      </w:r>
      <w:r>
        <w:rPr>
          <w:rFonts w:ascii="Arial" w:hAnsi="Arial" w:cs="Arial" w:eastAsia="Arial"/>
          <w:sz w:val="35"/>
          <w:szCs w:val="35"/>
          <w:spacing w:val="-6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4"/>
          <w:w w:val="106"/>
          <w:position w:val="13"/>
        </w:rPr>
        <w:t>0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6"/>
          <w:position w:val="0"/>
        </w:rPr>
        <w:t>/o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6"/>
          <w:position w:val="0"/>
        </w:rPr>
        <w:t>'</w:t>
      </w:r>
      <w:r>
        <w:rPr>
          <w:rFonts w:ascii="Times New Roman" w:hAnsi="Times New Roman" w:cs="Times New Roman" w:eastAsia="Times New Roman"/>
          <w:sz w:val="38"/>
          <w:szCs w:val="38"/>
          <w:spacing w:val="22"/>
          <w:w w:val="106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5"/>
          <w:szCs w:val="35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35"/>
          <w:szCs w:val="35"/>
          <w:spacing w:val="8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element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35"/>
          <w:szCs w:val="35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  <w:position w:val="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35"/>
          <w:szCs w:val="35"/>
          <w:spacing w:val="9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0"/>
        </w:rPr>
        <w:t>order: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5" w:right="-2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characters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4" w:after="0" w:line="240" w:lineRule="auto"/>
        <w:ind w:left="1723" w:right="-20"/>
        <w:jc w:val="left"/>
        <w:tabs>
          <w:tab w:pos="2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2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72"/>
        </w:rPr>
        <w:t>'-</w:t>
      </w:r>
      <w:r>
        <w:rPr>
          <w:rFonts w:ascii="Arial" w:hAnsi="Arial" w:cs="Arial" w:eastAsia="Arial"/>
          <w:sz w:val="35"/>
          <w:szCs w:val="35"/>
          <w:spacing w:val="0"/>
          <w:w w:val="172"/>
        </w:rPr>
        <w:t>'</w:t>
      </w:r>
      <w:r>
        <w:rPr>
          <w:rFonts w:ascii="Arial" w:hAnsi="Arial" w:cs="Arial" w:eastAsia="Arial"/>
          <w:sz w:val="35"/>
          <w:szCs w:val="35"/>
          <w:spacing w:val="-16"/>
          <w:w w:val="17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2"/>
        </w:rPr>
        <w:t>:</w:t>
      </w:r>
      <w:r>
        <w:rPr>
          <w:rFonts w:ascii="Arial" w:hAnsi="Arial" w:cs="Arial" w:eastAsia="Arial"/>
          <w:sz w:val="35"/>
          <w:szCs w:val="35"/>
          <w:spacing w:val="-103"/>
          <w:w w:val="17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left-justif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field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40" w:lineRule="auto"/>
        <w:ind w:left="1718" w:right="-20"/>
        <w:jc w:val="left"/>
        <w:tabs>
          <w:tab w:pos="2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'0'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8"/>
        </w:rPr>
        <w:t>:</w:t>
      </w:r>
      <w:r>
        <w:rPr>
          <w:rFonts w:ascii="Arial" w:hAnsi="Arial" w:cs="Arial" w:eastAsia="Arial"/>
          <w:sz w:val="35"/>
          <w:szCs w:val="35"/>
          <w:spacing w:val="-61"/>
          <w:w w:val="14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'0'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521" w:lineRule="exact"/>
        <w:ind w:left="1714" w:right="-20"/>
        <w:jc w:val="left"/>
        <w:tabs>
          <w:tab w:pos="2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</w:rPr>
        <w:t>•</w:t>
      </w:r>
      <w:r>
        <w:rPr>
          <w:rFonts w:ascii="Arial" w:hAnsi="Arial" w:cs="Arial" w:eastAsia="Arial"/>
          <w:sz w:val="49"/>
          <w:szCs w:val="49"/>
          <w:spacing w:val="-10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'+'</w:t>
      </w:r>
      <w:r>
        <w:rPr>
          <w:rFonts w:ascii="Arial" w:hAnsi="Arial" w:cs="Arial" w:eastAsia="Arial"/>
          <w:sz w:val="49"/>
          <w:szCs w:val="49"/>
          <w:spacing w:val="46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:</w:t>
      </w:r>
      <w:r>
        <w:rPr>
          <w:rFonts w:ascii="Arial" w:hAnsi="Arial" w:cs="Arial" w:eastAsia="Arial"/>
          <w:sz w:val="49"/>
          <w:szCs w:val="49"/>
          <w:spacing w:val="-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produce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'+'</w:t>
      </w:r>
      <w:r>
        <w:rPr>
          <w:rFonts w:ascii="Arial" w:hAnsi="Arial" w:cs="Arial" w:eastAsia="Arial"/>
          <w:sz w:val="49"/>
          <w:szCs w:val="49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91"/>
        </w:rPr>
        <w:t>'-'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6" w:after="0" w:line="287" w:lineRule="auto"/>
        <w:ind w:left="2203" w:right="853" w:firstLine="-490"/>
        <w:jc w:val="left"/>
        <w:tabs>
          <w:tab w:pos="2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5"/>
        </w:rPr>
        <w:t>•</w:t>
      </w:r>
      <w:r>
        <w:rPr>
          <w:rFonts w:ascii="Arial" w:hAnsi="Arial" w:cs="Arial" w:eastAsia="Arial"/>
          <w:sz w:val="35"/>
          <w:szCs w:val="35"/>
          <w:spacing w:val="-140"/>
          <w:w w:val="15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55"/>
        </w:rPr>
        <w:t>'</w:t>
      </w:r>
      <w:r>
        <w:rPr>
          <w:rFonts w:ascii="Arial" w:hAnsi="Arial" w:cs="Arial" w:eastAsia="Arial"/>
          <w:sz w:val="35"/>
          <w:szCs w:val="35"/>
          <w:spacing w:val="21"/>
          <w:w w:val="15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55"/>
        </w:rPr>
        <w:t>'</w:t>
      </w:r>
      <w:r>
        <w:rPr>
          <w:rFonts w:ascii="Arial" w:hAnsi="Arial" w:cs="Arial" w:eastAsia="Arial"/>
          <w:sz w:val="35"/>
          <w:szCs w:val="35"/>
          <w:spacing w:val="-47"/>
          <w:w w:val="15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55"/>
        </w:rPr>
        <w:t>:</w:t>
      </w:r>
      <w:r>
        <w:rPr>
          <w:rFonts w:ascii="Arial" w:hAnsi="Arial" w:cs="Arial" w:eastAsia="Arial"/>
          <w:sz w:val="35"/>
          <w:szCs w:val="35"/>
          <w:spacing w:val="-74"/>
          <w:w w:val="15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produce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leading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93"/>
        </w:rPr>
        <w:t>'-'</w:t>
      </w:r>
      <w:r>
        <w:rPr>
          <w:rFonts w:ascii="Arial" w:hAnsi="Arial" w:cs="Arial" w:eastAsia="Arial"/>
          <w:sz w:val="35"/>
          <w:szCs w:val="35"/>
          <w:spacing w:val="0"/>
          <w:w w:val="19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space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22" w:lineRule="exact"/>
        <w:ind w:left="1709" w:right="-20"/>
        <w:jc w:val="left"/>
        <w:tabs>
          <w:tab w:pos="22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36"/>
        </w:rPr>
        <w:t>•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'#'</w:t>
      </w:r>
      <w:r>
        <w:rPr>
          <w:rFonts w:ascii="Arial" w:hAnsi="Arial" w:cs="Arial" w:eastAsia="Arial"/>
          <w:sz w:val="41"/>
          <w:szCs w:val="41"/>
          <w:spacing w:val="-5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8"/>
        </w:rPr>
        <w:t>:</w:t>
      </w:r>
      <w:r>
        <w:rPr>
          <w:rFonts w:ascii="Arial" w:hAnsi="Arial" w:cs="Arial" w:eastAsia="Arial"/>
          <w:sz w:val="41"/>
          <w:szCs w:val="41"/>
          <w:spacing w:val="-83"/>
          <w:w w:val="13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identif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output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7" w:after="0" w:line="284" w:lineRule="auto"/>
        <w:ind w:left="1490" w:right="628" w:firstLine="-604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2.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minimum</w:t>
      </w:r>
      <w:r>
        <w:rPr>
          <w:rFonts w:ascii="Arial" w:hAnsi="Arial" w:cs="Arial" w:eastAsia="Arial"/>
          <w:sz w:val="35"/>
          <w:szCs w:val="35"/>
          <w:spacing w:val="-4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widt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integer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auto"/>
        <w:ind w:left="882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3.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precision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specification,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9" w:after="0" w:line="281" w:lineRule="auto"/>
        <w:ind w:left="1486" w:right="786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'.'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appear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decimal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auto"/>
        <w:ind w:left="872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4.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9" w:after="0" w:line="284" w:lineRule="auto"/>
        <w:ind w:left="1490" w:right="708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'I'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(lowercase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L)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long.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71" w:lineRule="auto"/>
        <w:ind w:left="1476" w:right="1098" w:firstLine="-604"/>
        <w:jc w:val="left"/>
        <w:tabs>
          <w:tab w:pos="1460" w:val="left"/>
        </w:tabs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5.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required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operation,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"cdeEfgGousx</w:t>
      </w:r>
      <w:r>
        <w:rPr>
          <w:rFonts w:ascii="Arial" w:hAnsi="Arial" w:cs="Arial" w:eastAsia="Arial"/>
          <w:sz w:val="35"/>
          <w:szCs w:val="35"/>
          <w:spacing w:val="9"/>
          <w:w w:val="10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48"/>
          <w:w w:val="133"/>
          <w:position w:val="13"/>
        </w:rPr>
        <w:t>0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89"/>
          <w:position w:val="0"/>
        </w:rPr>
        <w:t>/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90"/>
          <w:position w:val="0"/>
        </w:rPr>
        <w:t>o</w:t>
      </w:r>
      <w:r>
        <w:rPr>
          <w:rFonts w:ascii="Times New Roman" w:hAnsi="Times New Roman" w:cs="Times New Roman" w:eastAsia="Times New Roman"/>
          <w:sz w:val="37"/>
          <w:szCs w:val="37"/>
          <w:spacing w:val="-6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21"/>
          <w:position w:val="0"/>
        </w:rPr>
        <w:t>".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</w:r>
    </w:p>
    <w:p>
      <w:pPr>
        <w:jc w:val="left"/>
        <w:spacing w:after="0"/>
        <w:sectPr>
          <w:pgNumType w:start="21"/>
          <w:pgMar w:footer="529" w:header="0" w:top="1460" w:bottom="720" w:left="1100" w:right="1240"/>
          <w:footerReference w:type="default" r:id="rId62"/>
          <w:pgSz w:w="12120" w:h="15800"/>
        </w:sectPr>
      </w:pPr>
      <w:rPr/>
    </w:p>
    <w:p>
      <w:pPr>
        <w:spacing w:before="18" w:after="0" w:line="240" w:lineRule="auto"/>
        <w:ind w:left="65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8.799999pt;margin-top:-5.396886pt;width:474.72pt;height:.1pt;mso-position-horizontal-relative:page;mso-position-vertical-relative:paragraph;z-index:-16680" coordorigin="1176,-108" coordsize="9494,2">
            <v:shape style="position:absolute;left:1176;top:-108;width:9494;height:2" coordorigin="1176,-108" coordsize="9494,0" path="m1176,-108l10670,-108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59.040001pt;margin-top:49.077599pt;width:474.48pt;height:.1pt;mso-position-horizontal-relative:page;mso-position-vertical-relative:paragraph;z-index:-16679" coordorigin="1181,982" coordsize="9490,2">
            <v:shape style="position:absolute;left:1181;top:982;width:9490;height:2" coordorigin="1181,982" coordsize="9490,0" path="m1181,982l10670,982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59.759998pt;margin-top:753.883667pt;width:364.8pt;height:.1pt;mso-position-horizontal-relative:page;mso-position-vertical-relative:page;z-index:-16678" coordorigin="1195,15078" coordsize="7296,2">
            <v:shape style="position:absolute;left:1195;top:15078;width:7296;height:2" coordorigin="1195,15078" coordsize="7296,0" path="m1195,15078l8491,15078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60"/>
          <w:szCs w:val="60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60"/>
          <w:szCs w:val="60"/>
          <w:spacing w:val="8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modifiers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1396" w:right="1227" w:firstLine="-797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82"/>
        </w:rPr>
        <w:t>o/o</w:t>
      </w:r>
      <w:r>
        <w:rPr>
          <w:rFonts w:ascii="Arial" w:hAnsi="Arial" w:cs="Arial" w:eastAsia="Arial"/>
          <w:sz w:val="35"/>
          <w:szCs w:val="35"/>
          <w:spacing w:val="0"/>
          <w:w w:val="82"/>
        </w:rPr>
        <w:t>d</w:t>
      </w:r>
      <w:r>
        <w:rPr>
          <w:rFonts w:ascii="Arial" w:hAnsi="Arial" w:cs="Arial" w:eastAsia="Arial"/>
          <w:sz w:val="35"/>
          <w:szCs w:val="35"/>
          <w:spacing w:val="-78"/>
          <w:w w:val="8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signed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long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4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80"/>
        </w:rPr>
        <w:t>o/o</w:t>
      </w:r>
      <w:r>
        <w:rPr>
          <w:rFonts w:ascii="Arial" w:hAnsi="Arial" w:cs="Arial" w:eastAsia="Arial"/>
          <w:sz w:val="35"/>
          <w:szCs w:val="35"/>
          <w:spacing w:val="0"/>
          <w:w w:val="80"/>
        </w:rPr>
        <w:t>c</w:t>
      </w:r>
      <w:r>
        <w:rPr>
          <w:rFonts w:ascii="Arial" w:hAnsi="Arial" w:cs="Arial" w:eastAsia="Arial"/>
          <w:sz w:val="35"/>
          <w:szCs w:val="35"/>
          <w:spacing w:val="-76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</w:t>
      </w:r>
      <w:r>
        <w:rPr>
          <w:rFonts w:ascii="Arial" w:hAnsi="Arial" w:cs="Arial" w:eastAsia="Arial"/>
          <w:sz w:val="35"/>
          <w:szCs w:val="35"/>
          <w:spacing w:val="25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single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auto"/>
        <w:ind w:left="1391" w:right="991" w:firstLine="-787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79"/>
        </w:rPr>
        <w:t>o/o</w:t>
      </w:r>
      <w:r>
        <w:rPr>
          <w:rFonts w:ascii="Arial" w:hAnsi="Arial" w:cs="Arial" w:eastAsia="Arial"/>
          <w:sz w:val="35"/>
          <w:szCs w:val="35"/>
          <w:spacing w:val="0"/>
          <w:w w:val="79"/>
        </w:rPr>
        <w:t>s</w:t>
      </w:r>
      <w:r>
        <w:rPr>
          <w:rFonts w:ascii="Arial" w:hAnsi="Arial" w:cs="Arial" w:eastAsia="Arial"/>
          <w:sz w:val="35"/>
          <w:szCs w:val="35"/>
          <w:spacing w:val="-75"/>
          <w:w w:val="7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</w:t>
      </w:r>
      <w:r>
        <w:rPr>
          <w:rFonts w:ascii="Arial" w:hAnsi="Arial" w:cs="Arial" w:eastAsia="Arial"/>
          <w:sz w:val="35"/>
          <w:szCs w:val="35"/>
          <w:spacing w:val="25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area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-42"/>
          <w:w w:val="142"/>
          <w:position w:val="13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/oe,</w:t>
      </w:r>
      <w:r>
        <w:rPr>
          <w:rFonts w:ascii="Arial" w:hAnsi="Arial" w:cs="Arial" w:eastAsia="Arial"/>
          <w:sz w:val="35"/>
          <w:szCs w:val="35"/>
          <w:spacing w:val="-7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39"/>
          <w:w w:val="153"/>
          <w:position w:val="14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93"/>
          <w:position w:val="0"/>
        </w:rPr>
        <w:t>/oE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72" w:after="0" w:line="288" w:lineRule="auto"/>
        <w:ind w:left="1401" w:right="1268" w:firstLine="-10"/>
        <w:jc w:val="left"/>
        <w:tabs>
          <w:tab w:pos="3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signed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floating-point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4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performed.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26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88" w:lineRule="auto"/>
        <w:ind w:left="1382" w:right="1078" w:firstLine="-14"/>
        <w:jc w:val="left"/>
        <w:tabs>
          <w:tab w:pos="79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17"/>
          <w:i/>
        </w:rPr>
        <w:t>[-]d.ddddde+d</w:t>
      </w:r>
      <w:r>
        <w:rPr>
          <w:rFonts w:ascii="Arial" w:hAnsi="Arial" w:cs="Arial" w:eastAsia="Arial"/>
          <w:sz w:val="35"/>
          <w:szCs w:val="35"/>
          <w:spacing w:val="0"/>
          <w:w w:val="117"/>
          <w:i/>
        </w:rPr>
        <w:t>d</w:t>
      </w:r>
      <w:r>
        <w:rPr>
          <w:rFonts w:ascii="Arial" w:hAnsi="Arial" w:cs="Arial" w:eastAsia="Arial"/>
          <w:sz w:val="35"/>
          <w:szCs w:val="35"/>
          <w:spacing w:val="21"/>
          <w:w w:val="117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  <w:i/>
        </w:rPr>
        <w:t>[-]d.dddddE+dd.</w:t>
      </w:r>
      <w:r>
        <w:rPr>
          <w:rFonts w:ascii="Arial" w:hAnsi="Arial" w:cs="Arial" w:eastAsia="Arial"/>
          <w:sz w:val="35"/>
          <w:szCs w:val="35"/>
          <w:spacing w:val="-9"/>
          <w:w w:val="112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One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appears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point,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precision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point.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406" w:right="1268" w:firstLine="-792"/>
        <w:jc w:val="left"/>
        <w:tabs>
          <w:tab w:pos="1380" w:val="left"/>
          <w:tab w:pos="3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75"/>
        </w:rPr>
        <w:t>o/of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signed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floating-point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4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performed.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form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0" w:lineRule="exact"/>
        <w:ind w:left="1372" w:right="-20"/>
        <w:jc w:val="left"/>
        <w:tabs>
          <w:tab w:pos="37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14"/>
          <w:i/>
          <w:position w:val="-1"/>
        </w:rPr>
        <w:t>[-]ddd.dddd.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3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precision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-1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77" w:after="0" w:line="240" w:lineRule="auto"/>
        <w:ind w:left="141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point.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header="0" w:footer="529" w:top="1300" w:bottom="720" w:left="1100" w:right="1240"/>
          <w:pgSz w:w="12120" w:h="15800"/>
        </w:sectPr>
      </w:pPr>
      <w:rPr/>
    </w:p>
    <w:p>
      <w:pPr>
        <w:spacing w:before="30" w:after="0" w:line="240" w:lineRule="auto"/>
        <w:ind w:left="740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3.195297pt;margin-top:-4.231115pt;width:468.64pt;height:.1pt;mso-position-horizontal-relative:page;mso-position-vertical-relative:paragraph;z-index:-16677" coordorigin="1464,-85" coordsize="9373,2">
            <v:shape style="position:absolute;left:1464;top:-85;width:9373;height:2" coordorigin="1464,-85" coordsize="9373,0" path="m1464,-85l10837,-85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2.957649pt;margin-top:49.198837pt;width:468.64pt;height:.1pt;mso-position-horizontal-relative:page;mso-position-vertical-relative:paragraph;z-index:-16676" coordorigin="1459,984" coordsize="9373,2">
            <v:shape style="position:absolute;left:1459;top:984;width:9373;height:2" coordorigin="1459,984" coordsize="9373,0" path="m1459,984l10832,984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60"/>
          <w:szCs w:val="60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60"/>
          <w:szCs w:val="60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modifiers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7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48"/>
          <w:w w:val="133"/>
          <w:position w:val="14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99"/>
          <w:position w:val="0"/>
        </w:rPr>
        <w:t>/og,</w:t>
      </w:r>
      <w:r>
        <w:rPr>
          <w:rFonts w:ascii="Arial" w:hAnsi="Arial" w:cs="Arial" w:eastAsia="Arial"/>
          <w:sz w:val="35"/>
          <w:szCs w:val="35"/>
          <w:spacing w:val="-7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1"/>
          <w:w w:val="128"/>
          <w:position w:val="14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97"/>
          <w:position w:val="0"/>
        </w:rPr>
        <w:t>/oG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89" w:after="0" w:line="285" w:lineRule="auto"/>
        <w:ind w:left="1420" w:right="654" w:firstLine="19"/>
        <w:jc w:val="left"/>
        <w:tabs>
          <w:tab w:pos="3440" w:val="left"/>
          <w:tab w:pos="5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signed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floating-point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performed.</w:t>
      </w:r>
      <w:r>
        <w:rPr>
          <w:rFonts w:ascii="Arial" w:hAnsi="Arial" w:cs="Arial" w:eastAsia="Arial"/>
          <w:sz w:val="35"/>
          <w:szCs w:val="35"/>
          <w:spacing w:val="-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not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large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small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f</w:t>
      </w:r>
      <w:r>
        <w:rPr>
          <w:rFonts w:ascii="Arial" w:hAnsi="Arial" w:cs="Arial" w:eastAsia="Arial"/>
          <w:sz w:val="34"/>
          <w:szCs w:val="34"/>
          <w:spacing w:val="4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format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used;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otherwise,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26"/>
          <w:i/>
        </w:rPr>
        <w:t>or</w:t>
      </w:r>
      <w:r>
        <w:rPr>
          <w:rFonts w:ascii="Arial" w:hAnsi="Arial" w:cs="Arial" w:eastAsia="Arial"/>
          <w:sz w:val="34"/>
          <w:szCs w:val="34"/>
          <w:spacing w:val="0"/>
          <w:w w:val="126"/>
          <w:i/>
        </w:rPr>
        <w:t>E</w:t>
      </w:r>
      <w:r>
        <w:rPr>
          <w:rFonts w:ascii="Arial" w:hAnsi="Arial" w:cs="Arial" w:eastAsia="Arial"/>
          <w:sz w:val="34"/>
          <w:szCs w:val="34"/>
          <w:spacing w:val="13"/>
          <w:w w:val="126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used.</w:t>
      </w:r>
      <w:r>
        <w:rPr>
          <w:rFonts w:ascii="Arial" w:hAnsi="Arial" w:cs="Arial" w:eastAsia="Arial"/>
          <w:sz w:val="35"/>
          <w:szCs w:val="35"/>
          <w:spacing w:val="-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should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.least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amount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room.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29" w:right="1693" w:firstLine="-77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18"/>
          <w:szCs w:val="18"/>
          <w:spacing w:val="-55"/>
          <w:w w:val="107"/>
          <w:position w:val="14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/o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u</w:t>
      </w:r>
      <w:r>
        <w:rPr>
          <w:rFonts w:ascii="Arial" w:hAnsi="Arial" w:cs="Arial" w:eastAsia="Arial"/>
          <w:sz w:val="35"/>
          <w:szCs w:val="35"/>
          <w:spacing w:val="90"/>
          <w:w w:val="107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unsigned</w:t>
      </w:r>
      <w:r>
        <w:rPr>
          <w:rFonts w:ascii="Arial" w:hAnsi="Arial" w:cs="Arial" w:eastAsia="Arial"/>
          <w:sz w:val="35"/>
          <w:szCs w:val="35"/>
          <w:spacing w:val="9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decimal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conversion</w:t>
      </w:r>
      <w:r>
        <w:rPr>
          <w:rFonts w:ascii="Arial" w:hAnsi="Arial" w:cs="Arial" w:eastAsia="Arial"/>
          <w:sz w:val="35"/>
          <w:szCs w:val="35"/>
          <w:spacing w:val="9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35"/>
          <w:szCs w:val="35"/>
          <w:spacing w:val="6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unsigned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35"/>
          <w:szCs w:val="35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unsigned</w:t>
      </w:r>
      <w:r>
        <w:rPr>
          <w:rFonts w:ascii="Arial" w:hAnsi="Arial" w:cs="Arial" w:eastAsia="Arial"/>
          <w:sz w:val="35"/>
          <w:szCs w:val="35"/>
          <w:spacing w:val="9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0"/>
        </w:rPr>
        <w:t>long.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20" w:right="566" w:firstLine="-775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81"/>
        </w:rPr>
        <w:t>o/o</w:t>
      </w:r>
      <w:r>
        <w:rPr>
          <w:rFonts w:ascii="Arial" w:hAnsi="Arial" w:cs="Arial" w:eastAsia="Arial"/>
          <w:sz w:val="35"/>
          <w:szCs w:val="35"/>
          <w:spacing w:val="0"/>
          <w:w w:val="81"/>
        </w:rPr>
        <w:t>o</w:t>
      </w:r>
      <w:r>
        <w:rPr>
          <w:rFonts w:ascii="Arial" w:hAnsi="Arial" w:cs="Arial" w:eastAsia="Arial"/>
          <w:sz w:val="35"/>
          <w:szCs w:val="35"/>
          <w:spacing w:val="-77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octa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unsigned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long.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4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83"/>
        </w:rPr>
        <w:t>o/ox</w:t>
      </w:r>
      <w:r>
        <w:rPr>
          <w:rFonts w:ascii="Arial" w:hAnsi="Arial" w:cs="Arial" w:eastAsia="Arial"/>
          <w:sz w:val="35"/>
          <w:szCs w:val="35"/>
          <w:spacing w:val="14"/>
          <w:w w:val="83"/>
        </w:rPr>
        <w:t>,</w:t>
      </w:r>
      <w:r>
        <w:rPr>
          <w:rFonts w:ascii="Arial" w:hAnsi="Arial" w:cs="Arial" w:eastAsia="Arial"/>
          <w:sz w:val="18"/>
          <w:szCs w:val="18"/>
          <w:spacing w:val="-48"/>
          <w:w w:val="130"/>
          <w:position w:val="14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94"/>
          <w:position w:val="0"/>
        </w:rPr>
        <w:t>/oX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84" w:after="0" w:line="287" w:lineRule="auto"/>
        <w:ind w:left="1401" w:right="618" w:firstLine="19"/>
        <w:jc w:val="left"/>
        <w:tabs>
          <w:tab w:pos="6640" w:val="left"/>
          <w:tab w:pos="868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hexadecimal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long.</w:t>
      </w:r>
      <w:r>
        <w:rPr>
          <w:rFonts w:ascii="Arial" w:hAnsi="Arial" w:cs="Arial" w:eastAsia="Arial"/>
          <w:sz w:val="35"/>
          <w:szCs w:val="35"/>
          <w:spacing w:val="-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form</w:t>
      </w:r>
      <w:r>
        <w:rPr>
          <w:rFonts w:ascii="Arial" w:hAnsi="Arial" w:cs="Arial" w:eastAsia="Arial"/>
          <w:sz w:val="35"/>
          <w:szCs w:val="35"/>
          <w:spacing w:val="-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53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5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5"/>
          <w:i/>
        </w:rPr>
        <w:t>0123456789abcde</w:t>
      </w:r>
      <w:r>
        <w:rPr>
          <w:rFonts w:ascii="Arial" w:hAnsi="Arial" w:cs="Arial" w:eastAsia="Arial"/>
          <w:sz w:val="32"/>
          <w:szCs w:val="32"/>
          <w:spacing w:val="0"/>
          <w:w w:val="105"/>
          <w:i/>
        </w:rPr>
        <w:t>f</w:t>
      </w:r>
      <w:r>
        <w:rPr>
          <w:rFonts w:ascii="Arial" w:hAnsi="Arial" w:cs="Arial" w:eastAsia="Arial"/>
          <w:sz w:val="32"/>
          <w:szCs w:val="32"/>
          <w:spacing w:val="70"/>
          <w:w w:val="105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digits,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whereas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i/>
        </w:rPr>
        <w:t>X</w:t>
      </w:r>
      <w:r>
        <w:rPr>
          <w:rFonts w:ascii="Arial" w:hAnsi="Arial" w:cs="Arial" w:eastAsia="Arial"/>
          <w:sz w:val="32"/>
          <w:szCs w:val="32"/>
          <w:spacing w:val="2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4"/>
          <w:i/>
        </w:rPr>
        <w:t>0123456789ABCDEF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31" w:right="-20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51"/>
          <w:w w:val="133"/>
          <w:position w:val="13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86"/>
          <w:position w:val="0"/>
        </w:rPr>
        <w:t>/o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single</w:t>
      </w:r>
      <w:r>
        <w:rPr>
          <w:rFonts w:ascii="Arial" w:hAnsi="Arial" w:cs="Arial" w:eastAsia="Arial"/>
          <w:sz w:val="35"/>
          <w:szCs w:val="35"/>
          <w:spacing w:val="7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percen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9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sign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printed.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4" w:right="52"/>
        <w:jc w:val="center"/>
        <w:tabs>
          <w:tab w:pos="4600" w:val="left"/>
          <w:tab w:pos="568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9.155296pt;margin-top:1.475039pt;width:468.64pt;height:.1pt;mso-position-horizontal-relative:page;mso-position-vertical-relative:paragraph;z-index:-16675" coordorigin="1383,30" coordsize="9373,2">
            <v:shape style="position:absolute;left:1383;top:30;width:9373;height:2" coordorigin="1383,30" coordsize="9373,0" path="m1383,30l10756,30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2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#2</w:t>
      </w:r>
      <w:r>
        <w:rPr>
          <w:rFonts w:ascii="Arial" w:hAnsi="Arial" w:cs="Arial" w:eastAsia="Arial"/>
          <w:sz w:val="27"/>
          <w:szCs w:val="27"/>
          <w:spacing w:val="-5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23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printf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()</w:t>
      </w:r>
      <w:r>
        <w:rPr>
          <w:rFonts w:ascii="Arial" w:hAnsi="Arial" w:cs="Arial" w:eastAsia="Arial"/>
          <w:sz w:val="27"/>
          <w:szCs w:val="27"/>
          <w:spacing w:val="29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conversion</w:t>
      </w:r>
      <w:r>
        <w:rPr>
          <w:rFonts w:ascii="Arial" w:hAnsi="Arial" w:cs="Arial" w:eastAsia="Arial"/>
          <w:sz w:val="27"/>
          <w:szCs w:val="27"/>
          <w:spacing w:val="-7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modifiers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20" w:bottom="0" w:left="1280" w:right="1220"/>
          <w:footerReference w:type="default" r:id="rId63"/>
          <w:pgSz w:w="12120" w:h="15800"/>
        </w:sectPr>
      </w:pPr>
      <w:rPr/>
    </w:p>
    <w:p>
      <w:pPr>
        <w:spacing w:before="28" w:after="0" w:line="240" w:lineRule="auto"/>
        <w:ind w:left="1812" w:right="628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695755pt;margin-top:-4.501766pt;width:471.412736pt;height:.1pt;mso-position-horizontal-relative:page;mso-position-vertical-relative:paragraph;z-index:-16674" coordorigin="1234,-90" coordsize="9428,2">
            <v:shape style="position:absolute;left:1234;top:-90;width:9428;height:2" coordorigin="1234,-90" coordsize="9428,0" path="m1234,-90l10662,-90e" filled="f" stroked="t" strokeweight=".476415pt" strokecolor="#000000">
              <v:path arrowok="t"/>
            </v:shape>
          </v:group>
          <w10:wrap type="none"/>
        </w:pict>
      </w:r>
      <w:r>
        <w:rPr/>
        <w:pict>
          <v:group style="position:absolute;margin-left:61.933964pt;margin-top:49.128414pt;width:471.174529pt;height:.1pt;mso-position-horizontal-relative:page;mso-position-vertical-relative:paragraph;z-index:-16673" coordorigin="1239,983" coordsize="9423,2">
            <v:shape style="position:absolute;left:1239;top:983;width:9423;height:2" coordorigin="1239,983" coordsize="9423,0" path="m1239,983l10662,98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60"/>
          <w:szCs w:val="60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formatting</w:t>
      </w:r>
      <w:r>
        <w:rPr>
          <w:rFonts w:ascii="Arial" w:hAnsi="Arial" w:cs="Arial" w:eastAsia="Arial"/>
          <w:sz w:val="60"/>
          <w:szCs w:val="60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examples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239" w:right="230" w:firstLine="14"/>
        <w:jc w:val="left"/>
        <w:tabs>
          <w:tab w:pos="8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pages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text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were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generated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using</w:t>
      </w:r>
      <w:r>
        <w:rPr>
          <w:rFonts w:ascii="Arial" w:hAnsi="Arial" w:cs="Arial" w:eastAsia="Arial"/>
          <w:sz w:val="35"/>
          <w:szCs w:val="35"/>
          <w:spacing w:val="1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various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printf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modifiers.</w:t>
      </w:r>
      <w:r>
        <w:rPr>
          <w:rFonts w:ascii="Arial" w:hAnsi="Arial" w:cs="Arial" w:eastAsia="Arial"/>
          <w:sz w:val="35"/>
          <w:szCs w:val="35"/>
          <w:spacing w:val="-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example,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page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with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34" w:lineRule="exact"/>
        <w:ind w:left="3549" w:right="970" w:firstLine="-1796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6"/>
        </w:rPr>
        <w:t>printf</w:t>
      </w:r>
      <w:r>
        <w:rPr>
          <w:rFonts w:ascii="Courier New" w:hAnsi="Courier New" w:cs="Courier New" w:eastAsia="Courier New"/>
          <w:sz w:val="31"/>
          <w:szCs w:val="31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("%6sl%#5dl%#5ol%#5xl%#7.2fl%#10.2el%#10.4gl\n",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"%#",</w:t>
      </w:r>
      <w:r>
        <w:rPr>
          <w:rFonts w:ascii="Courier New" w:hAnsi="Courier New" w:cs="Courier New" w:eastAsia="Courier New"/>
          <w:sz w:val="31"/>
          <w:szCs w:val="31"/>
          <w:spacing w:val="97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45,</w:t>
      </w:r>
      <w:r>
        <w:rPr>
          <w:rFonts w:ascii="Courier New" w:hAnsi="Courier New" w:cs="Courier New" w:eastAsia="Courier New"/>
          <w:sz w:val="31"/>
          <w:szCs w:val="31"/>
          <w:spacing w:val="-2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45,</w:t>
      </w:r>
      <w:r>
        <w:rPr>
          <w:rFonts w:ascii="Courier New" w:hAnsi="Courier New" w:cs="Courier New" w:eastAsia="Courier New"/>
          <w:sz w:val="31"/>
          <w:szCs w:val="31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45,</w:t>
      </w:r>
      <w:r>
        <w:rPr>
          <w:rFonts w:ascii="Courier New" w:hAnsi="Courier New" w:cs="Courier New" w:eastAsia="Courier New"/>
          <w:sz w:val="31"/>
          <w:szCs w:val="31"/>
          <w:spacing w:val="-37"/>
          <w:w w:val="8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12.678,</w:t>
      </w:r>
      <w:r>
        <w:rPr>
          <w:rFonts w:ascii="Courier New" w:hAnsi="Courier New" w:cs="Courier New" w:eastAsia="Courier New"/>
          <w:sz w:val="31"/>
          <w:szCs w:val="31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12.678,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12.678);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3" w:right="-20"/>
        <w:jc w:val="left"/>
        <w:tabs>
          <w:tab w:pos="5820" w:val="left"/>
          <w:tab w:pos="69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1.933964pt;margin-top:1.948589pt;width:403.285378pt;height:.1pt;mso-position-horizontal-relative:page;mso-position-vertical-relative:paragraph;z-index:-16672" coordorigin="1239,39" coordsize="8066,2">
            <v:shape style="position:absolute;left:1239;top:39;width:8066;height:2" coordorigin="1239,39" coordsize="8066,0" path="m1239,39l9304,39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#2</w:t>
      </w:r>
      <w:r>
        <w:rPr>
          <w:rFonts w:ascii="Arial" w:hAnsi="Arial" w:cs="Arial" w:eastAsia="Arial"/>
          <w:sz w:val="28"/>
          <w:szCs w:val="28"/>
          <w:spacing w:val="-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24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printf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()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formattin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g</w:t>
      </w:r>
      <w:r>
        <w:rPr>
          <w:rFonts w:ascii="Arial" w:hAnsi="Arial" w:cs="Arial" w:eastAsia="Arial"/>
          <w:sz w:val="28"/>
          <w:szCs w:val="28"/>
          <w:spacing w:val="36"/>
          <w:w w:val="107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examples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1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9"/>
          <w:szCs w:val="9"/>
          <w:spacing w:val="0"/>
          <w:w w:val="100"/>
        </w:rPr>
        <w:t>..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9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205"/>
        </w:rPr>
        <w:t>-</w:t>
      </w:r>
      <w:r>
        <w:rPr>
          <w:rFonts w:ascii="Arial" w:hAnsi="Arial" w:cs="Arial" w:eastAsia="Arial"/>
          <w:sz w:val="10"/>
          <w:szCs w:val="10"/>
          <w:spacing w:val="0"/>
          <w:w w:val="205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205"/>
        </w:rPr>
        <w:t>---·-····-----</w:t>
      </w:r>
      <w:r>
        <w:rPr>
          <w:rFonts w:ascii="Arial" w:hAnsi="Arial" w:cs="Arial" w:eastAsia="Arial"/>
          <w:sz w:val="10"/>
          <w:szCs w:val="10"/>
          <w:spacing w:val="0"/>
          <w:w w:val="205"/>
        </w:rPr>
        <w:t> </w:t>
      </w:r>
      <w:r>
        <w:rPr>
          <w:rFonts w:ascii="Arial" w:hAnsi="Arial" w:cs="Arial" w:eastAsia="Arial"/>
          <w:sz w:val="10"/>
          <w:szCs w:val="10"/>
          <w:spacing w:val="11"/>
          <w:w w:val="20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600"/>
        </w:rPr>
        <w:t>--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footer="0" w:header="0" w:top="1320" w:bottom="0" w:left="0" w:right="1320"/>
          <w:footerReference w:type="default" r:id="rId64"/>
          <w:pgSz w:w="12120" w:h="15800"/>
        </w:sectPr>
      </w:pPr>
      <w:rPr/>
    </w:p>
    <w:p>
      <w:pPr>
        <w:spacing w:before="50" w:after="0" w:line="397" w:lineRule="exact"/>
        <w:ind w:left="1097" w:right="-20"/>
        <w:jc w:val="left"/>
        <w:rPr>
          <w:rFonts w:ascii="Courier New" w:hAnsi="Courier New" w:cs="Courier New" w:eastAsia="Courier New"/>
          <w:sz w:val="44"/>
          <w:szCs w:val="44"/>
        </w:rPr>
      </w:pPr>
      <w:rPr/>
      <w:r>
        <w:rPr>
          <w:rFonts w:ascii="Courier New" w:hAnsi="Courier New" w:cs="Courier New" w:eastAsia="Courier New"/>
          <w:sz w:val="44"/>
          <w:szCs w:val="44"/>
          <w:spacing w:val="0"/>
          <w:w w:val="54"/>
          <w:position w:val="-5"/>
        </w:rPr>
        <w:t>----------+------------------------------------------------</w:t>
      </w:r>
      <w:r>
        <w:rPr>
          <w:rFonts w:ascii="Courier New" w:hAnsi="Courier New" w:cs="Courier New" w:eastAsia="Courier New"/>
          <w:sz w:val="44"/>
          <w:szCs w:val="44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540" w:bottom="0" w:left="1320" w:right="1140"/>
          <w:footerReference w:type="default" r:id="rId65"/>
          <w:pgSz w:w="12120" w:h="15800"/>
        </w:sectPr>
      </w:pPr>
      <w:rPr/>
    </w:p>
    <w:p>
      <w:pPr>
        <w:spacing w:before="0" w:after="0" w:line="353" w:lineRule="exact"/>
        <w:ind w:left="1073" w:right="-88"/>
        <w:jc w:val="left"/>
        <w:tabs>
          <w:tab w:pos="2360" w:val="left"/>
          <w:tab w:pos="29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Value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3"/>
        </w:rPr>
        <w:t>-&gt;</w:t>
      </w:r>
      <w:r>
        <w:rPr>
          <w:rFonts w:ascii="Arial" w:hAnsi="Arial" w:cs="Arial" w:eastAsia="Arial"/>
          <w:sz w:val="25"/>
          <w:szCs w:val="25"/>
          <w:spacing w:val="-26"/>
          <w:w w:val="100"/>
          <w:position w:val="3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1078" w:right="-62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Operation-&gt;</w:t>
      </w:r>
      <w:r>
        <w:rPr>
          <w:rFonts w:ascii="Courier New" w:hAnsi="Courier New" w:cs="Courier New" w:eastAsia="Courier New"/>
          <w:sz w:val="32"/>
          <w:szCs w:val="32"/>
          <w:spacing w:val="11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5d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4" w:lineRule="exact"/>
        <w:ind w:left="1053" w:right="1225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Flags: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right="-88"/>
        <w:jc w:val="left"/>
        <w:tabs>
          <w:tab w:pos="840" w:val="left"/>
          <w:tab w:pos="1540" w:val="left"/>
          <w:tab w:pos="28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-136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12.678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12.678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right="-55"/>
        <w:jc w:val="left"/>
        <w:tabs>
          <w:tab w:pos="840" w:val="left"/>
          <w:tab w:pos="1680" w:val="left"/>
          <w:tab w:pos="29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5o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5x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7.2f</w:t>
      </w:r>
      <w:r>
        <w:rPr>
          <w:rFonts w:ascii="Courier New" w:hAnsi="Courier New" w:cs="Courier New" w:eastAsia="Courier New"/>
          <w:sz w:val="31"/>
          <w:szCs w:val="31"/>
          <w:spacing w:val="-136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1a.2e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21" w:lineRule="exact"/>
        <w:ind w:left="-43" w:right="543"/>
        <w:jc w:val="center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12.678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95" w:right="570"/>
        <w:jc w:val="center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1a.4g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120" w:h="15800"/>
          <w:pgMar w:top="1060" w:bottom="280" w:left="1320" w:right="1140"/>
          <w:cols w:num="3" w:equalWidth="0">
            <w:col w:w="3228" w:space="550"/>
            <w:col w:w="3720" w:space="675"/>
            <w:col w:w="1487"/>
          </w:cols>
        </w:sectPr>
      </w:pPr>
      <w:rPr/>
    </w:p>
    <w:p>
      <w:pPr>
        <w:spacing w:before="0" w:after="0" w:line="351" w:lineRule="exact"/>
        <w:ind w:left="1102" w:right="-20"/>
        <w:jc w:val="left"/>
        <w:rPr>
          <w:rFonts w:ascii="Courier New" w:hAnsi="Courier New" w:cs="Courier New" w:eastAsia="Courier New"/>
          <w:sz w:val="43"/>
          <w:szCs w:val="43"/>
        </w:rPr>
      </w:pPr>
      <w:rPr/>
      <w:r>
        <w:rPr/>
        <w:pict>
          <v:group style="position:absolute;margin-left:193.480484pt;margin-top:16.041042pt;width:1.791487pt;height:551.227254pt;mso-position-horizontal-relative:page;mso-position-vertical-relative:paragraph;z-index:-16670" coordorigin="3870,321" coordsize="36,11025">
            <v:group style="position:absolute;left:3884;top:335;width:2;height:10996" coordorigin="3884,335" coordsize="2,10996">
              <v:shape style="position:absolute;left:3884;top:335;width:2;height:10996" coordorigin="3884,335" coordsize="0,10996" path="m3884,11331l3884,335e" filled="f" stroked="t" strokeweight="1.433189pt" strokecolor="#000000">
                <v:path arrowok="t"/>
              </v:shape>
            </v:group>
            <v:group style="position:absolute;left:3893;top:6594;width:2;height:4737" coordorigin="3893,6594" coordsize="2,4737">
              <v:shape style="position:absolute;left:3893;top:6594;width:2;height:4737" coordorigin="3893,6594" coordsize="0,4737" path="m3893,11331l3893,6594e" filled="f" stroked="t" strokeweight="1.1943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0.556549pt;margin-top:15.323296pt;width:1.672054pt;height:551.227253pt;mso-position-horizontal-relative:page;mso-position-vertical-relative:paragraph;z-index:-16669" coordorigin="6411,306" coordsize="33,11025">
            <v:group style="position:absolute;left:6423;top:354;width:2;height:3771" coordorigin="6423,354" coordsize="2,3771">
              <v:shape style="position:absolute;left:6423;top:354;width:2;height:3771" coordorigin="6423,354" coordsize="0,3771" path="m6423,4125l6423,354e" filled="f" stroked="t" strokeweight="1.194324pt" strokecolor="#000000">
                <v:path arrowok="t"/>
              </v:shape>
            </v:group>
            <v:group style="position:absolute;left:6425;top:321;width:2;height:10996" coordorigin="6425,321" coordsize="2,10996">
              <v:shape style="position:absolute;left:6425;top:321;width:2;height:10996" coordorigin="6425,321" coordsize="0,10996" path="m6425,11317l6425,321e" filled="f" stroked="t" strokeweight="1.433189pt" strokecolor="#000000">
                <v:path arrowok="t"/>
              </v:shape>
            </v:group>
            <v:group style="position:absolute;left:6430;top:10388;width:2;height:780" coordorigin="6430,10388" coordsize="2,780">
              <v:shape style="position:absolute;left:6430;top:10388;width:2;height:780" coordorigin="6430,10388" coordsize="0,780" path="m6430,11168l6430,10388e" filled="f" stroked="t" strokeweight="1.43318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8.242401pt;margin-top:15.561393pt;width:.1pt;height:549.794064pt;mso-position-horizontal-relative:page;mso-position-vertical-relative:paragraph;z-index:-16668" coordorigin="7565,311" coordsize="2,10996">
            <v:shape style="position:absolute;left:7565;top:311;width:2;height:10996" coordorigin="7565,311" coordsize="0,10996" path="m7565,11307l7565,311e" filled="f" stroked="t" strokeweight="1.194324pt" strokecolor="#000000">
              <v:path arrowok="t"/>
            </v:shape>
          </v:group>
          <w10:wrap type="none"/>
        </w:pict>
      </w:r>
      <w:r>
        <w:rPr/>
        <w:pict>
          <v:group style="position:absolute;margin-left:534.579407pt;margin-top:14.724213pt;width:2.746946pt;height:131.586533pt;mso-position-horizontal-relative:page;mso-position-vertical-relative:paragraph;z-index:-16667" coordorigin="10692,294" coordsize="55,2632">
            <v:group style="position:absolute;left:10735;top:383;width:2;height:1302" coordorigin="10735,383" coordsize="2,1302">
              <v:shape style="position:absolute;left:10735;top:383;width:2;height:1302" coordorigin="10735,383" coordsize="0,1302" path="m10735,1685l10735,383e" filled="f" stroked="t" strokeweight=".238865pt" strokecolor="#000000">
                <v:path arrowok="t"/>
              </v:shape>
            </v:group>
            <v:group style="position:absolute;left:10735;top:1685;width:2;height:345" coordorigin="10735,1685" coordsize="2,345">
              <v:shape style="position:absolute;left:10735;top:1685;width:2;height:345" coordorigin="10735,1685" coordsize="0,345" path="m10735,2029l10735,1685e" filled="f" stroked="t" strokeweight="1.194324pt" strokecolor="#000000">
                <v:path arrowok="t"/>
              </v:shape>
            </v:group>
            <v:group style="position:absolute;left:10735;top:2029;width:2;height:345" coordorigin="10735,2029" coordsize="2,345">
              <v:shape style="position:absolute;left:10735;top:2029;width:2;height:345" coordorigin="10735,2029" coordsize="0,345" path="m10735,2374l10735,2029e" filled="f" stroked="t" strokeweight=".238865pt" strokecolor="#000000">
                <v:path arrowok="t"/>
              </v:shape>
            </v:group>
            <v:group style="position:absolute;left:10694;top:297;width:2;height:2627" coordorigin="10694,297" coordsize="2,2627">
              <v:shape style="position:absolute;left:10694;top:297;width:2;height:2627" coordorigin="10694,297" coordsize="0,2627" path="m10694,2924l10694,297e" filled="f" stroked="t" strokeweight=".23886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634613pt;margin-top:14.724981pt;width:1.194324pt;height:550.509890pt;mso-position-horizontal-relative:page;mso-position-vertical-relative:paragraph;z-index:-16666" coordorigin="9113,294" coordsize="24,11010">
            <v:group style="position:absolute;left:9127;top:306;width:2;height:4857" coordorigin="9127,306" coordsize="2,4857">
              <v:shape style="position:absolute;left:9127;top:306;width:2;height:4857" coordorigin="9127,306" coordsize="0,4857" path="m9127,5163l9127,306e" filled="f" stroked="t" strokeweight=".47773pt" strokecolor="#000000">
                <v:path arrowok="t"/>
              </v:shape>
            </v:group>
            <v:group style="position:absolute;left:9125;top:306;width:2;height:10986" coordorigin="9125,306" coordsize="2,10986">
              <v:shape style="position:absolute;left:9125;top:306;width:2;height:10986" coordorigin="9125,306" coordsize="0,10986" path="m9125,11293l9125,306e" filled="f" stroked="t" strokeweight="1.1943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6.834457pt;margin-top:16.279140pt;width:.1pt;height:549.794064pt;mso-position-horizontal-relative:page;mso-position-vertical-relative:paragraph;z-index:-16663" coordorigin="4737,326" coordsize="2,10996">
            <v:shape style="position:absolute;left:4737;top:326;width:2;height:10996" coordorigin="4737,326" coordsize="0,10996" path="m4737,11321l4737,326e" filled="f" stroked="t" strokeweight="1.433189pt" strokecolor="#000000">
              <v:path arrowok="t"/>
            </v:shape>
          </v:group>
          <w10:wrap type="none"/>
        </w:pict>
      </w:r>
      <w:r>
        <w:rPr/>
        <w:pict>
          <v:group style="position:absolute;margin-left:279.352386pt;margin-top:16.03989pt;width:.1pt;height:549.794064pt;mso-position-horizontal-relative:page;mso-position-vertical-relative:paragraph;z-index:-16662" coordorigin="5587,321" coordsize="2,10996">
            <v:shape style="position:absolute;left:5587;top:321;width:2;height:10996" coordorigin="5587,321" coordsize="0,10996" path="m5587,11317l5587,321e" filled="f" stroked="t" strokeweight="1.433189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43"/>
          <w:szCs w:val="43"/>
          <w:spacing w:val="0"/>
          <w:w w:val="55"/>
          <w:position w:val="-3"/>
        </w:rPr>
        <w:t>----------+------------------------------------------------</w:t>
      </w:r>
      <w:r>
        <w:rPr>
          <w:rFonts w:ascii="Courier New" w:hAnsi="Courier New" w:cs="Courier New" w:eastAsia="Courier New"/>
          <w:sz w:val="43"/>
          <w:szCs w:val="43"/>
          <w:spacing w:val="0"/>
          <w:w w:val="100"/>
          <w:position w:val="0"/>
        </w:rPr>
      </w:r>
    </w:p>
    <w:p>
      <w:pPr>
        <w:spacing w:before="0" w:after="0" w:line="339" w:lineRule="exact"/>
        <w:ind w:left="1981" w:right="-20"/>
        <w:jc w:val="left"/>
        <w:tabs>
          <w:tab w:pos="3040" w:val="left"/>
          <w:tab w:pos="3920" w:val="left"/>
          <w:tab w:pos="4760" w:val="left"/>
          <w:tab w:pos="5460" w:val="left"/>
          <w:tab w:pos="6600" w:val="left"/>
          <w:tab w:pos="8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28"/>
          <w:i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3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0" w:lineRule="exact"/>
        <w:ind w:left="1739" w:right="272"/>
        <w:jc w:val="center"/>
        <w:tabs>
          <w:tab w:pos="2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%a</w:t>
      </w:r>
      <w:r>
        <w:rPr>
          <w:rFonts w:ascii="Courier New" w:hAnsi="Courier New" w:cs="Courier New" w:eastAsia="Courier New"/>
          <w:sz w:val="31"/>
          <w:szCs w:val="31"/>
          <w:spacing w:val="-13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aaa45</w:t>
      </w:r>
      <w:r>
        <w:rPr>
          <w:rFonts w:ascii="Courier New" w:hAnsi="Courier New" w:cs="Courier New" w:eastAsia="Courier New"/>
          <w:sz w:val="31"/>
          <w:szCs w:val="31"/>
          <w:spacing w:val="-15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25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aaa2d</w:t>
      </w:r>
      <w:r>
        <w:rPr>
          <w:rFonts w:ascii="Courier New" w:hAnsi="Courier New" w:cs="Courier New" w:eastAsia="Courier New"/>
          <w:sz w:val="31"/>
          <w:szCs w:val="31"/>
          <w:spacing w:val="-30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aa12.68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aaL27e+a1</w:t>
      </w:r>
      <w:r>
        <w:rPr>
          <w:rFonts w:ascii="Courier New" w:hAnsi="Courier New" w:cs="Courier New" w:eastAsia="Courier New"/>
          <w:sz w:val="31"/>
          <w:szCs w:val="31"/>
          <w:spacing w:val="107"/>
          <w:w w:val="78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1740" w:right="262"/>
        <w:jc w:val="center"/>
        <w:tabs>
          <w:tab w:pos="3000" w:val="left"/>
          <w:tab w:pos="3720" w:val="left"/>
          <w:tab w:pos="5420" w:val="left"/>
          <w:tab w:pos="6560" w:val="left"/>
          <w:tab w:pos="85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%#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79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127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5" w:lineRule="exact"/>
        <w:ind w:left="1601" w:right="272"/>
        <w:jc w:val="center"/>
        <w:tabs>
          <w:tab w:pos="2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%#a</w:t>
      </w:r>
      <w:r>
        <w:rPr>
          <w:rFonts w:ascii="Courier New" w:hAnsi="Courier New" w:cs="Courier New" w:eastAsia="Courier New"/>
          <w:sz w:val="31"/>
          <w:szCs w:val="31"/>
          <w:spacing w:val="-132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aaa45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axa2d</w:t>
      </w:r>
      <w:r>
        <w:rPr>
          <w:rFonts w:ascii="Courier New" w:hAnsi="Courier New" w:cs="Courier New" w:eastAsia="Courier New"/>
          <w:sz w:val="31"/>
          <w:szCs w:val="31"/>
          <w:spacing w:val="-2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aa12.68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4"/>
        </w:rPr>
        <w:t>aa1.27e+a1</w:t>
      </w:r>
      <w:r>
        <w:rPr>
          <w:rFonts w:ascii="Courier New" w:hAnsi="Courier New" w:cs="Courier New" w:eastAsia="Courier New"/>
          <w:sz w:val="31"/>
          <w:szCs w:val="31"/>
          <w:spacing w:val="-18"/>
          <w:w w:val="77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4"/>
        </w:rPr>
        <w:t>aaaoa12.68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1847" w:right="-20"/>
        <w:jc w:val="left"/>
        <w:tabs>
          <w:tab w:pos="3040" w:val="left"/>
          <w:tab w:pos="3920" w:val="left"/>
          <w:tab w:pos="4760" w:val="left"/>
          <w:tab w:pos="5460" w:val="left"/>
          <w:tab w:pos="6600" w:val="left"/>
          <w:tab w:pos="8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  <w:i/>
        </w:rPr>
        <w:t>0</w:t>
      </w:r>
      <w:r>
        <w:rPr>
          <w:rFonts w:ascii="Arial" w:hAnsi="Arial" w:cs="Arial" w:eastAsia="Arial"/>
          <w:sz w:val="11"/>
          <w:szCs w:val="11"/>
          <w:spacing w:val="-28"/>
          <w:w w:val="100"/>
          <w:i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i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i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1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-13"/>
          <w:w w:val="79"/>
          <w:position w:val="4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6" w:lineRule="exact"/>
        <w:ind w:left="1596" w:right="273"/>
        <w:jc w:val="center"/>
        <w:tabs>
          <w:tab w:pos="2720" w:val="left"/>
          <w:tab w:pos="52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%</w:t>
      </w:r>
      <w:r>
        <w:rPr>
          <w:rFonts w:ascii="Courier New" w:hAnsi="Courier New" w:cs="Courier New" w:eastAsia="Courier New"/>
          <w:sz w:val="31"/>
          <w:szCs w:val="31"/>
          <w:spacing w:val="-7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139"/>
          <w:w w:val="78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aa45</w:t>
      </w:r>
      <w:r>
        <w:rPr>
          <w:rFonts w:ascii="Courier New" w:hAnsi="Courier New" w:cs="Courier New" w:eastAsia="Courier New"/>
          <w:sz w:val="31"/>
          <w:szCs w:val="31"/>
          <w:spacing w:val="-14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25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4"/>
        </w:rPr>
        <w:t>a12.68</w:t>
      </w:r>
      <w:r>
        <w:rPr>
          <w:rFonts w:ascii="Courier New" w:hAnsi="Courier New" w:cs="Courier New" w:eastAsia="Courier New"/>
          <w:sz w:val="31"/>
          <w:szCs w:val="31"/>
          <w:spacing w:val="117"/>
          <w:w w:val="78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a1.27e+a1</w:t>
      </w:r>
      <w:r>
        <w:rPr>
          <w:rFonts w:ascii="Courier New" w:hAnsi="Courier New" w:cs="Courier New" w:eastAsia="Courier New"/>
          <w:sz w:val="31"/>
          <w:szCs w:val="31"/>
          <w:spacing w:val="111"/>
          <w:w w:val="78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1601" w:right="257"/>
        <w:jc w:val="center"/>
        <w:tabs>
          <w:tab w:pos="3000" w:val="left"/>
          <w:tab w:pos="3720" w:val="left"/>
          <w:tab w:pos="5420" w:val="left"/>
          <w:tab w:pos="6560" w:val="left"/>
          <w:tab w:pos="85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position w:val="1"/>
        </w:rPr>
        <w:t>%</w:t>
      </w:r>
      <w:r>
        <w:rPr>
          <w:rFonts w:ascii="Courier New" w:hAnsi="Courier New" w:cs="Courier New" w:eastAsia="Courier New"/>
          <w:sz w:val="31"/>
          <w:szCs w:val="31"/>
          <w:spacing w:val="-76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79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128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6" w:lineRule="exact"/>
        <w:ind w:left="1499" w:right="-20"/>
        <w:jc w:val="left"/>
        <w:tabs>
          <w:tab w:pos="2760" w:val="left"/>
          <w:tab w:pos="53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/>
        <w:pict>
          <v:group style="position:absolute;margin-left:534.698853pt;margin-top:14.71114pt;width:.1pt;height:10.287705pt;mso-position-horizontal-relative:page;mso-position-vertical-relative:paragraph;z-index:-16665" coordorigin="10694,294" coordsize="2,206">
            <v:shape style="position:absolute;left:10694;top:294;width:2;height:206" coordorigin="10694,294" coordsize="0,206" path="m10694,500l10694,294e" filled="f" stroked="t" strokeweight=".238865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%</w:t>
      </w:r>
      <w:r>
        <w:rPr>
          <w:rFonts w:ascii="Courier New" w:hAnsi="Courier New" w:cs="Courier New" w:eastAsia="Courier New"/>
          <w:sz w:val="30"/>
          <w:szCs w:val="30"/>
          <w:spacing w:val="-5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aa45</w:t>
      </w:r>
      <w:r>
        <w:rPr>
          <w:rFonts w:ascii="Courier New" w:hAnsi="Courier New" w:cs="Courier New" w:eastAsia="Courier New"/>
          <w:sz w:val="31"/>
          <w:szCs w:val="31"/>
          <w:spacing w:val="-14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axa2d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4"/>
        </w:rPr>
        <w:t>a12.68</w:t>
      </w:r>
      <w:r>
        <w:rPr>
          <w:rFonts w:ascii="Courier New" w:hAnsi="Courier New" w:cs="Courier New" w:eastAsia="Courier New"/>
          <w:sz w:val="31"/>
          <w:szCs w:val="31"/>
          <w:spacing w:val="121"/>
          <w:w w:val="78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a1</w:t>
      </w:r>
      <w:r>
        <w:rPr>
          <w:rFonts w:ascii="Courier New" w:hAnsi="Courier New" w:cs="Courier New" w:eastAsia="Courier New"/>
          <w:sz w:val="31"/>
          <w:szCs w:val="31"/>
          <w:spacing w:val="-7"/>
          <w:w w:val="78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27e+a1</w:t>
      </w:r>
      <w:r>
        <w:rPr>
          <w:rFonts w:ascii="Courier New" w:hAnsi="Courier New" w:cs="Courier New" w:eastAsia="Courier New"/>
          <w:sz w:val="31"/>
          <w:szCs w:val="31"/>
          <w:spacing w:val="119"/>
          <w:w w:val="78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1739" w:right="268"/>
        <w:jc w:val="center"/>
        <w:tabs>
          <w:tab w:pos="2860" w:val="left"/>
          <w:tab w:pos="3860" w:val="left"/>
          <w:tab w:pos="4700" w:val="left"/>
          <w:tab w:pos="5260" w:val="left"/>
          <w:tab w:pos="83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/>
        <w:pict>
          <v:group style="position:absolute;margin-left:534.937744pt;margin-top:14.1345pt;width:.1pt;height:394.521502pt;mso-position-horizontal-relative:page;mso-position-vertical-relative:paragraph;z-index:-16664" coordorigin="10699,283" coordsize="2,7890">
            <v:shape style="position:absolute;left:10699;top:283;width:2;height:7890" coordorigin="10699,283" coordsize="0,7890" path="m10699,8173l10699,283e" filled="f" stroked="t" strokeweight=".4777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%+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3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08"/>
          <w:w w:val="7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1" w:lineRule="exact"/>
        <w:ind w:left="1596" w:right="267"/>
        <w:jc w:val="center"/>
        <w:tabs>
          <w:tab w:pos="2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%+a</w:t>
      </w:r>
      <w:r>
        <w:rPr>
          <w:rFonts w:ascii="Courier New" w:hAnsi="Courier New" w:cs="Courier New" w:eastAsia="Courier New"/>
          <w:sz w:val="31"/>
          <w:szCs w:val="31"/>
          <w:spacing w:val="-126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+aa45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aaa2d</w:t>
      </w:r>
      <w:r>
        <w:rPr>
          <w:rFonts w:ascii="Courier New" w:hAnsi="Courier New" w:cs="Courier New" w:eastAsia="Courier New"/>
          <w:sz w:val="31"/>
          <w:szCs w:val="31"/>
          <w:spacing w:val="-2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4"/>
        </w:rPr>
        <w:t>+a1.27e+a1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+aaaa12.68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601" w:right="263"/>
        <w:jc w:val="center"/>
        <w:tabs>
          <w:tab w:pos="2860" w:val="left"/>
          <w:tab w:pos="3720" w:val="left"/>
          <w:tab w:pos="5260" w:val="left"/>
          <w:tab w:pos="84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%+#</w:t>
      </w:r>
      <w:r>
        <w:rPr>
          <w:rFonts w:ascii="Courier New" w:hAnsi="Courier New" w:cs="Courier New" w:eastAsia="Courier New"/>
          <w:sz w:val="31"/>
          <w:szCs w:val="31"/>
          <w:spacing w:val="-136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79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129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13"/>
          <w:w w:val="7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1499" w:right="-20"/>
        <w:jc w:val="left"/>
        <w:tabs>
          <w:tab w:pos="26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%+#a</w:t>
      </w:r>
      <w:r>
        <w:rPr>
          <w:rFonts w:ascii="Courier New" w:hAnsi="Courier New" w:cs="Courier New" w:eastAsia="Courier New"/>
          <w:sz w:val="31"/>
          <w:szCs w:val="31"/>
          <w:spacing w:val="-128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+aa45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axa2d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5"/>
        </w:rPr>
        <w:t>+a1.27e+a1</w:t>
      </w:r>
      <w:r>
        <w:rPr>
          <w:rFonts w:ascii="Courier New" w:hAnsi="Courier New" w:cs="Courier New" w:eastAsia="Courier New"/>
          <w:sz w:val="31"/>
          <w:szCs w:val="31"/>
          <w:spacing w:val="-13"/>
          <w:w w:val="77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6"/>
        </w:rPr>
        <w:t>+aaaa12.68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8" w:lineRule="exact"/>
        <w:ind w:left="1596" w:right="263"/>
        <w:jc w:val="center"/>
        <w:tabs>
          <w:tab w:pos="2860" w:val="left"/>
          <w:tab w:pos="3860" w:val="left"/>
          <w:tab w:pos="4700" w:val="left"/>
          <w:tab w:pos="5260" w:val="left"/>
          <w:tab w:pos="84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%+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3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08"/>
          <w:w w:val="7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6" w:lineRule="exact"/>
        <w:ind w:left="1503" w:right="-20"/>
        <w:jc w:val="left"/>
        <w:tabs>
          <w:tab w:pos="26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%+</w:t>
      </w:r>
      <w:r>
        <w:rPr>
          <w:rFonts w:ascii="Courier New" w:hAnsi="Courier New" w:cs="Courier New" w:eastAsia="Courier New"/>
          <w:sz w:val="31"/>
          <w:szCs w:val="31"/>
          <w:spacing w:val="1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139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+aa45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aaa2d</w:t>
      </w:r>
      <w:r>
        <w:rPr>
          <w:rFonts w:ascii="Courier New" w:hAnsi="Courier New" w:cs="Courier New" w:eastAsia="Courier New"/>
          <w:sz w:val="31"/>
          <w:szCs w:val="31"/>
          <w:spacing w:val="-30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+a1.27e+a1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+aaaa12.68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499" w:right="-20"/>
        <w:jc w:val="left"/>
        <w:tabs>
          <w:tab w:pos="2900" w:val="left"/>
          <w:tab w:pos="3760" w:val="left"/>
          <w:tab w:pos="5320" w:val="left"/>
          <w:tab w:pos="84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6"/>
          <w:position w:val="2"/>
        </w:rPr>
        <w:t>%+</w:t>
      </w:r>
      <w:r>
        <w:rPr>
          <w:rFonts w:ascii="Courier New" w:hAnsi="Courier New" w:cs="Courier New" w:eastAsia="Courier New"/>
          <w:sz w:val="31"/>
          <w:szCs w:val="31"/>
          <w:spacing w:val="-37"/>
          <w:w w:val="8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79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128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08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</w:t>
      </w:r>
      <w:r>
        <w:rPr>
          <w:rFonts w:ascii="Courier New" w:hAnsi="Courier New" w:cs="Courier New" w:eastAsia="Courier New"/>
          <w:sz w:val="31"/>
          <w:szCs w:val="31"/>
          <w:spacing w:val="-7"/>
          <w:w w:val="79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1304" w:right="267"/>
        <w:jc w:val="center"/>
        <w:tabs>
          <w:tab w:pos="25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%+</w:t>
      </w:r>
      <w:r>
        <w:rPr>
          <w:rFonts w:ascii="Courier New" w:hAnsi="Courier New" w:cs="Courier New" w:eastAsia="Courier New"/>
          <w:sz w:val="31"/>
          <w:szCs w:val="31"/>
          <w:spacing w:val="8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+aa45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aaa55</w:t>
      </w:r>
      <w:r>
        <w:rPr>
          <w:rFonts w:ascii="Courier New" w:hAnsi="Courier New" w:cs="Courier New" w:eastAsia="Courier New"/>
          <w:sz w:val="31"/>
          <w:szCs w:val="31"/>
          <w:spacing w:val="-2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axa2d</w:t>
      </w:r>
      <w:r>
        <w:rPr>
          <w:rFonts w:ascii="Courier New" w:hAnsi="Courier New" w:cs="Courier New" w:eastAsia="Courier New"/>
          <w:sz w:val="31"/>
          <w:szCs w:val="31"/>
          <w:spacing w:val="-30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+a12.68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5"/>
        </w:rPr>
        <w:t>+a1.27e+a1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6"/>
        </w:rPr>
        <w:t>+aaaa12.68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2" w:lineRule="exact"/>
        <w:ind w:left="1738" w:right="959"/>
        <w:jc w:val="center"/>
        <w:tabs>
          <w:tab w:pos="2580" w:val="left"/>
          <w:tab w:pos="3440" w:val="left"/>
          <w:tab w:pos="4280" w:val="left"/>
          <w:tab w:pos="5140" w:val="left"/>
          <w:tab w:pos="6280" w:val="left"/>
          <w:tab w:pos="78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</w:t>
      </w:r>
      <w:r>
        <w:rPr>
          <w:rFonts w:ascii="Courier New" w:hAnsi="Courier New" w:cs="Courier New" w:eastAsia="Courier New"/>
          <w:sz w:val="31"/>
          <w:szCs w:val="31"/>
          <w:spacing w:val="-141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-10"/>
          <w:w w:val="80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27e+01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1595" w:right="954"/>
        <w:jc w:val="center"/>
        <w:tabs>
          <w:tab w:pos="2580" w:val="left"/>
          <w:tab w:pos="3440" w:val="left"/>
          <w:tab w:pos="4300" w:val="left"/>
          <w:tab w:pos="5140" w:val="left"/>
          <w:tab w:pos="6280" w:val="left"/>
          <w:tab w:pos="78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-10"/>
          <w:w w:val="80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27e+01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1596" w:right="956"/>
        <w:jc w:val="center"/>
        <w:tabs>
          <w:tab w:pos="2580" w:val="left"/>
          <w:tab w:pos="3440" w:val="left"/>
          <w:tab w:pos="4280" w:val="left"/>
          <w:tab w:pos="5140" w:val="left"/>
          <w:tab w:pos="6280" w:val="left"/>
          <w:tab w:pos="784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1"/>
        </w:rPr>
        <w:t>%-#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83"/>
          <w:position w:val="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5"/>
        </w:rPr>
        <w:t>1.27e+Ol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6"/>
        </w:rPr>
        <w:t>12.68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1457" w:right="959"/>
        <w:jc w:val="center"/>
        <w:tabs>
          <w:tab w:pos="2580" w:val="left"/>
          <w:tab w:pos="3440" w:val="left"/>
          <w:tab w:pos="4280" w:val="left"/>
          <w:tab w:pos="5140" w:val="left"/>
          <w:tab w:pos="6280" w:val="left"/>
          <w:tab w:pos="78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80"/>
          <w:position w:val="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8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-14"/>
          <w:w w:val="80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27e+01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7" w:lineRule="exact"/>
        <w:ind w:left="1600" w:right="815"/>
        <w:jc w:val="center"/>
        <w:tabs>
          <w:tab w:pos="2720" w:val="left"/>
          <w:tab w:pos="3440" w:val="left"/>
          <w:tab w:pos="4300" w:val="left"/>
          <w:tab w:pos="5280" w:val="left"/>
          <w:tab w:pos="6420" w:val="left"/>
          <w:tab w:pos="79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1457" w:right="806"/>
        <w:jc w:val="center"/>
        <w:tabs>
          <w:tab w:pos="2720" w:val="left"/>
          <w:tab w:pos="3440" w:val="left"/>
          <w:tab w:pos="4300" w:val="left"/>
          <w:tab w:pos="5280" w:val="left"/>
          <w:tab w:pos="6420" w:val="left"/>
          <w:tab w:pos="79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1"/>
        </w:rPr>
        <w:t>%-</w:t>
      </w:r>
      <w:r>
        <w:rPr>
          <w:rFonts w:ascii="Courier New" w:hAnsi="Courier New" w:cs="Courier New" w:eastAsia="Courier New"/>
          <w:sz w:val="31"/>
          <w:szCs w:val="31"/>
          <w:spacing w:val="-3"/>
          <w:w w:val="81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1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-147"/>
          <w:w w:val="81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5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457" w:right="816"/>
        <w:jc w:val="center"/>
        <w:tabs>
          <w:tab w:pos="2720" w:val="left"/>
          <w:tab w:pos="3440" w:val="left"/>
          <w:tab w:pos="4280" w:val="left"/>
          <w:tab w:pos="5280" w:val="left"/>
          <w:tab w:pos="6420" w:val="left"/>
          <w:tab w:pos="79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1"/>
        </w:rPr>
        <w:t>%-</w:t>
      </w:r>
      <w:r>
        <w:rPr>
          <w:rFonts w:ascii="Courier New" w:hAnsi="Courier New" w:cs="Courier New" w:eastAsia="Courier New"/>
          <w:sz w:val="31"/>
          <w:szCs w:val="31"/>
          <w:spacing w:val="-10"/>
          <w:w w:val="82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80"/>
          <w:position w:val="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1318" w:right="816"/>
        <w:jc w:val="center"/>
        <w:tabs>
          <w:tab w:pos="2720" w:val="left"/>
          <w:tab w:pos="3440" w:val="left"/>
          <w:tab w:pos="4280" w:val="left"/>
          <w:tab w:pos="5280" w:val="left"/>
          <w:tab w:pos="6420" w:val="left"/>
          <w:tab w:pos="79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</w:t>
      </w:r>
      <w:r>
        <w:rPr>
          <w:rFonts w:ascii="Courier New" w:hAnsi="Courier New" w:cs="Courier New" w:eastAsia="Courier New"/>
          <w:sz w:val="31"/>
          <w:szCs w:val="31"/>
          <w:spacing w:val="-2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45</w:t>
      </w:r>
      <w:r>
        <w:rPr>
          <w:rFonts w:ascii="Courier New" w:hAnsi="Courier New" w:cs="Courier New" w:eastAsia="Courier New"/>
          <w:sz w:val="31"/>
          <w:szCs w:val="31"/>
          <w:spacing w:val="-141"/>
          <w:w w:val="8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80"/>
          <w:position w:val="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4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1.27e+a1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605" w:right="820"/>
        <w:jc w:val="center"/>
        <w:tabs>
          <w:tab w:pos="2580" w:val="left"/>
          <w:tab w:pos="3440" w:val="left"/>
          <w:tab w:pos="430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%-+</w:t>
      </w:r>
      <w:r>
        <w:rPr>
          <w:rFonts w:ascii="Courier New" w:hAnsi="Courier New" w:cs="Courier New" w:eastAsia="Courier New"/>
          <w:sz w:val="31"/>
          <w:szCs w:val="31"/>
          <w:spacing w:val="-138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5"/>
          <w:w w:val="8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5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69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1462" w:right="824"/>
        <w:jc w:val="center"/>
        <w:tabs>
          <w:tab w:pos="2580" w:val="left"/>
          <w:tab w:pos="3440" w:val="left"/>
          <w:tab w:pos="4300" w:val="left"/>
          <w:tab w:pos="51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%-+a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5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69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462" w:right="820"/>
        <w:jc w:val="center"/>
        <w:tabs>
          <w:tab w:pos="2580" w:val="left"/>
          <w:tab w:pos="3440" w:val="left"/>
          <w:tab w:pos="428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%-+#</w:t>
      </w:r>
      <w:r>
        <w:rPr>
          <w:rFonts w:ascii="Courier New" w:hAnsi="Courier New" w:cs="Courier New" w:eastAsia="Courier New"/>
          <w:sz w:val="31"/>
          <w:szCs w:val="31"/>
          <w:spacing w:val="-141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80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1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</w:t>
      </w:r>
      <w:r>
        <w:rPr>
          <w:rFonts w:ascii="Courier New" w:hAnsi="Courier New" w:cs="Courier New" w:eastAsia="Courier New"/>
          <w:sz w:val="31"/>
          <w:szCs w:val="31"/>
          <w:spacing w:val="-14"/>
          <w:w w:val="80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27e+a1</w:t>
      </w:r>
      <w:r>
        <w:rPr>
          <w:rFonts w:ascii="Courier New" w:hAnsi="Courier New" w:cs="Courier New" w:eastAsia="Courier New"/>
          <w:sz w:val="31"/>
          <w:szCs w:val="31"/>
          <w:spacing w:val="88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323" w:right="820"/>
        <w:jc w:val="center"/>
        <w:tabs>
          <w:tab w:pos="2600" w:val="left"/>
          <w:tab w:pos="3440" w:val="left"/>
          <w:tab w:pos="428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%-+#a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80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Ox2d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5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69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1466" w:right="820"/>
        <w:jc w:val="center"/>
        <w:tabs>
          <w:tab w:pos="2600" w:val="left"/>
          <w:tab w:pos="3460" w:val="left"/>
          <w:tab w:pos="430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%-+</w:t>
      </w:r>
      <w:r>
        <w:rPr>
          <w:rFonts w:ascii="Courier New" w:hAnsi="Courier New" w:cs="Courier New" w:eastAsia="Courier New"/>
          <w:sz w:val="31"/>
          <w:szCs w:val="31"/>
          <w:spacing w:val="-132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1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</w:t>
      </w:r>
      <w:r>
        <w:rPr>
          <w:rFonts w:ascii="Courier New" w:hAnsi="Courier New" w:cs="Courier New" w:eastAsia="Courier New"/>
          <w:sz w:val="31"/>
          <w:szCs w:val="31"/>
          <w:spacing w:val="-7"/>
          <w:w w:val="80"/>
          <w:position w:val="5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27e+a1</w:t>
      </w:r>
      <w:r>
        <w:rPr>
          <w:rFonts w:ascii="Courier New" w:hAnsi="Courier New" w:cs="Courier New" w:eastAsia="Courier New"/>
          <w:sz w:val="31"/>
          <w:szCs w:val="31"/>
          <w:spacing w:val="78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1323" w:right="831"/>
        <w:jc w:val="center"/>
        <w:tabs>
          <w:tab w:pos="2600" w:val="left"/>
          <w:tab w:pos="3440" w:val="left"/>
          <w:tab w:pos="430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1"/>
        </w:rPr>
        <w:t>%-+</w:t>
      </w:r>
      <w:r>
        <w:rPr>
          <w:rFonts w:ascii="Courier New" w:hAnsi="Courier New" w:cs="Courier New" w:eastAsia="Courier New"/>
          <w:sz w:val="31"/>
          <w:szCs w:val="31"/>
          <w:spacing w:val="-10"/>
          <w:w w:val="79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1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143"/>
          <w:w w:val="79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-143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04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88"/>
          <w:w w:val="79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2" w:lineRule="exact"/>
        <w:ind w:left="1323" w:right="820"/>
        <w:jc w:val="center"/>
        <w:tabs>
          <w:tab w:pos="2600" w:val="left"/>
          <w:tab w:pos="3440" w:val="left"/>
          <w:tab w:pos="430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1"/>
        </w:rPr>
        <w:t>%-+</w:t>
      </w:r>
      <w:r>
        <w:rPr>
          <w:rFonts w:ascii="Courier New" w:hAnsi="Courier New" w:cs="Courier New" w:eastAsia="Courier New"/>
          <w:sz w:val="31"/>
          <w:szCs w:val="31"/>
          <w:spacing w:val="-38"/>
          <w:w w:val="83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#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-9"/>
          <w:w w:val="80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2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3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95"/>
          <w:w w:val="8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65"/>
          <w:w w:val="80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8" w:lineRule="exact"/>
        <w:ind w:left="1185" w:right="826"/>
        <w:jc w:val="center"/>
        <w:tabs>
          <w:tab w:pos="2600" w:val="left"/>
          <w:tab w:pos="3440" w:val="left"/>
          <w:tab w:pos="4300" w:val="left"/>
          <w:tab w:pos="5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%-+</w:t>
      </w:r>
      <w:r>
        <w:rPr>
          <w:rFonts w:ascii="Courier New" w:hAnsi="Courier New" w:cs="Courier New" w:eastAsia="Courier New"/>
          <w:sz w:val="31"/>
          <w:szCs w:val="31"/>
          <w:spacing w:val="-7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#a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+45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-5"/>
          <w:w w:val="79"/>
          <w:position w:val="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55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ax2d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4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104"/>
          <w:w w:val="7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5"/>
        </w:rPr>
        <w:t>+1.27e+a1</w:t>
      </w:r>
      <w:r>
        <w:rPr>
          <w:rFonts w:ascii="Courier New" w:hAnsi="Courier New" w:cs="Courier New" w:eastAsia="Courier New"/>
          <w:sz w:val="31"/>
          <w:szCs w:val="31"/>
          <w:spacing w:val="88"/>
          <w:w w:val="79"/>
          <w:position w:val="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6"/>
        </w:rPr>
        <w:t>+12.68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1064" w:right="150"/>
        <w:jc w:val="center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----------+------------------------------------------------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tabs>
          <w:tab w:pos="4660" w:val="left"/>
          <w:tab w:pos="58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0.703979pt;margin-top:2.126385pt;width:471.519117pt;height:.1pt;mso-position-horizontal-relative:page;mso-position-vertical-relative:paragraph;z-index:-16671" coordorigin="1414,43" coordsize="9430,2">
            <v:shape style="position:absolute;left:1414;top:43;width:9430;height:2" coordorigin="1414,43" coordsize="9430,0" path="m1414,43l10844,4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5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  <w:position w:val="-5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5"/>
        </w:rPr>
        <w:t>Class</w:t>
      </w:r>
      <w:r>
        <w:rPr>
          <w:rFonts w:ascii="Arial" w:hAnsi="Arial" w:cs="Arial" w:eastAsia="Arial"/>
          <w:sz w:val="28"/>
          <w:szCs w:val="28"/>
          <w:spacing w:val="48"/>
          <w:w w:val="100"/>
          <w:position w:val="-5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5"/>
        </w:rPr>
        <w:t>#2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-5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5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  <w:t>25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printf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formattin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g</w:t>
      </w:r>
      <w:r>
        <w:rPr>
          <w:rFonts w:ascii="Arial" w:hAnsi="Arial" w:cs="Arial" w:eastAsia="Arial"/>
          <w:sz w:val="28"/>
          <w:szCs w:val="28"/>
          <w:spacing w:val="46"/>
          <w:w w:val="107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examples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320" w:right="1140"/>
        </w:sectPr>
      </w:pPr>
      <w:rPr/>
    </w:p>
    <w:p>
      <w:pPr>
        <w:spacing w:before="61" w:after="0" w:line="464" w:lineRule="exact"/>
        <w:ind w:left="2221" w:right="89"/>
        <w:jc w:val="center"/>
        <w:rPr>
          <w:rFonts w:ascii="Courier New" w:hAnsi="Courier New" w:cs="Courier New" w:eastAsia="Courier New"/>
          <w:sz w:val="45"/>
          <w:szCs w:val="45"/>
        </w:rPr>
      </w:pPr>
      <w:rPr/>
      <w:r>
        <w:rPr>
          <w:rFonts w:ascii="Courier New" w:hAnsi="Courier New" w:cs="Courier New" w:eastAsia="Courier New"/>
          <w:sz w:val="45"/>
          <w:szCs w:val="45"/>
          <w:spacing w:val="0"/>
          <w:w w:val="53"/>
        </w:rPr>
        <w:t>----------+---</w:t>
      </w:r>
      <w:r>
        <w:rPr>
          <w:rFonts w:ascii="Courier New" w:hAnsi="Courier New" w:cs="Courier New" w:eastAsia="Courier New"/>
          <w:sz w:val="45"/>
          <w:szCs w:val="45"/>
          <w:spacing w:val="143"/>
          <w:w w:val="53"/>
        </w:rPr>
        <w:t> </w:t>
      </w:r>
      <w:r>
        <w:rPr>
          <w:rFonts w:ascii="Courier New" w:hAnsi="Courier New" w:cs="Courier New" w:eastAsia="Courier New"/>
          <w:sz w:val="45"/>
          <w:szCs w:val="45"/>
          <w:spacing w:val="0"/>
          <w:w w:val="53"/>
        </w:rPr>
        <w:t>-------------------------------------------</w:t>
      </w:r>
      <w:r>
        <w:rPr>
          <w:rFonts w:ascii="Courier New" w:hAnsi="Courier New" w:cs="Courier New" w:eastAsia="Courier New"/>
          <w:sz w:val="45"/>
          <w:szCs w:val="45"/>
          <w:spacing w:val="0"/>
          <w:w w:val="100"/>
        </w:rPr>
      </w:r>
    </w:p>
    <w:p>
      <w:pPr>
        <w:spacing w:before="0" w:after="0" w:line="265" w:lineRule="exact"/>
        <w:ind w:left="2208" w:right="577"/>
        <w:jc w:val="center"/>
        <w:tabs>
          <w:tab w:pos="3500" w:val="left"/>
          <w:tab w:pos="4800" w:val="left"/>
          <w:tab w:pos="5620" w:val="left"/>
          <w:tab w:pos="7620" w:val="left"/>
          <w:tab w:pos="91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6"/>
          <w:position w:val="4"/>
        </w:rPr>
        <w:t>Value</w:t>
      </w:r>
      <w:r>
        <w:rPr>
          <w:rFonts w:ascii="Courier New" w:hAnsi="Courier New" w:cs="Courier New" w:eastAsia="Courier New"/>
          <w:sz w:val="30"/>
          <w:szCs w:val="30"/>
          <w:spacing w:val="-92"/>
          <w:w w:val="76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76"/>
          <w:position w:val="4"/>
        </w:rPr>
        <w:t>-&gt;"zap''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'*'</w:t>
      </w:r>
      <w:r>
        <w:rPr>
          <w:rFonts w:ascii="Courier New" w:hAnsi="Courier New" w:cs="Courier New" w:eastAsia="Courier New"/>
          <w:sz w:val="30"/>
          <w:szCs w:val="30"/>
          <w:spacing w:val="-133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none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-3.4567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-3.4567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-3.4567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215" w:right="584"/>
        <w:jc w:val="center"/>
        <w:tabs>
          <w:tab w:pos="4060" w:val="left"/>
          <w:tab w:pos="4920" w:val="left"/>
          <w:tab w:pos="5760" w:val="left"/>
          <w:tab w:pos="6620" w:val="left"/>
          <w:tab w:pos="7900" w:val="left"/>
          <w:tab w:pos="94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</w:rPr>
        <w:t>Operation-&gt;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5s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5c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5%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7.2f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10.2e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10.4g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5" w:after="0" w:line="321" w:lineRule="exact"/>
        <w:ind w:left="2279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  <w:position w:val="1"/>
        </w:rPr>
        <w:t>Flags: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443" w:lineRule="exact"/>
        <w:ind w:left="2117" w:right="162"/>
        <w:jc w:val="center"/>
        <w:rPr>
          <w:rFonts w:ascii="Courier New" w:hAnsi="Courier New" w:cs="Courier New" w:eastAsia="Courier New"/>
          <w:sz w:val="49"/>
          <w:szCs w:val="49"/>
        </w:rPr>
      </w:pPr>
      <w:rPr/>
      <w:r>
        <w:rPr/>
        <w:pict>
          <v:group style="position:absolute;margin-left:315.80957pt;margin-top:17.053808pt;width:.1pt;height:552.305126pt;mso-position-horizontal-relative:page;mso-position-vertical-relative:paragraph;z-index:-16660" coordorigin="6316,341" coordsize="2,11046">
            <v:shape style="position:absolute;left:6316;top:341;width:2;height:11046" coordorigin="6316,341" coordsize="0,11046" path="m6316,11387l6316,341e" filled="f" stroked="t" strokeweight="1.676017pt" strokecolor="#000000">
              <v:path arrowok="t"/>
            </v:shape>
          </v:group>
          <w10:wrap type="none"/>
        </w:pict>
      </w:r>
      <w:r>
        <w:rPr/>
        <w:pict>
          <v:group style="position:absolute;margin-left:372.434998pt;margin-top:17.053808pt;width:.1pt;height:552.065514pt;mso-position-horizontal-relative:page;mso-position-vertical-relative:paragraph;z-index:-16659" coordorigin="7449,341" coordsize="2,11041">
            <v:shape style="position:absolute;left:7449;top:341;width:2;height:11041" coordorigin="7449,341" coordsize="0,11041" path="m7449,11382l7449,341e" filled="f" stroked="t" strokeweight="1.436586pt" strokecolor="#000000">
              <v:path arrowok="t"/>
            </v:shape>
          </v:group>
          <w10:wrap type="none"/>
        </w:pict>
      </w:r>
      <w:r>
        <w:rPr/>
        <w:pict>
          <v:group style="position:absolute;margin-left:272.472534pt;margin-top:16.335516pt;width:1.676017pt;height:553.741712pt;mso-position-horizontal-relative:page;mso-position-vertical-relative:paragraph;z-index:-16658" coordorigin="5449,327" coordsize="34,11075">
            <v:group style="position:absolute;left:5464;top:341;width:2;height:11046" coordorigin="5464,341" coordsize="2,11046">
              <v:shape style="position:absolute;left:5464;top:341;width:2;height:11046" coordorigin="5464,341" coordsize="0,11046" path="m5464,11387l5464,341e" filled="f" stroked="t" strokeweight="1.436586pt" strokecolor="#000000">
                <v:path arrowok="t"/>
              </v:shape>
            </v:group>
            <v:group style="position:absolute;left:5469;top:7074;width:2;height:709" coordorigin="5469,7074" coordsize="2,709">
              <v:shape style="position:absolute;left:5469;top:7074;width:2;height:709" coordorigin="5469,7074" coordsize="0,709" path="m5469,7783l5469,7074e" filled="f" stroked="t" strokeweight="1.43658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7.833664pt;margin-top:17.053808pt;width:.1pt;height:552.305126pt;mso-position-horizontal-relative:page;mso-position-vertical-relative:paragraph;z-index:-16657" coordorigin="3757,341" coordsize="2,11046">
            <v:shape style="position:absolute;left:3757;top:341;width:2;height:11046" coordorigin="3757,341" coordsize="0,11046" path="m3757,11387l3757,341e" filled="f" stroked="t" strokeweight="1.436586pt" strokecolor="#000000">
              <v:path arrowok="t"/>
            </v:shape>
          </v:group>
          <w10:wrap type="none"/>
        </w:pict>
      </w:r>
      <w:r>
        <w:rPr/>
        <w:pict>
          <v:group style="position:absolute;margin-left:230.691818pt;margin-top:16.814196pt;width:.1pt;height:552.305126pt;mso-position-horizontal-relative:page;mso-position-vertical-relative:paragraph;z-index:-16656" coordorigin="4614,336" coordsize="2,11046">
            <v:shape style="position:absolute;left:4614;top:336;width:2;height:11046" coordorigin="4614,336" coordsize="0,11046" path="m4614,11382l4614,336e" filled="f" stroked="t" strokeweight="1.436586pt" strokecolor="#000000">
              <v:path arrowok="t"/>
            </v:shape>
          </v:group>
          <w10:wrap type="none"/>
        </w:pict>
      </w:r>
      <w:r>
        <w:rPr/>
        <w:pict>
          <v:group style="position:absolute;margin-left:449.890961pt;margin-top:16.095903pt;width:1.676017pt;height:553.262488pt;mso-position-horizontal-relative:page;mso-position-vertical-relative:paragraph;z-index:-16655" coordorigin="8998,322" coordsize="34,11065">
            <v:group style="position:absolute;left:9007;top:691;width:2;height:1102" coordorigin="9007,691" coordsize="2,1102">
              <v:shape style="position:absolute;left:9007;top:691;width:2;height:1102" coordorigin="9007,691" coordsize="0,1102" path="m9007,1793l9007,691e" filled="f" stroked="t" strokeweight=".957724pt" strokecolor="#000000">
                <v:path arrowok="t"/>
              </v:shape>
            </v:group>
            <v:group style="position:absolute;left:9017;top:336;width:2;height:11037" coordorigin="9017,336" coordsize="2,11037">
              <v:shape style="position:absolute;left:9017;top:336;width:2;height:11037" coordorigin="9017,336" coordsize="0,11037" path="m9017,11373l9017,336e" filled="f" stroked="t" strokeweight="1.43658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28.903198pt;margin-top:16.45505pt;width:2.873173pt;height:552.544195pt;mso-position-horizontal-relative:page;mso-position-vertical-relative:paragraph;z-index:-16654" coordorigin="10578,329" coordsize="57,11051">
            <v:group style="position:absolute;left:10621;top:720;width:2;height:1045" coordorigin="10621,720" coordsize="2,1045">
              <v:shape style="position:absolute;left:10621;top:720;width:2;height:1045" coordorigin="10621,720" coordsize="0,1045" path="m10621,1764l10621,720e" filled="f" stroked="t" strokeweight="1.436586pt" strokecolor="#000000">
                <v:path arrowok="t"/>
              </v:shape>
            </v:group>
            <v:group style="position:absolute;left:10590;top:336;width:2;height:11037" coordorigin="10590,336" coordsize="2,11037">
              <v:shape style="position:absolute;left:10590;top:336;width:2;height:11037" coordorigin="10590,336" coordsize="0,11037" path="m10590,11373l10590,336e" filled="f" stroked="t" strokeweight=".718293pt" strokecolor="#000000">
                <v:path arrowok="t"/>
              </v:shape>
            </v:group>
            <v:group style="position:absolute;left:10583;top:3451;width:2;height:403" coordorigin="10583,3451" coordsize="2,403">
              <v:shape style="position:absolute;left:10583;top:3451;width:2;height:403" coordorigin="10583,3451" coordsize="0,403" path="m10583,3854l10583,3451e" filled="f" stroked="t" strokeweight=".478862pt" strokecolor="#000000">
                <v:path arrowok="t"/>
              </v:shape>
            </v:group>
            <v:group style="position:absolute;left:10583;top:10352;width:2;height:1021" coordorigin="10583,10352" coordsize="2,1021">
              <v:shape style="position:absolute;left:10583;top:10352;width:2;height:1021" coordorigin="10583,10352" coordsize="0,1021" path="m10583,11373l10583,10352e" filled="f" stroked="t" strokeweight=".478862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49"/>
          <w:szCs w:val="49"/>
          <w:w w:val="48"/>
          <w:position w:val="1"/>
        </w:rPr>
        <w:t>.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---</w:t>
      </w:r>
      <w:r>
        <w:rPr>
          <w:rFonts w:ascii="Courier New" w:hAnsi="Courier New" w:cs="Courier New" w:eastAsia="Courier New"/>
          <w:sz w:val="49"/>
          <w:szCs w:val="49"/>
          <w:spacing w:val="141"/>
          <w:w w:val="48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--+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----------------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--------------------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</w:t>
      </w:r>
      <w:r>
        <w:rPr>
          <w:rFonts w:ascii="Courier New" w:hAnsi="Courier New" w:cs="Courier New" w:eastAsia="Courier New"/>
          <w:sz w:val="49"/>
          <w:szCs w:val="49"/>
          <w:spacing w:val="-1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48"/>
          <w:position w:val="1"/>
        </w:rPr>
        <w:t>------</w:t>
      </w:r>
      <w:r>
        <w:rPr>
          <w:rFonts w:ascii="Courier New" w:hAnsi="Courier New" w:cs="Courier New" w:eastAsia="Courier New"/>
          <w:sz w:val="49"/>
          <w:szCs w:val="49"/>
          <w:spacing w:val="0"/>
          <w:w w:val="100"/>
          <w:position w:val="0"/>
        </w:rPr>
      </w:r>
    </w:p>
    <w:p>
      <w:pPr>
        <w:spacing w:before="0" w:after="0" w:line="275" w:lineRule="exact"/>
        <w:ind w:left="3075" w:right="285"/>
        <w:jc w:val="center"/>
        <w:tabs>
          <w:tab w:pos="4080" w:val="left"/>
          <w:tab w:pos="5200" w:val="left"/>
          <w:tab w:pos="6040" w:val="left"/>
          <w:tab w:pos="6640" w:val="left"/>
          <w:tab w:pos="762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48"/>
          <w:i/>
          <w:position w:val="9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9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4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9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9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9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4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0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47"/>
          <w:w w:val="120"/>
          <w:i/>
          <w:position w:val="4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931" w:right="284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%0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oooo%</w:t>
      </w:r>
      <w:r>
        <w:rPr>
          <w:rFonts w:ascii="Courier New" w:hAnsi="Courier New" w:cs="Courier New" w:eastAsia="Courier New"/>
          <w:sz w:val="30"/>
          <w:szCs w:val="30"/>
          <w:spacing w:val="3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8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240" w:lineRule="auto"/>
        <w:ind w:left="2935" w:right="289"/>
        <w:jc w:val="center"/>
        <w:tabs>
          <w:tab w:pos="4060" w:val="left"/>
          <w:tab w:pos="5200" w:val="left"/>
          <w:tab w:pos="6040" w:val="left"/>
          <w:tab w:pos="6640" w:val="left"/>
          <w:tab w:pos="762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%#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5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0"/>
          <w:w w:val="50"/>
          <w:i/>
          <w:position w:val="5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47"/>
          <w:w w:val="12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5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0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1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0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5" w:after="0" w:line="240" w:lineRule="auto"/>
        <w:ind w:left="2792" w:right="279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%#0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3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3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4" w:after="0" w:line="240" w:lineRule="auto"/>
        <w:ind w:left="2935" w:right="279"/>
        <w:jc w:val="center"/>
        <w:tabs>
          <w:tab w:pos="4060" w:val="left"/>
          <w:tab w:pos="5200" w:val="left"/>
          <w:tab w:pos="6040" w:val="left"/>
          <w:tab w:pos="6640" w:val="left"/>
          <w:tab w:pos="762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17"/>
          <w:szCs w:val="17"/>
          <w:w w:val="48"/>
          <w:i/>
          <w:position w:val="5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48"/>
          <w:i/>
          <w:position w:val="5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1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5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1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6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50"/>
          <w:i/>
          <w:position w:val="6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2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6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6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0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1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1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797" w:right="279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103"/>
        </w:rPr>
        <w:t>%</w:t>
      </w:r>
      <w:r>
        <w:rPr>
          <w:rFonts w:ascii="Courier New" w:hAnsi="Courier New" w:cs="Courier New" w:eastAsia="Courier New"/>
          <w:sz w:val="30"/>
          <w:szCs w:val="30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0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12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8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22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3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93" w:lineRule="exact"/>
        <w:ind w:left="2791" w:right="279"/>
        <w:jc w:val="center"/>
        <w:tabs>
          <w:tab w:pos="4060" w:val="left"/>
          <w:tab w:pos="5200" w:val="left"/>
          <w:tab w:pos="6040" w:val="left"/>
          <w:tab w:pos="6640" w:val="left"/>
          <w:tab w:pos="7620" w:val="left"/>
          <w:tab w:pos="960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>%</w:t>
      </w:r>
      <w:r>
        <w:rPr>
          <w:rFonts w:ascii="Courier New" w:hAnsi="Courier New" w:cs="Courier New" w:eastAsia="Courier New"/>
          <w:sz w:val="30"/>
          <w:szCs w:val="30"/>
          <w:spacing w:val="-67"/>
          <w:w w:val="100"/>
          <w:position w:val="6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>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6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-2"/>
        </w:rPr>
        <w:t>*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11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50"/>
          <w:i/>
          <w:position w:val="1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20"/>
          <w:i/>
          <w:position w:val="6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11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11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6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6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6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6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97" w:lineRule="exact"/>
        <w:ind w:left="2658" w:right="274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%</w:t>
      </w:r>
      <w:r>
        <w:rPr>
          <w:rFonts w:ascii="Courier New" w:hAnsi="Courier New" w:cs="Courier New" w:eastAsia="Courier New"/>
          <w:sz w:val="30"/>
          <w:szCs w:val="30"/>
          <w:spacing w:val="-63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#0</w:t>
      </w:r>
      <w:r>
        <w:rPr>
          <w:rFonts w:ascii="Courier New" w:hAnsi="Courier New" w:cs="Courier New" w:eastAsia="Courier New"/>
          <w:sz w:val="30"/>
          <w:szCs w:val="30"/>
          <w:spacing w:val="-133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3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3"/>
          <w:w w:val="8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0" w:lineRule="exact"/>
        <w:ind w:left="2936" w:right="279"/>
        <w:jc w:val="center"/>
        <w:tabs>
          <w:tab w:pos="4080" w:val="left"/>
          <w:tab w:pos="5200" w:val="left"/>
          <w:tab w:pos="6040" w:val="left"/>
          <w:tab w:pos="6640" w:val="left"/>
          <w:tab w:pos="762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%+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2"/>
          <w:w w:val="11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0" w:lineRule="exact"/>
        <w:ind w:left="2796" w:right="278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%+0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8"/>
          <w:w w:val="8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8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797" w:right="269"/>
        <w:jc w:val="center"/>
        <w:tabs>
          <w:tab w:pos="4080" w:val="left"/>
          <w:tab w:pos="5200" w:val="left"/>
          <w:tab w:pos="6040" w:val="left"/>
          <w:tab w:pos="6640" w:val="left"/>
          <w:tab w:pos="764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3"/>
        </w:rPr>
        <w:t>%+#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658" w:right="274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%+#0</w:t>
      </w:r>
      <w:r>
        <w:rPr>
          <w:rFonts w:ascii="Courier New" w:hAnsi="Courier New" w:cs="Courier New" w:eastAsia="Courier New"/>
          <w:sz w:val="30"/>
          <w:szCs w:val="30"/>
          <w:spacing w:val="-122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12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2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3"/>
          <w:w w:val="8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3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5" w:after="0" w:line="240" w:lineRule="auto"/>
        <w:ind w:left="2797" w:right="269"/>
        <w:jc w:val="center"/>
        <w:tabs>
          <w:tab w:pos="4080" w:val="left"/>
          <w:tab w:pos="5200" w:val="left"/>
          <w:tab w:pos="6040" w:val="left"/>
          <w:tab w:pos="6640" w:val="left"/>
          <w:tab w:pos="764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%+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5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0"/>
          <w:w w:val="50"/>
          <w:i/>
          <w:position w:val="5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47"/>
          <w:w w:val="12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5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0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0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0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5" w:after="0" w:line="240" w:lineRule="auto"/>
        <w:ind w:left="2658" w:right="269"/>
        <w:jc w:val="center"/>
        <w:tabs>
          <w:tab w:pos="378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8"/>
        </w:rPr>
        <w:t>%+</w:t>
      </w:r>
      <w:r>
        <w:rPr>
          <w:rFonts w:ascii="Courier New" w:hAnsi="Courier New" w:cs="Courier New" w:eastAsia="Courier New"/>
          <w:sz w:val="30"/>
          <w:szCs w:val="30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0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16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8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17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-23"/>
          <w:w w:val="8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-00003.457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5" w:lineRule="exact"/>
        <w:ind w:left="2658" w:right="265"/>
        <w:jc w:val="center"/>
        <w:tabs>
          <w:tab w:pos="4080" w:val="left"/>
          <w:tab w:pos="5220" w:val="left"/>
          <w:tab w:pos="6040" w:val="left"/>
          <w:tab w:pos="6640" w:val="left"/>
          <w:tab w:pos="7640" w:val="left"/>
          <w:tab w:pos="962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8"/>
          <w:position w:val="3"/>
        </w:rPr>
        <w:t>%+</w:t>
      </w:r>
      <w:r>
        <w:rPr>
          <w:rFonts w:ascii="Courier New" w:hAnsi="Courier New" w:cs="Courier New" w:eastAsia="Courier New"/>
          <w:sz w:val="30"/>
          <w:szCs w:val="30"/>
          <w:spacing w:val="-39"/>
          <w:w w:val="88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519" w:right="215"/>
        <w:jc w:val="center"/>
        <w:tabs>
          <w:tab w:pos="3780" w:val="left"/>
          <w:tab w:pos="920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%+</w:t>
      </w:r>
      <w:r>
        <w:rPr>
          <w:rFonts w:ascii="Courier New" w:hAnsi="Courier New" w:cs="Courier New" w:eastAsia="Courier New"/>
          <w:sz w:val="30"/>
          <w:szCs w:val="30"/>
          <w:spacing w:val="-9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#0</w:t>
      </w:r>
      <w:r>
        <w:rPr>
          <w:rFonts w:ascii="Courier New" w:hAnsi="Courier New" w:cs="Courier New" w:eastAsia="Courier New"/>
          <w:sz w:val="30"/>
          <w:szCs w:val="30"/>
          <w:spacing w:val="-139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OOzap</w:t>
      </w:r>
      <w:r>
        <w:rPr>
          <w:rFonts w:ascii="Courier New" w:hAnsi="Courier New" w:cs="Courier New" w:eastAsia="Courier New"/>
          <w:sz w:val="30"/>
          <w:szCs w:val="30"/>
          <w:spacing w:val="-18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0000*</w:t>
      </w:r>
      <w:r>
        <w:rPr>
          <w:rFonts w:ascii="Courier New" w:hAnsi="Courier New" w:cs="Courier New" w:eastAsia="Courier New"/>
          <w:sz w:val="30"/>
          <w:szCs w:val="30"/>
          <w:spacing w:val="-27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0000%</w:t>
      </w:r>
      <w:r>
        <w:rPr>
          <w:rFonts w:ascii="Courier New" w:hAnsi="Courier New" w:cs="Courier New" w:eastAsia="Courier New"/>
          <w:sz w:val="30"/>
          <w:szCs w:val="30"/>
          <w:spacing w:val="-3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-003.46</w:t>
      </w:r>
      <w:r>
        <w:rPr>
          <w:rFonts w:ascii="Courier New" w:hAnsi="Courier New" w:cs="Courier New" w:eastAsia="Courier New"/>
          <w:sz w:val="30"/>
          <w:szCs w:val="30"/>
          <w:spacing w:val="-31"/>
          <w:w w:val="8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-03.46e+OO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</w:rPr>
        <w:t>00003.457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55" w:lineRule="exact"/>
        <w:ind w:left="2939" w:right="833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2"/>
        </w:rPr>
        <w:t>%-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4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1"/>
          <w:szCs w:val="11"/>
          <w:spacing w:val="-49"/>
          <w:w w:val="120"/>
          <w:i/>
          <w:position w:val="3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4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35" w:lineRule="exact"/>
        <w:ind w:left="2796" w:right="840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%-0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0" w:lineRule="exact"/>
        <w:ind w:left="2801" w:right="840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2"/>
        </w:rPr>
        <w:t>%-#</w:t>
      </w:r>
      <w:r>
        <w:rPr>
          <w:rFonts w:ascii="Courier New" w:hAnsi="Courier New" w:cs="Courier New" w:eastAsia="Courier New"/>
          <w:sz w:val="30"/>
          <w:szCs w:val="30"/>
          <w:spacing w:val="-142"/>
          <w:w w:val="82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-3.46e+30</w:t>
      </w:r>
      <w:r>
        <w:rPr>
          <w:rFonts w:ascii="Courier New" w:hAnsi="Courier New" w:cs="Courier New" w:eastAsia="Courier New"/>
          <w:sz w:val="30"/>
          <w:szCs w:val="30"/>
          <w:spacing w:val="126"/>
          <w:w w:val="8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658" w:right="829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2"/>
        </w:rPr>
        <w:t>%-#0</w:t>
      </w:r>
      <w:r>
        <w:rPr>
          <w:rFonts w:ascii="Courier New" w:hAnsi="Courier New" w:cs="Courier New" w:eastAsia="Courier New"/>
          <w:sz w:val="30"/>
          <w:szCs w:val="30"/>
          <w:spacing w:val="-140"/>
          <w:w w:val="82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2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7"/>
        </w:rPr>
        <w:t>-</w:t>
      </w:r>
      <w:r>
        <w:rPr>
          <w:rFonts w:ascii="Arial" w:hAnsi="Arial" w:cs="Arial" w:eastAsia="Arial"/>
          <w:sz w:val="11"/>
          <w:szCs w:val="11"/>
          <w:spacing w:val="-53"/>
          <w:w w:val="106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55" w:lineRule="exact"/>
        <w:ind w:left="2801" w:right="839"/>
        <w:jc w:val="center"/>
        <w:tabs>
          <w:tab w:pos="3800" w:val="left"/>
          <w:tab w:pos="4640" w:val="left"/>
          <w:tab w:pos="550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2"/>
        </w:rPr>
        <w:t>%-</w:t>
      </w:r>
      <w:r>
        <w:rPr>
          <w:rFonts w:ascii="Courier New" w:hAnsi="Courier New" w:cs="Courier New" w:eastAsia="Courier New"/>
          <w:sz w:val="30"/>
          <w:szCs w:val="30"/>
          <w:spacing w:val="-144"/>
          <w:w w:val="82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55" w:lineRule="exact"/>
        <w:ind w:left="2661" w:right="834"/>
        <w:jc w:val="center"/>
        <w:tabs>
          <w:tab w:pos="3800" w:val="left"/>
          <w:tab w:pos="4640" w:val="left"/>
          <w:tab w:pos="550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2"/>
        </w:rPr>
        <w:t>%-</w:t>
      </w:r>
      <w:r>
        <w:rPr>
          <w:rFonts w:ascii="Courier New" w:hAnsi="Courier New" w:cs="Courier New" w:eastAsia="Courier New"/>
          <w:sz w:val="30"/>
          <w:szCs w:val="30"/>
          <w:spacing w:val="-22"/>
          <w:w w:val="83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0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3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50" w:lineRule="exact"/>
        <w:ind w:left="2656" w:right="833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2"/>
        </w:rPr>
        <w:t>%-</w:t>
      </w:r>
      <w:r>
        <w:rPr>
          <w:rFonts w:ascii="Courier New" w:hAnsi="Courier New" w:cs="Courier New" w:eastAsia="Courier New"/>
          <w:sz w:val="30"/>
          <w:szCs w:val="30"/>
          <w:spacing w:val="-12"/>
          <w:w w:val="83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2"/>
          <w:w w:val="110"/>
          <w:i/>
          <w:position w:val="3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4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518" w:right="839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2"/>
        </w:rPr>
        <w:t>%-</w:t>
      </w:r>
      <w:r>
        <w:rPr>
          <w:rFonts w:ascii="Courier New" w:hAnsi="Courier New" w:cs="Courier New" w:eastAsia="Courier New"/>
          <w:sz w:val="30"/>
          <w:szCs w:val="30"/>
          <w:spacing w:val="-7"/>
          <w:w w:val="82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4"/>
        </w:rPr>
        <w:t>#0</w:t>
      </w:r>
      <w:r>
        <w:rPr>
          <w:rFonts w:ascii="Courier New" w:hAnsi="Courier New" w:cs="Courier New" w:eastAsia="Courier New"/>
          <w:sz w:val="30"/>
          <w:szCs w:val="30"/>
          <w:spacing w:val="-144"/>
          <w:w w:val="82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4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5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2"/>
          <w:w w:val="110"/>
          <w:i/>
          <w:position w:val="3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4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35" w:lineRule="exact"/>
        <w:ind w:left="2801" w:right="840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%-+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8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8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2"/>
          <w:w w:val="11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8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8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0" w:lineRule="exact"/>
        <w:ind w:left="2658" w:right="845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%-+0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0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47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658" w:right="845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%-+#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5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9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523" w:right="844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%-+#0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2"/>
          <w:w w:val="11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662" w:right="840"/>
        <w:jc w:val="center"/>
        <w:tabs>
          <w:tab w:pos="380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%-+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2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5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518" w:right="844"/>
        <w:jc w:val="center"/>
        <w:tabs>
          <w:tab w:pos="3800" w:val="left"/>
          <w:tab w:pos="4640" w:val="left"/>
          <w:tab w:pos="5480" w:val="left"/>
          <w:tab w:pos="6360" w:val="left"/>
          <w:tab w:pos="748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4"/>
        </w:rPr>
        <w:t>%-+</w:t>
      </w:r>
      <w:r>
        <w:rPr>
          <w:rFonts w:ascii="Courier New" w:hAnsi="Courier New" w:cs="Courier New" w:eastAsia="Courier New"/>
          <w:sz w:val="30"/>
          <w:szCs w:val="30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0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7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5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5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5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5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0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1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1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519" w:right="845"/>
        <w:jc w:val="center"/>
        <w:tabs>
          <w:tab w:pos="3800" w:val="left"/>
          <w:tab w:pos="4640" w:val="left"/>
          <w:tab w:pos="5480" w:val="left"/>
          <w:tab w:pos="6360" w:val="left"/>
          <w:tab w:pos="748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4"/>
          <w:position w:val="3"/>
        </w:rPr>
        <w:t>%-+</w:t>
      </w:r>
      <w:r>
        <w:rPr>
          <w:rFonts w:ascii="Courier New" w:hAnsi="Courier New" w:cs="Courier New" w:eastAsia="Courier New"/>
          <w:sz w:val="30"/>
          <w:szCs w:val="30"/>
          <w:spacing w:val="-34"/>
          <w:w w:val="84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#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8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18"/>
          <w:w w:val="48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51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7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2370" w:right="845"/>
        <w:jc w:val="center"/>
        <w:tabs>
          <w:tab w:pos="3780" w:val="left"/>
          <w:tab w:pos="4640" w:val="left"/>
          <w:tab w:pos="5480" w:val="left"/>
          <w:tab w:pos="6360" w:val="left"/>
          <w:tab w:pos="7500" w:val="left"/>
          <w:tab w:pos="90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5"/>
          <w:position w:val="3"/>
        </w:rPr>
        <w:t>%-+</w:t>
      </w:r>
      <w:r>
        <w:rPr>
          <w:rFonts w:ascii="Courier New" w:hAnsi="Courier New" w:cs="Courier New" w:eastAsia="Courier New"/>
          <w:sz w:val="30"/>
          <w:szCs w:val="30"/>
          <w:spacing w:val="-34"/>
          <w:w w:val="85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#0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zap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-16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0"/>
          <w:i/>
          <w:position w:val="7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spacing w:val="-20"/>
          <w:w w:val="50"/>
          <w:i/>
          <w:position w:val="7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47"/>
          <w:w w:val="120"/>
          <w:i/>
          <w:position w:val="2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9"/>
          <w:i/>
          <w:position w:val="7"/>
        </w:rPr>
        <w:t>.&lt;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7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2"/>
        </w:rPr>
        <w:t>-3.46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-3.46e+OO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  <w:position w:val="3"/>
        </w:rPr>
        <w:t>-3.457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240" w:lineRule="auto"/>
        <w:ind w:left="2246" w:right="190"/>
        <w:jc w:val="center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78"/>
        </w:rPr>
        <w:t>--------</w:t>
      </w:r>
      <w:r>
        <w:rPr>
          <w:rFonts w:ascii="Courier New" w:hAnsi="Courier New" w:cs="Courier New" w:eastAsia="Courier New"/>
          <w:sz w:val="30"/>
          <w:szCs w:val="30"/>
          <w:spacing w:val="15"/>
          <w:w w:val="78"/>
        </w:rPr>
        <w:t>-</w:t>
      </w:r>
      <w:r>
        <w:rPr>
          <w:rFonts w:ascii="Courier New" w:hAnsi="Courier New" w:cs="Courier New" w:eastAsia="Courier New"/>
          <w:sz w:val="30"/>
          <w:szCs w:val="30"/>
          <w:spacing w:val="0"/>
          <w:w w:val="79"/>
        </w:rPr>
        <w:t>-+-----</w:t>
      </w:r>
      <w:r>
        <w:rPr>
          <w:rFonts w:ascii="Courier New" w:hAnsi="Courier New" w:cs="Courier New" w:eastAsia="Courier New"/>
          <w:sz w:val="30"/>
          <w:szCs w:val="30"/>
          <w:spacing w:val="-37"/>
          <w:w w:val="79"/>
        </w:rPr>
        <w:t>-</w:t>
      </w:r>
      <w:r>
        <w:rPr>
          <w:rFonts w:ascii="Courier New" w:hAnsi="Courier New" w:cs="Courier New" w:eastAsia="Courier New"/>
          <w:sz w:val="30"/>
          <w:szCs w:val="30"/>
          <w:spacing w:val="0"/>
          <w:w w:val="16"/>
        </w:rPr>
        <w:t>..,.,..,</w:t>
      </w:r>
      <w:r>
        <w:rPr>
          <w:rFonts w:ascii="Courier New" w:hAnsi="Courier New" w:cs="Courier New" w:eastAsia="Courier New"/>
          <w:sz w:val="30"/>
          <w:szCs w:val="30"/>
          <w:spacing w:val="28"/>
          <w:w w:val="16"/>
        </w:rPr>
        <w:t>.</w:t>
      </w:r>
      <w:r>
        <w:rPr>
          <w:rFonts w:ascii="Courier New" w:hAnsi="Courier New" w:cs="Courier New" w:eastAsia="Courier New"/>
          <w:sz w:val="30"/>
          <w:szCs w:val="30"/>
          <w:spacing w:val="0"/>
          <w:w w:val="22"/>
        </w:rPr>
        <w:t>.,</w:t>
      </w:r>
      <w:r>
        <w:rPr>
          <w:rFonts w:ascii="Courier New" w:hAnsi="Courier New" w:cs="Courier New" w:eastAsia="Courier New"/>
          <w:sz w:val="30"/>
          <w:szCs w:val="30"/>
          <w:spacing w:val="25"/>
          <w:w w:val="22"/>
        </w:rPr>
        <w:t>.</w:t>
      </w:r>
      <w:r>
        <w:rPr>
          <w:rFonts w:ascii="Courier New" w:hAnsi="Courier New" w:cs="Courier New" w:eastAsia="Courier New"/>
          <w:sz w:val="30"/>
          <w:szCs w:val="30"/>
          <w:spacing w:val="0"/>
          <w:w w:val="23"/>
        </w:rPr>
        <w:t>..</w:t>
      </w:r>
      <w:r>
        <w:rPr>
          <w:rFonts w:ascii="Courier New" w:hAnsi="Courier New" w:cs="Courier New" w:eastAsia="Courier New"/>
          <w:sz w:val="30"/>
          <w:szCs w:val="30"/>
          <w:spacing w:val="43"/>
          <w:w w:val="23"/>
        </w:rPr>
        <w:t>,</w:t>
      </w:r>
      <w:r>
        <w:rPr>
          <w:rFonts w:ascii="Courier New" w:hAnsi="Courier New" w:cs="Courier New" w:eastAsia="Courier New"/>
          <w:sz w:val="30"/>
          <w:szCs w:val="30"/>
          <w:spacing w:val="0"/>
          <w:w w:val="32"/>
        </w:rPr>
        <w:t>":".,.</w:t>
      </w:r>
      <w:r>
        <w:rPr>
          <w:rFonts w:ascii="Courier New" w:hAnsi="Courier New" w:cs="Courier New" w:eastAsia="Courier New"/>
          <w:sz w:val="30"/>
          <w:szCs w:val="30"/>
          <w:spacing w:val="-44"/>
          <w:w w:val="32"/>
        </w:rPr>
        <w:t>-</w:t>
      </w:r>
      <w:r>
        <w:rPr>
          <w:rFonts w:ascii="Courier New" w:hAnsi="Courier New" w:cs="Courier New" w:eastAsia="Courier New"/>
          <w:sz w:val="30"/>
          <w:szCs w:val="30"/>
          <w:spacing w:val="0"/>
          <w:w w:val="27"/>
        </w:rPr>
        <w:t>..,,-</w:t>
      </w:r>
      <w:r>
        <w:rPr>
          <w:rFonts w:ascii="Courier New" w:hAnsi="Courier New" w:cs="Courier New" w:eastAsia="Courier New"/>
          <w:sz w:val="30"/>
          <w:szCs w:val="30"/>
          <w:spacing w:val="-45"/>
          <w:w w:val="27"/>
        </w:rPr>
        <w:t>,</w:t>
      </w:r>
      <w:r>
        <w:rPr>
          <w:rFonts w:ascii="Courier New" w:hAnsi="Courier New" w:cs="Courier New" w:eastAsia="Courier New"/>
          <w:sz w:val="30"/>
          <w:szCs w:val="30"/>
          <w:spacing w:val="0"/>
          <w:w w:val="21"/>
        </w:rPr>
        <w:t>...</w:t>
      </w:r>
      <w:r>
        <w:rPr>
          <w:rFonts w:ascii="Courier New" w:hAnsi="Courier New" w:cs="Courier New" w:eastAsia="Courier New"/>
          <w:sz w:val="30"/>
          <w:szCs w:val="30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0"/>
        </w:rPr>
        <w:t>-.-----------.---------</w:t>
      </w:r>
      <w:r>
        <w:rPr>
          <w:rFonts w:ascii="Courier New" w:hAnsi="Courier New" w:cs="Courier New" w:eastAsia="Courier New"/>
          <w:sz w:val="30"/>
          <w:szCs w:val="30"/>
          <w:spacing w:val="-1"/>
          <w:w w:val="70"/>
        </w:rPr>
        <w:t>-</w:t>
      </w:r>
      <w:r>
        <w:rPr>
          <w:rFonts w:ascii="Courier New" w:hAnsi="Courier New" w:cs="Courier New" w:eastAsia="Courier New"/>
          <w:sz w:val="30"/>
          <w:szCs w:val="30"/>
          <w:spacing w:val="0"/>
          <w:w w:val="70"/>
        </w:rPr>
        <w:t>":'---------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9" w:right="-20"/>
        <w:jc w:val="left"/>
        <w:tabs>
          <w:tab w:pos="5860" w:val="left"/>
          <w:tab w:pos="70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2.970367pt;margin-top:1.436715pt;width:473.594627pt;height:.1pt;mso-position-horizontal-relative:page;mso-position-vertical-relative:paragraph;z-index:-16661" coordorigin="1259,29" coordsize="9472,2">
            <v:shape style="position:absolute;left:1259;top:29;width:9472;height:2" coordorigin="1259,29" coordsize="9472,0" path="m1259,29l10731,29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4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#2</w:t>
      </w:r>
      <w:r>
        <w:rPr>
          <w:rFonts w:ascii="Arial" w:hAnsi="Arial" w:cs="Arial" w:eastAsia="Arial"/>
          <w:sz w:val="27"/>
          <w:szCs w:val="27"/>
          <w:spacing w:val="-4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9"/>
          <w:szCs w:val="29"/>
          <w:spacing w:val="-67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printf{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)</w:t>
      </w:r>
      <w:r>
        <w:rPr>
          <w:rFonts w:ascii="Arial" w:hAnsi="Arial" w:cs="Arial" w:eastAsia="Arial"/>
          <w:sz w:val="27"/>
          <w:szCs w:val="27"/>
          <w:spacing w:val="44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formattin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g</w:t>
      </w:r>
      <w:r>
        <w:rPr>
          <w:rFonts w:ascii="Arial" w:hAnsi="Arial" w:cs="Arial" w:eastAsia="Arial"/>
          <w:sz w:val="27"/>
          <w:szCs w:val="27"/>
          <w:spacing w:val="26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examples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350"/>
        </w:rPr>
        <w:t>--------------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pgMar w:footer="0" w:header="0" w:top="340" w:bottom="0" w:left="0" w:right="1240"/>
          <w:footerReference w:type="default" r:id="rId66"/>
          <w:pgSz w:w="12120" w:h="15800"/>
        </w:sectPr>
      </w:pPr>
      <w:rPr/>
    </w:p>
    <w:p>
      <w:pPr>
        <w:spacing w:before="28" w:after="0" w:line="240" w:lineRule="auto"/>
        <w:ind w:left="951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6.044197pt;margin-top:-4.808159pt;width:468.723757pt;height:.1pt;mso-position-horizontal-relative:page;mso-position-vertical-relative:paragraph;z-index:-16653" coordorigin="1321,-96" coordsize="9374,2">
            <v:shape style="position:absolute;left:1321;top:-96;width:9374;height:2" coordorigin="1321,-96" coordsize="9374,0" path="m1321,-96l10695,-96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5.569061pt;margin-top:49.337372pt;width:468.961326pt;height:.1pt;mso-position-horizontal-relative:page;mso-position-vertical-relative:paragraph;z-index:-16652" coordorigin="1311,987" coordsize="9379,2">
            <v:shape style="position:absolute;left:1311;top:987;width:9379;height:2" coordorigin="1311,987" coordsize="9379,0" path="m1311,987l10691,987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Aligned</w:t>
      </w:r>
      <w:r>
        <w:rPr>
          <w:rFonts w:ascii="Arial" w:hAnsi="Arial" w:cs="Arial" w:eastAsia="Arial"/>
          <w:sz w:val="60"/>
          <w:szCs w:val="60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outpu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60"/>
          <w:szCs w:val="60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()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3" w:right="2792"/>
        <w:jc w:val="center"/>
        <w:rPr>
          <w:rFonts w:ascii="Arial" w:hAnsi="Arial" w:cs="Arial" w:eastAsia="Arial"/>
          <w:sz w:val="51"/>
          <w:szCs w:val="51"/>
        </w:rPr>
      </w:pPr>
      <w:rPr/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You</w:t>
      </w:r>
      <w:r>
        <w:rPr>
          <w:rFonts w:ascii="Arial" w:hAnsi="Arial" w:cs="Arial" w:eastAsia="Arial"/>
          <w:sz w:val="51"/>
          <w:szCs w:val="51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51"/>
          <w:szCs w:val="51"/>
          <w:spacing w:val="83"/>
          <w:w w:val="100"/>
          <w:b/>
          <w:bCs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produc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1"/>
          <w:szCs w:val="51"/>
          <w:spacing w:val="84"/>
          <w:w w:val="100"/>
          <w:b/>
          <w:bCs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columns</w:t>
      </w:r>
      <w:r>
        <w:rPr>
          <w:rFonts w:ascii="Arial" w:hAnsi="Arial" w:cs="Arial" w:eastAsia="Arial"/>
          <w:sz w:val="51"/>
          <w:szCs w:val="51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4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statements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7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d=42,</w:t>
      </w:r>
      <w:r>
        <w:rPr>
          <w:rFonts w:ascii="Courier New" w:hAnsi="Courier New" w:cs="Courier New" w:eastAsia="Courier New"/>
          <w:sz w:val="33"/>
          <w:szCs w:val="33"/>
          <w:spacing w:val="11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h3=12168,</w:t>
      </w:r>
      <w:r>
        <w:rPr>
          <w:rFonts w:ascii="Courier New" w:hAnsi="Courier New" w:cs="Courier New" w:eastAsia="Courier New"/>
          <w:sz w:val="33"/>
          <w:szCs w:val="33"/>
          <w:spacing w:val="-15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o2=3344;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8" w:lineRule="exact"/>
        <w:ind w:left="1392" w:right="-20"/>
        <w:jc w:val="left"/>
        <w:tabs>
          <w:tab w:pos="35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printf("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3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14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11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6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d,</w:t>
      </w:r>
      <w:r>
        <w:rPr>
          <w:rFonts w:ascii="Courier New" w:hAnsi="Courier New" w:cs="Courier New" w:eastAsia="Courier New"/>
          <w:sz w:val="33"/>
          <w:szCs w:val="33"/>
          <w:spacing w:val="3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h3,</w:t>
      </w:r>
      <w:r>
        <w:rPr>
          <w:rFonts w:ascii="Courier New" w:hAnsi="Courier New" w:cs="Courier New" w:eastAsia="Courier New"/>
          <w:sz w:val="33"/>
          <w:szCs w:val="33"/>
          <w:spacing w:val="-33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3"/>
        </w:rPr>
        <w:t>o2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7" w:lineRule="exact"/>
        <w:ind w:left="1388" w:right="-20"/>
        <w:jc w:val="left"/>
        <w:tabs>
          <w:tab w:pos="35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8"/>
          <w:w w:val="8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-149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8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20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17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2"/>
          <w:position w:val="3"/>
        </w:rPr>
        <w:t>\n"-,</w:t>
      </w:r>
      <w:r>
        <w:rPr>
          <w:rFonts w:ascii="Courier New" w:hAnsi="Courier New" w:cs="Courier New" w:eastAsia="Courier New"/>
          <w:sz w:val="33"/>
          <w:szCs w:val="33"/>
          <w:spacing w:val="21"/>
          <w:w w:val="6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h3,</w:t>
      </w:r>
      <w:r>
        <w:rPr>
          <w:rFonts w:ascii="Courier New" w:hAnsi="Courier New" w:cs="Courier New" w:eastAsia="Courier New"/>
          <w:sz w:val="33"/>
          <w:szCs w:val="33"/>
          <w:spacing w:val="-1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o2,</w:t>
      </w:r>
      <w:r>
        <w:rPr>
          <w:rFonts w:ascii="Courier New" w:hAnsi="Courier New" w:cs="Courier New" w:eastAsia="Courier New"/>
          <w:sz w:val="33"/>
          <w:szCs w:val="33"/>
          <w:spacing w:val="2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-3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38"/>
          <w:w w:val="17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3" w:lineRule="exact"/>
        <w:ind w:left="1388" w:right="-20"/>
        <w:jc w:val="left"/>
        <w:tabs>
          <w:tab w:pos="35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printf("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8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14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-21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33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o2,</w:t>
      </w:r>
      <w:r>
        <w:rPr>
          <w:rFonts w:ascii="Courier New" w:hAnsi="Courier New" w:cs="Courier New" w:eastAsia="Courier New"/>
          <w:sz w:val="33"/>
          <w:szCs w:val="33"/>
          <w:spacing w:val="-24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d,</w:t>
      </w:r>
      <w:r>
        <w:rPr>
          <w:rFonts w:ascii="Courier New" w:hAnsi="Courier New" w:cs="Courier New" w:eastAsia="Courier New"/>
          <w:sz w:val="33"/>
          <w:szCs w:val="33"/>
          <w:spacing w:val="-12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h3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42</w:t>
      </w:r>
      <w:r>
        <w:rPr>
          <w:rFonts w:ascii="Courier New" w:hAnsi="Courier New" w:cs="Courier New" w:eastAsia="Courier New"/>
          <w:sz w:val="33"/>
          <w:szCs w:val="33"/>
          <w:spacing w:val="-50"/>
          <w:w w:val="8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12168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3344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2" w:lineRule="exact"/>
        <w:ind w:left="12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0"/>
          <w:position w:val="2"/>
        </w:rPr>
        <w:t>12168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3344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42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6" w:lineRule="exact"/>
        <w:ind w:left="12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1"/>
          <w:position w:val="2"/>
        </w:rPr>
        <w:t>3344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2"/>
        </w:rPr>
        <w:t>42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2"/>
        </w:rPr>
        <w:t>12168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NumType w:start="27"/>
          <w:pgMar w:footer="585" w:header="0" w:top="1460" w:bottom="780" w:left="1140" w:right="1240"/>
          <w:footerReference w:type="default" r:id="rId67"/>
          <w:pgSz w:w="12040" w:h="15800"/>
        </w:sectPr>
      </w:pPr>
      <w:rPr/>
    </w:p>
    <w:p>
      <w:pPr>
        <w:spacing w:before="15" w:after="0" w:line="240" w:lineRule="auto"/>
        <w:ind w:left="61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4" w:lineRule="auto"/>
        <w:ind w:left="1364" w:right="-76" w:firstLine="5"/>
        <w:jc w:val="both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8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4"/>
          <w:w w:val="7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2"/>
          <w:w w:val="7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10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5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13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11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d,</w:t>
      </w:r>
      <w:r>
        <w:rPr>
          <w:rFonts w:ascii="Courier New" w:hAnsi="Courier New" w:cs="Courier New" w:eastAsia="Courier New"/>
          <w:sz w:val="33"/>
          <w:szCs w:val="33"/>
          <w:spacing w:val="-3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h3,</w:t>
      </w:r>
      <w:r>
        <w:rPr>
          <w:rFonts w:ascii="Courier New" w:hAnsi="Courier New" w:cs="Courier New" w:eastAsia="Courier New"/>
          <w:sz w:val="33"/>
          <w:szCs w:val="33"/>
          <w:spacing w:val="-32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</w:rPr>
        <w:t>o2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67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7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12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16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2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h3,</w:t>
      </w:r>
      <w:r>
        <w:rPr>
          <w:rFonts w:ascii="Courier New" w:hAnsi="Courier New" w:cs="Courier New" w:eastAsia="Courier New"/>
          <w:sz w:val="33"/>
          <w:szCs w:val="33"/>
          <w:spacing w:val="-33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o2,</w:t>
      </w:r>
      <w:r>
        <w:rPr>
          <w:rFonts w:ascii="Courier New" w:hAnsi="Courier New" w:cs="Courier New" w:eastAsia="Courier New"/>
          <w:sz w:val="33"/>
          <w:szCs w:val="33"/>
          <w:spacing w:val="-12"/>
          <w:w w:val="7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0"/>
          <w:position w:val="3"/>
        </w:rPr>
        <w:t>d);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7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20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22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%6d</w:t>
      </w:r>
      <w:r>
        <w:rPr>
          <w:rFonts w:ascii="Courier New" w:hAnsi="Courier New" w:cs="Courier New" w:eastAsia="Courier New"/>
          <w:sz w:val="33"/>
          <w:szCs w:val="33"/>
          <w:spacing w:val="-30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-23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o2,</w:t>
      </w:r>
      <w:r>
        <w:rPr>
          <w:rFonts w:ascii="Courier New" w:hAnsi="Courier New" w:cs="Courier New" w:eastAsia="Courier New"/>
          <w:sz w:val="33"/>
          <w:szCs w:val="33"/>
          <w:spacing w:val="-20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d,</w:t>
      </w:r>
      <w:r>
        <w:rPr>
          <w:rFonts w:ascii="Courier New" w:hAnsi="Courier New" w:cs="Courier New" w:eastAsia="Courier New"/>
          <w:sz w:val="33"/>
          <w:szCs w:val="33"/>
          <w:spacing w:val="-17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h3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240"/>
          <w:cols w:num="2" w:equalWidth="0">
            <w:col w:w="2664" w:space="824"/>
            <w:col w:w="6172"/>
          </w:cols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62.005524pt;margin-top:757.321838pt;width:391.98895pt;height:.1pt;mso-position-horizontal-relative:page;mso-position-vertical-relative:page;z-index:-16651" coordorigin="1240,15146" coordsize="7840,2">
            <v:shape style="position:absolute;left:1240;top:15146;width:7840;height:2" coordorigin="1240,15146" coordsize="7840,0" path="m1240,15146l9080,15146e" filled="f" stroked="t" strokeweight=".712707pt" strokecolor="#000000">
              <v:path arrowok="t"/>
            </v:shape>
          </v:group>
          <w10:wrap type="none"/>
        </w:pict>
      </w:r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28.729248" w:type="dxa"/>
      </w:tblPr>
      <w:tblGrid/>
      <w:tr>
        <w:trPr>
          <w:trHeight w:val="446" w:hRule="exact"/>
        </w:trPr>
        <w:tc>
          <w:tcPr>
            <w:tcW w:w="9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487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  <w:t>42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10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139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9"/>
              </w:rPr>
              <w:t>12168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9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81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82"/>
              </w:rPr>
              <w:t>3344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  <w:tr>
        <w:trPr>
          <w:trHeight w:val="365" w:hRule="exact"/>
        </w:trPr>
        <w:tc>
          <w:tcPr>
            <w:tcW w:w="9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8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80"/>
                <w:position w:val="3"/>
              </w:rPr>
              <w:t>12168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0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8" w:lineRule="exact"/>
              <w:ind w:left="281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81"/>
                <w:position w:val="3"/>
              </w:rPr>
              <w:t>3344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9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8" w:lineRule="exact"/>
              <w:ind w:left="590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3"/>
              </w:rPr>
              <w:t>42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  <w:tr>
        <w:trPr>
          <w:trHeight w:val="449" w:hRule="exact"/>
        </w:trPr>
        <w:tc>
          <w:tcPr>
            <w:tcW w:w="9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60" w:lineRule="exact"/>
              <w:ind w:left="178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82"/>
                <w:position w:val="3"/>
              </w:rPr>
              <w:t>3344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0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60" w:lineRule="exact"/>
              <w:ind w:left="58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3"/>
              </w:rPr>
              <w:t>42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9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60" w:lineRule="exact"/>
              <w:ind w:left="139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80"/>
                <w:position w:val="3"/>
              </w:rPr>
              <w:t>12168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type w:val="continuous"/>
          <w:pgSz w:w="12040" w:h="15800"/>
          <w:pgMar w:top="1060" w:bottom="280" w:left="1140" w:right="1240"/>
        </w:sectPr>
      </w:pPr>
      <w:rPr/>
    </w:p>
    <w:p>
      <w:pPr>
        <w:spacing w:before="15" w:after="0" w:line="240" w:lineRule="auto"/>
        <w:ind w:left="899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56406pt;margin-top:-4.045967pt;width:472.812376pt;height:.1pt;mso-position-horizontal-relative:page;mso-position-vertical-relative:paragraph;z-index:-16650" coordorigin="1251,-81" coordsize="9456,2">
            <v:shape style="position:absolute;left:1251;top:-81;width:9456;height:2" coordorigin="1251,-81" coordsize="9456,0" path="m1251,-81l10708,-8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802856pt;margin-top:50.040672pt;width:472.573582pt;height:.1pt;mso-position-horizontal-relative:page;mso-position-vertical-relative:paragraph;z-index:-16649" coordorigin="1256,1001" coordsize="9451,2">
            <v:shape style="position:absolute;left:1256;top:1001;width:9451;height:2" coordorigin="1256,1001" coordsize="9451,0" path="m1256,1001l10708,100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56406pt;margin-top:751.110291pt;width:362.967076pt;height:.1pt;mso-position-horizontal-relative:page;mso-position-vertical-relative:page;z-index:-16648" coordorigin="1251,15022" coordsize="7259,2">
            <v:shape style="position:absolute;left:1251;top:15022;width:7259;height:2" coordorigin="1251,15022" coordsize="7259,0" path="m1251,15022l8511,15022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Aligne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d</w:t>
      </w:r>
      <w:r>
        <w:rPr>
          <w:rFonts w:ascii="Arial" w:hAnsi="Arial" w:cs="Arial" w:eastAsia="Arial"/>
          <w:sz w:val="63"/>
          <w:szCs w:val="63"/>
          <w:spacing w:val="16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output</w:t>
      </w:r>
      <w:r>
        <w:rPr>
          <w:rFonts w:ascii="Arial" w:hAnsi="Arial" w:cs="Arial" w:eastAsia="Arial"/>
          <w:sz w:val="63"/>
          <w:szCs w:val="63"/>
          <w:spacing w:val="12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wit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</w:t>
      </w:r>
      <w:r>
        <w:rPr>
          <w:rFonts w:ascii="Arial" w:hAnsi="Arial" w:cs="Arial" w:eastAsia="Arial"/>
          <w:sz w:val="63"/>
          <w:szCs w:val="63"/>
          <w:spacing w:val="11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printf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()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6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100"/>
        </w:rPr>
        <w:t>Yo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u</w:t>
      </w:r>
      <w:r>
        <w:rPr>
          <w:rFonts w:ascii="Arial" w:hAnsi="Arial" w:cs="Arial" w:eastAsia="Arial"/>
          <w:sz w:val="54"/>
          <w:szCs w:val="54"/>
          <w:spacing w:val="44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can</w:t>
      </w:r>
      <w:r>
        <w:rPr>
          <w:rFonts w:ascii="Arial" w:hAnsi="Arial" w:cs="Arial" w:eastAsia="Arial"/>
          <w:sz w:val="54"/>
          <w:szCs w:val="54"/>
          <w:spacing w:val="74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remove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17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0"/>
        </w:rPr>
        <w:t>unneeded</w:t>
      </w:r>
      <w:r>
        <w:rPr>
          <w:rFonts w:ascii="Arial" w:hAnsi="Arial" w:cs="Arial" w:eastAsia="Arial"/>
          <w:sz w:val="54"/>
          <w:szCs w:val="54"/>
          <w:spacing w:val="144"/>
          <w:w w:val="100"/>
        </w:rPr>
        <w:t> </w:t>
      </w:r>
      <w:r>
        <w:rPr>
          <w:rFonts w:ascii="Arial" w:hAnsi="Arial" w:cs="Arial" w:eastAsia="Arial"/>
          <w:sz w:val="54"/>
          <w:szCs w:val="54"/>
          <w:spacing w:val="0"/>
          <w:w w:val="106"/>
        </w:rPr>
        <w:t>blanks</w:t>
      </w:r>
      <w:r>
        <w:rPr>
          <w:rFonts w:ascii="Arial" w:hAnsi="Arial" w:cs="Arial" w:eastAsia="Arial"/>
          <w:sz w:val="54"/>
          <w:szCs w:val="5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0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statements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519" w:lineRule="exact"/>
        <w:ind w:left="775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2"/>
        </w:rPr>
        <w:t>float</w:t>
      </w:r>
      <w:r>
        <w:rPr>
          <w:rFonts w:ascii="Courier New" w:hAnsi="Courier New" w:cs="Courier New" w:eastAsia="Courier New"/>
          <w:sz w:val="34"/>
          <w:szCs w:val="34"/>
          <w:spacing w:val="44"/>
          <w:w w:val="74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2"/>
        </w:rPr>
        <w:t>pet</w:t>
      </w:r>
      <w:r>
        <w:rPr>
          <w:rFonts w:ascii="Courier New" w:hAnsi="Courier New" w:cs="Courier New" w:eastAsia="Courier New"/>
          <w:sz w:val="34"/>
          <w:szCs w:val="34"/>
          <w:spacing w:val="-25"/>
          <w:w w:val="74"/>
          <w:position w:val="2"/>
        </w:rPr>
        <w:t> </w:t>
      </w:r>
      <w:r>
        <w:rPr>
          <w:rFonts w:ascii="Courier New" w:hAnsi="Courier New" w:cs="Courier New" w:eastAsia="Courier New"/>
          <w:sz w:val="47"/>
          <w:szCs w:val="47"/>
          <w:spacing w:val="0"/>
          <w:w w:val="53"/>
          <w:position w:val="2"/>
        </w:rPr>
        <w:t>=</w:t>
      </w:r>
      <w:r>
        <w:rPr>
          <w:rFonts w:ascii="Courier New" w:hAnsi="Courier New" w:cs="Courier New" w:eastAsia="Courier New"/>
          <w:sz w:val="47"/>
          <w:szCs w:val="47"/>
          <w:spacing w:val="-13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  <w:position w:val="2"/>
        </w:rPr>
        <w:t>9.255</w:t>
      </w:r>
      <w:r>
        <w:rPr>
          <w:rFonts w:ascii="Courier New" w:hAnsi="Courier New" w:cs="Courier New" w:eastAsia="Courier New"/>
          <w:sz w:val="34"/>
          <w:szCs w:val="34"/>
          <w:spacing w:val="-30"/>
          <w:w w:val="80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2"/>
          <w:position w:val="2"/>
        </w:rPr>
        <w:t>;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0" w:after="0" w:line="338" w:lineRule="exact"/>
        <w:ind w:left="761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printf</w:t>
      </w:r>
      <w:r>
        <w:rPr>
          <w:rFonts w:ascii="Courier New" w:hAnsi="Courier New" w:cs="Courier New" w:eastAsia="Courier New"/>
          <w:sz w:val="34"/>
          <w:szCs w:val="34"/>
          <w:spacing w:val="20"/>
          <w:w w:val="76"/>
          <w:position w:val="3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"Ha</w:t>
      </w:r>
      <w:r>
        <w:rPr>
          <w:rFonts w:ascii="Courier New" w:hAnsi="Courier New" w:cs="Courier New" w:eastAsia="Courier New"/>
          <w:sz w:val="34"/>
          <w:szCs w:val="34"/>
          <w:spacing w:val="32"/>
          <w:w w:val="76"/>
          <w:position w:val="3"/>
        </w:rPr>
        <w:t>!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%9.2f%%</w:t>
      </w:r>
      <w:r>
        <w:rPr>
          <w:rFonts w:ascii="Courier New" w:hAnsi="Courier New" w:cs="Courier New" w:eastAsia="Courier New"/>
          <w:sz w:val="34"/>
          <w:szCs w:val="34"/>
          <w:spacing w:val="52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of</w:t>
      </w:r>
      <w:r>
        <w:rPr>
          <w:rFonts w:ascii="Courier New" w:hAnsi="Courier New" w:cs="Courier New" w:eastAsia="Courier New"/>
          <w:sz w:val="34"/>
          <w:szCs w:val="34"/>
          <w:spacing w:val="-22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your</w:t>
      </w:r>
      <w:r>
        <w:rPr>
          <w:rFonts w:ascii="Courier New" w:hAnsi="Courier New" w:cs="Courier New" w:eastAsia="Courier New"/>
          <w:sz w:val="34"/>
          <w:szCs w:val="34"/>
          <w:spacing w:val="2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horses</w:t>
      </w:r>
      <w:r>
        <w:rPr>
          <w:rFonts w:ascii="Courier New" w:hAnsi="Courier New" w:cs="Courier New" w:eastAsia="Courier New"/>
          <w:sz w:val="34"/>
          <w:szCs w:val="34"/>
          <w:spacing w:val="-22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lost!\n</w:t>
      </w:r>
      <w:r>
        <w:rPr>
          <w:rFonts w:ascii="Courier New" w:hAnsi="Courier New" w:cs="Courier New" w:eastAsia="Courier New"/>
          <w:sz w:val="34"/>
          <w:szCs w:val="34"/>
          <w:spacing w:val="-1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,pet*l99.);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7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9" w:right="-20"/>
        <w:jc w:val="left"/>
        <w:tabs>
          <w:tab w:pos="228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Ha!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</w:rPr>
        <w:t>25.59%</w:t>
      </w:r>
      <w:r>
        <w:rPr>
          <w:rFonts w:ascii="Courier New" w:hAnsi="Courier New" w:cs="Courier New" w:eastAsia="Courier New"/>
          <w:sz w:val="34"/>
          <w:szCs w:val="34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of</w:t>
      </w:r>
      <w:r>
        <w:rPr>
          <w:rFonts w:ascii="Courier New" w:hAnsi="Courier New" w:cs="Courier New" w:eastAsia="Courier New"/>
          <w:sz w:val="34"/>
          <w:szCs w:val="34"/>
          <w:spacing w:val="-25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your</w:t>
      </w:r>
      <w:r>
        <w:rPr>
          <w:rFonts w:ascii="Courier New" w:hAnsi="Courier New" w:cs="Courier New" w:eastAsia="Courier New"/>
          <w:sz w:val="34"/>
          <w:szCs w:val="34"/>
          <w:spacing w:val="22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horses</w:t>
      </w:r>
      <w:r>
        <w:rPr>
          <w:rFonts w:ascii="Courier New" w:hAnsi="Courier New" w:cs="Courier New" w:eastAsia="Courier New"/>
          <w:sz w:val="34"/>
          <w:szCs w:val="34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lost!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519" w:lineRule="exact"/>
        <w:ind w:left="770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2"/>
        </w:rPr>
        <w:t>float</w:t>
      </w:r>
      <w:r>
        <w:rPr>
          <w:rFonts w:ascii="Courier New" w:hAnsi="Courier New" w:cs="Courier New" w:eastAsia="Courier New"/>
          <w:sz w:val="34"/>
          <w:szCs w:val="34"/>
          <w:spacing w:val="4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2"/>
        </w:rPr>
        <w:t>pet</w:t>
      </w:r>
      <w:r>
        <w:rPr>
          <w:rFonts w:ascii="Courier New" w:hAnsi="Courier New" w:cs="Courier New" w:eastAsia="Courier New"/>
          <w:sz w:val="34"/>
          <w:szCs w:val="34"/>
          <w:spacing w:val="-26"/>
          <w:w w:val="74"/>
          <w:position w:val="2"/>
        </w:rPr>
        <w:t> </w:t>
      </w:r>
      <w:r>
        <w:rPr>
          <w:rFonts w:ascii="Courier New" w:hAnsi="Courier New" w:cs="Courier New" w:eastAsia="Courier New"/>
          <w:sz w:val="47"/>
          <w:szCs w:val="47"/>
          <w:spacing w:val="0"/>
          <w:w w:val="53"/>
          <w:position w:val="2"/>
        </w:rPr>
        <w:t>=</w:t>
      </w:r>
      <w:r>
        <w:rPr>
          <w:rFonts w:ascii="Courier New" w:hAnsi="Courier New" w:cs="Courier New" w:eastAsia="Courier New"/>
          <w:sz w:val="47"/>
          <w:szCs w:val="47"/>
          <w:spacing w:val="-12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2"/>
        </w:rPr>
        <w:t>9.255</w:t>
      </w:r>
      <w:r>
        <w:rPr>
          <w:rFonts w:ascii="Courier New" w:hAnsi="Courier New" w:cs="Courier New" w:eastAsia="Courier New"/>
          <w:sz w:val="34"/>
          <w:szCs w:val="34"/>
          <w:spacing w:val="-2"/>
          <w:w w:val="78"/>
          <w:position w:val="2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2"/>
        </w:rPr>
        <w:t>;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0" w:after="0" w:line="338" w:lineRule="exact"/>
        <w:ind w:left="766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printf</w:t>
      </w:r>
      <w:r>
        <w:rPr>
          <w:rFonts w:ascii="Courier New" w:hAnsi="Courier New" w:cs="Courier New" w:eastAsia="Courier New"/>
          <w:sz w:val="34"/>
          <w:szCs w:val="34"/>
          <w:spacing w:val="25"/>
          <w:w w:val="76"/>
          <w:position w:val="3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"Ha</w:t>
      </w:r>
      <w:r>
        <w:rPr>
          <w:rFonts w:ascii="Courier New" w:hAnsi="Courier New" w:cs="Courier New" w:eastAsia="Courier New"/>
          <w:sz w:val="34"/>
          <w:szCs w:val="34"/>
          <w:spacing w:val="19"/>
          <w:w w:val="76"/>
          <w:position w:val="3"/>
        </w:rPr>
        <w:t>!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%.2f%%</w:t>
      </w:r>
      <w:r>
        <w:rPr>
          <w:rFonts w:ascii="Courier New" w:hAnsi="Courier New" w:cs="Courier New" w:eastAsia="Courier New"/>
          <w:sz w:val="34"/>
          <w:szCs w:val="34"/>
          <w:spacing w:val="5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of</w:t>
      </w:r>
      <w:r>
        <w:rPr>
          <w:rFonts w:ascii="Courier New" w:hAnsi="Courier New" w:cs="Courier New" w:eastAsia="Courier New"/>
          <w:sz w:val="34"/>
          <w:szCs w:val="34"/>
          <w:spacing w:val="-2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your</w:t>
      </w:r>
      <w:r>
        <w:rPr>
          <w:rFonts w:ascii="Courier New" w:hAnsi="Courier New" w:cs="Courier New" w:eastAsia="Courier New"/>
          <w:sz w:val="34"/>
          <w:szCs w:val="34"/>
          <w:spacing w:val="2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horses</w:t>
      </w:r>
      <w:r>
        <w:rPr>
          <w:rFonts w:ascii="Courier New" w:hAnsi="Courier New" w:cs="Courier New" w:eastAsia="Courier New"/>
          <w:sz w:val="34"/>
          <w:szCs w:val="34"/>
          <w:spacing w:val="-1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lost!\</w:t>
      </w:r>
      <w:r>
        <w:rPr>
          <w:rFonts w:ascii="Courier New" w:hAnsi="Courier New" w:cs="Courier New" w:eastAsia="Courier New"/>
          <w:sz w:val="34"/>
          <w:szCs w:val="34"/>
          <w:spacing w:val="-1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",pet*199.);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3"/>
        </w:rPr>
        <w:t>produce·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18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w w:val="78"/>
        </w:rPr>
        <w:t>Ha!</w:t>
      </w:r>
      <w:r>
        <w:rPr>
          <w:rFonts w:ascii="Courier New" w:hAnsi="Courier New" w:cs="Courier New" w:eastAsia="Courier New"/>
          <w:sz w:val="34"/>
          <w:szCs w:val="34"/>
          <w:spacing w:val="-13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7"/>
        </w:rPr>
        <w:t>25.59%</w:t>
      </w:r>
      <w:r>
        <w:rPr>
          <w:rFonts w:ascii="Courier New" w:hAnsi="Courier New" w:cs="Courier New" w:eastAsia="Courier New"/>
          <w:sz w:val="34"/>
          <w:szCs w:val="34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of</w:t>
      </w:r>
      <w:r>
        <w:rPr>
          <w:rFonts w:ascii="Courier New" w:hAnsi="Courier New" w:cs="Courier New" w:eastAsia="Courier New"/>
          <w:sz w:val="34"/>
          <w:szCs w:val="34"/>
          <w:spacing w:val="-17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your</w:t>
      </w:r>
      <w:r>
        <w:rPr>
          <w:rFonts w:ascii="Courier New" w:hAnsi="Courier New" w:cs="Courier New" w:eastAsia="Courier New"/>
          <w:sz w:val="34"/>
          <w:szCs w:val="34"/>
          <w:spacing w:val="23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horses</w:t>
      </w:r>
      <w:r>
        <w:rPr>
          <w:rFonts w:ascii="Courier New" w:hAnsi="Courier New" w:cs="Courier New" w:eastAsia="Courier New"/>
          <w:sz w:val="34"/>
          <w:szCs w:val="34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lost!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header="0" w:footer="585" w:top="1260" w:bottom="780" w:left="1140" w:right="1240"/>
          <w:pgSz w:w="12040" w:h="15800"/>
        </w:sectPr>
      </w:pPr>
      <w:rPr/>
    </w:p>
    <w:p>
      <w:pPr>
        <w:spacing w:before="31" w:after="0" w:line="240" w:lineRule="auto"/>
        <w:ind w:left="51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4.474419pt;margin-top:-4.53332pt;width:471.857199pt;height:.1pt;mso-position-horizontal-relative:page;mso-position-vertical-relative:paragraph;z-index:-16647" coordorigin="1289,-91" coordsize="9437,2">
            <v:shape style="position:absolute;left:1289;top:-91;width:9437;height:2" coordorigin="1289,-91" coordsize="9437,0" path="m1289,-91l10727,-9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4.713211pt;margin-top:49.553318pt;width:471.618405pt;height:.1pt;mso-position-horizontal-relative:page;mso-position-vertical-relative:paragraph;z-index:-16646" coordorigin="1294,991" coordsize="9432,2">
            <v:shape style="position:absolute;left:1294;top:991;width:9432;height:2" coordorigin="1294,991" coordsize="9432,0" path="m1294,991l10727,99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1.847679pt;margin-top:758.170227pt;width:471.618406pt;height:.1pt;mso-position-horizontal-relative:page;mso-position-vertical-relative:page;z-index:-16645" coordorigin="1237,15163" coordsize="9432,2">
            <v:shape style="position:absolute;left:1237;top:15163;width:9432;height:2" coordorigin="1237,15163" coordsize="9432,0" path="m1237,15163l10669,1516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60"/>
          <w:szCs w:val="60"/>
          <w:spacing w:val="9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60"/>
          <w:szCs w:val="60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60"/>
          <w:szCs w:val="60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printf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()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2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34" w:right="-20"/>
        <w:jc w:val="left"/>
        <w:tabs>
          <w:tab w:pos="306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printf("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2"/>
        </w:rPr>
        <w:t>%d,</w:t>
      </w:r>
      <w:r>
        <w:rPr>
          <w:rFonts w:ascii="Courier New" w:hAnsi="Courier New" w:cs="Courier New" w:eastAsia="Courier New"/>
          <w:sz w:val="34"/>
          <w:szCs w:val="34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2"/>
        </w:rPr>
        <w:t>%x,</w:t>
      </w:r>
      <w:r>
        <w:rPr>
          <w:rFonts w:ascii="Courier New" w:hAnsi="Courier New" w:cs="Courier New" w:eastAsia="Courier New"/>
          <w:sz w:val="34"/>
          <w:szCs w:val="34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1"/>
        </w:rPr>
        <w:t>%o,</w:t>
      </w:r>
      <w:r>
        <w:rPr>
          <w:rFonts w:ascii="Courier New" w:hAnsi="Courier New" w:cs="Courier New" w:eastAsia="Courier New"/>
          <w:sz w:val="34"/>
          <w:szCs w:val="34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1"/>
        </w:rPr>
        <w:t>%d,</w:t>
      </w:r>
      <w:r>
        <w:rPr>
          <w:rFonts w:ascii="Courier New" w:hAnsi="Courier New" w:cs="Courier New" w:eastAsia="Courier New"/>
          <w:sz w:val="34"/>
          <w:szCs w:val="34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</w:rPr>
        <w:t>%u\n",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0" w:after="0" w:line="373" w:lineRule="exact"/>
        <w:ind w:left="1998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5"/>
          <w:position w:val="3"/>
        </w:rPr>
        <w:t>511,511,511,-511,-511);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2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produces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24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w w:val="79"/>
        </w:rPr>
        <w:t>511,</w:t>
      </w:r>
      <w:r>
        <w:rPr>
          <w:rFonts w:ascii="Courier New" w:hAnsi="Courier New" w:cs="Courier New" w:eastAsia="Courier New"/>
          <w:sz w:val="34"/>
          <w:szCs w:val="34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</w:rPr>
        <w:t>1ff,</w:t>
      </w:r>
      <w:r>
        <w:rPr>
          <w:rFonts w:ascii="Courier New" w:hAnsi="Courier New" w:cs="Courier New" w:eastAsia="Courier New"/>
          <w:sz w:val="34"/>
          <w:szCs w:val="34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777,</w:t>
      </w:r>
      <w:r>
        <w:rPr>
          <w:rFonts w:ascii="Courier New" w:hAnsi="Courier New" w:cs="Courier New" w:eastAsia="Courier New"/>
          <w:sz w:val="34"/>
          <w:szCs w:val="34"/>
          <w:spacing w:val="-33"/>
          <w:w w:val="79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7"/>
        </w:rPr>
        <w:t>-511,</w:t>
      </w:r>
      <w:r>
        <w:rPr>
          <w:rFonts w:ascii="Courier New" w:hAnsi="Courier New" w:cs="Courier New" w:eastAsia="Courier New"/>
          <w:sz w:val="34"/>
          <w:szCs w:val="34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4294966785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19" w:right="-20"/>
        <w:jc w:val="left"/>
        <w:tabs>
          <w:tab w:pos="320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printf</w:t>
      </w:r>
      <w:r>
        <w:rPr>
          <w:rFonts w:ascii="Courier New" w:hAnsi="Courier New" w:cs="Courier New" w:eastAsia="Courier New"/>
          <w:sz w:val="34"/>
          <w:szCs w:val="34"/>
          <w:spacing w:val="25"/>
          <w:w w:val="76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"</w:t>
      </w:r>
      <w:r>
        <w:rPr>
          <w:rFonts w:ascii="Courier New" w:hAnsi="Courier New" w:cs="Courier New" w:eastAsia="Courier New"/>
          <w:sz w:val="34"/>
          <w:szCs w:val="34"/>
          <w:spacing w:val="-125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1"/>
        </w:rPr>
        <w:t>%c</w:t>
      </w:r>
      <w:r>
        <w:rPr>
          <w:rFonts w:ascii="Courier New" w:hAnsi="Courier New" w:cs="Courier New" w:eastAsia="Courier New"/>
          <w:sz w:val="34"/>
          <w:szCs w:val="34"/>
          <w:spacing w:val="28"/>
          <w:w w:val="76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1"/>
        </w:rPr>
        <w:t>is</w:t>
      </w:r>
      <w:r>
        <w:rPr>
          <w:rFonts w:ascii="Courier New" w:hAnsi="Courier New" w:cs="Courier New" w:eastAsia="Courier New"/>
          <w:sz w:val="34"/>
          <w:szCs w:val="34"/>
          <w:spacing w:val="-20"/>
          <w:w w:val="76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1"/>
        </w:rPr>
        <w:t>ascii</w:t>
      </w:r>
      <w:r>
        <w:rPr>
          <w:rFonts w:ascii="Courier New" w:hAnsi="Courier New" w:cs="Courier New" w:eastAsia="Courier New"/>
          <w:sz w:val="34"/>
          <w:szCs w:val="34"/>
          <w:spacing w:val="-22"/>
          <w:w w:val="76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  <w:position w:val="1"/>
        </w:rPr>
        <w:t>%d</w:t>
      </w:r>
      <w:r>
        <w:rPr>
          <w:rFonts w:ascii="Courier New" w:hAnsi="Courier New" w:cs="Courier New" w:eastAsia="Courier New"/>
          <w:sz w:val="34"/>
          <w:szCs w:val="34"/>
          <w:spacing w:val="-8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31"/>
          <w:w w:val="145"/>
          <w:position w:val="1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  <w:position w:val="1"/>
        </w:rPr>
        <w:t>%#x</w:t>
      </w:r>
      <w:r>
        <w:rPr>
          <w:rFonts w:ascii="Courier New" w:hAnsi="Courier New" w:cs="Courier New" w:eastAsia="Courier New"/>
          <w:sz w:val="34"/>
          <w:szCs w:val="34"/>
          <w:spacing w:val="-8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  <w:position w:val="1"/>
        </w:rPr>
        <w:t>)\n",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0" w:after="0" w:line="315" w:lineRule="exact"/>
        <w:ind w:left="2031" w:right="-20"/>
        <w:jc w:val="left"/>
        <w:tabs>
          <w:tab w:pos="2780" w:val="left"/>
          <w:tab w:pos="35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40"/>
        </w:rPr>
        <w:t>'C',</w:t>
      </w:r>
      <w:r>
        <w:rPr>
          <w:rFonts w:ascii="Times New Roman" w:hAnsi="Times New Roman" w:cs="Times New Roman" w:eastAsia="Times New Roman"/>
          <w:sz w:val="29"/>
          <w:szCs w:val="29"/>
          <w:spacing w:val="-83"/>
          <w:w w:val="14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0"/>
        </w:rPr>
        <w:t>'C',</w:t>
      </w:r>
      <w:r>
        <w:rPr>
          <w:rFonts w:ascii="Times New Roman" w:hAnsi="Times New Roman" w:cs="Times New Roman" w:eastAsia="Times New Roman"/>
          <w:sz w:val="29"/>
          <w:szCs w:val="29"/>
          <w:spacing w:val="-68"/>
          <w:w w:val="14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0"/>
        </w:rPr>
        <w:t>'C'</w:t>
      </w:r>
      <w:r>
        <w:rPr>
          <w:rFonts w:ascii="Times New Roman" w:hAnsi="Times New Roman" w:cs="Times New Roman" w:eastAsia="Times New Roman"/>
          <w:sz w:val="29"/>
          <w:szCs w:val="29"/>
          <w:spacing w:val="52"/>
          <w:w w:val="14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0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59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6"/>
        </w:rPr>
        <w:t>produces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10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C</w:t>
      </w:r>
      <w:r>
        <w:rPr>
          <w:rFonts w:ascii="Courier New" w:hAnsi="Courier New" w:cs="Courier New" w:eastAsia="Courier New"/>
          <w:sz w:val="34"/>
          <w:szCs w:val="34"/>
          <w:spacing w:val="9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is</w:t>
      </w:r>
      <w:r>
        <w:rPr>
          <w:rFonts w:ascii="Courier New" w:hAnsi="Courier New" w:cs="Courier New" w:eastAsia="Courier New"/>
          <w:sz w:val="34"/>
          <w:szCs w:val="34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ascii</w:t>
      </w:r>
      <w:r>
        <w:rPr>
          <w:rFonts w:ascii="Courier New" w:hAnsi="Courier New" w:cs="Courier New" w:eastAsia="Courier New"/>
          <w:sz w:val="34"/>
          <w:szCs w:val="34"/>
          <w:spacing w:val="-5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195</w:t>
      </w:r>
      <w:r>
        <w:rPr>
          <w:rFonts w:ascii="Courier New" w:hAnsi="Courier New" w:cs="Courier New" w:eastAsia="Courier New"/>
          <w:sz w:val="34"/>
          <w:szCs w:val="34"/>
          <w:spacing w:val="-112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46"/>
          <w:w w:val="145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77"/>
        </w:rPr>
        <w:t>Gxc3</w:t>
      </w:r>
      <w:r>
        <w:rPr>
          <w:rFonts w:ascii="Courier New" w:hAnsi="Courier New" w:cs="Courier New" w:eastAsia="Courier New"/>
          <w:sz w:val="34"/>
          <w:szCs w:val="34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45"/>
        </w:rPr>
        <w:t>)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585" w:header="0" w:top="1440" w:bottom="780" w:left="1140" w:right="1240"/>
          <w:footerReference w:type="default" r:id="rId68"/>
          <w:pgSz w:w="12040" w:h="15800"/>
        </w:sectPr>
      </w:pPr>
      <w:rPr/>
    </w:p>
    <w:p>
      <w:pPr>
        <w:spacing w:before="20" w:after="0" w:line="240" w:lineRule="auto"/>
        <w:ind w:left="2142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903545pt;margin-top:-5.405893pt;width:468.35552pt;height:.1pt;mso-position-horizontal-relative:page;mso-position-vertical-relative:paragraph;z-index:-16644" coordorigin="1238,-108" coordsize="9367,2">
            <v:shape style="position:absolute;left:1238;top:-108;width:9367;height:2" coordorigin="1238,-108" coordsize="9367,0" path="m1238,-108l10605,-108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1.903545pt;margin-top:48.348663pt;width:475.073735pt;height:.1pt;mso-position-horizontal-relative:page;mso-position-vertical-relative:paragraph;z-index:-16643" coordorigin="1238,967" coordsize="9501,2">
            <v:shape style="position:absolute;left:1238;top:967;width:9501;height:2" coordorigin="1238,967" coordsize="9501,0" path="m1238,967l10740,967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3.10323pt;margin-top:751.123962pt;width:321.274612pt;height:.1pt;mso-position-horizontal-relative:page;mso-position-vertical-relative:page;z-index:-16642" coordorigin="1262,15022" coordsize="6425,2">
            <v:shape style="position:absolute;left:1262;top:15022;width:6425;height:2" coordorigin="1262,15022" coordsize="6425,0" path="m1262,15022l7688,15022e" filled="f" stroked="t" strokeweight=".4798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scanf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59"/>
          <w:szCs w:val="59"/>
          <w:spacing w:val="82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differences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whitespac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separat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values.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3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'pointers''t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o</w:t>
      </w:r>
      <w:r>
        <w:rPr>
          <w:rFonts w:ascii="Arial" w:hAnsi="Arial" w:cs="Arial" w:eastAsia="Arial"/>
          <w:sz w:val="35"/>
          <w:szCs w:val="35"/>
          <w:spacing w:val="72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2032" w:right="984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basic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types,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precede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&amp;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auto"/>
        <w:ind w:left="2046" w:right="810" w:firstLine="-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3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%g</w:t>
      </w:r>
      <w:r>
        <w:rPr>
          <w:rFonts w:ascii="Arial" w:hAnsi="Arial" w:cs="Arial" w:eastAsia="Arial"/>
          <w:sz w:val="36"/>
          <w:szCs w:val="36"/>
          <w:spacing w:val="9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322" w:right="656" w:firstLine="-499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%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f</w:t>
      </w:r>
      <w:r>
        <w:rPr>
          <w:rFonts w:ascii="Arial" w:hAnsi="Arial" w:cs="Arial" w:eastAsia="Arial"/>
          <w:sz w:val="36"/>
          <w:szCs w:val="36"/>
          <w:spacing w:val="8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%e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equivalent,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signs,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digits,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decimal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points,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exponen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22" w:right="629" w:firstLine="-494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delimite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whitespace,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bracket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[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]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substitute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7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character.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causes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corresponding</w:t>
      </w:r>
      <w:r>
        <w:rPr>
          <w:rFonts w:ascii="Arial" w:hAnsi="Arial" w:cs="Arial" w:eastAsia="Arial"/>
          <w:sz w:val="35"/>
          <w:szCs w:val="35"/>
          <w:spacing w:val="-4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2" w:lineRule="exact"/>
        <w:ind w:left="1336" w:right="-20"/>
        <w:jc w:val="left"/>
        <w:tabs>
          <w:tab w:pos="28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35"/>
          <w:szCs w:val="35"/>
          <w:spacing w:val="6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read</w:t>
      </w:r>
      <w:r>
        <w:rPr>
          <w:rFonts w:ascii="Arial" w:hAnsi="Arial" w:cs="Arial" w:eastAsia="Arial"/>
          <w:sz w:val="35"/>
          <w:szCs w:val="35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up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first</w:t>
      </w:r>
      <w:r>
        <w:rPr>
          <w:rFonts w:ascii="Arial" w:hAnsi="Arial" w:cs="Arial" w:eastAsia="Arial"/>
          <w:sz w:val="35"/>
          <w:szCs w:val="35"/>
          <w:spacing w:val="6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35"/>
          <w:szCs w:val="35"/>
          <w:spacing w:val="7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  <w:position w:val="-1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77" w:after="0" w:line="281" w:lineRule="auto"/>
        <w:ind w:left="1331" w:right="722" w:firstLine="-14"/>
        <w:jc w:val="left"/>
        <w:tabs>
          <w:tab w:pos="45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brackete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set.</w:t>
      </w:r>
      <w:r>
        <w:rPr>
          <w:rFonts w:ascii="Arial" w:hAnsi="Arial" w:cs="Arial" w:eastAsia="Arial"/>
          <w:sz w:val="35"/>
          <w:szCs w:val="35"/>
          <w:spacing w:val="-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'A',</w:t>
      </w:r>
      <w:r>
        <w:rPr>
          <w:rFonts w:ascii="Times New Roman" w:hAnsi="Times New Roman" w:cs="Times New Roman" w:eastAsia="Times New Roman"/>
          <w:sz w:val="36"/>
          <w:szCs w:val="36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effect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reversed.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97" w:header="0" w:top="1260" w:bottom="780" w:left="1140" w:right="1160"/>
          <w:footerReference w:type="default" r:id="rId69"/>
          <w:pgSz w:w="12040" w:h="15800"/>
        </w:sectPr>
      </w:pPr>
      <w:rPr/>
    </w:p>
    <w:p>
      <w:pPr>
        <w:spacing w:before="30" w:after="0" w:line="240" w:lineRule="auto"/>
        <w:ind w:left="1760" w:right="1602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080193pt;margin-top:-4.990191pt;width:470.221698pt;height:.1pt;mso-position-horizontal-relative:page;mso-position-vertical-relative:paragraph;z-index:-16641" coordorigin="1382,-100" coordsize="9404,2">
            <v:shape style="position:absolute;left:1382;top:-100;width:9404;height:2" coordorigin="1382,-100" coordsize="9404,0" path="m1382,-100l10786,-100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9.080193pt;margin-top:49.237206pt;width:469.745283pt;height:.1pt;mso-position-horizontal-relative:page;mso-position-vertical-relative:paragraph;z-index:-16640" coordorigin="1382,985" coordsize="9395,2">
            <v:shape style="position:absolute;left:1382;top:985;width:9395;height:2" coordorigin="1382,985" coordsize="9395,0" path="m1382,985l10777,985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scanf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59"/>
          <w:szCs w:val="59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control</w:t>
      </w:r>
      <w:r>
        <w:rPr>
          <w:rFonts w:ascii="Arial" w:hAnsi="Arial" w:cs="Arial" w:eastAsia="Arial"/>
          <w:sz w:val="59"/>
          <w:szCs w:val="59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string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624" w:right="506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pictur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form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input.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into·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categories: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19" w:right="575" w:firstLine="-472"/>
        <w:jc w:val="left"/>
        <w:tabs>
          <w:tab w:pos="1320" w:val="left"/>
          <w:tab w:pos="29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Whitespac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whitespace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causes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whitespac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discarded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first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whitespac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remain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o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variable.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sequence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whitespace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single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one.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305" w:right="1096" w:firstLine="-476"/>
        <w:jc w:val="left"/>
        <w:tabs>
          <w:tab w:pos="1300" w:val="left"/>
          <w:tab w:pos="77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-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4"/>
        </w:rPr>
        <w:t>"</w:t>
      </w:r>
      <w:r>
        <w:rPr>
          <w:rFonts w:ascii="Arial" w:hAnsi="Arial" w:cs="Arial" w:eastAsia="Arial"/>
          <w:sz w:val="35"/>
          <w:szCs w:val="35"/>
          <w:spacing w:val="-6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6"/>
          <w:w w:val="109"/>
          <w:position w:val="14"/>
        </w:rPr>
        <w:t>0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9"/>
          <w:position w:val="0"/>
        </w:rPr>
        <w:t>/o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9"/>
          <w:position w:val="0"/>
        </w:rPr>
        <w:t>"</w:t>
      </w:r>
      <w:r>
        <w:rPr>
          <w:rFonts w:ascii="Times New Roman" w:hAnsi="Times New Roman" w:cs="Times New Roman" w:eastAsia="Times New Roman"/>
          <w:sz w:val="38"/>
          <w:szCs w:val="38"/>
          <w:spacing w:val="7"/>
          <w:w w:val="109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  <w:position w:val="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2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35"/>
          <w:szCs w:val="35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same</w:t>
      </w:r>
      <w:r>
        <w:rPr>
          <w:rFonts w:ascii="Arial" w:hAnsi="Arial" w:cs="Arial" w:eastAsia="Arial"/>
          <w:sz w:val="35"/>
          <w:szCs w:val="35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identifier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used</w:t>
      </w:r>
      <w:r>
        <w:rPr>
          <w:rFonts w:ascii="Arial" w:hAnsi="Arial" w:cs="Arial" w:eastAsia="Arial"/>
          <w:sz w:val="35"/>
          <w:szCs w:val="35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0"/>
        </w:rPr>
        <w:t>printf</w:t>
      </w:r>
      <w:r>
        <w:rPr>
          <w:rFonts w:ascii="Arial" w:hAnsi="Arial" w:cs="Arial" w:eastAsia="Arial"/>
          <w:sz w:val="35"/>
          <w:szCs w:val="35"/>
          <w:spacing w:val="75"/>
          <w:w w:val="100"/>
          <w:i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(excep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%g)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35"/>
          <w:szCs w:val="35"/>
          <w:spacing w:val="-33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1"/>
          <w:position w:val="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operatio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35"/>
          <w:szCs w:val="35"/>
          <w:spacing w:val="9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processes</w:t>
      </w:r>
      <w:r>
        <w:rPr>
          <w:rFonts w:ascii="Arial" w:hAnsi="Arial" w:cs="Arial" w:eastAsia="Arial"/>
          <w:sz w:val="35"/>
          <w:szCs w:val="35"/>
          <w:spacing w:val="8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0"/>
        </w:rPr>
        <w:t>characters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unti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35"/>
          <w:szCs w:val="35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0"/>
        </w:rPr>
        <w:t>either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05" w:right="-20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reached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2005" w:right="1594" w:firstLine="-605"/>
        <w:jc w:val="left"/>
        <w:tabs>
          <w:tab w:pos="2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2.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whitespac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inappropriate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encountered,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2001" w:right="637" w:firstLine="-610"/>
        <w:jc w:val="left"/>
        <w:tabs>
          <w:tab w:pos="1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3.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equals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explicitl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maximum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width.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1" w:right="45"/>
        <w:jc w:val="center"/>
        <w:tabs>
          <w:tab w:pos="4620" w:val="left"/>
          <w:tab w:pos="67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5.98349pt;margin-top:2.023581pt;width:364.219339pt;height:.1pt;mso-position-horizontal-relative:page;mso-position-vertical-relative:paragraph;z-index:-16639" coordorigin="1320,40" coordsize="7284,2">
            <v:shape style="position:absolute;left:1320;top:40;width:7284;height:2" coordorigin="1320,40" coordsize="7284,0" path="m1320,40l8604,4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4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#2</w:t>
      </w:r>
      <w:r>
        <w:rPr>
          <w:rFonts w:ascii="Arial" w:hAnsi="Arial" w:cs="Arial" w:eastAsia="Arial"/>
          <w:sz w:val="28"/>
          <w:szCs w:val="28"/>
          <w:spacing w:val="-65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  <w:t>31</w:t>
      </w:r>
      <w:r>
        <w:rPr>
          <w:rFonts w:ascii="Times New Roman" w:hAnsi="Times New Roman" w:cs="Times New Roman" w:eastAsia="Times New Roman"/>
          <w:sz w:val="28"/>
          <w:szCs w:val="28"/>
          <w:spacing w:val="-5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scanf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8"/>
          <w:szCs w:val="28"/>
          <w:spacing w:val="61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contro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8"/>
          <w:szCs w:val="28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position w:val="0"/>
        </w:rPr>
        <w:t>string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80" w:bottom="280" w:left="1220" w:right="1300"/>
          <w:footerReference w:type="default" r:id="rId70"/>
          <w:pgSz w:w="12120" w:h="15800"/>
        </w:sectPr>
      </w:pPr>
      <w:rPr/>
    </w:p>
    <w:p>
      <w:pPr>
        <w:spacing w:before="27" w:after="0" w:line="240" w:lineRule="auto"/>
        <w:ind w:left="1749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865982pt;margin-top:-4.952703pt;width:472.235712pt;height:.1pt;mso-position-horizontal-relative:page;mso-position-vertical-relative:paragraph;z-index:-16638" coordorigin="1237,-99" coordsize="9445,2">
            <v:shape style="position:absolute;left:1237;top:-99;width:9445;height:2" coordorigin="1237,-99" coordsize="9445,0" path="m1237,-99l10682,-9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865982pt;margin-top:48.878307pt;width:472.474577pt;height:.1pt;mso-position-horizontal-relative:page;mso-position-vertical-relative:paragraph;z-index:-16637" coordorigin="1237,978" coordsize="9449,2">
            <v:shape style="position:absolute;left:1237;top:978;width:9449;height:2" coordorigin="1237,978" coordsize="9449,0" path="m1237,978l10687,97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2.582577pt;margin-top:751.839783pt;width:348.981474pt;height:.1pt;mso-position-horizontal-relative:page;mso-position-vertical-relative:page;z-index:-16636" coordorigin="1252,15037" coordsize="6980,2">
            <v:shape style="position:absolute;left:1252;top:15037;width:6980;height:2" coordorigin="1252,15037" coordsize="6980,0" path="m1252,15037l8231,1503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scanf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59"/>
          <w:szCs w:val="59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control</w:t>
      </w:r>
      <w:r>
        <w:rPr>
          <w:rFonts w:ascii="Arial" w:hAnsi="Arial" w:cs="Arial" w:eastAsia="Arial"/>
          <w:sz w:val="59"/>
          <w:szCs w:val="59"/>
          <w:spacing w:val="7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1267" w:right="577" w:firstLine="-492"/>
        <w:jc w:val="left"/>
        <w:tabs>
          <w:tab w:pos="1260" w:val="left"/>
          <w:tab w:pos="6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matc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next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stream.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not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match,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scanf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()</w:t>
      </w:r>
      <w:r>
        <w:rPr>
          <w:rFonts w:ascii="Arial" w:hAnsi="Arial" w:cs="Arial" w:eastAsia="Arial"/>
          <w:sz w:val="34"/>
          <w:szCs w:val="34"/>
          <w:spacing w:val="7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terminate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conflictin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g</w:t>
      </w:r>
      <w:r>
        <w:rPr>
          <w:rFonts w:ascii="Arial" w:hAnsi="Arial" w:cs="Arial" w:eastAsia="Arial"/>
          <w:sz w:val="35"/>
          <w:szCs w:val="35"/>
          <w:spacing w:val="-1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remains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input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stream.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0" w:header="0" w:top="1300" w:bottom="780" w:left="1160" w:right="1280"/>
          <w:footerReference w:type="default" r:id="rId71"/>
          <w:pgSz w:w="12120" w:h="15800"/>
        </w:sectPr>
      </w:pPr>
      <w:rPr/>
    </w:p>
    <w:p>
      <w:pPr>
        <w:spacing w:before="14" w:after="0" w:line="240" w:lineRule="auto"/>
        <w:ind w:left="893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6.200951pt;margin-top:-5.800576pt;width:469.836235pt;height:.1pt;mso-position-horizontal-relative:page;mso-position-vertical-relative:paragraph;z-index:-16635" coordorigin="1324,-116" coordsize="9397,2">
            <v:shape style="position:absolute;left:1324;top:-116;width:9397;height:2" coordorigin="1324,-116" coordsize="9397,0" path="m1324,-116l10721,-116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5.962814pt;margin-top:47.965305pt;width:469.598102pt;height:.1pt;mso-position-horizontal-relative:page;mso-position-vertical-relative:paragraph;z-index:-16634" coordorigin="1319,959" coordsize="9392,2">
            <v:shape style="position:absolute;left:1319;top:959;width:9392;height:2" coordorigin="1319,959" coordsize="9392,0" path="m1319,959l10711,959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628956pt;margin-top:754.992432pt;width:469.359968pt;height:.1pt;mso-position-horizontal-relative:page;mso-position-vertical-relative:page;z-index:-16633" coordorigin="1253,15100" coordsize="9387,2">
            <v:shape style="position:absolute;left:1253;top:15100;width:9387;height:2" coordorigin="1253,15100" coordsize="9387,0" path="m1253,15100l10640,15100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scan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59"/>
          <w:szCs w:val="5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59"/>
          <w:szCs w:val="59"/>
          <w:spacing w:val="11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modifiers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3" w:lineRule="auto"/>
        <w:ind w:left="621" w:right="607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2"/>
        </w:rPr>
        <w:t>'</w:t>
      </w:r>
      <w:r>
        <w:rPr>
          <w:rFonts w:ascii="Arial" w:hAnsi="Arial" w:cs="Arial" w:eastAsia="Arial"/>
          <w:sz w:val="35"/>
          <w:szCs w:val="35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5"/>
          <w:w w:val="108"/>
          <w:position w:val="13"/>
        </w:rPr>
        <w:t>0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8"/>
          <w:position w:val="0"/>
        </w:rPr>
        <w:t>/o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8"/>
          <w:position w:val="0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30"/>
          <w:w w:val="108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5"/>
          <w:szCs w:val="35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35"/>
          <w:szCs w:val="35"/>
          <w:spacing w:val="9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35"/>
          <w:szCs w:val="35"/>
          <w:spacing w:val="89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element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  <w:position w:val="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35"/>
          <w:szCs w:val="35"/>
          <w:spacing w:val="9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order: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307" w:right="699" w:firstLine="-586"/>
        <w:jc w:val="left"/>
        <w:tabs>
          <w:tab w:pos="1320" w:val="left"/>
          <w:tab w:pos="4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assignmen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suppression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flag,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4"/>
        </w:rPr>
        <w:t>'*'.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ab/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is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presen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otherwis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assignment,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14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assignmen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as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assignmen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no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302" w:right="630" w:firstLine="-61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2.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maximum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widt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integer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278" w:right="684" w:firstLine="-591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3.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specification: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'h'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indicatin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"short"</w:t>
      </w:r>
      <w:r>
        <w:rPr>
          <w:rFonts w:ascii="Arial" w:hAnsi="Arial" w:cs="Arial" w:eastAsia="Arial"/>
          <w:sz w:val="35"/>
          <w:szCs w:val="35"/>
          <w:spacing w:val="9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;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'I'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{lowercas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L)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long.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9" w:lineRule="auto"/>
        <w:ind w:left="1288" w:right="1141" w:firstLine="-600"/>
        <w:jc w:val="left"/>
        <w:tabs>
          <w:tab w:pos="1280" w:val="left"/>
        </w:tabs>
        <w:rPr>
          <w:rFonts w:ascii="Times New Roman" w:hAnsi="Times New Roman" w:cs="Times New Roman" w:eastAsia="Times New Roman"/>
          <w:sz w:val="39"/>
          <w:szCs w:val="39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4.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required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operation,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"cdeEfousx</w:t>
      </w:r>
      <w:r>
        <w:rPr>
          <w:rFonts w:ascii="Arial" w:hAnsi="Arial" w:cs="Arial" w:eastAsia="Arial"/>
          <w:sz w:val="35"/>
          <w:szCs w:val="35"/>
          <w:spacing w:val="20"/>
          <w:w w:val="10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51"/>
          <w:w w:val="134"/>
          <w:position w:val="14"/>
        </w:rPr>
        <w:t>0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86"/>
          <w:position w:val="0"/>
        </w:rPr>
        <w:t>/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87"/>
          <w:position w:val="0"/>
        </w:rPr>
        <w:t>o</w:t>
      </w:r>
      <w:r>
        <w:rPr>
          <w:rFonts w:ascii="Times New Roman" w:hAnsi="Times New Roman" w:cs="Times New Roman" w:eastAsia="Times New Roman"/>
          <w:sz w:val="39"/>
          <w:szCs w:val="39"/>
          <w:spacing w:val="-7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115"/>
          <w:position w:val="0"/>
        </w:rPr>
        <w:t>".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100"/>
          <w:position w:val="0"/>
        </w:rPr>
      </w:r>
    </w:p>
    <w:p>
      <w:pPr>
        <w:jc w:val="left"/>
        <w:spacing w:after="0"/>
        <w:sectPr>
          <w:pgMar w:footer="580" w:header="0" w:top="1420" w:bottom="780" w:left="1160" w:right="1200"/>
          <w:footerReference w:type="default" r:id="rId72"/>
          <w:pgSz w:w="12040" w:h="15800"/>
        </w:sectPr>
      </w:pPr>
      <w:rPr/>
    </w:p>
    <w:p>
      <w:pPr>
        <w:spacing w:before="22" w:after="0" w:line="688" w:lineRule="exact"/>
        <w:ind w:left="2468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8.504562pt;margin-top:-4.51433pt;width:472.573582pt;height:.1pt;mso-position-horizontal-relative:page;mso-position-vertical-relative:paragraph;z-index:-16632" coordorigin="1170,-90" coordsize="9451,2">
            <v:shape style="position:absolute;left:1170;top:-90;width:9451;height:2" coordorigin="1170,-90" coordsize="9451,0" path="m1170,-90l10622,-9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59.220943pt;margin-top:49.452648pt;width:471.8572pt;height:.1pt;mso-position-horizontal-relative:page;mso-position-vertical-relative:paragraph;z-index:-16631" coordorigin="1184,989" coordsize="9437,2">
            <v:shape style="position:absolute;left:1184;top:989;width:9437;height:2" coordorigin="1184,989" coordsize="9437,0" path="m1184,989l10622,989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scanf{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)</w:t>
      </w:r>
      <w:r>
        <w:rPr>
          <w:rFonts w:ascii="Arial" w:hAnsi="Arial" w:cs="Arial" w:eastAsia="Arial"/>
          <w:sz w:val="61"/>
          <w:szCs w:val="61"/>
          <w:spacing w:val="-31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3"/>
          <w:b/>
          <w:bCs/>
          <w:position w:val="-2"/>
        </w:rPr>
        <w:t>example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57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59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240" w:lineRule="auto"/>
        <w:ind w:left="11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descr[80],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partch[5],</w:t>
      </w:r>
      <w:r>
        <w:rPr>
          <w:rFonts w:ascii="Courier New" w:hAnsi="Courier New" w:cs="Courier New" w:eastAsia="Courier New"/>
          <w:sz w:val="32"/>
          <w:szCs w:val="32"/>
          <w:spacing w:val="10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partnum[5];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1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41"/>
          <w:w w:val="5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n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-6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row,</w:t>
      </w:r>
      <w:r>
        <w:rPr>
          <w:rFonts w:ascii="Courier New" w:hAnsi="Courier New" w:cs="Courier New" w:eastAsia="Courier New"/>
          <w:sz w:val="32"/>
          <w:szCs w:val="32"/>
          <w:spacing w:val="-2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3"/>
          <w:w w:val="72"/>
          <w:position w:val="3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41"/>
          <w:w w:val="5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n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0" w:lineRule="exact"/>
        <w:ind w:left="1160" w:right="3627" w:firstLine="-1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("enter</w:t>
      </w:r>
      <w:r>
        <w:rPr>
          <w:rFonts w:ascii="Courier New" w:hAnsi="Courier New" w:cs="Courier New" w:eastAsia="Courier New"/>
          <w:sz w:val="32"/>
          <w:szCs w:val="32"/>
          <w:spacing w:val="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part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number:</w:t>
      </w:r>
      <w:r>
        <w:rPr>
          <w:rFonts w:ascii="Courier New" w:hAnsi="Courier New" w:cs="Courier New" w:eastAsia="Courier New"/>
          <w:sz w:val="32"/>
          <w:szCs w:val="32"/>
          <w:spacing w:val="-12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");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scanf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("%5["1234567890]",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partch);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scanf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("%5[1234567890]",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partnum);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("enter</w:t>
      </w:r>
      <w:r>
        <w:rPr>
          <w:rFonts w:ascii="Courier New" w:hAnsi="Courier New" w:cs="Courier New" w:eastAsia="Courier New"/>
          <w:sz w:val="32"/>
          <w:szCs w:val="32"/>
          <w:spacing w:val="3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description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19"/>
        </w:rPr>
        <w:t>&amp;</w:t>
      </w:r>
      <w:r>
        <w:rPr>
          <w:rFonts w:ascii="Courier New" w:hAnsi="Courier New" w:cs="Courier New" w:eastAsia="Courier New"/>
          <w:sz w:val="32"/>
          <w:szCs w:val="32"/>
          <w:spacing w:val="-12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row-bin: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16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3"/>
        </w:rPr>
        <w:t>scanf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("%79s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%d-%d",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descr,</w:t>
      </w:r>
      <w:r>
        <w:rPr>
          <w:rFonts w:ascii="Courier New" w:hAnsi="Courier New" w:cs="Courier New" w:eastAsia="Courier New"/>
          <w:sz w:val="32"/>
          <w:szCs w:val="32"/>
          <w:spacing w:val="-11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&amp;row,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&amp;bin);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4" w:lineRule="exact"/>
        <w:ind w:left="2722" w:right="216" w:firstLine="-1566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("\npartch=%s</w:t>
      </w:r>
      <w:r>
        <w:rPr>
          <w:rFonts w:ascii="Courier New" w:hAnsi="Courier New" w:cs="Courier New" w:eastAsia="Courier New"/>
          <w:sz w:val="32"/>
          <w:szCs w:val="32"/>
          <w:spacing w:val="2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partnum=%s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descr=%s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row=%d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bin=%d\n",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partch,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partnum,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descr,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row,</w:t>
      </w:r>
      <w:r>
        <w:rPr>
          <w:rFonts w:ascii="Courier New" w:hAnsi="Courier New" w:cs="Courier New" w:eastAsia="Courier New"/>
          <w:sz w:val="32"/>
          <w:szCs w:val="32"/>
          <w:spacing w:val="-19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bin);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1" w:lineRule="exact"/>
        <w:ind w:left="596" w:right="-20"/>
        <w:jc w:val="left"/>
        <w:tabs>
          <w:tab w:pos="8160" w:val="left"/>
        </w:tabs>
        <w:rPr>
          <w:rFonts w:ascii="Arial" w:hAnsi="Arial" w:cs="Arial" w:eastAsia="Arial"/>
          <w:sz w:val="5"/>
          <w:szCs w:val="5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1"/>
        </w:rPr>
      </w:r>
      <w:r>
        <w:rPr>
          <w:rFonts w:ascii="Arial" w:hAnsi="Arial" w:cs="Arial" w:eastAsia="Arial"/>
          <w:sz w:val="5"/>
          <w:szCs w:val="5"/>
          <w:spacing w:val="0"/>
          <w:w w:val="100"/>
          <w:position w:val="16"/>
        </w:rPr>
        <w:t>I</w:t>
      </w:r>
      <w:r>
        <w:rPr>
          <w:rFonts w:ascii="Arial" w:hAnsi="Arial" w:cs="Arial" w:eastAsia="Arial"/>
          <w:sz w:val="5"/>
          <w:szCs w:val="5"/>
          <w:spacing w:val="0"/>
          <w:w w:val="100"/>
          <w:position w:val="16"/>
        </w:rPr>
        <w:t>       </w:t>
      </w:r>
      <w:r>
        <w:rPr>
          <w:rFonts w:ascii="Arial" w:hAnsi="Arial" w:cs="Arial" w:eastAsia="Arial"/>
          <w:sz w:val="5"/>
          <w:szCs w:val="5"/>
          <w:spacing w:val="9"/>
          <w:w w:val="100"/>
          <w:position w:val="16"/>
        </w:rPr>
        <w:t> </w:t>
      </w:r>
      <w:r>
        <w:rPr>
          <w:rFonts w:ascii="Arial" w:hAnsi="Arial" w:cs="Arial" w:eastAsia="Arial"/>
          <w:sz w:val="5"/>
          <w:szCs w:val="5"/>
          <w:spacing w:val="0"/>
          <w:w w:val="319"/>
          <w:position w:val="16"/>
        </w:rPr>
        <w:t>,,,</w:t>
      </w:r>
      <w:r>
        <w:rPr>
          <w:rFonts w:ascii="Arial" w:hAnsi="Arial" w:cs="Arial" w:eastAsia="Arial"/>
          <w:sz w:val="5"/>
          <w:szCs w:val="5"/>
          <w:spacing w:val="-15"/>
          <w:w w:val="319"/>
          <w:position w:val="16"/>
        </w:rPr>
        <w:t> </w:t>
      </w:r>
      <w:r>
        <w:rPr>
          <w:rFonts w:ascii="Arial" w:hAnsi="Arial" w:cs="Arial" w:eastAsia="Arial"/>
          <w:sz w:val="5"/>
          <w:szCs w:val="5"/>
          <w:spacing w:val="0"/>
          <w:w w:val="319"/>
          <w:i/>
          <w:position w:val="16"/>
        </w:rPr>
        <w:t>)</w:t>
      </w:r>
      <w:r>
        <w:rPr>
          <w:rFonts w:ascii="Arial" w:hAnsi="Arial" w:cs="Arial" w:eastAsia="Arial"/>
          <w:sz w:val="5"/>
          <w:szCs w:val="5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p234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5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part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number:</w:t>
      </w:r>
      <w:r>
        <w:rPr>
          <w:rFonts w:ascii="Courier New" w:hAnsi="Courier New" w:cs="Courier New" w:eastAsia="Courier New"/>
          <w:sz w:val="32"/>
          <w:szCs w:val="32"/>
          <w:spacing w:val="-11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kmr4711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5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2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part</w:t>
      </w:r>
      <w:r>
        <w:rPr>
          <w:rFonts w:ascii="Courier New" w:hAnsi="Courier New" w:cs="Courier New" w:eastAsia="Courier New"/>
          <w:sz w:val="32"/>
          <w:szCs w:val="32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description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15"/>
          <w:position w:val="3"/>
        </w:rPr>
        <w:t>&amp;</w:t>
      </w:r>
      <w:r>
        <w:rPr>
          <w:rFonts w:ascii="Courier New" w:hAnsi="Courier New" w:cs="Courier New" w:eastAsia="Courier New"/>
          <w:sz w:val="32"/>
          <w:szCs w:val="32"/>
          <w:spacing w:val="-11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row-bin: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StraitJacket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35-016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partch=kmr</w:t>
      </w:r>
      <w:r>
        <w:rPr>
          <w:rFonts w:ascii="Courier New" w:hAnsi="Courier New" w:cs="Courier New" w:eastAsia="Courier New"/>
          <w:sz w:val="32"/>
          <w:szCs w:val="32"/>
          <w:spacing w:val="14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partnum=4711</w:t>
      </w:r>
      <w:r>
        <w:rPr>
          <w:rFonts w:ascii="Courier New" w:hAnsi="Courier New" w:cs="Courier New" w:eastAsia="Courier New"/>
          <w:sz w:val="32"/>
          <w:szCs w:val="32"/>
          <w:spacing w:val="13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descr=StraitJacket</w:t>
      </w:r>
      <w:r>
        <w:rPr>
          <w:rFonts w:ascii="Courier New" w:hAnsi="Courier New" w:cs="Courier New" w:eastAsia="Courier New"/>
          <w:sz w:val="32"/>
          <w:szCs w:val="32"/>
          <w:spacing w:val="13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row=35</w:t>
      </w:r>
      <w:r>
        <w:rPr>
          <w:rFonts w:ascii="Courier New" w:hAnsi="Courier New" w:cs="Courier New" w:eastAsia="Courier New"/>
          <w:sz w:val="32"/>
          <w:szCs w:val="32"/>
          <w:spacing w:val="13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bin=16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293" w:header="0" w:top="1320" w:bottom="480" w:left="1080" w:right="1280"/>
          <w:footerReference w:type="default" r:id="rId73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704" w:lineRule="exact"/>
        <w:ind w:left="1890" w:right="1855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52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Introductio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9"/>
          <w:position w:val="-1"/>
        </w:rPr>
        <w:t>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0" w:right="17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8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4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Programmin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94"/>
        </w:rPr>
        <w:t>Langl.Jage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40" w:right="3361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2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3"/>
        </w:rPr>
        <w:t>3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2" w:right="271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7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r</w:t>
      </w:r>
      <w:r>
        <w:rPr>
          <w:rFonts w:ascii="Arial" w:hAnsi="Arial" w:cs="Arial" w:eastAsia="Arial"/>
          <w:sz w:val="34"/>
          <w:szCs w:val="34"/>
          <w:spacing w:val="-15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2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1988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53" w:right="325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Charles</w:t>
      </w:r>
      <w:r>
        <w:rPr>
          <w:rFonts w:ascii="Arial" w:hAnsi="Arial" w:cs="Arial" w:eastAsia="Arial"/>
          <w:sz w:val="34"/>
          <w:szCs w:val="34"/>
          <w:spacing w:val="-7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1" w:after="0" w:line="240" w:lineRule="auto"/>
        <w:ind w:left="2682" w:right="2704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3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5" w:after="0" w:line="383" w:lineRule="exact"/>
        <w:ind w:left="2368" w:right="240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95"/>
          <w:position w:val="-1"/>
        </w:rPr>
        <w:t>{CENET</w:t>
      </w:r>
      <w:r>
        <w:rPr>
          <w:rFonts w:ascii="Arial" w:hAnsi="Arial" w:cs="Arial" w:eastAsia="Arial"/>
          <w:sz w:val="34"/>
          <w:szCs w:val="34"/>
          <w:spacing w:val="18"/>
          <w:w w:val="9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-1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  <w:position w:val="-1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03" w:right="4015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562347pt;margin-top:-.826641pt;width:46.536752pt;height:25.494616pt;mso-position-horizontal-relative:page;mso-position-vertical-relative:paragraph;z-index:-16630" type="#_x0000_t202" filled="f" stroked="f">
            <v:textbox inset="0,0,0,0">
              <w:txbxContent>
                <w:p>
                  <w:pPr>
                    <w:spacing w:before="0" w:after="0" w:line="510" w:lineRule="exact"/>
                    <w:ind w:right="-116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w w:val="130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95"/>
                      <w:w w:val="130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7"/>
                      <w:szCs w:val="47"/>
                      <w:spacing w:val="-49"/>
                      <w:w w:val="151"/>
                      <w:position w:val="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0"/>
                      <w:w w:val="130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7"/>
                      <w:szCs w:val="47"/>
                      <w:spacing w:val="-74"/>
                      <w:w w:val="151"/>
                      <w:position w:val="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11"/>
                      <w:w w:val="130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30"/>
                      <w:position w:val="-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4"/>
          <w:w w:val="175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87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37"/>
          <w:w w:val="100"/>
          <w:position w:val="10"/>
        </w:rPr>
        <w:t> </w:t>
      </w:r>
      <w:r>
        <w:rPr>
          <w:rFonts w:ascii="Arial" w:hAnsi="Arial" w:cs="Arial" w:eastAsia="Arial"/>
          <w:sz w:val="36"/>
          <w:szCs w:val="36"/>
          <w:spacing w:val="-8"/>
          <w:w w:val="175"/>
          <w:position w:val="0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30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12"/>
          <w:w w:val="175"/>
          <w:position w:val="0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87"/>
          <w:w w:val="89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24"/>
          <w:w w:val="174"/>
          <w:position w:val="0"/>
        </w:rPr>
        <w:t>·</w:t>
      </w:r>
      <w:r>
        <w:rPr>
          <w:rFonts w:ascii="Times New Roman" w:hAnsi="Times New Roman" w:cs="Times New Roman" w:eastAsia="Times New Roman"/>
          <w:sz w:val="43"/>
          <w:szCs w:val="43"/>
          <w:spacing w:val="-34"/>
          <w:w w:val="89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2" w:lineRule="exact"/>
        <w:ind w:left="2047" w:right="209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4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6" w:after="0" w:line="289" w:lineRule="auto"/>
        <w:ind w:left="3141" w:right="2800" w:firstLine="-371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9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39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5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60" w:right="1400"/>
          <w:footerReference w:type="default" r:id="rId74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7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75"/>
          <w:pgSz w:w="12120" w:h="15800"/>
        </w:sectPr>
      </w:pPr>
      <w:rPr/>
    </w:p>
    <w:p>
      <w:pPr>
        <w:spacing w:before="28" w:after="0" w:line="240" w:lineRule="auto"/>
        <w:ind w:left="3778" w:right="362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0.703979pt;margin-top:-5.14192pt;width:471.757982pt;height:.1pt;mso-position-horizontal-relative:page;mso-position-vertical-relative:paragraph;z-index:-16629" coordorigin="1414,-103" coordsize="9435,2">
            <v:shape style="position:absolute;left:1414;top:-103;width:9435;height:2" coordorigin="1414,-103" coordsize="9435,0" path="m1414,-103l10849,-10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99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0.703979pt;margin-top:-10.810413pt;width:471.757982pt;height:.1pt;mso-position-horizontal-relative:page;mso-position-vertical-relative:paragraph;z-index:-16628" coordorigin="1414,-216" coordsize="9435,2">
            <v:shape style="position:absolute;left:1414;top:-216;width:9435;height:2" coordorigin="1414,-216" coordsize="9435,0" path="m1414,-216l10849,-216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240" w:lineRule="auto"/>
        <w:ind w:left="794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Unusual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0" w:after="0" w:line="240" w:lineRule="auto"/>
        <w:ind w:left="794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1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Statements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9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2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Conversions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" w:right="40"/>
        <w:jc w:val="center"/>
        <w:tabs>
          <w:tab w:pos="4700" w:val="left"/>
          <w:tab w:pos="85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7.598740pt;margin-top:1.80221pt;width:465.069767pt;height:.1pt;mso-position-horizontal-relative:page;mso-position-vertical-relative:paragraph;z-index:-16627" coordorigin="1352,36" coordsize="9301,2">
            <v:shape style="position:absolute;left:1352;top:36;width:9301;height:2" coordorigin="1352,36" coordsize="9301,0" path="m1352,36l10653,36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#3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1"/>
        </w:rPr>
        <w:t>Outline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80" w:bottom="280" w:left="1260" w:right="1200"/>
          <w:footerReference w:type="default" r:id="rId77"/>
          <w:pgSz w:w="12120" w:h="15800"/>
        </w:sectPr>
      </w:pPr>
      <w:rPr/>
    </w:p>
    <w:p>
      <w:pPr>
        <w:spacing w:before="15" w:after="0" w:line="240" w:lineRule="auto"/>
        <w:ind w:left="2438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1.149387pt;margin-top:-4.973552pt;width:472.713441pt;height:.1pt;mso-position-horizontal-relative:page;mso-position-vertical-relative:paragraph;z-index:-16626" coordorigin="1223,-99" coordsize="9454,2">
            <v:shape style="position:absolute;left:1223;top:-99;width:9454;height:2" coordorigin="1223,-99" coordsize="9454,0" path="m1223,-99l10677,-9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627117pt;margin-top:49.09671pt;width:472.474576pt;height:.1pt;mso-position-horizontal-relative:page;mso-position-vertical-relative:paragraph;z-index:-16625" coordorigin="1233,982" coordsize="9449,2">
            <v:shape style="position:absolute;left:1233;top:982;width:9449;height:2" coordorigin="1233,982" coordsize="9449,0" path="m1233,982l10682,98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627117pt;margin-top:748.968811pt;width:375.495467pt;height:.1pt;mso-position-horizontal-relative:page;mso-position-vertical-relative:page;z-index:-16624" coordorigin="1233,14979" coordsize="7510,2">
            <v:shape style="position:absolute;left:1233;top:14979;width:7510;height:2" coordorigin="1233,14979" coordsize="7510,0" path="m1233,14979l8742,1497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Usual</w:t>
      </w:r>
      <w:r>
        <w:rPr>
          <w:rFonts w:ascii="Arial" w:hAnsi="Arial" w:cs="Arial" w:eastAsia="Arial"/>
          <w:sz w:val="61"/>
          <w:szCs w:val="61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Operators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30" w:lineRule="auto"/>
        <w:ind w:left="1812" w:right="5765" w:firstLine="-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</w:rPr>
        <w:t>assignment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unary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minus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48" w:lineRule="exact"/>
        <w:ind w:left="647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52"/>
          <w:szCs w:val="52"/>
          <w:spacing w:val="-138"/>
          <w:w w:val="100"/>
          <w:position w:val="2"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52"/>
          <w:szCs w:val="52"/>
          <w:spacing w:val="0"/>
          <w:w w:val="100"/>
          <w:position w:val="2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6"/>
          <w:szCs w:val="36"/>
          <w:spacing w:val="61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d</w:t>
      </w:r>
      <w:r>
        <w:rPr>
          <w:rFonts w:ascii="Arial" w:hAnsi="Arial" w:cs="Arial" w:eastAsia="Arial"/>
          <w:sz w:val="35"/>
          <w:szCs w:val="35"/>
          <w:spacing w:val="97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2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left="1808" w:right="950" w:firstLine="-1223"/>
        <w:jc w:val="left"/>
        <w:tabs>
          <w:tab w:pos="18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27"/>
          <w:i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depending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upon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operands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85" w:right="-20"/>
        <w:jc w:val="left"/>
        <w:tabs>
          <w:tab w:pos="18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{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-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{ak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'bananas'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{non-APL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precedence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rules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apply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0" w:header="0" w:top="1240" w:bottom="820" w:left="1140" w:right="1260"/>
          <w:footerReference w:type="default" r:id="rId78"/>
          <w:pgSz w:w="12120" w:h="15800"/>
        </w:sectPr>
      </w:pPr>
      <w:rPr/>
    </w:p>
    <w:p>
      <w:pPr>
        <w:spacing w:before="16" w:after="0" w:line="240" w:lineRule="auto"/>
        <w:ind w:left="2054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244705pt;margin-top:-4.811855pt;width:469.352941pt;height:.1pt;mso-position-horizontal-relative:page;mso-position-vertical-relative:paragraph;z-index:-16623" coordorigin="1445,-96" coordsize="9387,2">
            <v:shape style="position:absolute;left:1445;top:-96;width:9387;height:2" coordorigin="1445,-96" coordsize="9387,0" path="m1445,-96l10832,-96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2.482353pt;margin-top:48.498833pt;width:468.877647pt;height:.1pt;mso-position-horizontal-relative:page;mso-position-vertical-relative:paragraph;z-index:-16622" coordorigin="1450,970" coordsize="9378,2">
            <v:shape style="position:absolute;left:1450;top:970;width:9378;height:2" coordorigin="1450,970" coordsize="9378,0" path="m1450,970l10827,970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strcat():</w:t>
      </w:r>
      <w:r>
        <w:rPr>
          <w:rFonts w:ascii="Arial" w:hAnsi="Arial" w:cs="Arial" w:eastAsia="Arial"/>
          <w:sz w:val="60"/>
          <w:szCs w:val="6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version</w:t>
      </w:r>
      <w:r>
        <w:rPr>
          <w:rFonts w:ascii="Arial" w:hAnsi="Arial" w:cs="Arial" w:eastAsia="Arial"/>
          <w:sz w:val="60"/>
          <w:szCs w:val="60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one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33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strcat():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version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one*/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78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3" w:after="0" w:line="240" w:lineRule="auto"/>
        <w:ind w:left="121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2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71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43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36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a,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j=a;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12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line1[4a</w:t>
      </w:r>
      <w:r>
        <w:rPr>
          <w:rFonts w:ascii="Courier New" w:hAnsi="Courier New" w:cs="Courier New" w:eastAsia="Courier New"/>
          <w:sz w:val="32"/>
          <w:szCs w:val="32"/>
          <w:spacing w:val="31"/>
          <w:w w:val="7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"Whether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12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line2[12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3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"'tis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nobler";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"line1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was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'%s'\n",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line1);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"line2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was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'%s'\n",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line2);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3"/>
          <w:w w:val="153"/>
        </w:rPr>
        <w:t>(</w:t>
      </w:r>
      <w:r>
        <w:rPr>
          <w:rFonts w:ascii="Arial" w:hAnsi="Arial" w:cs="Arial" w:eastAsia="Arial"/>
          <w:sz w:val="28"/>
          <w:szCs w:val="28"/>
          <w:spacing w:val="2"/>
          <w:w w:val="90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40"/>
          <w:w w:val="5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e</w:t>
      </w:r>
      <w:r>
        <w:rPr>
          <w:rFonts w:ascii="Courier New" w:hAnsi="Courier New" w:cs="Courier New" w:eastAsia="Courier New"/>
          <w:sz w:val="32"/>
          <w:szCs w:val="32"/>
          <w:spacing w:val="-63"/>
          <w:w w:val="91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-52"/>
          <w:w w:val="151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i]</w:t>
      </w:r>
      <w:r>
        <w:rPr>
          <w:rFonts w:ascii="Courier New" w:hAnsi="Courier New" w:cs="Courier New" w:eastAsia="Courier New"/>
          <w:sz w:val="32"/>
          <w:szCs w:val="32"/>
          <w:spacing w:val="-3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-11"/>
          <w:w w:val="173"/>
        </w:rPr>
        <w:t>!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6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47"/>
          <w:w w:val="103"/>
        </w:rPr>
        <w:t>'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\a'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6" w:lineRule="exact"/>
        <w:ind w:left="119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406" w:lineRule="exact"/>
        <w:ind w:left="17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300"/>
          <w:position w:val="2"/>
        </w:rPr>
        <w:t>i</w:t>
      </w:r>
      <w:r>
        <w:rPr>
          <w:rFonts w:ascii="Arial" w:hAnsi="Arial" w:cs="Arial" w:eastAsia="Arial"/>
          <w:sz w:val="27"/>
          <w:szCs w:val="27"/>
          <w:spacing w:val="-139"/>
          <w:w w:val="300"/>
          <w:position w:val="2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1"/>
          <w:position w:val="2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24"/>
          <w:w w:val="61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300"/>
          <w:position w:val="2"/>
        </w:rPr>
        <w:t>i</w:t>
      </w:r>
      <w:r>
        <w:rPr>
          <w:rFonts w:ascii="Arial" w:hAnsi="Arial" w:cs="Arial" w:eastAsia="Arial"/>
          <w:sz w:val="27"/>
          <w:szCs w:val="27"/>
          <w:spacing w:val="-137"/>
          <w:w w:val="3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28"/>
          <w:szCs w:val="28"/>
          <w:spacing w:val="5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1;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0" w:lineRule="exact"/>
        <w:ind w:left="118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88" w:lineRule="exact"/>
        <w:ind w:left="1160" w:right="-20"/>
        <w:jc w:val="left"/>
        <w:rPr>
          <w:rFonts w:ascii="Times New Roman" w:hAnsi="Times New Roman" w:cs="Times New Roman" w:eastAsia="Times New Roman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w</w:t>
      </w:r>
      <w:r>
        <w:rPr>
          <w:rFonts w:ascii="Courier New" w:hAnsi="Courier New" w:cs="Courier New" w:eastAsia="Courier New"/>
          <w:sz w:val="32"/>
          <w:szCs w:val="32"/>
          <w:spacing w:val="17"/>
          <w:w w:val="74"/>
          <w:position w:val="2"/>
        </w:rPr>
        <w:t>h</w:t>
      </w:r>
      <w:r>
        <w:rPr>
          <w:rFonts w:ascii="Arial" w:hAnsi="Arial" w:cs="Arial" w:eastAsia="Arial"/>
          <w:sz w:val="27"/>
          <w:szCs w:val="27"/>
          <w:spacing w:val="0"/>
          <w:w w:val="300"/>
          <w:position w:val="2"/>
        </w:rPr>
        <w:t>i</w:t>
      </w:r>
      <w:r>
        <w:rPr>
          <w:rFonts w:ascii="Arial" w:hAnsi="Arial" w:cs="Arial" w:eastAsia="Arial"/>
          <w:sz w:val="27"/>
          <w:szCs w:val="27"/>
          <w:spacing w:val="-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88"/>
          <w:position w:val="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5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2"/>
        </w:rPr>
        <w:t>e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6"/>
          <w:w w:val="162"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15"/>
          <w:w w:val="94"/>
          <w:position w:val="2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4"/>
          <w:w w:val="69"/>
          <w:position w:val="2"/>
        </w:rPr>
        <w:t>n</w:t>
      </w:r>
      <w:r>
        <w:rPr>
          <w:rFonts w:ascii="Courier New" w:hAnsi="Courier New" w:cs="Courier New" w:eastAsia="Courier New"/>
          <w:sz w:val="32"/>
          <w:szCs w:val="32"/>
          <w:spacing w:val="7"/>
          <w:w w:val="78"/>
          <w:position w:val="2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90"/>
          <w:position w:val="2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-4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2"/>
          <w:position w:val="2"/>
        </w:rPr>
        <w:t>[j]</w:t>
      </w:r>
      <w:r>
        <w:rPr>
          <w:rFonts w:ascii="Times New Roman" w:hAnsi="Times New Roman" w:cs="Times New Roman" w:eastAsia="Times New Roman"/>
          <w:sz w:val="29"/>
          <w:szCs w:val="29"/>
          <w:spacing w:val="82"/>
          <w:w w:val="142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-11"/>
          <w:w w:val="173"/>
          <w:position w:val="2"/>
        </w:rPr>
        <w:t>!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58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10"/>
          <w:position w:val="2"/>
        </w:rPr>
        <w:t>'</w:t>
      </w:r>
      <w:r>
        <w:rPr>
          <w:rFonts w:ascii="Times New Roman" w:hAnsi="Times New Roman" w:cs="Times New Roman" w:eastAsia="Times New Roman"/>
          <w:sz w:val="35"/>
          <w:szCs w:val="35"/>
          <w:spacing w:val="-4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2"/>
        </w:rPr>
        <w:t>\a</w:t>
      </w:r>
      <w:r>
        <w:rPr>
          <w:rFonts w:ascii="Times New Roman" w:hAnsi="Times New Roman" w:cs="Times New Roman" w:eastAsia="Times New Roman"/>
          <w:sz w:val="33"/>
          <w:szCs w:val="33"/>
          <w:spacing w:val="-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2"/>
        </w:rPr>
        <w:t>'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0"/>
        </w:rPr>
      </w:r>
    </w:p>
    <w:p>
      <w:pPr>
        <w:spacing w:before="0" w:after="0" w:line="286" w:lineRule="exact"/>
        <w:ind w:left="118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3" w:after="0" w:line="340" w:lineRule="exact"/>
        <w:ind w:left="174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line1[i</w:t>
      </w:r>
      <w:r>
        <w:rPr>
          <w:rFonts w:ascii="Courier New" w:hAnsi="Courier New" w:cs="Courier New" w:eastAsia="Courier New"/>
          <w:sz w:val="32"/>
          <w:szCs w:val="32"/>
          <w:spacing w:val="34"/>
          <w:w w:val="74"/>
          <w:position w:val="1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line2[j];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4" w:lineRule="exact"/>
        <w:ind w:left="175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300"/>
          <w:position w:val="2"/>
        </w:rPr>
        <w:t>i</w:t>
      </w:r>
      <w:r>
        <w:rPr>
          <w:rFonts w:ascii="Arial" w:hAnsi="Arial" w:cs="Arial" w:eastAsia="Arial"/>
          <w:sz w:val="27"/>
          <w:szCs w:val="27"/>
          <w:spacing w:val="-134"/>
          <w:w w:val="30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33"/>
          <w:w w:val="56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261"/>
          <w:position w:val="2"/>
        </w:rPr>
        <w:t>i</w:t>
      </w:r>
      <w:r>
        <w:rPr>
          <w:rFonts w:ascii="Arial" w:hAnsi="Arial" w:cs="Arial" w:eastAsia="Arial"/>
          <w:sz w:val="29"/>
          <w:szCs w:val="29"/>
          <w:spacing w:val="-116"/>
          <w:w w:val="261"/>
          <w:position w:val="2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  <w:position w:val="2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32"/>
          <w:position w:val="2"/>
        </w:rPr>
        <w:t>1;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30" w:lineRule="exact"/>
        <w:ind w:left="172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93"/>
          <w:position w:val="1"/>
        </w:rPr>
        <w:t>j</w:t>
      </w:r>
      <w:r>
        <w:rPr>
          <w:rFonts w:ascii="Arial" w:hAnsi="Arial" w:cs="Arial" w:eastAsia="Arial"/>
          <w:sz w:val="26"/>
          <w:szCs w:val="26"/>
          <w:spacing w:val="39"/>
          <w:w w:val="193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58"/>
          <w:position w:val="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58"/>
          <w:position w:val="1"/>
        </w:rPr>
        <w:t>  </w:t>
      </w:r>
      <w:r>
        <w:rPr>
          <w:rFonts w:ascii="Times New Roman" w:hAnsi="Times New Roman" w:cs="Times New Roman" w:eastAsia="Times New Roman"/>
          <w:sz w:val="35"/>
          <w:szCs w:val="35"/>
          <w:spacing w:val="3"/>
          <w:w w:val="58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93"/>
          <w:position w:val="1"/>
        </w:rPr>
        <w:t>j</w:t>
      </w:r>
      <w:r>
        <w:rPr>
          <w:rFonts w:ascii="Arial" w:hAnsi="Arial" w:cs="Arial" w:eastAsia="Arial"/>
          <w:sz w:val="26"/>
          <w:szCs w:val="26"/>
          <w:spacing w:val="7"/>
          <w:w w:val="193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27"/>
          <w:szCs w:val="27"/>
          <w:spacing w:val="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5"/>
          <w:position w:val="1"/>
        </w:rPr>
        <w:t>1;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10" w:lineRule="exact"/>
        <w:ind w:left="118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30" w:after="0" w:line="356" w:lineRule="exact"/>
        <w:ind w:left="11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29"/>
          <w:szCs w:val="29"/>
          <w:w w:val="94"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1"/>
        </w:rPr>
        <w:t>ine1[i]</w:t>
      </w:r>
      <w:r>
        <w:rPr>
          <w:rFonts w:ascii="Courier New" w:hAnsi="Courier New" w:cs="Courier New" w:eastAsia="Courier New"/>
          <w:sz w:val="32"/>
          <w:szCs w:val="32"/>
          <w:spacing w:val="56"/>
          <w:w w:val="69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2"/>
          <w:w w:val="69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88"/>
          <w:position w:val="1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-5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ine2[j];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"line1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now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'%s'\n",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line1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11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-62"/>
          <w:w w:val="74"/>
          <w:position w:val="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9" w:lineRule="exact"/>
        <w:ind w:left="75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74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p33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16" w:after="0" w:line="338" w:lineRule="exact"/>
        <w:ind w:left="752" w:right="5672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line1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was</w:t>
      </w:r>
      <w:r>
        <w:rPr>
          <w:rFonts w:ascii="Courier New" w:hAnsi="Courier New" w:cs="Courier New" w:eastAsia="Courier New"/>
          <w:sz w:val="32"/>
          <w:szCs w:val="32"/>
          <w:spacing w:val="-29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'Whether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line2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was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''tis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nobler'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74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69.392944pt;margin-top:104.91452pt;width:405.901177pt;height:.1pt;mso-position-horizontal-relative:page;mso-position-vertical-relative:paragraph;z-index:-16621" coordorigin="1388,2098" coordsize="8118,2">
            <v:shape style="position:absolute;left:1388;top:2098;width:8118;height:2" coordorigin="1388,2098" coordsize="8118,0" path="m1388,2098l9506,2098e" filled="f" stroked="t" strokeweight=".475294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line1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now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'Whether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'tis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nobler'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630" w:header="0" w:top="1420" w:bottom="820" w:left="1140" w:right="1260"/>
          <w:footerReference w:type="default" r:id="rId79"/>
          <w:pgSz w:w="12120" w:h="15800"/>
        </w:sectPr>
      </w:pPr>
      <w:rPr/>
    </w:p>
    <w:p>
      <w:pPr>
        <w:spacing w:before="33" w:after="0" w:line="240" w:lineRule="auto"/>
        <w:ind w:left="109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6.372093pt;margin-top:-4.303324pt;width:471.996847pt;height:.1pt;mso-position-horizontal-relative:page;mso-position-vertical-relative:paragraph;z-index:-16620" coordorigin="1127,-86" coordsize="9440,2">
            <v:shape style="position:absolute;left:1127;top:-86;width:9440;height:2" coordorigin="1127,-86" coordsize="9440,0" path="m1127,-86l10567,-86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56.372093pt;margin-top:49.527687pt;width:472.235711pt;height:.1pt;mso-position-horizontal-relative:page;mso-position-vertical-relative:paragraph;z-index:-16619" coordorigin="1127,991" coordsize="9445,2">
            <v:shape style="position:absolute;left:1127;top:991;width:9445;height:2" coordorigin="1127,991" coordsize="9445,0" path="m1127,991l10572,991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Intege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11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.vs.</w:t>
      </w:r>
      <w:r>
        <w:rPr>
          <w:rFonts w:ascii="Arial" w:hAnsi="Arial" w:cs="Arial" w:eastAsia="Arial"/>
          <w:sz w:val="60"/>
          <w:szCs w:val="60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Floa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9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Division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0" w:right="-20"/>
        <w:jc w:val="left"/>
        <w:tabs>
          <w:tab w:pos="512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29"/>
        </w:rPr>
        <w:t>/</w:t>
      </w:r>
      <w:r>
        <w:rPr>
          <w:rFonts w:ascii="Arial" w:hAnsi="Arial" w:cs="Arial" w:eastAsia="Arial"/>
          <w:sz w:val="31"/>
          <w:szCs w:val="31"/>
          <w:spacing w:val="0"/>
          <w:w w:val="129"/>
        </w:rPr>
        <w:t>*</w:t>
      </w:r>
      <w:r>
        <w:rPr>
          <w:rFonts w:ascii="Arial" w:hAnsi="Arial" w:cs="Arial" w:eastAsia="Arial"/>
          <w:sz w:val="31"/>
          <w:szCs w:val="31"/>
          <w:spacing w:val="32"/>
          <w:w w:val="12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integer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.vs.</w:t>
      </w:r>
      <w:r>
        <w:rPr>
          <w:rFonts w:ascii="Courier New" w:hAnsi="Courier New" w:cs="Courier New" w:eastAsia="Courier New"/>
          <w:sz w:val="32"/>
          <w:szCs w:val="32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division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Arial" w:hAnsi="Arial" w:cs="Arial" w:eastAsia="Arial"/>
          <w:sz w:val="31"/>
          <w:szCs w:val="31"/>
          <w:spacing w:val="0"/>
          <w:w w:val="127"/>
        </w:rPr>
        <w:t>*</w:t>
      </w:r>
      <w:r>
        <w:rPr>
          <w:rFonts w:ascii="Arial" w:hAnsi="Arial" w:cs="Arial" w:eastAsia="Arial"/>
          <w:sz w:val="31"/>
          <w:szCs w:val="31"/>
          <w:spacing w:val="0"/>
          <w:w w:val="127"/>
        </w:rPr>
        <w:t>/</w:t>
      </w:r>
      <w:r>
        <w:rPr>
          <w:rFonts w:ascii="Arial" w:hAnsi="Arial" w:cs="Arial" w:eastAsia="Arial"/>
          <w:sz w:val="31"/>
          <w:szCs w:val="31"/>
          <w:spacing w:val="22"/>
          <w:w w:val="127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4"/>
        </w:rPr>
        <w:t>·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60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582" w:header="0" w:top="1280" w:bottom="780" w:left="1020" w:right="1260"/>
          <w:footerReference w:type="default" r:id="rId80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0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exact"/>
        <w:ind w:left="600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91765pt;margin-top:16.215414pt;width:189.973678pt;height:58.712586pt;mso-position-horizontal-relative:page;mso-position-vertical-relative:paragraph;z-index:-1661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88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0" w:after="0" w:line="240" w:lineRule="auto"/>
                          <w:ind w:left="40" w:right="-20"/>
                          <w:jc w:val="left"/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74"/>
                          </w:rPr>
                          <w:t>integer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-23"/>
                            <w:w w:val="74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74"/>
                          </w:rPr>
                          <w:t>division: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88" w:lineRule="exact"/>
                          <w:ind w:left="211" w:right="-20"/>
                          <w:jc w:val="left"/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w w:val="80"/>
                            <w:position w:val="2"/>
                          </w:rPr>
                          <w:t>5/4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-84"/>
                            <w:w w:val="100"/>
                            <w:position w:val="2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  <w:spacing w:val="0"/>
                            <w:w w:val="59"/>
                            <w:position w:val="2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0" w:after="0" w:line="240" w:lineRule="auto"/>
                          <w:ind w:left="78" w:right="-59"/>
                          <w:jc w:val="left"/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7" w:lineRule="exact"/>
                          <w:ind w:left="211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79"/>
                            <w:position w:val="1"/>
                          </w:rPr>
                          <w:t>6/3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-34"/>
                            <w:w w:val="79"/>
                            <w:position w:val="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9"/>
                            <w:position w:val="1"/>
                          </w:rPr>
                          <w:t>=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07" w:lineRule="exact"/>
                          <w:ind w:left="73" w:right="-43"/>
                          <w:jc w:val="left"/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  <w:position w:val="1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479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393" w:lineRule="exact"/>
                          <w:ind w:left="77" w:right="-20"/>
                          <w:jc w:val="left"/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67"/>
                            <w:position w:val="4"/>
                          </w:rPr>
                          <w:t>12/5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63"/>
                            <w:w w:val="67"/>
                            <w:position w:val="4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  <w:spacing w:val="0"/>
                            <w:w w:val="67"/>
                            <w:position w:val="4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sz w:val="39"/>
                            <w:szCs w:val="39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9" w:after="0" w:line="240" w:lineRule="auto"/>
                          <w:ind w:left="78" w:right="-59"/>
                          <w:jc w:val="left"/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sz w:val="32"/>
                            <w:szCs w:val="3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1"/>
        </w:rPr>
        <w:t>p34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6" w:after="0" w:line="188" w:lineRule="auto"/>
        <w:ind w:right="1091"/>
        <w:jc w:val="left"/>
        <w:tabs>
          <w:tab w:pos="38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"integer</w:t>
      </w:r>
      <w:r>
        <w:rPr>
          <w:rFonts w:ascii="Courier New" w:hAnsi="Courier New" w:cs="Courier New" w:eastAsia="Courier New"/>
          <w:sz w:val="32"/>
          <w:szCs w:val="32"/>
          <w:spacing w:val="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division: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5/4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5/4</w:t>
      </w:r>
      <w:r>
        <w:rPr>
          <w:rFonts w:ascii="Courier New" w:hAnsi="Courier New" w:cs="Courier New" w:eastAsia="Courier New"/>
          <w:sz w:val="32"/>
          <w:szCs w:val="32"/>
          <w:spacing w:val="-12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printf("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4"/>
        </w:rPr>
        <w:t>6/3</w:t>
      </w:r>
      <w:r>
        <w:rPr>
          <w:rFonts w:ascii="Courier New" w:hAnsi="Courier New" w:cs="Courier New" w:eastAsia="Courier New"/>
          <w:sz w:val="32"/>
          <w:szCs w:val="32"/>
          <w:spacing w:val="77"/>
          <w:w w:val="64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4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8"/>
          <w:w w:val="6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6/3</w:t>
      </w:r>
      <w:r>
        <w:rPr>
          <w:rFonts w:ascii="Courier New" w:hAnsi="Courier New" w:cs="Courier New" w:eastAsia="Courier New"/>
          <w:sz w:val="32"/>
          <w:szCs w:val="32"/>
          <w:spacing w:val="-10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ptintf("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12/5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%d\n\n",12/5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"float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division: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12./5.</w:t>
      </w:r>
      <w:r>
        <w:rPr>
          <w:rFonts w:ascii="Courier New" w:hAnsi="Courier New" w:cs="Courier New" w:eastAsia="Courier New"/>
          <w:sz w:val="32"/>
          <w:szCs w:val="32"/>
          <w:spacing w:val="139"/>
          <w:w w:val="7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%2.2f\n",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12./5.</w:t>
      </w:r>
      <w:r>
        <w:rPr>
          <w:rFonts w:ascii="Courier New" w:hAnsi="Courier New" w:cs="Courier New" w:eastAsia="Courier New"/>
          <w:sz w:val="32"/>
          <w:szCs w:val="32"/>
          <w:spacing w:val="-13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1" w:after="0" w:line="203" w:lineRule="auto"/>
        <w:ind w:left="5" w:right="955" w:firstLine="-5"/>
        <w:jc w:val="left"/>
        <w:tabs>
          <w:tab w:pos="37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1"/>
          <w:w w:val="76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-1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5./4.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=</w:t>
      </w:r>
      <w:r>
        <w:rPr>
          <w:rFonts w:ascii="Arial" w:hAnsi="Arial" w:cs="Arial" w:eastAsia="Arial"/>
          <w:sz w:val="26"/>
          <w:szCs w:val="26"/>
          <w:spacing w:val="5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%2.2f\n\n",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5./4.</w:t>
      </w:r>
      <w:r>
        <w:rPr>
          <w:rFonts w:ascii="Courier New" w:hAnsi="Courier New" w:cs="Courier New" w:eastAsia="Courier New"/>
          <w:sz w:val="32"/>
          <w:szCs w:val="32"/>
          <w:spacing w:val="-13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57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"mixed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division: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5./4</w:t>
      </w:r>
      <w:r>
        <w:rPr>
          <w:rFonts w:ascii="Courier New" w:hAnsi="Courier New" w:cs="Courier New" w:eastAsia="Courier New"/>
          <w:sz w:val="32"/>
          <w:szCs w:val="32"/>
          <w:spacing w:val="130"/>
          <w:w w:val="7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%2.2f\n",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5./4</w:t>
      </w:r>
      <w:r>
        <w:rPr>
          <w:rFonts w:ascii="Courier New" w:hAnsi="Courier New" w:cs="Courier New" w:eastAsia="Courier New"/>
          <w:sz w:val="32"/>
          <w:szCs w:val="32"/>
          <w:spacing w:val="-12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44"/>
          <w:w w:val="74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4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4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3"/>
        </w:rPr>
        <w:t>;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20" w:right="1260"/>
          <w:cols w:num="2" w:equalWidth="0">
            <w:col w:w="1044" w:space="115"/>
            <w:col w:w="868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6.133228pt;margin-top:751.361267pt;width:338.232558pt;height:.1pt;mso-position-horizontal-relative:page;mso-position-vertical-relative:page;z-index:-16618" coordorigin="1123,15027" coordsize="6765,2">
            <v:shape style="position:absolute;left:1123;top:15027;width:6765;height:2" coordorigin="1123,15027" coordsize="6765,0" path="m1123,15027l7887,15027e" filled="f" stroked="t" strokeweight=".716594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409" w:lineRule="exact"/>
        <w:ind w:left="60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division: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12./5.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91"/>
          <w:w w:val="6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3"/>
          <w:w w:val="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2.40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61" w:lineRule="exact"/>
        <w:ind w:left="30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2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-55"/>
          <w:w w:val="81"/>
          <w:position w:val="2"/>
        </w:rPr>
        <w:t>.</w:t>
      </w:r>
      <w:r>
        <w:rPr>
          <w:rFonts w:ascii="Arial" w:hAnsi="Arial" w:cs="Arial" w:eastAsia="Arial"/>
          <w:sz w:val="33"/>
          <w:szCs w:val="33"/>
          <w:spacing w:val="5"/>
          <w:w w:val="129"/>
          <w:i/>
          <w:position w:val="2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2"/>
        </w:rPr>
        <w:t>4.</w:t>
      </w:r>
      <w:r>
        <w:rPr>
          <w:rFonts w:ascii="Courier New" w:hAnsi="Courier New" w:cs="Courier New" w:eastAsia="Courier New"/>
          <w:sz w:val="32"/>
          <w:szCs w:val="32"/>
          <w:spacing w:val="-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8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8"/>
          <w:position w:val="2"/>
        </w:rPr>
        <w:t>  </w:t>
      </w:r>
      <w:r>
        <w:rPr>
          <w:rFonts w:ascii="Times New Roman" w:hAnsi="Times New Roman" w:cs="Times New Roman" w:eastAsia="Times New Roman"/>
          <w:sz w:val="37"/>
          <w:szCs w:val="37"/>
          <w:spacing w:val="12"/>
          <w:w w:val="58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-66"/>
          <w:w w:val="79"/>
          <w:position w:val="2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25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90" w:right="-20"/>
        <w:jc w:val="left"/>
        <w:tabs>
          <w:tab w:pos="30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6"/>
        </w:rPr>
        <w:t>mixed</w:t>
      </w:r>
      <w:r>
        <w:rPr>
          <w:rFonts w:ascii="Courier New" w:hAnsi="Courier New" w:cs="Courier New" w:eastAsia="Courier New"/>
          <w:sz w:val="32"/>
          <w:szCs w:val="32"/>
          <w:spacing w:val="86"/>
          <w:w w:val="6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6"/>
        </w:rPr>
        <w:t>division:</w:t>
      </w:r>
      <w:r>
        <w:rPr>
          <w:rFonts w:ascii="Courier New" w:hAnsi="Courier New" w:cs="Courier New" w:eastAsia="Courier New"/>
          <w:sz w:val="32"/>
          <w:szCs w:val="32"/>
          <w:spacing w:val="12"/>
          <w:w w:val="6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66"/>
        </w:rPr>
        <w:t>5./4</w:t>
      </w:r>
      <w:r>
        <w:rPr>
          <w:rFonts w:ascii="Courier New" w:hAnsi="Courier New" w:cs="Courier New" w:eastAsia="Courier New"/>
          <w:sz w:val="32"/>
          <w:szCs w:val="32"/>
          <w:spacing w:val="0"/>
          <w:w w:val="6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94"/>
          <w:w w:val="66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"/>
          <w:w w:val="6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1.25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20" w:right="1260"/>
        </w:sectPr>
      </w:pPr>
      <w:rPr/>
    </w:p>
    <w:p>
      <w:pPr>
        <w:spacing w:before="18" w:after="0" w:line="240" w:lineRule="auto"/>
        <w:ind w:left="251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979584pt;margin-top:-4.379076pt;width:466.33137pt;height:.1pt;mso-position-horizontal-relative:page;mso-position-vertical-relative:paragraph;z-index:-16616" coordorigin="1480,-88" coordsize="9327,2">
            <v:shape style="position:absolute;left:1480;top:-88;width:9327;height:2" coordorigin="1480,-88" coordsize="9327,0" path="m1480,-88l10806,-88e" filled="f" stroked="t" strokeweight=".709069pt" strokecolor="#000000">
              <v:path arrowok="t"/>
            </v:shape>
          </v:group>
          <w10:wrap type="none"/>
        </w:pict>
      </w:r>
      <w:r>
        <w:rPr/>
        <w:pict>
          <v:group style="position:absolute;margin-left:73.979584pt;margin-top:49.008942pt;width:466.095014pt;height:.1pt;mso-position-horizontal-relative:page;mso-position-vertical-relative:paragraph;z-index:-16615" coordorigin="1480,980" coordsize="9322,2">
            <v:shape style="position:absolute;left:1480;top:980;width:9322;height:2" coordorigin="1480,980" coordsize="9322,0" path="m1480,980l10801,980e" filled="f" stroked="t" strokeweight=".709069pt" strokecolor="#000000">
              <v:path arrowok="t"/>
            </v:shape>
          </v:group>
          <w10:wrap type="none"/>
        </w:pict>
      </w:r>
      <w:r>
        <w:rPr/>
        <w:pict>
          <v:group style="position:absolute;margin-left:70.670593pt;margin-top:753.853088pt;width:420.005497pt;height:.1pt;mso-position-horizontal-relative:page;mso-position-vertical-relative:page;z-index:-16614" coordorigin="1413,15077" coordsize="8400,2">
            <v:shape style="position:absolute;left:1413;top:15077;width:8400;height:2" coordorigin="1413,15077" coordsize="8400,0" path="m1413,15077l9814,15077e" filled="f" stroked="t" strokeweight=".70906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Modulu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Operator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923" w:right="887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8"/>
          <w:w w:val="133"/>
          <w:position w:val="14"/>
        </w:rPr>
        <w:t>0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88"/>
          <w:position w:val="0"/>
        </w:rPr>
        <w:t>/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89"/>
          <w:position w:val="0"/>
        </w:rPr>
        <w:t>o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-3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35"/>
          <w:szCs w:val="35"/>
          <w:spacing w:val="7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perform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modulo</w:t>
      </w:r>
      <w:r>
        <w:rPr>
          <w:rFonts w:ascii="Arial" w:hAnsi="Arial" w:cs="Arial" w:eastAsia="Arial"/>
          <w:sz w:val="35"/>
          <w:szCs w:val="35"/>
          <w:spacing w:val="7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position w:val="0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35"/>
          <w:szCs w:val="35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35"/>
          <w:szCs w:val="35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divides</w:t>
      </w:r>
      <w:r>
        <w:rPr>
          <w:rFonts w:ascii="Arial" w:hAnsi="Arial" w:cs="Arial" w:eastAsia="Arial"/>
          <w:sz w:val="35"/>
          <w:szCs w:val="35"/>
          <w:spacing w:val="75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left</w:t>
      </w:r>
      <w:r>
        <w:rPr>
          <w:rFonts w:ascii="Arial" w:hAnsi="Arial" w:cs="Arial" w:eastAsia="Arial"/>
          <w:sz w:val="35"/>
          <w:szCs w:val="35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operand</w:t>
      </w:r>
      <w:r>
        <w:rPr>
          <w:rFonts w:ascii="Arial" w:hAnsi="Arial" w:cs="Arial" w:eastAsia="Arial"/>
          <w:sz w:val="35"/>
          <w:szCs w:val="35"/>
          <w:spacing w:val="8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35"/>
          <w:szCs w:val="35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righ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0"/>
        </w:rPr>
        <w:t>remainder.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18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6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12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modulus</w:t>
      </w:r>
      <w:r>
        <w:rPr>
          <w:rFonts w:ascii="Courier New" w:hAnsi="Courier New" w:cs="Courier New" w:eastAsia="Courier New"/>
          <w:sz w:val="31"/>
          <w:szCs w:val="31"/>
          <w:spacing w:val="-16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operator</w:t>
      </w:r>
      <w:r>
        <w:rPr>
          <w:rFonts w:ascii="Courier New" w:hAnsi="Courier New" w:cs="Courier New" w:eastAsia="Courier New"/>
          <w:sz w:val="31"/>
          <w:szCs w:val="31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main()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93" w:lineRule="exact"/>
        <w:ind w:left="92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6" w:after="0" w:line="193" w:lineRule="auto"/>
        <w:ind w:left="1315" w:right="3648" w:firstLine="5"/>
        <w:jc w:val="left"/>
        <w:tabs>
          <w:tab w:pos="28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3"/>
          <w:w w:val="77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-25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0"/>
        </w:rPr>
        <w:t>5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  <w:position w:val="0"/>
        </w:rPr>
        <w:t>%%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6"/>
          <w:position w:val="0"/>
        </w:rPr>
        <w:t>4</w:t>
      </w:r>
      <w:r>
        <w:rPr>
          <w:rFonts w:ascii="Courier New" w:hAnsi="Courier New" w:cs="Courier New" w:eastAsia="Courier New"/>
          <w:sz w:val="31"/>
          <w:szCs w:val="31"/>
          <w:spacing w:val="-88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%d\</w:t>
      </w:r>
      <w:r>
        <w:rPr>
          <w:rFonts w:ascii="Courier New" w:hAnsi="Courier New" w:cs="Courier New" w:eastAsia="Courier New"/>
          <w:sz w:val="31"/>
          <w:szCs w:val="31"/>
          <w:spacing w:val="4"/>
          <w:w w:val="77"/>
          <w:position w:val="0"/>
        </w:rPr>
        <w:t>n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7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-12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324"/>
          <w:position w:val="0"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spacing w:val="68"/>
          <w:w w:val="324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0"/>
        </w:rPr>
        <w:t>5%4</w:t>
      </w:r>
      <w:r>
        <w:rPr>
          <w:rFonts w:ascii="Courier New" w:hAnsi="Courier New" w:cs="Courier New" w:eastAsia="Courier New"/>
          <w:sz w:val="31"/>
          <w:szCs w:val="31"/>
          <w:spacing w:val="-12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printf{</w:t>
      </w:r>
      <w:r>
        <w:rPr>
          <w:rFonts w:ascii="Courier New" w:hAnsi="Courier New" w:cs="Courier New" w:eastAsia="Courier New"/>
          <w:sz w:val="31"/>
          <w:szCs w:val="31"/>
          <w:spacing w:val="-17"/>
          <w:w w:val="78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-2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96"/>
          <w:position w:val="0"/>
        </w:rPr>
        <w:t>6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  <w:position w:val="0"/>
        </w:rPr>
        <w:t>%%</w:t>
      </w:r>
      <w:r>
        <w:rPr>
          <w:rFonts w:ascii="Courier New" w:hAnsi="Courier New" w:cs="Courier New" w:eastAsia="Courier New"/>
          <w:sz w:val="31"/>
          <w:szCs w:val="31"/>
          <w:spacing w:val="-89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0"/>
          <w:position w:val="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-47"/>
          <w:w w:val="90"/>
          <w:position w:val="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%d\</w:t>
      </w:r>
      <w:r>
        <w:rPr>
          <w:rFonts w:ascii="Courier New" w:hAnsi="Courier New" w:cs="Courier New" w:eastAsia="Courier New"/>
          <w:sz w:val="31"/>
          <w:szCs w:val="31"/>
          <w:spacing w:val="9"/>
          <w:w w:val="77"/>
          <w:position w:val="0"/>
        </w:rPr>
        <w:t>n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7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1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353"/>
          <w:position w:val="0"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spacing w:val="51"/>
          <w:w w:val="353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0"/>
        </w:rPr>
        <w:t>6%3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printf{</w:t>
      </w:r>
      <w:r>
        <w:rPr>
          <w:rFonts w:ascii="Courier New" w:hAnsi="Courier New" w:cs="Courier New" w:eastAsia="Courier New"/>
          <w:sz w:val="31"/>
          <w:szCs w:val="31"/>
          <w:spacing w:val="-21"/>
          <w:w w:val="78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     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0"/>
        </w:rPr>
        <w:t>12</w:t>
      </w:r>
      <w:r>
        <w:rPr>
          <w:rFonts w:ascii="Courier New" w:hAnsi="Courier New" w:cs="Courier New" w:eastAsia="Courier New"/>
          <w:sz w:val="31"/>
          <w:szCs w:val="31"/>
          <w:spacing w:val="-94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  <w:position w:val="0"/>
        </w:rPr>
        <w:t>%%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7"/>
          <w:position w:val="0"/>
        </w:rPr>
        <w:t>5</w:t>
      </w:r>
      <w:r>
        <w:rPr>
          <w:rFonts w:ascii="Courier New" w:hAnsi="Courier New" w:cs="Courier New" w:eastAsia="Courier New"/>
          <w:sz w:val="31"/>
          <w:szCs w:val="31"/>
          <w:spacing w:val="-31"/>
          <w:w w:val="87"/>
          <w:position w:val="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%d\n",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12%5</w:t>
      </w:r>
      <w:r>
        <w:rPr>
          <w:rFonts w:ascii="Courier New" w:hAnsi="Courier New" w:cs="Courier New" w:eastAsia="Courier New"/>
          <w:sz w:val="31"/>
          <w:szCs w:val="31"/>
          <w:spacing w:val="-85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3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-2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93"/>
          <w:position w:val="0"/>
        </w:rPr>
        <w:t>2</w:t>
      </w:r>
      <w:r>
        <w:rPr>
          <w:rFonts w:ascii="Courier New" w:hAnsi="Courier New" w:cs="Courier New" w:eastAsia="Courier New"/>
          <w:sz w:val="31"/>
          <w:szCs w:val="31"/>
          <w:spacing w:val="-97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  <w:position w:val="0"/>
        </w:rPr>
        <w:t>%%</w:t>
      </w:r>
      <w:r>
        <w:rPr>
          <w:rFonts w:ascii="Courier New" w:hAnsi="Courier New" w:cs="Courier New" w:eastAsia="Courier New"/>
          <w:sz w:val="31"/>
          <w:szCs w:val="31"/>
          <w:spacing w:val="-79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0"/>
        </w:rPr>
        <w:t>5</w:t>
      </w:r>
      <w:r>
        <w:rPr>
          <w:rFonts w:ascii="Courier New" w:hAnsi="Courier New" w:cs="Courier New" w:eastAsia="Courier New"/>
          <w:sz w:val="31"/>
          <w:szCs w:val="31"/>
          <w:spacing w:val="-20"/>
          <w:w w:val="83"/>
          <w:position w:val="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%d\</w:t>
      </w:r>
      <w:r>
        <w:rPr>
          <w:rFonts w:ascii="Courier New" w:hAnsi="Courier New" w:cs="Courier New" w:eastAsia="Courier New"/>
          <w:sz w:val="31"/>
          <w:szCs w:val="31"/>
          <w:spacing w:val="9"/>
          <w:w w:val="77"/>
          <w:position w:val="0"/>
        </w:rPr>
        <w:t>n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7"/>
          <w:position w:val="10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324"/>
          <w:position w:val="0"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spacing w:val="72"/>
          <w:w w:val="324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2%5</w:t>
      </w:r>
      <w:r>
        <w:rPr>
          <w:rFonts w:ascii="Courier New" w:hAnsi="Courier New" w:cs="Courier New" w:eastAsia="Courier New"/>
          <w:sz w:val="31"/>
          <w:szCs w:val="31"/>
          <w:spacing w:val="-85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exi</w:t>
      </w:r>
      <w:r>
        <w:rPr>
          <w:rFonts w:ascii="Courier New" w:hAnsi="Courier New" w:cs="Courier New" w:eastAsia="Courier New"/>
          <w:sz w:val="31"/>
          <w:szCs w:val="31"/>
          <w:spacing w:val="37"/>
          <w:w w:val="77"/>
          <w:position w:val="0"/>
        </w:rPr>
        <w:t>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0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0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0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0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16" w:lineRule="exact"/>
        <w:ind w:left="91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8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40" w:lineRule="exact"/>
        <w:ind w:left="89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1"/>
        </w:rPr>
        <w:t>p35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23" w:lineRule="exact"/>
        <w:ind w:left="1126" w:right="7299"/>
        <w:jc w:val="center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9"/>
          <w:position w:val="-1"/>
        </w:rPr>
        <w:t>5</w:t>
      </w:r>
      <w:r>
        <w:rPr>
          <w:rFonts w:ascii="Courier New" w:hAnsi="Courier New" w:cs="Courier New" w:eastAsia="Courier New"/>
          <w:sz w:val="30"/>
          <w:szCs w:val="30"/>
          <w:spacing w:val="-43"/>
          <w:w w:val="89"/>
          <w:position w:val="-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-1"/>
        </w:rPr>
        <w:t>%</w:t>
      </w:r>
      <w:r>
        <w:rPr>
          <w:rFonts w:ascii="Courier New" w:hAnsi="Courier New" w:cs="Courier New" w:eastAsia="Courier New"/>
          <w:sz w:val="28"/>
          <w:szCs w:val="28"/>
          <w:spacing w:val="-54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9"/>
          <w:position w:val="-1"/>
        </w:rPr>
        <w:t>4</w:t>
      </w:r>
      <w:r>
        <w:rPr>
          <w:rFonts w:ascii="Courier New" w:hAnsi="Courier New" w:cs="Courier New" w:eastAsia="Courier New"/>
          <w:sz w:val="30"/>
          <w:szCs w:val="30"/>
          <w:spacing w:val="-9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58"/>
          <w:position w:val="-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58"/>
          <w:position w:val="-1"/>
        </w:rPr>
        <w:t>  </w:t>
      </w:r>
      <w:r>
        <w:rPr>
          <w:rFonts w:ascii="Times New Roman" w:hAnsi="Times New Roman" w:cs="Times New Roman" w:eastAsia="Times New Roman"/>
          <w:sz w:val="35"/>
          <w:szCs w:val="35"/>
          <w:spacing w:val="20"/>
          <w:w w:val="58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92"/>
          <w:position w:val="-1"/>
        </w:rPr>
        <w:t>1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71" w:lineRule="exact"/>
        <w:ind w:left="1121" w:right="734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1"/>
        </w:rPr>
        <w:t>6</w:t>
      </w:r>
      <w:r>
        <w:rPr>
          <w:rFonts w:ascii="Courier New" w:hAnsi="Courier New" w:cs="Courier New" w:eastAsia="Courier New"/>
          <w:sz w:val="28"/>
          <w:szCs w:val="28"/>
          <w:spacing w:val="-5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6"/>
          <w:position w:val="1"/>
        </w:rPr>
        <w:t>%</w:t>
      </w:r>
      <w:r>
        <w:rPr>
          <w:rFonts w:ascii="Courier New" w:hAnsi="Courier New" w:cs="Courier New" w:eastAsia="Courier New"/>
          <w:sz w:val="30"/>
          <w:szCs w:val="30"/>
          <w:spacing w:val="-8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1"/>
        </w:rPr>
        <w:t>3</w:t>
      </w:r>
      <w:r>
        <w:rPr>
          <w:rFonts w:ascii="Courier New" w:hAnsi="Courier New" w:cs="Courier New" w:eastAsia="Courier New"/>
          <w:sz w:val="28"/>
          <w:szCs w:val="28"/>
          <w:spacing w:val="-5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1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7"/>
          <w:w w:val="56"/>
          <w:position w:val="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2"/>
          <w:position w:val="1"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position w:val="0"/>
        </w:rPr>
      </w:r>
    </w:p>
    <w:p>
      <w:pPr>
        <w:spacing w:before="0" w:after="0" w:line="340" w:lineRule="exact"/>
        <w:ind w:left="992" w:right="7292"/>
        <w:jc w:val="center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3"/>
          <w:position w:val="2"/>
        </w:rPr>
        <w:t>12</w:t>
      </w:r>
      <w:r>
        <w:rPr>
          <w:rFonts w:ascii="Courier New" w:hAnsi="Courier New" w:cs="Courier New" w:eastAsia="Courier New"/>
          <w:sz w:val="31"/>
          <w:szCs w:val="31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9"/>
          <w:position w:val="2"/>
        </w:rPr>
        <w:t>%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5</w:t>
      </w:r>
      <w:r>
        <w:rPr>
          <w:rFonts w:ascii="Courier New" w:hAnsi="Courier New" w:cs="Courier New" w:eastAsia="Courier New"/>
          <w:sz w:val="31"/>
          <w:szCs w:val="31"/>
          <w:spacing w:val="-22"/>
          <w:w w:val="83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7"/>
          <w:w w:val="5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7"/>
          <w:position w:val="2"/>
        </w:rPr>
        <w:t>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71" w:lineRule="exact"/>
        <w:ind w:left="1124" w:right="7300"/>
        <w:jc w:val="center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96"/>
          <w:position w:val="4"/>
        </w:rPr>
        <w:t>2</w:t>
      </w:r>
      <w:r>
        <w:rPr>
          <w:rFonts w:ascii="Courier New" w:hAnsi="Courier New" w:cs="Courier New" w:eastAsia="Courier New"/>
          <w:sz w:val="30"/>
          <w:szCs w:val="30"/>
          <w:spacing w:val="-7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4"/>
        </w:rPr>
        <w:t>%</w:t>
      </w:r>
      <w:r>
        <w:rPr>
          <w:rFonts w:ascii="Courier New" w:hAnsi="Courier New" w:cs="Courier New" w:eastAsia="Courier New"/>
          <w:sz w:val="28"/>
          <w:szCs w:val="28"/>
          <w:spacing w:val="-4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6"/>
          <w:position w:val="4"/>
        </w:rPr>
        <w:t>5</w:t>
      </w:r>
      <w:r>
        <w:rPr>
          <w:rFonts w:ascii="Courier New" w:hAnsi="Courier New" w:cs="Courier New" w:eastAsia="Courier New"/>
          <w:sz w:val="30"/>
          <w:szCs w:val="30"/>
          <w:spacing w:val="-28"/>
          <w:w w:val="86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7"/>
          <w:w w:val="56"/>
          <w:position w:val="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96"/>
          <w:position w:val="4"/>
        </w:rPr>
        <w:t>2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center"/>
        <w:spacing w:after="0"/>
        <w:sectPr>
          <w:pgMar w:footer="582" w:header="0" w:top="1440" w:bottom="780" w:left="1020" w:right="1180"/>
          <w:footerReference w:type="default" r:id="rId81"/>
          <w:pgSz w:w="12040" w:h="15800"/>
        </w:sectPr>
      </w:pPr>
      <w:rPr/>
    </w:p>
    <w:p>
      <w:pPr>
        <w:spacing w:before="18" w:after="0" w:line="240" w:lineRule="auto"/>
        <w:ind w:left="1221" w:right="1137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608887pt;margin-top:-3.656673pt;width:471.379612pt;height:.1pt;mso-position-horizontal-relative:page;mso-position-vertical-relative:paragraph;z-index:-16613" coordorigin="1232,-73" coordsize="9428,2">
            <v:shape style="position:absolute;left:1232;top:-73;width:9428;height:2" coordorigin="1232,-73" coordsize="9428,0" path="m1232,-73l10660,-73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Increment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4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&amp;</w:t>
      </w:r>
      <w:r>
        <w:rPr>
          <w:rFonts w:ascii="Arial" w:hAnsi="Arial" w:cs="Arial" w:eastAsia="Arial"/>
          <w:sz w:val="63"/>
          <w:szCs w:val="63"/>
          <w:spacing w:val="5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Decrement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32" w:after="0" w:line="240" w:lineRule="auto"/>
        <w:ind w:left="3296" w:right="3249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608887pt;margin-top:50.651302pt;width:471.379612pt;height:.1pt;mso-position-horizontal-relative:page;mso-position-vertical-relative:paragraph;z-index:-16612" coordorigin="1232,1013" coordsize="9428,2">
            <v:shape style="position:absolute;left:1232;top:1013;width:9428;height:2" coordorigin="1232,1013" coordsize="9428,0" path="m1232,1013l10660,1013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Operators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579" w:right="816" w:firstLine="-5"/>
        <w:jc w:val="left"/>
        <w:tabs>
          <w:tab w:pos="4440" w:val="left"/>
          <w:tab w:pos="46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incremente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3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decremente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9"/>
        </w:rPr>
        <w:t>1</w:t>
      </w:r>
      <w:r>
        <w:rPr>
          <w:rFonts w:ascii="Arial" w:hAnsi="Arial" w:cs="Arial" w:eastAsia="Arial"/>
          <w:sz w:val="35"/>
          <w:szCs w:val="35"/>
          <w:spacing w:val="-41"/>
          <w:w w:val="12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unit.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well.</w:t>
      </w:r>
      <w:r>
        <w:rPr>
          <w:rFonts w:ascii="Arial" w:hAnsi="Arial" w:cs="Arial" w:eastAsia="Arial"/>
          <w:sz w:val="35"/>
          <w:szCs w:val="35"/>
          <w:spacing w:val="-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: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prefi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postfix.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3" w:after="0" w:line="240" w:lineRule="auto"/>
        <w:ind w:left="63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2"/>
          <w:szCs w:val="52"/>
          <w:w w:val="102"/>
        </w:rPr>
        <w:t>+</w:t>
      </w:r>
      <w:r>
        <w:rPr>
          <w:rFonts w:ascii="Arial" w:hAnsi="Arial" w:cs="Arial" w:eastAsia="Arial"/>
          <w:sz w:val="52"/>
          <w:szCs w:val="52"/>
          <w:spacing w:val="-99"/>
          <w:w w:val="100"/>
        </w:rPr>
        <w:t> </w:t>
      </w:r>
      <w:r>
        <w:rPr>
          <w:rFonts w:ascii="Arial" w:hAnsi="Arial" w:cs="Arial" w:eastAsia="Arial"/>
          <w:sz w:val="52"/>
          <w:szCs w:val="52"/>
          <w:spacing w:val="4"/>
          <w:w w:val="100"/>
        </w:rPr>
        <w:t>+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BEFORE</w:t>
      </w:r>
      <w:r>
        <w:rPr>
          <w:rFonts w:ascii="Arial" w:hAnsi="Arial" w:cs="Arial" w:eastAsia="Arial"/>
          <w:sz w:val="35"/>
          <w:szCs w:val="35"/>
          <w:spacing w:val="27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prefix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94" w:right="-20"/>
        <w:jc w:val="left"/>
        <w:tabs>
          <w:tab w:pos="15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9"/>
        </w:rPr>
        <w:t>--z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Subtract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BEFORE</w:t>
      </w:r>
      <w:r>
        <w:rPr>
          <w:rFonts w:ascii="Arial" w:hAnsi="Arial" w:cs="Arial" w:eastAsia="Arial"/>
          <w:sz w:val="35"/>
          <w:szCs w:val="35"/>
          <w:spacing w:val="33"/>
          <w:w w:val="9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157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106"/>
        </w:rPr>
        <w:t>(</w:t>
      </w:r>
      <w:r>
        <w:rPr>
          <w:rFonts w:ascii="Arial" w:hAnsi="Arial" w:cs="Arial" w:eastAsia="Arial"/>
          <w:sz w:val="35"/>
          <w:szCs w:val="35"/>
          <w:w w:val="105"/>
        </w:rPr>
        <w:t>prefix</w:t>
      </w:r>
      <w:r>
        <w:rPr>
          <w:rFonts w:ascii="Arial" w:hAnsi="Arial" w:cs="Arial" w:eastAsia="Arial"/>
          <w:sz w:val="35"/>
          <w:szCs w:val="35"/>
          <w:w w:val="106"/>
        </w:rPr>
        <w:t>)</w:t>
      </w:r>
      <w:r>
        <w:rPr>
          <w:rFonts w:ascii="Arial" w:hAnsi="Arial" w:cs="Arial" w:eastAsia="Arial"/>
          <w:sz w:val="35"/>
          <w:szCs w:val="35"/>
          <w:w w:val="105"/>
        </w:rPr>
        <w:t>.</w:t>
      </w:r>
      <w:r>
        <w:rPr>
          <w:rFonts w:ascii="Arial" w:hAnsi="Arial" w:cs="Arial" w:eastAsia="Arial"/>
          <w:sz w:val="35"/>
          <w:szCs w:val="35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55" w:lineRule="auto"/>
        <w:ind w:left="584" w:right="1238" w:firstLine="-5"/>
        <w:jc w:val="left"/>
        <w:tabs>
          <w:tab w:pos="15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104"/>
        </w:rPr>
        <w:t>z</w:t>
      </w:r>
      <w:r>
        <w:rPr>
          <w:rFonts w:ascii="Arial" w:hAnsi="Arial" w:cs="Arial" w:eastAsia="Arial"/>
          <w:sz w:val="35"/>
          <w:szCs w:val="35"/>
          <w:spacing w:val="-50"/>
          <w:w w:val="100"/>
        </w:rPr>
        <w:t> </w:t>
      </w:r>
      <w:r>
        <w:rPr>
          <w:rFonts w:ascii="Arial" w:hAnsi="Arial" w:cs="Arial" w:eastAsia="Arial"/>
          <w:sz w:val="50"/>
          <w:szCs w:val="50"/>
          <w:spacing w:val="0"/>
          <w:w w:val="102"/>
        </w:rPr>
        <w:t>+</w:t>
      </w:r>
      <w:r>
        <w:rPr>
          <w:rFonts w:ascii="Arial" w:hAnsi="Arial" w:cs="Arial" w:eastAsia="Arial"/>
          <w:sz w:val="50"/>
          <w:szCs w:val="50"/>
          <w:spacing w:val="-82"/>
          <w:w w:val="100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</w:rPr>
        <w:t>+</w:t>
      </w:r>
      <w:r>
        <w:rPr>
          <w:rFonts w:ascii="Arial" w:hAnsi="Arial" w:cs="Arial" w:eastAsia="Arial"/>
          <w:sz w:val="51"/>
          <w:szCs w:val="51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postfix}.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4"/>
        </w:rPr>
        <w:t>z--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Subtract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-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96" w:lineRule="exact"/>
        <w:ind w:left="157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104"/>
          <w:position w:val="1"/>
        </w:rPr>
        <w:t>(</w:t>
      </w:r>
      <w:r>
        <w:rPr>
          <w:rFonts w:ascii="Arial" w:hAnsi="Arial" w:cs="Arial" w:eastAsia="Arial"/>
          <w:sz w:val="35"/>
          <w:szCs w:val="35"/>
          <w:w w:val="103"/>
          <w:position w:val="1"/>
        </w:rPr>
        <w:t>postfix</w:t>
      </w:r>
      <w:r>
        <w:rPr>
          <w:rFonts w:ascii="Arial" w:hAnsi="Arial" w:cs="Arial" w:eastAsia="Arial"/>
          <w:sz w:val="35"/>
          <w:szCs w:val="35"/>
          <w:w w:val="104"/>
          <w:position w:val="1"/>
        </w:rPr>
        <w:t>)</w:t>
      </w:r>
      <w:r>
        <w:rPr>
          <w:rFonts w:ascii="Arial" w:hAnsi="Arial" w:cs="Arial" w:eastAsia="Arial"/>
          <w:sz w:val="35"/>
          <w:szCs w:val="35"/>
          <w:w w:val="103"/>
          <w:position w:val="1"/>
        </w:rPr>
        <w:t>.</w:t>
      </w:r>
      <w:r>
        <w:rPr>
          <w:rFonts w:ascii="Arial" w:hAnsi="Arial" w:cs="Arial" w:eastAsia="Arial"/>
          <w:sz w:val="35"/>
          <w:szCs w:val="35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4" w:lineRule="exact"/>
        <w:ind w:left="594" w:right="775" w:firstLine="-14"/>
        <w:jc w:val="left"/>
        <w:tabs>
          <w:tab w:pos="4780" w:val="left"/>
          <w:tab w:pos="5680" w:val="left"/>
          <w:tab w:pos="71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very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high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precedence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higher.</w:t>
      </w:r>
      <w:r>
        <w:rPr>
          <w:rFonts w:ascii="Arial" w:hAnsi="Arial" w:cs="Arial" w:eastAsia="Arial"/>
          <w:sz w:val="35"/>
          <w:szCs w:val="35"/>
          <w:spacing w:val="-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So,</w:t>
      </w:r>
      <w:r>
        <w:rPr>
          <w:rFonts w:ascii="Arial" w:hAnsi="Arial" w:cs="Arial" w:eastAsia="Arial"/>
          <w:sz w:val="35"/>
          <w:szCs w:val="35"/>
          <w:spacing w:val="-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x*y</w:t>
      </w:r>
      <w:r>
        <w:rPr>
          <w:rFonts w:ascii="Arial" w:hAnsi="Arial" w:cs="Arial" w:eastAsia="Arial"/>
          <w:sz w:val="35"/>
          <w:szCs w:val="35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5"/>
          <w:szCs w:val="4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5"/>
          <w:szCs w:val="45"/>
          <w:spacing w:val="-97"/>
          <w:w w:val="100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means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77" w:lineRule="exact"/>
        <w:ind w:left="584" w:right="-20"/>
        <w:jc w:val="left"/>
        <w:tabs>
          <w:tab w:pos="2500" w:val="left"/>
          <w:tab w:pos="4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</w:rPr>
        <w:t>{x</w:t>
      </w:r>
      <w:r>
        <w:rPr>
          <w:rFonts w:ascii="Arial" w:hAnsi="Arial" w:cs="Arial" w:eastAsia="Arial"/>
          <w:sz w:val="35"/>
          <w:szCs w:val="35"/>
          <w:w w:val="101"/>
        </w:rPr>
        <w:t>)</w:t>
      </w:r>
      <w:r>
        <w:rPr>
          <w:rFonts w:ascii="Arial" w:hAnsi="Arial" w:cs="Arial" w:eastAsia="Arial"/>
          <w:sz w:val="35"/>
          <w:szCs w:val="35"/>
          <w:w w:val="100"/>
        </w:rPr>
        <w:t>*{y</w:t>
      </w:r>
      <w:r>
        <w:rPr>
          <w:rFonts w:ascii="Arial" w:hAnsi="Arial" w:cs="Arial" w:eastAsia="Arial"/>
          <w:sz w:val="35"/>
          <w:szCs w:val="35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4"/>
          <w:szCs w:val="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+}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-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{x*y}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4"/>
          <w:szCs w:val="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4"/>
          <w:szCs w:val="44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0" w:after="0" w:line="240" w:lineRule="auto"/>
        <w:ind w:left="59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meaningless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anyway}.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" w:right="37"/>
        <w:jc w:val="center"/>
        <w:tabs>
          <w:tab w:pos="4680" w:val="left"/>
          <w:tab w:pos="632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1.608887pt;margin-top:8.143027pt;width:349.355812pt;height:.1pt;mso-position-horizontal-relative:page;mso-position-vertical-relative:paragraph;z-index:-16611" coordorigin="1232,163" coordsize="6987,2">
            <v:shape style="position:absolute;left:1232;top:163;width:6987;height:2" coordorigin="1232,163" coordsize="6987,0" path="m1232,163l8219,163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83.100357pt;margin-top:36.741936pt;width:36.774296pt;height:.1pt;mso-position-horizontal-relative:page;mso-position-vertical-relative:paragraph;z-index:-16610" coordorigin="1662,735" coordsize="735,2">
            <v:shape style="position:absolute;left:1662;top:735;width:735;height:2" coordorigin="1662,735" coordsize="735,0" path="m1662,735l2397,735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#3</w:t>
      </w:r>
      <w:r>
        <w:rPr>
          <w:rFonts w:ascii="Arial" w:hAnsi="Arial" w:cs="Arial" w:eastAsia="Arial"/>
          <w:sz w:val="28"/>
          <w:szCs w:val="28"/>
          <w:spacing w:val="-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6</w:t>
      </w:r>
      <w:r>
        <w:rPr>
          <w:rFonts w:ascii="Arial" w:hAnsi="Arial" w:cs="Arial" w:eastAsia="Arial"/>
          <w:sz w:val="26"/>
          <w:szCs w:val="26"/>
          <w:spacing w:val="-65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spacing w:val="0"/>
          <w:w w:val="102"/>
          <w:position w:val="2"/>
        </w:rPr>
        <w:t>+</w:t>
      </w:r>
      <w:r>
        <w:rPr>
          <w:rFonts w:ascii="Arial" w:hAnsi="Arial" w:cs="Arial" w:eastAsia="Arial"/>
          <w:sz w:val="41"/>
          <w:szCs w:val="41"/>
          <w:spacing w:val="-69"/>
          <w:w w:val="100"/>
          <w:position w:val="2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41"/>
          <w:szCs w:val="41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and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266"/>
          <w:position w:val="2"/>
        </w:rPr>
        <w:t>--</w:t>
      </w:r>
      <w:r>
        <w:rPr>
          <w:rFonts w:ascii="Arial" w:hAnsi="Arial" w:cs="Arial" w:eastAsia="Arial"/>
          <w:sz w:val="27"/>
          <w:szCs w:val="27"/>
          <w:spacing w:val="-109"/>
          <w:w w:val="266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Operators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20" w:bottom="280" w:left="1140" w:right="1260"/>
          <w:footerReference w:type="default" r:id="rId82"/>
          <w:pgSz w:w="12040" w:h="15800"/>
        </w:sectPr>
      </w:pPr>
      <w:rPr/>
    </w:p>
    <w:p>
      <w:pPr>
        <w:spacing w:before="22" w:after="0" w:line="240" w:lineRule="auto"/>
        <w:ind w:left="1308" w:right="1118"/>
        <w:jc w:val="center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72.415092pt;margin-top:-5.620306pt;width:470.221698pt;height:.1pt;mso-position-horizontal-relative:page;mso-position-vertical-relative:paragraph;z-index:-16609" coordorigin="1448,-112" coordsize="9404,2">
            <v:shape style="position:absolute;left:1448;top:-112;width:9404;height:2" coordorigin="1448,-112" coordsize="9404,0" path="m1448,-112l10853,-11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Incremen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&amp;</w:t>
      </w:r>
      <w:r>
        <w:rPr>
          <w:rFonts w:ascii="Arial" w:hAnsi="Arial" w:cs="Arial" w:eastAsia="Arial"/>
          <w:sz w:val="58"/>
          <w:szCs w:val="58"/>
          <w:spacing w:val="89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7"/>
          <w:b/>
          <w:bCs/>
        </w:rPr>
        <w:t>Decrement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92" w:after="0" w:line="240" w:lineRule="auto"/>
        <w:ind w:left="3587" w:right="3423"/>
        <w:jc w:val="center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71.938683pt;margin-top:51.390404pt;width:470.221698pt;height:.1pt;mso-position-horizontal-relative:page;mso-position-vertical-relative:paragraph;z-index:-16608" coordorigin="1439,1028" coordsize="9404,2">
            <v:shape style="position:absolute;left:1439;top:1028;width:9404;height:2" coordorigin="1439,1028" coordsize="9404,0" path="m1439,1028l10843,102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4"/>
          <w:b/>
          <w:bCs/>
        </w:rPr>
        <w:t>Example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0" w:right="-20"/>
        <w:jc w:val="left"/>
        <w:tabs>
          <w:tab w:pos="67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increment/decrement</w:t>
      </w:r>
      <w:r>
        <w:rPr>
          <w:rFonts w:ascii="Courier New" w:hAnsi="Courier New" w:cs="Courier New" w:eastAsia="Courier New"/>
          <w:sz w:val="32"/>
          <w:szCs w:val="32"/>
          <w:spacing w:val="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prefix.vs.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postfix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3" w:lineRule="exact"/>
        <w:ind w:left="6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40" w:bottom="280" w:left="1280" w:right="1180"/>
          <w:footerReference w:type="default" r:id="rId83"/>
          <w:pgSz w:w="12120" w:h="15800"/>
        </w:sectPr>
      </w:pPr>
      <w:rPr/>
    </w:p>
    <w:p>
      <w:pPr>
        <w:spacing w:before="25" w:after="0" w:line="348" w:lineRule="exact"/>
        <w:ind w:left="1059" w:right="-7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408" w:lineRule="exact"/>
        <w:ind w:right="-20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1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1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52"/>
          <w:w w:val="61"/>
          <w:position w:val="2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0"/>
          <w:position w:val="2"/>
        </w:rPr>
        <w:t>a,</w:t>
      </w:r>
      <w:r>
        <w:rPr>
          <w:rFonts w:ascii="Courier New" w:hAnsi="Courier New" w:cs="Courier New" w:eastAsia="Courier New"/>
          <w:sz w:val="42"/>
          <w:szCs w:val="42"/>
          <w:spacing w:val="-13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4"/>
          <w:position w:val="2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36"/>
          <w:w w:val="64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4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4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45"/>
          <w:w w:val="64"/>
          <w:position w:val="2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4"/>
          <w:position w:val="2"/>
        </w:rPr>
        <w:t>a;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0" w:after="0" w:line="337" w:lineRule="exact"/>
        <w:ind w:left="1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261"/>
          <w:position w:val="1"/>
        </w:rPr>
        <w:t>i</w:t>
      </w:r>
      <w:r>
        <w:rPr>
          <w:rFonts w:ascii="Arial" w:hAnsi="Arial" w:cs="Arial" w:eastAsia="Arial"/>
          <w:sz w:val="29"/>
          <w:szCs w:val="29"/>
          <w:spacing w:val="-107"/>
          <w:w w:val="261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1"/>
          <w:position w:val="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1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47"/>
          <w:w w:val="61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4.5,</w:t>
      </w:r>
      <w:r>
        <w:rPr>
          <w:rFonts w:ascii="Courier New" w:hAnsi="Courier New" w:cs="Courier New" w:eastAsia="Courier New"/>
          <w:sz w:val="31"/>
          <w:szCs w:val="31"/>
          <w:spacing w:val="-8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  <w:position w:val="1"/>
        </w:rPr>
        <w:t>k</w:t>
      </w:r>
      <w:r>
        <w:rPr>
          <w:rFonts w:ascii="Courier New" w:hAnsi="Courier New" w:cs="Courier New" w:eastAsia="Courier New"/>
          <w:sz w:val="31"/>
          <w:szCs w:val="31"/>
          <w:spacing w:val="29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  <w:position w:val="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14"/>
          <w:w w:val="7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4.5;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80" w:right="1180"/>
          <w:cols w:num="2" w:equalWidth="0">
            <w:col w:w="2744" w:space="278"/>
            <w:col w:w="6638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40" w:lineRule="exact"/>
        <w:ind w:left="5271" w:right="1748" w:firstLine="-4226"/>
        <w:jc w:val="left"/>
        <w:tabs>
          <w:tab w:pos="25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-12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4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a++</w:t>
      </w:r>
      <w:r>
        <w:rPr>
          <w:rFonts w:ascii="Courier New" w:hAnsi="Courier New" w:cs="Courier New" w:eastAsia="Courier New"/>
          <w:sz w:val="32"/>
          <w:szCs w:val="32"/>
          <w:spacing w:val="13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13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b++\n%3d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1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%3d\n\n",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a,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a++,</w:t>
      </w:r>
      <w:r>
        <w:rPr>
          <w:rFonts w:ascii="Courier New" w:hAnsi="Courier New" w:cs="Courier New" w:eastAsia="Courier New"/>
          <w:sz w:val="32"/>
          <w:szCs w:val="32"/>
          <w:spacing w:val="-32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b,</w:t>
      </w:r>
      <w:r>
        <w:rPr>
          <w:rFonts w:ascii="Courier New" w:hAnsi="Courier New" w:cs="Courier New" w:eastAsia="Courier New"/>
          <w:sz w:val="32"/>
          <w:szCs w:val="32"/>
          <w:spacing w:val="-21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5271" w:right="1763" w:firstLine="-4235"/>
        <w:jc w:val="left"/>
        <w:tabs>
          <w:tab w:pos="25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-12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4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++a</w:t>
      </w:r>
      <w:r>
        <w:rPr>
          <w:rFonts w:ascii="Courier New" w:hAnsi="Courier New" w:cs="Courier New" w:eastAsia="Courier New"/>
          <w:sz w:val="32"/>
          <w:szCs w:val="32"/>
          <w:spacing w:val="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1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-2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\n%3d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1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%3d\n\n",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a,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++a,</w:t>
      </w:r>
      <w:r>
        <w:rPr>
          <w:rFonts w:ascii="Courier New" w:hAnsi="Courier New" w:cs="Courier New" w:eastAsia="Courier New"/>
          <w:sz w:val="32"/>
          <w:szCs w:val="32"/>
          <w:spacing w:val="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b++,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5"/>
        </w:rPr>
        <w:t>b);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exact"/>
        <w:ind w:left="4980" w:right="1832" w:firstLine="-394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6"/>
          <w:w w:val="76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-19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a++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++a</w:t>
      </w:r>
      <w:r>
        <w:rPr>
          <w:rFonts w:ascii="Courier New" w:hAnsi="Courier New" w:cs="Courier New" w:eastAsia="Courier New"/>
          <w:sz w:val="32"/>
          <w:szCs w:val="32"/>
          <w:spacing w:val="-2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++b\n%3d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-1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%3d\n\n",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a++,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++a,</w:t>
      </w:r>
      <w:r>
        <w:rPr>
          <w:rFonts w:ascii="Courier New" w:hAnsi="Courier New" w:cs="Courier New" w:eastAsia="Courier New"/>
          <w:sz w:val="32"/>
          <w:szCs w:val="32"/>
          <w:spacing w:val="-1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b++,++b);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0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"a=%d,</w:t>
      </w:r>
      <w:r>
        <w:rPr>
          <w:rFonts w:ascii="Courier New" w:hAnsi="Courier New" w:cs="Courier New" w:eastAsia="Courier New"/>
          <w:sz w:val="32"/>
          <w:szCs w:val="32"/>
          <w:spacing w:val="3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b=%d\n",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a,</w:t>
      </w:r>
      <w:r>
        <w:rPr>
          <w:rFonts w:ascii="Courier New" w:hAnsi="Courier New" w:cs="Courier New" w:eastAsia="Courier New"/>
          <w:sz w:val="32"/>
          <w:szCs w:val="32"/>
          <w:spacing w:val="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4"/>
        </w:rPr>
        <w:t>b);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0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exit(a);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5" w:lineRule="exact"/>
        <w:ind w:left="61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30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80" w:right="1180"/>
        </w:sectPr>
      </w:pPr>
      <w:rPr/>
    </w:p>
    <w:p>
      <w:pPr>
        <w:spacing w:before="28" w:after="0" w:line="362" w:lineRule="exact"/>
        <w:ind w:left="558" w:right="642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p37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4" w:lineRule="exact"/>
        <w:ind w:left="883" w:right="-111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24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a++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82" w:lineRule="exact"/>
        <w:ind w:left="883" w:right="-20"/>
        <w:jc w:val="left"/>
        <w:tabs>
          <w:tab w:pos="1440" w:val="left"/>
        </w:tabs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70"/>
          <w:position w:val="1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70"/>
          <w:position w:val="1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7" w:lineRule="exact"/>
        <w:ind w:left="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13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94" w:lineRule="exact"/>
        <w:ind w:right="-20"/>
        <w:jc w:val="left"/>
        <w:tabs>
          <w:tab w:pos="560" w:val="left"/>
        </w:tabs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42"/>
          <w:szCs w:val="42"/>
          <w:spacing w:val="0"/>
          <w:w w:val="62"/>
          <w:position w:val="3"/>
        </w:rPr>
        <w:t>a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42"/>
          <w:szCs w:val="42"/>
          <w:spacing w:val="0"/>
          <w:w w:val="62"/>
          <w:position w:val="3"/>
        </w:rPr>
        <w:t>a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80" w:right="1180"/>
          <w:cols w:num="2" w:equalWidth="0">
            <w:col w:w="1740" w:space="262"/>
            <w:col w:w="7658"/>
          </w:cols>
        </w:sectPr>
      </w:pPr>
      <w:rPr/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834" w:right="6888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++a</w:t>
      </w:r>
      <w:r>
        <w:rPr>
          <w:rFonts w:ascii="Courier New" w:hAnsi="Courier New" w:cs="Courier New" w:eastAsia="Courier New"/>
          <w:sz w:val="32"/>
          <w:szCs w:val="32"/>
          <w:spacing w:val="23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138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4" w:after="0" w:line="240" w:lineRule="auto"/>
        <w:ind w:left="849" w:right="6850"/>
        <w:jc w:val="center"/>
        <w:tabs>
          <w:tab w:pos="1400" w:val="left"/>
          <w:tab w:pos="1960" w:val="left"/>
          <w:tab w:pos="25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93"/>
        </w:rPr>
        <w:t>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6" w:right="6746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a++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++a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b++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++b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3" w:after="0" w:line="240" w:lineRule="auto"/>
        <w:ind w:left="831" w:right="6888"/>
        <w:jc w:val="center"/>
        <w:tabs>
          <w:tab w:pos="1380" w:val="left"/>
          <w:tab w:pos="1940" w:val="left"/>
          <w:tab w:pos="250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2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4</w:t>
        <w:tab/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2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4"/>
        </w:rPr>
        <w:t>4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a=4,</w:t>
      </w:r>
      <w:r>
        <w:rPr>
          <w:rFonts w:ascii="Courier New" w:hAnsi="Courier New" w:cs="Courier New" w:eastAsia="Courier New"/>
          <w:sz w:val="32"/>
          <w:szCs w:val="32"/>
          <w:spacing w:val="-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b=4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-20"/>
        <w:jc w:val="left"/>
        <w:tabs>
          <w:tab w:pos="472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8.603775pt;margin-top:1.306920pt;width:470.698113pt;height:.1pt;mso-position-horizontal-relative:page;mso-position-vertical-relative:paragraph;z-index:-16607" coordorigin="1372,26" coordsize="9414,2">
            <v:shape style="position:absolute;left:1372;top:26;width:9414;height:2" coordorigin="1372,26" coordsize="9414,0" path="m1372,26l10786,26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#3</w:t>
      </w:r>
      <w:r>
        <w:rPr>
          <w:rFonts w:ascii="Arial" w:hAnsi="Arial" w:cs="Arial" w:eastAsia="Arial"/>
          <w:sz w:val="27"/>
          <w:szCs w:val="27"/>
          <w:spacing w:val="-4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7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53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</w:rPr>
        <w:t>Increment</w:t>
      </w:r>
      <w:r>
        <w:rPr>
          <w:rFonts w:ascii="Arial" w:hAnsi="Arial" w:cs="Arial" w:eastAsia="Arial"/>
          <w:sz w:val="27"/>
          <w:szCs w:val="27"/>
          <w:spacing w:val="24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&amp;</w:t>
      </w:r>
      <w:r>
        <w:rPr>
          <w:rFonts w:ascii="Arial" w:hAnsi="Arial" w:cs="Arial" w:eastAsia="Arial"/>
          <w:sz w:val="28"/>
          <w:szCs w:val="28"/>
          <w:spacing w:val="3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</w:rPr>
        <w:t>Decremen</w:t>
      </w:r>
      <w:r>
        <w:rPr>
          <w:rFonts w:ascii="Arial" w:hAnsi="Arial" w:cs="Arial" w:eastAsia="Arial"/>
          <w:sz w:val="27"/>
          <w:szCs w:val="27"/>
          <w:spacing w:val="0"/>
          <w:w w:val="109"/>
        </w:rPr>
        <w:t>t</w:t>
      </w:r>
      <w:r>
        <w:rPr>
          <w:rFonts w:ascii="Arial" w:hAnsi="Arial" w:cs="Arial" w:eastAsia="Arial"/>
          <w:sz w:val="27"/>
          <w:szCs w:val="27"/>
          <w:spacing w:val="37"/>
          <w:w w:val="109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</w:rPr>
        <w:t>Example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80" w:right="1180"/>
        </w:sectPr>
      </w:pPr>
      <w:rPr/>
    </w:p>
    <w:p>
      <w:pPr>
        <w:spacing w:before="14" w:after="0" w:line="688" w:lineRule="exact"/>
        <w:ind w:left="28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0.981133pt;margin-top:-4.613354pt;width:470.459906pt;height:.1pt;mso-position-horizontal-relative:page;mso-position-vertical-relative:paragraph;z-index:-16606" coordorigin="1220,-92" coordsize="9409,2">
            <v:shape style="position:absolute;left:1220;top:-92;width:9409;height:2" coordorigin="1220,-92" coordsize="9409,0" path="m1220,-92l10629,-9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0.981133pt;margin-top:49.016827pt;width:470.459906pt;height:.1pt;mso-position-horizontal-relative:page;mso-position-vertical-relative:paragraph;z-index:-16605" coordorigin="1220,980" coordsize="9409,2">
            <v:shape style="position:absolute;left:1220;top:980;width:9409;height:2" coordorigin="1220,980" coordsize="9409,0" path="m1220,980l10629,980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Operato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r</w:t>
      </w:r>
      <w:r>
        <w:rPr>
          <w:rFonts w:ascii="Arial" w:hAnsi="Arial" w:cs="Arial" w:eastAsia="Arial"/>
          <w:sz w:val="61"/>
          <w:szCs w:val="61"/>
          <w:spacing w:val="65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Precedenc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</w:t>
      </w:r>
      <w:r>
        <w:rPr>
          <w:rFonts w:ascii="Arial" w:hAnsi="Arial" w:cs="Arial" w:eastAsia="Arial"/>
          <w:sz w:val="61"/>
          <w:szCs w:val="61"/>
          <w:spacing w:val="85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(</w:t>
      </w:r>
      <w:r>
        <w:rPr>
          <w:rFonts w:ascii="Arial" w:hAnsi="Arial" w:cs="Arial" w:eastAsia="Arial"/>
          <w:sz w:val="61"/>
          <w:szCs w:val="61"/>
          <w:spacing w:val="69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s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o</w:t>
      </w:r>
      <w:r>
        <w:rPr>
          <w:rFonts w:ascii="Arial" w:hAnsi="Arial" w:cs="Arial" w:eastAsia="Arial"/>
          <w:sz w:val="61"/>
          <w:szCs w:val="61"/>
          <w:spacing w:val="40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far</w:t>
      </w:r>
      <w:r>
        <w:rPr>
          <w:rFonts w:ascii="Arial" w:hAnsi="Arial" w:cs="Arial" w:eastAsia="Arial"/>
          <w:sz w:val="61"/>
          <w:szCs w:val="61"/>
          <w:spacing w:val="2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22"/>
          <w:position w:val="-2"/>
        </w:rPr>
        <w:t>)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72.216988" w:type="dxa"/>
      </w:tblPr>
      <w:tblGrid/>
      <w:tr>
        <w:trPr>
          <w:trHeight w:val="578" w:hRule="exact"/>
        </w:trPr>
        <w:tc>
          <w:tcPr>
            <w:tcW w:w="4576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72" w:right="-2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>Operator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86"/>
              </w:rPr>
              <w:t>{Hi'"'"+L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86"/>
              </w:rPr>
              <w:t>o</w:t>
            </w:r>
            <w:r>
              <w:rPr>
                <w:rFonts w:ascii="Arial" w:hAnsi="Arial" w:cs="Arial" w:eastAsia="Arial"/>
                <w:sz w:val="28"/>
                <w:szCs w:val="28"/>
                <w:spacing w:val="27"/>
                <w:w w:val="86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12"/>
              </w:rPr>
              <w:t>priority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13"/>
              </w:rPr>
              <w:t>)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753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7"/>
              </w:rPr>
              <w:t>Grouping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67" w:hRule="exact"/>
        </w:trPr>
        <w:tc>
          <w:tcPr>
            <w:tcW w:w="4576" w:type="dxa"/>
            <w:tcBorders>
              <w:top w:val="single" w:sz="7.62264" w:space="0" w:color="000000"/>
              <w:bottom w:val="single" w:sz="5.71698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88" w:after="0" w:line="240" w:lineRule="auto"/>
              <w:ind w:left="167" w:right="-20"/>
              <w:jc w:val="left"/>
              <w:rPr>
                <w:rFonts w:ascii="Courier New" w:hAnsi="Courier New" w:cs="Courier New" w:eastAsia="Courier New"/>
                <w:sz w:val="35"/>
                <w:szCs w:val="35"/>
              </w:rPr>
            </w:pPr>
            <w:rPr/>
            <w:r>
              <w:rPr>
                <w:rFonts w:ascii="Courier New" w:hAnsi="Courier New" w:cs="Courier New" w:eastAsia="Courier New"/>
                <w:sz w:val="35"/>
                <w:szCs w:val="35"/>
                <w:spacing w:val="-20"/>
                <w:w w:val="112"/>
              </w:rPr>
              <w:t>{</w:t>
            </w:r>
            <w:r>
              <w:rPr>
                <w:rFonts w:ascii="Courier New" w:hAnsi="Courier New" w:cs="Courier New" w:eastAsia="Courier New"/>
                <w:sz w:val="35"/>
                <w:szCs w:val="35"/>
                <w:spacing w:val="0"/>
                <w:w w:val="132"/>
              </w:rPr>
              <w:t>)</w:t>
            </w:r>
            <w:r>
              <w:rPr>
                <w:rFonts w:ascii="Courier New" w:hAnsi="Courier New" w:cs="Courier New" w:eastAsia="Courier New"/>
                <w:sz w:val="35"/>
                <w:szCs w:val="35"/>
                <w:spacing w:val="0"/>
                <w:w w:val="100"/>
              </w:rPr>
            </w:r>
          </w:p>
        </w:tc>
        <w:tc>
          <w:tcPr>
            <w:tcW w:w="1753" w:type="dxa"/>
            <w:tcBorders>
              <w:top w:val="single" w:sz="7.62264" w:space="0" w:color="000000"/>
              <w:bottom w:val="single" w:sz="5.71698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4" w:right="553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3"/>
              </w:rPr>
              <w:t>L-R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67" w:hRule="exact"/>
        </w:trPr>
        <w:tc>
          <w:tcPr>
            <w:tcW w:w="4576" w:type="dxa"/>
            <w:tcBorders>
              <w:top w:val="single" w:sz="5.71698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28" w:after="0" w:line="240" w:lineRule="auto"/>
              <w:ind w:left="210" w:right="-2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38"/>
                <w:szCs w:val="38"/>
                <w:w w:val="105"/>
              </w:rPr>
              <w:t>+</w:t>
            </w:r>
            <w:r>
              <w:rPr>
                <w:rFonts w:ascii="Arial" w:hAnsi="Arial" w:cs="Arial" w:eastAsia="Arial"/>
                <w:sz w:val="38"/>
                <w:szCs w:val="38"/>
                <w:spacing w:val="-59"/>
                <w:w w:val="100"/>
              </w:rPr>
              <w:t> </w:t>
            </w:r>
            <w:r>
              <w:rPr>
                <w:rFonts w:ascii="Arial" w:hAnsi="Arial" w:cs="Arial" w:eastAsia="Arial"/>
                <w:sz w:val="38"/>
                <w:szCs w:val="38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38"/>
                <w:szCs w:val="38"/>
                <w:spacing w:val="52"/>
                <w:w w:val="100"/>
              </w:rPr>
              <w:t> </w:t>
            </w:r>
            <w:r>
              <w:rPr>
                <w:rFonts w:ascii="Arial" w:hAnsi="Arial" w:cs="Arial" w:eastAsia="Arial"/>
                <w:sz w:val="38"/>
                <w:szCs w:val="38"/>
                <w:spacing w:val="0"/>
                <w:w w:val="191"/>
              </w:rPr>
              <w:t>--</w:t>
            </w:r>
            <w:r>
              <w:rPr>
                <w:rFonts w:ascii="Arial" w:hAnsi="Arial" w:cs="Arial" w:eastAsia="Arial"/>
                <w:sz w:val="38"/>
                <w:szCs w:val="38"/>
                <w:spacing w:val="-66"/>
                <w:w w:val="191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19"/>
              </w:rPr>
              <w:t>-{unary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20"/>
              </w:rPr>
              <w:t>)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753" w:type="dxa"/>
            <w:tcBorders>
              <w:top w:val="single" w:sz="5.71698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11" w:right="532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5"/>
              </w:rPr>
              <w:t>R-L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9" w:hRule="exact"/>
        </w:trPr>
        <w:tc>
          <w:tcPr>
            <w:tcW w:w="4576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67" w:right="-2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Pr/>
            <w:r>
              <w:rPr>
                <w:rFonts w:ascii="Arial" w:hAnsi="Arial" w:cs="Arial" w:eastAsia="Arial"/>
                <w:sz w:val="29"/>
                <w:szCs w:val="29"/>
                <w:spacing w:val="0"/>
                <w:w w:val="166"/>
                <w:i/>
              </w:rPr>
              <w:t>*I%</w:t>
            </w:r>
            <w:r>
              <w:rPr>
                <w:rFonts w:ascii="Arial" w:hAnsi="Arial" w:cs="Arial" w:eastAsia="Arial"/>
                <w:sz w:val="29"/>
                <w:szCs w:val="29"/>
                <w:spacing w:val="0"/>
                <w:w w:val="100"/>
              </w:rPr>
            </w:r>
          </w:p>
        </w:tc>
        <w:tc>
          <w:tcPr>
            <w:tcW w:w="1753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13" w:right="553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3"/>
              </w:rPr>
              <w:t>L-R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5" w:hRule="exact"/>
        </w:trPr>
        <w:tc>
          <w:tcPr>
            <w:tcW w:w="4576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47" w:after="0" w:line="240" w:lineRule="auto"/>
              <w:ind w:left="210" w:right="-20"/>
              <w:jc w:val="left"/>
              <w:rPr>
                <w:rFonts w:ascii="Arial" w:hAnsi="Arial" w:cs="Arial" w:eastAsia="Arial"/>
                <w:sz w:val="38"/>
                <w:szCs w:val="38"/>
              </w:rPr>
            </w:pPr>
            <w:rPr/>
            <w:r>
              <w:rPr>
                <w:rFonts w:ascii="Arial" w:hAnsi="Arial" w:cs="Arial" w:eastAsia="Arial"/>
                <w:sz w:val="38"/>
                <w:szCs w:val="38"/>
                <w:spacing w:val="0"/>
                <w:w w:val="176"/>
              </w:rPr>
              <w:t>+-</w:t>
            </w:r>
            <w:r>
              <w:rPr>
                <w:rFonts w:ascii="Arial" w:hAnsi="Arial" w:cs="Arial" w:eastAsia="Arial"/>
                <w:sz w:val="38"/>
                <w:szCs w:val="38"/>
                <w:spacing w:val="0"/>
                <w:w w:val="100"/>
              </w:rPr>
            </w:r>
          </w:p>
        </w:tc>
        <w:tc>
          <w:tcPr>
            <w:tcW w:w="1753" w:type="dxa"/>
            <w:tcBorders>
              <w:top w:val="single" w:sz="7.62264" w:space="0" w:color="000000"/>
              <w:bottom w:val="single" w:sz="7.62264" w:space="0" w:color="000000"/>
              <w:left w:val="single" w:sz="7.62264" w:space="0" w:color="000000"/>
              <w:right w:val="single" w:sz="7.62264" w:space="0" w:color="000000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7" w:right="546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3"/>
              </w:rPr>
              <w:t>L-R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5" w:lineRule="auto"/>
        <w:ind w:left="582" w:right="765" w:firstLine="14"/>
        <w:jc w:val="left"/>
        <w:tabs>
          <w:tab w:pos="2160" w:val="left"/>
          <w:tab w:pos="25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Groupin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describes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operands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determine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1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precedence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isn't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enough.</w:t>
      </w:r>
      <w:r>
        <w:rPr>
          <w:rFonts w:ascii="Arial" w:hAnsi="Arial" w:cs="Arial" w:eastAsia="Arial"/>
          <w:sz w:val="35"/>
          <w:szCs w:val="35"/>
          <w:spacing w:val="-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j*c%n</w:t>
      </w:r>
      <w:r>
        <w:rPr>
          <w:rFonts w:ascii="Times New Roman" w:hAnsi="Times New Roman" w:cs="Times New Roman" w:eastAsia="Times New Roman"/>
          <w:sz w:val="30"/>
          <w:szCs w:val="30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j*c}%n</w:t>
      </w:r>
      <w:r>
        <w:rPr>
          <w:rFonts w:ascii="Times New Roman" w:hAnsi="Times New Roman" w:cs="Times New Roman" w:eastAsia="Times New Roman"/>
          <w:sz w:val="30"/>
          <w:szCs w:val="30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due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L-R</w:t>
      </w:r>
      <w:r>
        <w:rPr>
          <w:rFonts w:ascii="Arial" w:hAnsi="Arial" w:cs="Arial" w:eastAsia="Arial"/>
          <w:sz w:val="29"/>
          <w:szCs w:val="29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grouping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both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operators.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shown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70"/>
        </w:rPr>
        <w:t>a---b</w:t>
      </w:r>
      <w:r>
        <w:rPr>
          <w:rFonts w:ascii="Arial" w:hAnsi="Arial" w:cs="Arial" w:eastAsia="Arial"/>
          <w:sz w:val="29"/>
          <w:szCs w:val="29"/>
          <w:spacing w:val="-20"/>
          <w:w w:val="17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65"/>
        </w:rPr>
        <w:t>a-(</w:t>
      </w:r>
      <w:r>
        <w:rPr>
          <w:rFonts w:ascii="Arial" w:hAnsi="Arial" w:cs="Arial" w:eastAsia="Arial"/>
          <w:sz w:val="29"/>
          <w:szCs w:val="29"/>
          <w:spacing w:val="0"/>
          <w:w w:val="164"/>
        </w:rPr>
        <w:t>--b}.</w:t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4740" w:val="left"/>
          <w:tab w:pos="5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#3</w:t>
      </w:r>
      <w:r>
        <w:rPr>
          <w:rFonts w:ascii="Arial" w:hAnsi="Arial" w:cs="Arial" w:eastAsia="Arial"/>
          <w:sz w:val="28"/>
          <w:szCs w:val="28"/>
          <w:spacing w:val="-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8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58"/>
        </w:rPr>
        <w:t>·</w:t>
      </w:r>
      <w:r>
        <w:rPr>
          <w:rFonts w:ascii="Arial" w:hAnsi="Arial" w:cs="Arial" w:eastAsia="Arial"/>
          <w:sz w:val="28"/>
          <w:szCs w:val="28"/>
          <w:spacing w:val="29"/>
          <w:w w:val="58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58"/>
        </w:rPr>
        <w:t>·</w:t>
      </w:r>
      <w:r>
        <w:rPr>
          <w:rFonts w:ascii="Arial" w:hAnsi="Arial" w:cs="Arial" w:eastAsia="Arial"/>
          <w:sz w:val="28"/>
          <w:szCs w:val="28"/>
          <w:spacing w:val="11"/>
          <w:w w:val="58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Operato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Precedenc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{</w:t>
      </w:r>
      <w:r>
        <w:rPr>
          <w:rFonts w:ascii="Arial" w:hAnsi="Arial" w:cs="Arial" w:eastAsia="Arial"/>
          <w:sz w:val="28"/>
          <w:szCs w:val="28"/>
          <w:spacing w:val="1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so</w:t>
      </w:r>
      <w:r>
        <w:rPr>
          <w:rFonts w:ascii="Arial" w:hAnsi="Arial" w:cs="Arial" w:eastAsia="Arial"/>
          <w:sz w:val="28"/>
          <w:szCs w:val="28"/>
          <w:spacing w:val="2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5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220" w:bottom="280" w:left="1100" w:right="1400"/>
          <w:footerReference w:type="default" r:id="rId84"/>
          <w:pgSz w:w="12120" w:h="15800"/>
        </w:sectPr>
      </w:pPr>
      <w:rPr/>
    </w:p>
    <w:p>
      <w:pPr>
        <w:spacing w:before="43" w:after="0" w:line="688" w:lineRule="exact"/>
        <w:ind w:left="317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4.179901pt;margin-top:-3.656522pt;width:467.357059pt;height:.1pt;mso-position-horizontal-relative:page;mso-position-vertical-relative:paragraph;z-index:-16604" coordorigin="1484,-73" coordsize="9347,2">
            <v:shape style="position:absolute;left:1484;top:-73;width:9347;height:2" coordorigin="1484,-73" coordsize="9347,0" path="m1484,-73l10831,-73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3.468910pt;margin-top:50.05014pt;width:467.831052pt;height:.1pt;mso-position-horizontal-relative:page;mso-position-vertical-relative:paragraph;z-index:-16603" coordorigin="1469,1001" coordsize="9357,2">
            <v:shape style="position:absolute;left:1469;top:1001;width:9357;height:2" coordorigin="1469,1001" coordsize="9357,0" path="m1469,1001l10826,1001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W.D.T.P.</w:t>
      </w:r>
      <w:r>
        <w:rPr>
          <w:rFonts w:ascii="Arial" w:hAnsi="Arial" w:cs="Arial" w:eastAsia="Arial"/>
          <w:sz w:val="61"/>
          <w:szCs w:val="61"/>
          <w:spacing w:val="-3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4"/>
          <w:b/>
          <w:bCs/>
          <w:position w:val="-2"/>
        </w:rPr>
        <w:t>#1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648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I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*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 </w:t>
      </w:r>
      <w:r>
        <w:rPr>
          <w:rFonts w:ascii="Arial" w:hAnsi="Arial" w:cs="Arial" w:eastAsia="Arial"/>
          <w:sz w:val="33"/>
          <w:szCs w:val="33"/>
          <w:spacing w:val="16"/>
          <w:w w:val="100"/>
          <w:i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WDTP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</w:rPr>
        <w:t>*I</w:t>
      </w:r>
      <w:r>
        <w:rPr>
          <w:rFonts w:ascii="Arial" w:hAnsi="Arial" w:cs="Arial" w:eastAsia="Arial"/>
          <w:sz w:val="33"/>
          <w:szCs w:val="33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0" w:lineRule="exact"/>
        <w:ind w:left="64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3" w:after="0" w:line="240" w:lineRule="auto"/>
        <w:ind w:left="1075" w:right="3358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16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this,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that=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10,</w:t>
      </w:r>
      <w:r>
        <w:rPr>
          <w:rFonts w:ascii="Courier New" w:hAnsi="Courier New" w:cs="Courier New" w:eastAsia="Courier New"/>
          <w:sz w:val="32"/>
          <w:szCs w:val="32"/>
          <w:spacing w:val="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them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5;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13" w:lineRule="auto"/>
        <w:ind w:left="1056" w:right="1504" w:firstLine="9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8"/>
        </w:rPr>
        <w:t>this=</w:t>
      </w:r>
      <w:r>
        <w:rPr>
          <w:rFonts w:ascii="Courier New" w:hAnsi="Courier New" w:cs="Courier New" w:eastAsia="Courier New"/>
          <w:sz w:val="32"/>
          <w:szCs w:val="32"/>
          <w:spacing w:val="-47"/>
          <w:w w:val="8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*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-32"/>
          <w:w w:val="8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46"/>
          <w:w w:val="8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12%</w:t>
      </w:r>
      <w:r>
        <w:rPr>
          <w:rFonts w:ascii="Courier New" w:hAnsi="Courier New" w:cs="Courier New" w:eastAsia="Courier New"/>
          <w:sz w:val="32"/>
          <w:szCs w:val="32"/>
          <w:spacing w:val="-6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</w:rPr>
        <w:t>I</w:t>
      </w:r>
      <w:r>
        <w:rPr>
          <w:rFonts w:ascii="Arial" w:hAnsi="Arial" w:cs="Arial" w:eastAsia="Arial"/>
          <w:sz w:val="33"/>
          <w:szCs w:val="33"/>
          <w:spacing w:val="19"/>
          <w:w w:val="128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3;</w:t>
      </w:r>
      <w:r>
        <w:rPr>
          <w:rFonts w:ascii="Courier New" w:hAnsi="Courier New" w:cs="Courier New" w:eastAsia="Courier New"/>
          <w:sz w:val="32"/>
          <w:szCs w:val="32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"%d\n",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this);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</w:rPr>
        <w:t>this=</w:t>
      </w:r>
      <w:r>
        <w:rPr>
          <w:rFonts w:ascii="Courier New" w:hAnsi="Courier New" w:cs="Courier New" w:eastAsia="Courier New"/>
          <w:sz w:val="32"/>
          <w:szCs w:val="32"/>
          <w:spacing w:val="-19"/>
          <w:w w:val="8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-4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</w:rPr>
        <w:t>I</w:t>
      </w:r>
      <w:r>
        <w:rPr>
          <w:rFonts w:ascii="Arial" w:hAnsi="Arial" w:cs="Arial" w:eastAsia="Arial"/>
          <w:sz w:val="33"/>
          <w:szCs w:val="33"/>
          <w:spacing w:val="25"/>
          <w:w w:val="128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4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42"/>
          <w:w w:val="8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12--</w:t>
      </w:r>
      <w:r>
        <w:rPr>
          <w:rFonts w:ascii="Courier New" w:hAnsi="Courier New" w:cs="Courier New" w:eastAsia="Courier New"/>
          <w:sz w:val="32"/>
          <w:szCs w:val="32"/>
          <w:spacing w:val="3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4;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3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"%d\n",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this);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this=</w:t>
      </w:r>
      <w:r>
        <w:rPr>
          <w:rFonts w:ascii="Courier New" w:hAnsi="Courier New" w:cs="Courier New" w:eastAsia="Courier New"/>
          <w:sz w:val="32"/>
          <w:szCs w:val="32"/>
          <w:spacing w:val="13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that+++</w:t>
      </w:r>
      <w:r>
        <w:rPr>
          <w:rFonts w:ascii="Courier New" w:hAnsi="Courier New" w:cs="Courier New" w:eastAsia="Courier New"/>
          <w:sz w:val="32"/>
          <w:szCs w:val="32"/>
          <w:spacing w:val="1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++them;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1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"%d\n",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this);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8" w:after="0" w:line="240" w:lineRule="auto"/>
        <w:ind w:left="1051" w:right="4220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24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8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--that</w:t>
      </w:r>
      <w:r>
        <w:rPr>
          <w:rFonts w:ascii="Courier New" w:hAnsi="Courier New" w:cs="Courier New" w:eastAsia="Courier New"/>
          <w:sz w:val="32"/>
          <w:szCs w:val="32"/>
          <w:spacing w:val="23"/>
          <w:w w:val="7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</w:rPr>
        <w:t>*</w:t>
      </w:r>
      <w:r>
        <w:rPr>
          <w:rFonts w:ascii="Arial" w:hAnsi="Arial" w:cs="Arial" w:eastAsia="Arial"/>
          <w:sz w:val="33"/>
          <w:szCs w:val="33"/>
          <w:spacing w:val="5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them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4"/>
          <w:i/>
        </w:rPr>
        <w:t>I</w:t>
      </w:r>
      <w:r>
        <w:rPr>
          <w:rFonts w:ascii="Arial" w:hAnsi="Arial" w:cs="Arial" w:eastAsia="Arial"/>
          <w:sz w:val="33"/>
          <w:szCs w:val="33"/>
          <w:spacing w:val="31"/>
          <w:w w:val="134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++them;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2" w:lineRule="exact"/>
        <w:ind w:left="497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"%d\n",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this);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480" w:bottom="0" w:left="1300" w:right="1260"/>
          <w:footerReference w:type="default" r:id="rId85"/>
          <w:pgSz w:w="12120" w:h="1580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0" w:right="-81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3"/>
        </w:rPr>
        <w:t>p39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35" w:after="0" w:line="240" w:lineRule="auto"/>
        <w:ind w:left="620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24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3" w:after="0" w:line="240" w:lineRule="auto"/>
        <w:ind w:left="624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</w:rPr>
        <w:t>16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38" w:lineRule="exact"/>
        <w:ind w:left="620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16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08" w:lineRule="exact"/>
        <w:ind w:left="60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24"/>
          <w:position w:val="-1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9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exit(a);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300" w:right="1260"/>
          <w:cols w:num="2" w:equalWidth="0">
            <w:col w:w="1028" w:space="18"/>
            <w:col w:w="8514"/>
          </w:cols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117" w:right="-20"/>
        <w:jc w:val="left"/>
        <w:tabs>
          <w:tab w:pos="4700" w:val="left"/>
          <w:tab w:pos="794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0.150955pt;margin-top:5.724965pt;width:433.940555pt;height:.1pt;mso-position-horizontal-relative:page;mso-position-vertical-relative:paragraph;z-index:-16602" coordorigin="1403,114" coordsize="8679,2">
            <v:shape style="position:absolute;left:1403;top:114;width:8679;height:2" coordorigin="1403,114" coordsize="8679,0" path="m1403,114l10082,114e" filled="f" stroked="t" strokeweight=".4739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2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#3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9"/>
          <w:szCs w:val="29"/>
          <w:spacing w:val="-58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2"/>
        </w:rPr>
        <w:t>W.D.T.P.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8"/>
          <w:b/>
          <w:bCs/>
          <w:position w:val="2"/>
        </w:rPr>
        <w:t>#1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300" w:right="1260"/>
        </w:sectPr>
      </w:pPr>
      <w:rPr/>
    </w:p>
    <w:p>
      <w:pPr>
        <w:spacing w:before="15" w:after="0" w:line="240" w:lineRule="auto"/>
        <w:ind w:left="161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886791pt;margin-top:-3.864223pt;width:470.698114pt;height:.1pt;mso-position-horizontal-relative:page;mso-position-vertical-relative:paragraph;z-index:-16601" coordorigin="1258,-77" coordsize="9414,2">
            <v:shape style="position:absolute;left:1258;top:-77;width:9414;height:2" coordorigin="1258,-77" coordsize="9414,0" path="m1258,-77l10672,-77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2.886791pt;margin-top:50.124287pt;width:470.936321pt;height:.1pt;mso-position-horizontal-relative:page;mso-position-vertical-relative:paragraph;z-index:-16600" coordorigin="1258,1002" coordsize="9419,2">
            <v:shape style="position:absolute;left:1258;top:1002;width:9419;height:2" coordorigin="1258,1002" coordsize="9419,0" path="m1258,1002l10676,100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Bit-Fiddlin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Operators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One'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complement,</w:t>
      </w:r>
      <w:r>
        <w:rPr>
          <w:rFonts w:ascii="Arial" w:hAnsi="Arial" w:cs="Arial" w:eastAsia="Arial"/>
          <w:sz w:val="35"/>
          <w:szCs w:val="35"/>
          <w:spacing w:val="-21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bitwis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negation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3" w:right="-20"/>
        <w:jc w:val="left"/>
        <w:tabs>
          <w:tab w:pos="1580" w:val="left"/>
        </w:tabs>
        <w:rPr>
          <w:rFonts w:ascii="Courier New" w:hAnsi="Courier New" w:cs="Courier New" w:eastAsia="Courier New"/>
          <w:sz w:val="45"/>
          <w:szCs w:val="45"/>
        </w:rPr>
      </w:pPr>
      <w:rPr/>
      <w:r>
        <w:rPr>
          <w:rFonts w:ascii="Courier New" w:hAnsi="Courier New" w:cs="Courier New" w:eastAsia="Courier New"/>
          <w:sz w:val="49"/>
          <w:szCs w:val="49"/>
          <w:spacing w:val="0"/>
          <w:w w:val="100"/>
        </w:rPr>
        <w:t>&amp;</w:t>
      </w:r>
      <w:r>
        <w:rPr>
          <w:rFonts w:ascii="Courier New" w:hAnsi="Courier New" w:cs="Courier New" w:eastAsia="Courier New"/>
          <w:sz w:val="49"/>
          <w:szCs w:val="49"/>
          <w:spacing w:val="-232"/>
          <w:w w:val="100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100"/>
        </w:rPr>
        <w:tab/>
      </w:r>
      <w:r>
        <w:rPr>
          <w:rFonts w:ascii="Courier New" w:hAnsi="Courier New" w:cs="Courier New" w:eastAsia="Courier New"/>
          <w:sz w:val="49"/>
          <w:szCs w:val="49"/>
          <w:spacing w:val="0"/>
          <w:w w:val="100"/>
        </w:rPr>
      </w:r>
      <w:r>
        <w:rPr>
          <w:rFonts w:ascii="Courier New" w:hAnsi="Courier New" w:cs="Courier New" w:eastAsia="Courier New"/>
          <w:sz w:val="45"/>
          <w:szCs w:val="45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45"/>
          <w:szCs w:val="4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8" w:right="-20"/>
        <w:jc w:val="left"/>
        <w:tabs>
          <w:tab w:pos="16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12"/>
        </w:rPr>
        <w:t>"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Exclusiv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8" w:right="-20"/>
        <w:jc w:val="left"/>
        <w:tabs>
          <w:tab w:pos="16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21"/>
          <w:w w:val="100"/>
        </w:rPr>
        <w:t>&lt;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&lt;</w:t>
      </w:r>
      <w:r>
        <w:rPr>
          <w:rFonts w:ascii="Arial" w:hAnsi="Arial" w:cs="Arial" w:eastAsia="Arial"/>
          <w:sz w:val="41"/>
          <w:szCs w:val="41"/>
          <w:spacing w:val="-74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shift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74" w:lineRule="exact"/>
        <w:ind w:left="623" w:right="-20"/>
        <w:jc w:val="left"/>
        <w:tabs>
          <w:tab w:pos="16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42"/>
          <w:szCs w:val="42"/>
          <w:spacing w:val="4"/>
          <w:w w:val="100"/>
          <w:position w:val="-2"/>
        </w:rPr>
        <w:t>&gt;</w:t>
      </w:r>
      <w:r>
        <w:rPr>
          <w:rFonts w:ascii="Arial" w:hAnsi="Arial" w:cs="Arial" w:eastAsia="Arial"/>
          <w:sz w:val="42"/>
          <w:szCs w:val="42"/>
          <w:spacing w:val="0"/>
          <w:w w:val="100"/>
          <w:position w:val="-2"/>
        </w:rPr>
        <w:t>&gt;</w:t>
      </w:r>
      <w:r>
        <w:rPr>
          <w:rFonts w:ascii="Arial" w:hAnsi="Arial" w:cs="Arial" w:eastAsia="Arial"/>
          <w:sz w:val="42"/>
          <w:szCs w:val="42"/>
          <w:spacing w:val="-63"/>
          <w:w w:val="100"/>
          <w:position w:val="-2"/>
        </w:rPr>
        <w:t> </w:t>
      </w:r>
      <w:r>
        <w:rPr>
          <w:rFonts w:ascii="Arial" w:hAnsi="Arial" w:cs="Arial" w:eastAsia="Arial"/>
          <w:sz w:val="42"/>
          <w:szCs w:val="42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42"/>
          <w:szCs w:val="42"/>
          <w:spacing w:val="0"/>
          <w:w w:val="100"/>
          <w:position w:val="-2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2"/>
        </w:rPr>
        <w:t>Righ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2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  <w:position w:val="-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-2"/>
        </w:rPr>
        <w:t>shift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footer="0" w:header="0" w:top="1300" w:bottom="280" w:left="1140" w:right="1320"/>
          <w:footerReference w:type="default" r:id="rId86"/>
          <w:pgSz w:w="12120" w:h="15800"/>
        </w:sectPr>
      </w:pPr>
      <w:rPr/>
    </w:p>
    <w:p>
      <w:pPr>
        <w:spacing w:before="42" w:after="0" w:line="240" w:lineRule="auto"/>
        <w:ind w:left="108" w:right="-84"/>
        <w:jc w:val="left"/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1.933964pt;margin-top:2.920364pt;width:470.698113pt;height:.1pt;mso-position-horizontal-relative:page;mso-position-vertical-relative:paragraph;z-index:-16599" coordorigin="1239,58" coordsize="9414,2">
            <v:shape style="position:absolute;left:1239;top:58;width:9414;height:2" coordorigin="1239,58" coordsize="9414,0" path="m1239,58l10653,5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5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1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#3</w:t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tabs>
          <w:tab w:pos="192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31"/>
          <w:szCs w:val="31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Bit-Fiddlin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g</w:t>
      </w:r>
      <w:r>
        <w:rPr>
          <w:rFonts w:ascii="Arial" w:hAnsi="Arial" w:cs="Arial" w:eastAsia="Arial"/>
          <w:sz w:val="29"/>
          <w:szCs w:val="29"/>
          <w:spacing w:val="74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2"/>
          <w:position w:val="2"/>
        </w:rPr>
        <w:t>Operators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1320"/>
          <w:cols w:num="2" w:equalWidth="0">
            <w:col w:w="1570" w:space="3112"/>
            <w:col w:w="4978"/>
          </w:cols>
        </w:sectPr>
      </w:pPr>
      <w:rPr/>
    </w:p>
    <w:p>
      <w:pPr>
        <w:spacing w:before="25" w:after="0" w:line="688" w:lineRule="exact"/>
        <w:ind w:left="331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70047pt;margin-top:-4.660564pt;width:470.221698pt;height:.1pt;mso-position-horizontal-relative:page;mso-position-vertical-relative:paragraph;z-index:-16598" coordorigin="1434,-93" coordsize="9404,2">
            <v:shape style="position:absolute;left:1434;top:-93;width:9404;height:2" coordorigin="1434,-93" coordsize="9404,0" path="m1434,-93l10838,-93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462265pt;margin-top:49.089058pt;width:470.221698pt;height:.1pt;mso-position-horizontal-relative:page;mso-position-vertical-relative:paragraph;z-index:-16597" coordorigin="1429,982" coordsize="9404,2">
            <v:shape style="position:absolute;left:1429;top:982;width:9404;height:2" coordorigin="1429,982" coordsize="9404,0" path="m1429,982l10834,98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W.D.T.P.</w:t>
      </w:r>
      <w:r>
        <w:rPr>
          <w:rFonts w:ascii="Arial" w:hAnsi="Arial" w:cs="Arial" w:eastAsia="Arial"/>
          <w:sz w:val="61"/>
          <w:szCs w:val="61"/>
          <w:spacing w:val="1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7"/>
          <w:b/>
          <w:bCs/>
          <w:position w:val="-2"/>
        </w:rPr>
        <w:t>#2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9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WDTP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7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main()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98" w:lineRule="exact"/>
        <w:ind w:left="79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9" w:after="0" w:line="240" w:lineRule="auto"/>
        <w:ind w:left="1214" w:right="3994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claw,</w:t>
      </w:r>
      <w:r>
        <w:rPr>
          <w:rFonts w:ascii="Courier New" w:hAnsi="Courier New" w:cs="Courier New" w:eastAsia="Courier New"/>
          <w:sz w:val="31"/>
          <w:szCs w:val="31"/>
          <w:spacing w:val="-7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hoof,</w:t>
      </w:r>
      <w:r>
        <w:rPr>
          <w:rFonts w:ascii="Courier New" w:hAnsi="Courier New" w:cs="Courier New" w:eastAsia="Courier New"/>
          <w:sz w:val="31"/>
          <w:szCs w:val="31"/>
          <w:spacing w:val="-3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fin,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root,</w:t>
      </w:r>
      <w:r>
        <w:rPr>
          <w:rFonts w:ascii="Courier New" w:hAnsi="Courier New" w:cs="Courier New" w:eastAsia="Courier New"/>
          <w:sz w:val="31"/>
          <w:szCs w:val="31"/>
          <w:spacing w:val="-27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toes;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9" w:lineRule="exact"/>
        <w:ind w:left="1195" w:right="2992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claw</w:t>
      </w:r>
      <w:r>
        <w:rPr>
          <w:rFonts w:ascii="Courier New" w:hAnsi="Courier New" w:cs="Courier New" w:eastAsia="Courier New"/>
          <w:sz w:val="31"/>
          <w:szCs w:val="31"/>
          <w:spacing w:val="-16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28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3;</w:t>
      </w:r>
      <w:r>
        <w:rPr>
          <w:rFonts w:ascii="Courier New" w:hAnsi="Courier New" w:cs="Courier New" w:eastAsia="Courier New"/>
          <w:sz w:val="31"/>
          <w:szCs w:val="31"/>
          <w:spacing w:val="21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hoof</w:t>
      </w:r>
      <w:r>
        <w:rPr>
          <w:rFonts w:ascii="Courier New" w:hAnsi="Courier New" w:cs="Courier New" w:eastAsia="Courier New"/>
          <w:sz w:val="31"/>
          <w:szCs w:val="31"/>
          <w:spacing w:val="-32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15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2;</w:t>
      </w:r>
      <w:r>
        <w:rPr>
          <w:rFonts w:ascii="Courier New" w:hAnsi="Courier New" w:cs="Courier New" w:eastAsia="Courier New"/>
          <w:sz w:val="31"/>
          <w:szCs w:val="31"/>
          <w:spacing w:val="-14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fin</w:t>
      </w:r>
      <w:r>
        <w:rPr>
          <w:rFonts w:ascii="Courier New" w:hAnsi="Courier New" w:cs="Courier New" w:eastAsia="Courier New"/>
          <w:sz w:val="31"/>
          <w:szCs w:val="31"/>
          <w:spacing w:val="-3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23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1;</w:t>
      </w:r>
      <w:r>
        <w:rPr>
          <w:rFonts w:ascii="Courier New" w:hAnsi="Courier New" w:cs="Courier New" w:eastAsia="Courier New"/>
          <w:sz w:val="31"/>
          <w:szCs w:val="31"/>
          <w:spacing w:val="-9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root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12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-1;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09" w:lineRule="auto"/>
        <w:ind w:left="1191" w:right="1393" w:firstLine="10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toes=</w:t>
      </w:r>
      <w:r>
        <w:rPr>
          <w:rFonts w:ascii="Courier New" w:hAnsi="Courier New" w:cs="Courier New" w:eastAsia="Courier New"/>
          <w:sz w:val="31"/>
          <w:szCs w:val="31"/>
          <w:spacing w:val="110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claw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99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hoof</w:t>
      </w:r>
      <w:r>
        <w:rPr>
          <w:rFonts w:ascii="Courier New" w:hAnsi="Courier New" w:cs="Courier New" w:eastAsia="Courier New"/>
          <w:sz w:val="31"/>
          <w:szCs w:val="31"/>
          <w:spacing w:val="-35"/>
          <w:w w:val="79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8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4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fin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13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2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printf</w:t>
      </w:r>
      <w:r>
        <w:rPr>
          <w:rFonts w:ascii="Courier New" w:hAnsi="Courier New" w:cs="Courier New" w:eastAsia="Courier New"/>
          <w:sz w:val="31"/>
          <w:szCs w:val="31"/>
          <w:spacing w:val="15"/>
          <w:w w:val="77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26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toes=</w:t>
      </w:r>
      <w:r>
        <w:rPr>
          <w:rFonts w:ascii="Courier New" w:hAnsi="Courier New" w:cs="Courier New" w:eastAsia="Courier New"/>
          <w:sz w:val="31"/>
          <w:szCs w:val="31"/>
          <w:spacing w:val="111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claw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99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hoof</w:t>
      </w:r>
      <w:r>
        <w:rPr>
          <w:rFonts w:ascii="Courier New" w:hAnsi="Courier New" w:cs="Courier New" w:eastAsia="Courier New"/>
          <w:sz w:val="31"/>
          <w:szCs w:val="31"/>
          <w:spacing w:val="-30"/>
          <w:w w:val="79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102"/>
        </w:rPr>
        <w:t>&amp;</w:t>
      </w:r>
      <w:r>
        <w:rPr>
          <w:rFonts w:ascii="Courier New" w:hAnsi="Courier New" w:cs="Courier New" w:eastAsia="Courier New"/>
          <w:sz w:val="36"/>
          <w:szCs w:val="36"/>
          <w:spacing w:val="-15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-fin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printf</w:t>
      </w:r>
      <w:r>
        <w:rPr>
          <w:rFonts w:ascii="Courier New" w:hAnsi="Courier New" w:cs="Courier New" w:eastAsia="Courier New"/>
          <w:sz w:val="31"/>
          <w:szCs w:val="31"/>
          <w:spacing w:val="4"/>
          <w:w w:val="77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24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2"/>
        </w:rPr>
        <w:t>toes=</w:t>
      </w:r>
      <w:r>
        <w:rPr>
          <w:rFonts w:ascii="Courier New" w:hAnsi="Courier New" w:cs="Courier New" w:eastAsia="Courier New"/>
          <w:sz w:val="31"/>
          <w:szCs w:val="31"/>
          <w:spacing w:val="-26"/>
          <w:w w:val="9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68"/>
        </w:rPr>
        <w:t>claw,..</w:t>
      </w:r>
      <w:r>
        <w:rPr>
          <w:rFonts w:ascii="Courier New" w:hAnsi="Courier New" w:cs="Courier New" w:eastAsia="Courier New"/>
          <w:sz w:val="31"/>
          <w:szCs w:val="31"/>
          <w:spacing w:val="35"/>
          <w:w w:val="6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hoof</w:t>
      </w:r>
      <w:r>
        <w:rPr>
          <w:rFonts w:ascii="Courier New" w:hAnsi="Courier New" w:cs="Courier New" w:eastAsia="Courier New"/>
          <w:sz w:val="31"/>
          <w:szCs w:val="31"/>
          <w:spacing w:val="-129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5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4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-fin</w:t>
      </w:r>
      <w:r>
        <w:rPr>
          <w:rFonts w:ascii="Courier New" w:hAnsi="Courier New" w:cs="Courier New" w:eastAsia="Courier New"/>
          <w:sz w:val="31"/>
          <w:szCs w:val="31"/>
          <w:spacing w:val="-6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6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printf</w:t>
      </w:r>
      <w:r>
        <w:rPr>
          <w:rFonts w:ascii="Courier New" w:hAnsi="Courier New" w:cs="Courier New" w:eastAsia="Courier New"/>
          <w:sz w:val="31"/>
          <w:szCs w:val="31"/>
          <w:spacing w:val="15"/>
          <w:w w:val="77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29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17" w:lineRule="exact"/>
        <w:ind w:left="1186" w:right="963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-5"/>
        </w:rPr>
        <w:t>toes</w:t>
      </w:r>
      <w:r>
        <w:rPr>
          <w:rFonts w:ascii="Courier New" w:hAnsi="Courier New" w:cs="Courier New" w:eastAsia="Courier New"/>
          <w:sz w:val="31"/>
          <w:szCs w:val="31"/>
          <w:spacing w:val="22"/>
          <w:w w:val="74"/>
          <w:position w:val="-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-5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5"/>
          <w:w w:val="74"/>
          <w:position w:val="-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-5"/>
        </w:rPr>
        <w:t>claw</w:t>
      </w:r>
      <w:r>
        <w:rPr>
          <w:rFonts w:ascii="Courier New" w:hAnsi="Courier New" w:cs="Courier New" w:eastAsia="Courier New"/>
          <w:sz w:val="31"/>
          <w:szCs w:val="31"/>
          <w:spacing w:val="9"/>
          <w:w w:val="74"/>
          <w:position w:val="-5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-5"/>
        </w:rPr>
        <w:t>&gt;&gt;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-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-5"/>
        </w:rPr>
        <w:t>hoof</w:t>
      </w:r>
      <w:r>
        <w:rPr>
          <w:rFonts w:ascii="Courier New" w:hAnsi="Courier New" w:cs="Courier New" w:eastAsia="Courier New"/>
          <w:sz w:val="31"/>
          <w:szCs w:val="31"/>
          <w:spacing w:val="51"/>
          <w:w w:val="75"/>
          <w:position w:val="-5"/>
        </w:rPr>
        <w:t> </w:t>
      </w:r>
      <w:r>
        <w:rPr>
          <w:rFonts w:ascii="Arial" w:hAnsi="Arial" w:cs="Arial" w:eastAsia="Arial"/>
          <w:sz w:val="47"/>
          <w:szCs w:val="47"/>
          <w:spacing w:val="0"/>
          <w:w w:val="75"/>
          <w:position w:val="-5"/>
        </w:rPr>
        <w:t>I</w:t>
      </w:r>
      <w:r>
        <w:rPr>
          <w:rFonts w:ascii="Arial" w:hAnsi="Arial" w:cs="Arial" w:eastAsia="Arial"/>
          <w:sz w:val="47"/>
          <w:szCs w:val="47"/>
          <w:spacing w:val="46"/>
          <w:w w:val="75"/>
          <w:position w:val="-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-5"/>
        </w:rPr>
        <w:t>fin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-5"/>
        </w:rPr>
        <w:t>    </w:t>
      </w:r>
      <w:r>
        <w:rPr>
          <w:rFonts w:ascii="Courier New" w:hAnsi="Courier New" w:cs="Courier New" w:eastAsia="Courier New"/>
          <w:sz w:val="31"/>
          <w:szCs w:val="31"/>
          <w:spacing w:val="42"/>
          <w:w w:val="75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-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4"/>
        </w:rPr>
        <w:t>printf</w:t>
      </w:r>
      <w:r>
        <w:rPr>
          <w:rFonts w:ascii="Courier New" w:hAnsi="Courier New" w:cs="Courier New" w:eastAsia="Courier New"/>
          <w:sz w:val="31"/>
          <w:szCs w:val="31"/>
          <w:spacing w:val="15"/>
          <w:w w:val="77"/>
          <w:position w:val="-4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-4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4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173" w:lineRule="exact"/>
        <w:ind w:left="5410" w:right="4152"/>
        <w:jc w:val="center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72"/>
          <w:position w:val="-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jc w:val="center"/>
        <w:spacing w:after="0"/>
        <w:sectPr>
          <w:pgMar w:footer="612" w:header="0" w:top="1400" w:bottom="800" w:left="1120" w:right="1220"/>
          <w:footerReference w:type="default" r:id="rId87"/>
          <w:pgSz w:w="12120" w:h="15800"/>
        </w:sectPr>
      </w:pPr>
      <w:rPr/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70" w:lineRule="auto"/>
        <w:ind w:left="1181" w:right="-73" w:firstLine="5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toes</w:t>
      </w:r>
      <w:r>
        <w:rPr>
          <w:rFonts w:ascii="Courier New" w:hAnsi="Courier New" w:cs="Courier New" w:eastAsia="Courier New"/>
          <w:sz w:val="31"/>
          <w:szCs w:val="31"/>
          <w:spacing w:val="27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7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fin</w:t>
      </w:r>
      <w:r>
        <w:rPr>
          <w:rFonts w:ascii="Courier New" w:hAnsi="Courier New" w:cs="Courier New" w:eastAsia="Courier New"/>
          <w:sz w:val="31"/>
          <w:szCs w:val="31"/>
          <w:spacing w:val="11"/>
          <w:w w:val="74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&lt;&lt;</w:t>
      </w:r>
      <w:r>
        <w:rPr>
          <w:rFonts w:ascii="Courier New" w:hAnsi="Courier New" w:cs="Courier New" w:eastAsia="Courier New"/>
          <w:sz w:val="24"/>
          <w:szCs w:val="24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toes</w:t>
      </w:r>
      <w:r>
        <w:rPr>
          <w:rFonts w:ascii="Courier New" w:hAnsi="Courier New" w:cs="Courier New" w:eastAsia="Courier New"/>
          <w:sz w:val="31"/>
          <w:szCs w:val="31"/>
          <w:spacing w:val="12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9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root</w:t>
      </w:r>
      <w:r>
        <w:rPr>
          <w:rFonts w:ascii="Courier New" w:hAnsi="Courier New" w:cs="Courier New" w:eastAsia="Courier New"/>
          <w:sz w:val="31"/>
          <w:szCs w:val="31"/>
          <w:spacing w:val="8"/>
          <w:w w:val="75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&lt;&lt;</w:t>
      </w:r>
      <w:r>
        <w:rPr>
          <w:rFonts w:ascii="Courier New" w:hAnsi="Courier New" w:cs="Courier New" w:eastAsia="Courier New"/>
          <w:sz w:val="24"/>
          <w:szCs w:val="24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toes</w:t>
      </w:r>
      <w:r>
        <w:rPr>
          <w:rFonts w:ascii="Courier New" w:hAnsi="Courier New" w:cs="Courier New" w:eastAsia="Courier New"/>
          <w:sz w:val="31"/>
          <w:szCs w:val="31"/>
          <w:spacing w:val="27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root</w:t>
      </w:r>
      <w:r>
        <w:rPr>
          <w:rFonts w:ascii="Courier New" w:hAnsi="Courier New" w:cs="Courier New" w:eastAsia="Courier New"/>
          <w:sz w:val="31"/>
          <w:szCs w:val="31"/>
          <w:spacing w:val="14"/>
          <w:w w:val="74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&gt;&gt;</w:t>
      </w:r>
      <w:r>
        <w:rPr>
          <w:rFonts w:ascii="Courier New" w:hAnsi="Courier New" w:cs="Courier New" w:eastAsia="Courier New"/>
          <w:sz w:val="24"/>
          <w:szCs w:val="24"/>
          <w:spacing w:val="-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56" w:lineRule="exact"/>
        <w:ind w:left="1133" w:right="110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1"/>
          <w:szCs w:val="31"/>
          <w:w w:val="77"/>
          <w:position w:val="2"/>
        </w:rPr>
        <w:t>exi</w:t>
      </w:r>
      <w:r>
        <w:rPr>
          <w:rFonts w:ascii="Courier New" w:hAnsi="Courier New" w:cs="Courier New" w:eastAsia="Courier New"/>
          <w:sz w:val="31"/>
          <w:szCs w:val="31"/>
          <w:spacing w:val="44"/>
          <w:w w:val="77"/>
          <w:position w:val="2"/>
        </w:rPr>
        <w:t>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8"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2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8"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2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09" w:lineRule="exact"/>
        <w:ind w:left="76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97" w:lineRule="exact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50"/>
          <w:szCs w:val="50"/>
          <w:spacing w:val="-31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9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3"/>
          <w:w w:val="77"/>
          <w:position w:val="-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8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6"/>
          <w:w w:val="77"/>
          <w:position w:val="-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8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250" w:lineRule="exact"/>
        <w:ind w:left="5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72"/>
          <w:position w:val="2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5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7"/>
          <w:w w:val="77"/>
          <w:position w:val="-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4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4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253" w:lineRule="exact"/>
        <w:ind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72"/>
          <w:position w:val="2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59671pt;margin-top:8.995702pt;width:5.41975pt;height:17.5pt;mso-position-horizontal-relative:page;mso-position-vertical-relative:paragraph;z-index:-16595" type="#_x0000_t202" filled="f" stroked="f">
            <v:textbox inset="0,0,0,0">
              <w:txbxContent>
                <w:p>
                  <w:pPr>
                    <w:spacing w:before="0" w:after="0" w:line="350" w:lineRule="exact"/>
                    <w:ind w:right="-93"/>
                    <w:jc w:val="left"/>
                    <w:rPr>
                      <w:rFonts w:ascii="Arial" w:hAnsi="Arial" w:cs="Arial" w:eastAsia="Arial"/>
                      <w:sz w:val="35"/>
                      <w:szCs w:val="35"/>
                    </w:rPr>
                  </w:pPr>
                  <w:rPr/>
                  <w:r>
                    <w:rPr>
                      <w:rFonts w:ascii="Arial" w:hAnsi="Arial" w:cs="Arial" w:eastAsia="Arial"/>
                      <w:sz w:val="35"/>
                      <w:szCs w:val="35"/>
                      <w:spacing w:val="0"/>
                      <w:w w:val="162"/>
                    </w:rPr>
                    <w:t>'</w:t>
                  </w:r>
                  <w:r>
                    <w:rPr>
                      <w:rFonts w:ascii="Arial" w:hAnsi="Arial" w:cs="Arial" w:eastAsia="Arial"/>
                      <w:sz w:val="35"/>
                      <w:szCs w:val="3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12"/>
          <w:w w:val="78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31"/>
          <w:w w:val="78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0"/>
        </w:rPr>
        <w:t>toes);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220"/>
          <w:cols w:num="2" w:equalWidth="0">
            <w:col w:w="3471" w:space="2540"/>
            <w:col w:w="3769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75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p311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21" w:lineRule="exact"/>
        <w:ind w:left="75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2" w:after="0" w:line="240" w:lineRule="auto"/>
        <w:ind w:left="75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76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54"/>
        </w:rPr>
        <w:t>1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33" w:after="0" w:line="240" w:lineRule="auto"/>
        <w:ind w:left="767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47"/>
        </w:rPr>
        <w:t>1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25" w:after="0" w:line="240" w:lineRule="auto"/>
        <w:ind w:left="748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20"/>
        </w:rPr>
        <w:t>8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28" w:after="0" w:line="240" w:lineRule="auto"/>
        <w:ind w:left="767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22"/>
        </w:rPr>
        <w:t>-8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19" w:after="0" w:line="240" w:lineRule="auto"/>
        <w:ind w:left="76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69.318398pt;margin-top:71.711578pt;width:327.058962pt;height:.1pt;mso-position-horizontal-relative:page;mso-position-vertical-relative:paragraph;z-index:-16596" coordorigin="1386,1434" coordsize="6541,2">
            <v:shape style="position:absolute;left:1386;top:1434;width:6541;height:2" coordorigin="1386,1434" coordsize="6541,0" path="m1386,1434l7928,1434e" filled="f" stroked="t" strokeweight=".47641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30"/>
        </w:rPr>
        <w:t>-1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220"/>
        </w:sectPr>
      </w:pPr>
      <w:rPr/>
    </w:p>
    <w:p>
      <w:pPr>
        <w:spacing w:before="32" w:after="0" w:line="240" w:lineRule="auto"/>
        <w:ind w:left="153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68pt;margin-top:-4.216917pt;width:474.48pt;height:.1pt;mso-position-horizontal-relative:page;mso-position-vertical-relative:paragraph;z-index:-16594" coordorigin="1234,-84" coordsize="9490,2">
            <v:shape style="position:absolute;left:1234;top:-84;width:9490;height:2" coordorigin="1234,-84" coordsize="9490,0" path="m1234,-84l10723,-8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68pt;margin-top:49.53764pt;width:474.72pt;height:.1pt;mso-position-horizontal-relative:page;mso-position-vertical-relative:paragraph;z-index:-16593" coordorigin="1234,991" coordsize="9494,2">
            <v:shape style="position:absolute;left:1234;top:991;width:9494;height:2" coordorigin="1234,991" coordsize="9494,0" path="m1234,991l10728,991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200001pt;margin-top:749.804077pt;width:364.08pt;height:.1pt;mso-position-horizontal-relative:page;mso-position-vertical-relative:page;z-index:-16592" coordorigin="1224,14996" coordsize="7282,2">
            <v:shape style="position:absolute;left:1224;top:14996;width:7282;height:2" coordorigin="1224,14996" coordsize="7282,0" path="m1224,14996l8506,1499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Assignmen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Operators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4.000015" w:type="dxa"/>
      </w:tblPr>
      <w:tblGrid/>
      <w:tr>
        <w:trPr>
          <w:trHeight w:val="590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2"/>
              </w:rPr>
              <w:t>Op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303" w:right="1235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7"/>
              </w:rPr>
              <w:t>Use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14" w:right="-20"/>
              <w:jc w:val="left"/>
              <w:tabs>
                <w:tab w:pos="230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>Effect</w:t>
            </w:r>
            <w:r>
              <w:rPr>
                <w:rFonts w:ascii="Arial" w:hAnsi="Arial" w:cs="Arial" w:eastAsia="Arial"/>
                <w:sz w:val="28"/>
                <w:szCs w:val="28"/>
                <w:spacing w:val="-42"/>
                <w:w w:val="100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1"/>
                <w:position w:val="10"/>
              </w:rPr>
              <w:t>'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982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7" w:after="0" w:line="240" w:lineRule="auto"/>
              <w:ind w:left="209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37"/>
              </w:rPr>
              <w:t>+=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7" w:after="0" w:line="297" w:lineRule="exact"/>
              <w:ind w:left="1050" w:right="998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36"/>
                <w:position w:val="-6"/>
              </w:rPr>
              <w:t>a+=b·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7" w:lineRule="exact"/>
              <w:ind w:left="1970" w:right="999"/>
              <w:jc w:val="center"/>
              <w:rPr>
                <w:rFonts w:ascii="Arial" w:hAnsi="Arial" w:cs="Arial" w:eastAsia="Arial"/>
                <w:sz w:val="35"/>
                <w:szCs w:val="35"/>
              </w:rPr>
            </w:pPr>
            <w:rPr/>
            <w:r>
              <w:rPr>
                <w:rFonts w:ascii="Arial" w:hAnsi="Arial" w:cs="Arial" w:eastAsia="Arial"/>
                <w:sz w:val="35"/>
                <w:szCs w:val="35"/>
                <w:spacing w:val="0"/>
                <w:w w:val="136"/>
                <w:position w:val="2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7" w:after="0" w:line="240" w:lineRule="auto"/>
              <w:ind w:left="998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31"/>
              </w:rPr>
              <w:t>a=a+b;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74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0" w:after="0" w:line="547" w:lineRule="exact"/>
              <w:ind w:left="166" w:right="-20"/>
              <w:jc w:val="left"/>
              <w:rPr>
                <w:rFonts w:ascii="Times New Roman" w:hAnsi="Times New Roman" w:cs="Times New Roman" w:eastAsia="Times New Roman"/>
                <w:sz w:val="53"/>
                <w:szCs w:val="53"/>
              </w:rPr>
            </w:pPr>
            <w:rPr/>
            <w:r>
              <w:rPr>
                <w:rFonts w:ascii="Times New Roman" w:hAnsi="Times New Roman" w:cs="Times New Roman" w:eastAsia="Times New Roman"/>
                <w:sz w:val="53"/>
                <w:szCs w:val="53"/>
                <w:spacing w:val="0"/>
                <w:w w:val="105"/>
                <w:position w:val="1"/>
              </w:rPr>
              <w:t>--</w:t>
            </w:r>
            <w:r>
              <w:rPr>
                <w:rFonts w:ascii="Times New Roman" w:hAnsi="Times New Roman" w:cs="Times New Roman" w:eastAsia="Times New Roman"/>
                <w:sz w:val="53"/>
                <w:szCs w:val="53"/>
                <w:spacing w:val="0"/>
                <w:w w:val="100"/>
                <w:position w:val="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5" w:after="0" w:line="297" w:lineRule="exact"/>
              <w:ind w:left="1156" w:right="110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0"/>
                <w:position w:val="-6"/>
              </w:rPr>
              <w:t>a-=b·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7" w:lineRule="exact"/>
              <w:ind w:left="1879" w:right="1100"/>
              <w:jc w:val="center"/>
              <w:rPr>
                <w:rFonts w:ascii="Arial" w:hAnsi="Arial" w:cs="Arial" w:eastAsia="Arial"/>
                <w:sz w:val="35"/>
                <w:szCs w:val="35"/>
              </w:rPr>
            </w:pPr>
            <w:rPr/>
            <w:r>
              <w:rPr>
                <w:rFonts w:ascii="Arial" w:hAnsi="Arial" w:cs="Arial" w:eastAsia="Arial"/>
                <w:sz w:val="35"/>
                <w:szCs w:val="35"/>
                <w:spacing w:val="0"/>
                <w:w w:val="122"/>
                <w:position w:val="2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0" w:after="0" w:line="240" w:lineRule="auto"/>
              <w:ind w:left="1044" w:right="998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8"/>
              </w:rPr>
              <w:t>a=a-b;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72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37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47"/>
              </w:rPr>
              <w:t>*-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75" w:after="0" w:line="240" w:lineRule="auto"/>
              <w:ind w:left="1146" w:right="1095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88"/>
              </w:rPr>
              <w:t>a*-: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88"/>
              </w:rPr>
              <w:t>-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-12"/>
                <w:w w:val="88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91"/>
              </w:rPr>
              <w:t>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71" w:after="0" w:line="292" w:lineRule="exact"/>
              <w:ind w:left="1048" w:right="100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4"/>
                <w:position w:val="-6"/>
              </w:rPr>
              <w:t>a=a*b·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2" w:lineRule="exact"/>
              <w:ind w:left="2006" w:right="-20"/>
              <w:jc w:val="left"/>
              <w:tabs>
                <w:tab w:pos="264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35"/>
                <w:szCs w:val="35"/>
                <w:spacing w:val="0"/>
                <w:w w:val="79"/>
                <w:position w:val="2"/>
              </w:rPr>
              <w:t>''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2"/>
              </w:rPr>
              <w:tab/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2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79"/>
                <w:position w:val="7"/>
              </w:rPr>
              <w:t>'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974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2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3"/>
              </w:rPr>
              <w:t>/=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78" w:after="0" w:line="300" w:lineRule="exact"/>
              <w:ind w:left="1156" w:right="1096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4"/>
                <w:position w:val="-6"/>
              </w:rPr>
              <w:t>a/=b·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9" w:lineRule="exact"/>
              <w:ind w:left="1879" w:right="1100"/>
              <w:jc w:val="center"/>
              <w:rPr>
                <w:rFonts w:ascii="Arial" w:hAnsi="Arial" w:cs="Arial" w:eastAsia="Arial"/>
                <w:sz w:val="35"/>
                <w:szCs w:val="35"/>
              </w:rPr>
            </w:pPr>
            <w:rPr/>
            <w:r>
              <w:rPr>
                <w:rFonts w:ascii="Arial" w:hAnsi="Arial" w:cs="Arial" w:eastAsia="Arial"/>
                <w:sz w:val="35"/>
                <w:szCs w:val="35"/>
                <w:spacing w:val="0"/>
                <w:w w:val="122"/>
                <w:position w:val="2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78" w:after="0" w:line="240" w:lineRule="auto"/>
              <w:ind w:left="1064" w:right="1005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1"/>
              </w:rPr>
              <w:t>a=a/b;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72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1" w:after="0" w:line="240" w:lineRule="auto"/>
              <w:ind w:left="185" w:right="-2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-72"/>
                <w:w w:val="154"/>
                <w:position w:val="2"/>
              </w:rPr>
              <w:t>%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27"/>
                <w:w w:val="148"/>
                <w:position w:val="0"/>
              </w:rPr>
              <w:t>o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48"/>
                <w:position w:val="0"/>
              </w:rPr>
              <w:t>-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3" w:after="0" w:line="300" w:lineRule="exact"/>
              <w:ind w:left="1050" w:right="1007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w w:val="110"/>
                <w:position w:val="-6"/>
              </w:rPr>
              <w:t>a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-50"/>
                <w:w w:val="100"/>
                <w:position w:val="-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34"/>
                <w:w w:val="140"/>
                <w:position w:val="5"/>
              </w:rPr>
              <w:t>0</w:t>
            </w:r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85"/>
                <w:position w:val="-6"/>
              </w:rPr>
              <w:t>/</w:t>
            </w:r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0"/>
                <w:w w:val="86"/>
                <w:position w:val="-6"/>
              </w:rPr>
              <w:t>o</w:t>
            </w:r>
            <w:r>
              <w:rPr>
                <w:rFonts w:ascii="Times New Roman" w:hAnsi="Times New Roman" w:cs="Times New Roman" w:eastAsia="Times New Roman"/>
                <w:sz w:val="30"/>
                <w:szCs w:val="30"/>
                <w:spacing w:val="-12"/>
                <w:w w:val="100"/>
                <w:position w:val="-6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9"/>
                <w:position w:val="-6"/>
              </w:rPr>
              <w:t>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9" w:lineRule="exact"/>
              <w:ind w:left="2026" w:right="-20"/>
              <w:jc w:val="left"/>
              <w:rPr>
                <w:rFonts w:ascii="Arial" w:hAnsi="Arial" w:cs="Arial" w:eastAsia="Arial"/>
                <w:sz w:val="35"/>
                <w:szCs w:val="35"/>
              </w:rPr>
            </w:pPr>
            <w:rPr/>
            <w:r>
              <w:rPr>
                <w:rFonts w:ascii="Arial" w:hAnsi="Arial" w:cs="Arial" w:eastAsia="Arial"/>
                <w:sz w:val="35"/>
                <w:szCs w:val="35"/>
                <w:spacing w:val="0"/>
                <w:w w:val="136"/>
                <w:position w:val="2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78" w:after="0" w:line="254" w:lineRule="exact"/>
              <w:ind w:left="998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w w:val="133"/>
                <w:position w:val="-10"/>
              </w:rPr>
              <w:t>a=a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-53"/>
                <w:w w:val="100"/>
                <w:position w:val="-1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37"/>
                <w:w w:val="140"/>
                <w:position w:val="1"/>
              </w:rPr>
              <w:t>0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97"/>
                <w:position w:val="-10"/>
              </w:rPr>
              <w:t>/ob·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44" w:lineRule="exact"/>
              <w:ind w:left="1349" w:right="-20"/>
              <w:jc w:val="left"/>
              <w:tabs>
                <w:tab w:pos="2100" w:val="left"/>
                <w:tab w:pos="2640" w:val="left"/>
              </w:tabs>
              <w:rPr>
                <w:rFonts w:ascii="Arial" w:hAnsi="Arial" w:cs="Arial" w:eastAsia="Arial"/>
                <w:sz w:val="7"/>
                <w:szCs w:val="7"/>
              </w:rPr>
            </w:pPr>
            <w:rPr/>
            <w:r>
              <w:rPr>
                <w:rFonts w:ascii="Arial" w:hAnsi="Arial" w:cs="Arial" w:eastAsia="Arial"/>
                <w:sz w:val="5"/>
                <w:szCs w:val="5"/>
                <w:spacing w:val="0"/>
                <w:w w:val="286"/>
                <w:position w:val="3"/>
              </w:rPr>
              <w:t>'</w:t>
            </w:r>
            <w:r>
              <w:rPr>
                <w:rFonts w:ascii="Arial" w:hAnsi="Arial" w:cs="Arial" w:eastAsia="Arial"/>
                <w:sz w:val="5"/>
                <w:szCs w:val="5"/>
                <w:spacing w:val="39"/>
                <w:w w:val="286"/>
                <w:position w:val="3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3"/>
              </w:rPr>
              <w:t>'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3"/>
              </w:rPr>
              <w:tab/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3"/>
              </w:rPr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36"/>
                <w:position w:val="3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3"/>
              </w:rPr>
              <w:tab/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3"/>
              </w:rPr>
            </w:r>
            <w:r>
              <w:rPr>
                <w:rFonts w:ascii="Arial" w:hAnsi="Arial" w:cs="Arial" w:eastAsia="Arial"/>
                <w:sz w:val="7"/>
                <w:szCs w:val="7"/>
                <w:spacing w:val="0"/>
                <w:w w:val="234"/>
                <w:position w:val="0"/>
              </w:rPr>
              <w:t>l</w:t>
            </w:r>
            <w:r>
              <w:rPr>
                <w:rFonts w:ascii="Arial" w:hAnsi="Arial" w:cs="Arial" w:eastAsia="Arial"/>
                <w:sz w:val="7"/>
                <w:szCs w:val="7"/>
                <w:spacing w:val="0"/>
                <w:w w:val="100"/>
                <w:position w:val="0"/>
              </w:rPr>
            </w:r>
          </w:p>
        </w:tc>
      </w:tr>
      <w:tr>
        <w:trPr>
          <w:trHeight w:val="982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0" w:after="0" w:line="240" w:lineRule="auto"/>
              <w:ind w:left="209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46"/>
              </w:rPr>
              <w:t>&gt;&gt;=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5" w:after="0" w:line="294" w:lineRule="exact"/>
              <w:ind w:right="889"/>
              <w:jc w:val="righ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42"/>
                <w:position w:val="-6"/>
              </w:rPr>
              <w:t>a&gt;&gt;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-28"/>
                <w:w w:val="142"/>
                <w:position w:val="-6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8"/>
                <w:position w:val="-6"/>
              </w:rPr>
              <w:t>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304" w:lineRule="exact"/>
              <w:ind w:right="892"/>
              <w:jc w:val="right"/>
              <w:rPr>
                <w:rFonts w:ascii="Arial" w:hAnsi="Arial" w:cs="Arial" w:eastAsia="Arial"/>
                <w:sz w:val="37"/>
                <w:szCs w:val="37"/>
              </w:rPr>
            </w:pPr>
            <w:rPr/>
            <w:r>
              <w:rPr>
                <w:rFonts w:ascii="Arial" w:hAnsi="Arial" w:cs="Arial" w:eastAsia="Arial"/>
                <w:sz w:val="37"/>
                <w:szCs w:val="37"/>
                <w:spacing w:val="0"/>
                <w:w w:val="129"/>
                <w:position w:val="2"/>
              </w:rPr>
              <w:t>'</w:t>
            </w:r>
            <w:r>
              <w:rPr>
                <w:rFonts w:ascii="Arial" w:hAnsi="Arial" w:cs="Arial" w:eastAsia="Arial"/>
                <w:sz w:val="37"/>
                <w:szCs w:val="37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0" w:after="0" w:line="240" w:lineRule="auto"/>
              <w:ind w:left="869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6"/>
              </w:rPr>
              <w:t>a=a&gt;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46"/>
                <w:w w:val="126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6"/>
              </w:rPr>
              <w:t>&gt;b;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82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2" w:after="0" w:line="240" w:lineRule="auto"/>
              <w:ind w:left="214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45"/>
              </w:rPr>
              <w:t>&lt;&lt;=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7" w:after="0" w:line="297" w:lineRule="exact"/>
              <w:ind w:left="960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30"/>
                <w:position w:val="-6"/>
              </w:rPr>
              <w:t>a&lt;&lt;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43"/>
                <w:w w:val="130"/>
                <w:position w:val="-6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30"/>
                <w:position w:val="-6"/>
              </w:rPr>
              <w:t>=b·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287" w:lineRule="exact"/>
              <w:ind w:left="1430" w:right="-20"/>
              <w:jc w:val="left"/>
              <w:tabs>
                <w:tab w:pos="2160" w:val="left"/>
              </w:tabs>
              <w:rPr>
                <w:rFonts w:ascii="Arial" w:hAnsi="Arial" w:cs="Arial" w:eastAsia="Arial"/>
                <w:sz w:val="35"/>
                <w:szCs w:val="35"/>
              </w:rPr>
            </w:pPr>
            <w:rPr/>
            <w:r>
              <w:rPr>
                <w:rFonts w:ascii="Arial" w:hAnsi="Arial" w:cs="Arial" w:eastAsia="Arial"/>
                <w:sz w:val="6"/>
                <w:szCs w:val="6"/>
                <w:spacing w:val="-20"/>
                <w:position w:val="7"/>
              </w:rPr>
              <w:t>(</w:t>
            </w:r>
            <w:r>
              <w:rPr>
                <w:rFonts w:ascii="Arial" w:hAnsi="Arial" w:cs="Arial" w:eastAsia="Arial"/>
                <w:sz w:val="17"/>
                <w:szCs w:val="17"/>
                <w:spacing w:val="-19"/>
                <w:w w:val="73"/>
                <w:position w:val="2"/>
              </w:rPr>
              <w:t>,</w:t>
            </w:r>
            <w:r>
              <w:rPr>
                <w:rFonts w:ascii="Arial" w:hAnsi="Arial" w:cs="Arial" w:eastAsia="Arial"/>
                <w:sz w:val="6"/>
                <w:szCs w:val="6"/>
                <w:spacing w:val="-20"/>
                <w:w w:val="99"/>
                <w:position w:val="7"/>
              </w:rPr>
              <w:t>&gt;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73"/>
                <w:position w:val="2"/>
              </w:rPr>
              <w:t>,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2"/>
              </w:rPr>
              <w:tab/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2"/>
              </w:rPr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36"/>
                <w:position w:val="2"/>
              </w:rPr>
              <w:t>'</w:t>
            </w:r>
            <w:r>
              <w:rPr>
                <w:rFonts w:ascii="Arial" w:hAnsi="Arial" w:cs="Arial" w:eastAsia="Arial"/>
                <w:sz w:val="35"/>
                <w:szCs w:val="35"/>
                <w:spacing w:val="0"/>
                <w:w w:val="100"/>
                <w:position w:val="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3" w:after="0" w:line="240" w:lineRule="auto"/>
              <w:ind w:left="869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6"/>
              </w:rPr>
              <w:t>a=a&lt;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47"/>
                <w:w w:val="126"/>
              </w:rPr>
              <w:t> 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6"/>
              </w:rPr>
              <w:t>&lt;b;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  <w:p>
            <w:pPr>
              <w:spacing w:before="5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907" w:right="-2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Pr/>
            <w:r>
              <w:rPr>
                <w:rFonts w:ascii="Times New Roman" w:hAnsi="Times New Roman" w:cs="Times New Roman" w:eastAsia="Times New Roman"/>
                <w:sz w:val="9"/>
                <w:szCs w:val="9"/>
                <w:spacing w:val="0"/>
                <w:w w:val="54"/>
              </w:rPr>
              <w:t>'</w:t>
            </w:r>
            <w:r>
              <w:rPr>
                <w:rFonts w:ascii="Times New Roman" w:hAnsi="Times New Roman" w:cs="Times New Roman" w:eastAsia="Times New Roman"/>
                <w:sz w:val="9"/>
                <w:szCs w:val="9"/>
                <w:spacing w:val="0"/>
                <w:w w:val="100"/>
              </w:rPr>
            </w:r>
          </w:p>
        </w:tc>
      </w:tr>
      <w:tr>
        <w:trPr>
          <w:trHeight w:val="984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3"/>
              </w:rPr>
              <w:t>&amp;=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90" w:after="0" w:line="240" w:lineRule="auto"/>
              <w:ind w:left="1103" w:right="105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0"/>
              </w:rPr>
              <w:t>a&amp;=b;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0" w:after="0" w:line="240" w:lineRule="auto"/>
              <w:ind w:left="1056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2"/>
              </w:rPr>
              <w:t>a=a&amp;b;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74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2"/>
              </w:rPr>
              <w:t>I=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95" w:after="0" w:line="240" w:lineRule="auto"/>
              <w:ind w:left="1161" w:right="1100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1"/>
              </w:rPr>
              <w:t>al=b;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5" w:after="0" w:line="240" w:lineRule="auto"/>
              <w:ind w:left="1062" w:right="1004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21"/>
              </w:rPr>
              <w:t>a=alb;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979" w:hRule="exact"/>
        </w:trPr>
        <w:tc>
          <w:tcPr>
            <w:tcW w:w="175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7.68" w:space="0" w:color="000000"/>
            </w:tcBorders>
          </w:tcPr>
          <w:p>
            <w:pPr>
              <w:spacing w:before="95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0"/>
              </w:rPr>
              <w:t>A=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94" w:type="dxa"/>
            <w:tcBorders>
              <w:top w:val="single" w:sz="7.68" w:space="0" w:color="000000"/>
              <w:bottom w:val="single" w:sz="7.68" w:space="0" w:color="000000"/>
              <w:left w:val="single" w:sz="7.68" w:space="0" w:color="000000"/>
              <w:right w:val="single" w:sz="9.6" w:space="0" w:color="000000"/>
            </w:tcBorders>
          </w:tcPr>
          <w:p>
            <w:pPr>
              <w:spacing w:before="85" w:after="0" w:line="240" w:lineRule="auto"/>
              <w:ind w:left="1089" w:right="1038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6"/>
              </w:rPr>
              <w:t>aA=b;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3178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7.68" w:space="0" w:color="000000"/>
            </w:tcBorders>
          </w:tcPr>
          <w:p>
            <w:pPr>
              <w:spacing w:before="80" w:after="0" w:line="240" w:lineRule="auto"/>
              <w:ind w:left="1032" w:right="-2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Pr/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17"/>
              </w:rPr>
              <w:t>a=aAb;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612" w:header="0" w:top="1200" w:bottom="800" w:left="1120" w:right="1220"/>
          <w:footerReference w:type="default" r:id="rId88"/>
          <w:pgSz w:w="12120" w:h="15800"/>
        </w:sectPr>
      </w:pPr>
      <w:rPr/>
    </w:p>
    <w:p>
      <w:pPr>
        <w:spacing w:before="28" w:after="0" w:line="240" w:lineRule="auto"/>
        <w:ind w:left="329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0.795578pt;margin-top:-4.339187pt;width:469.198895pt;height:.1pt;mso-position-horizontal-relative:page;mso-position-vertical-relative:paragraph;z-index:-16591" coordorigin="1416,-87" coordsize="9384,2">
            <v:shape style="position:absolute;left:1416;top:-87;width:9384;height:2" coordorigin="1416,-87" coordsize="9384,0" path="m1416,-87l10800,-87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70.795578pt;margin-top:49.329292pt;width:468.723757pt;height:.1pt;mso-position-horizontal-relative:page;mso-position-vertical-relative:paragraph;z-index:-16590" coordorigin="1416,987" coordsize="9374,2">
            <v:shape style="position:absolute;left:1416;top:987;width:9374;height:2" coordorigin="1416,987" coordsize="9374,0" path="m1416,987l10790,987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W.D.T.P.</w:t>
      </w:r>
      <w:r>
        <w:rPr>
          <w:rFonts w:ascii="Arial" w:hAnsi="Arial" w:cs="Arial" w:eastAsia="Arial"/>
          <w:sz w:val="61"/>
          <w:szCs w:val="61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7"/>
          <w:b/>
          <w:bCs/>
        </w:rPr>
        <w:t>#3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6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6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9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more</w:t>
      </w:r>
      <w:r>
        <w:rPr>
          <w:rFonts w:ascii="Courier New" w:hAnsi="Courier New" w:cs="Courier New" w:eastAsia="Courier New"/>
          <w:sz w:val="31"/>
          <w:szCs w:val="31"/>
          <w:spacing w:val="-6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operators</w:t>
      </w:r>
      <w:r>
        <w:rPr>
          <w:rFonts w:ascii="Courier New" w:hAnsi="Courier New" w:cs="Courier New" w:eastAsia="Courier New"/>
          <w:sz w:val="31"/>
          <w:szCs w:val="31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main()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99" w:lineRule="exact"/>
        <w:ind w:left="77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7" w:after="0" w:line="240" w:lineRule="auto"/>
        <w:ind w:left="1184" w:right="-20"/>
        <w:jc w:val="left"/>
        <w:tabs>
          <w:tab w:pos="28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static</w:t>
      </w:r>
      <w:r>
        <w:rPr>
          <w:rFonts w:ascii="Courier New" w:hAnsi="Courier New" w:cs="Courier New" w:eastAsia="Courier New"/>
          <w:sz w:val="31"/>
          <w:szCs w:val="31"/>
          <w:spacing w:val="14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it,</w:t>
      </w:r>
      <w:r>
        <w:rPr>
          <w:rFonts w:ascii="Courier New" w:hAnsi="Courier New" w:cs="Courier New" w:eastAsia="Courier New"/>
          <w:sz w:val="31"/>
          <w:szCs w:val="31"/>
          <w:spacing w:val="-9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cu</w:t>
      </w:r>
      <w:r>
        <w:rPr>
          <w:rFonts w:ascii="Courier New" w:hAnsi="Courier New" w:cs="Courier New" w:eastAsia="Courier New"/>
          <w:sz w:val="31"/>
          <w:szCs w:val="31"/>
          <w:spacing w:val="18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8,</w:t>
      </w:r>
      <w:r>
        <w:rPr>
          <w:rFonts w:ascii="Courier New" w:hAnsi="Courier New" w:cs="Courier New" w:eastAsia="Courier New"/>
          <w:sz w:val="31"/>
          <w:szCs w:val="31"/>
          <w:spacing w:val="28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fe</w:t>
      </w:r>
      <w:r>
        <w:rPr>
          <w:rFonts w:ascii="Courier New" w:hAnsi="Courier New" w:cs="Courier New" w:eastAsia="Courier New"/>
          <w:sz w:val="31"/>
          <w:szCs w:val="31"/>
          <w:spacing w:val="5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8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5,</w:t>
      </w:r>
      <w:r>
        <w:rPr>
          <w:rFonts w:ascii="Courier New" w:hAnsi="Courier New" w:cs="Courier New" w:eastAsia="Courier New"/>
          <w:sz w:val="31"/>
          <w:szCs w:val="31"/>
          <w:spacing w:val="29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pb</w:t>
      </w:r>
      <w:r>
        <w:rPr>
          <w:rFonts w:ascii="Courier New" w:hAnsi="Courier New" w:cs="Courier New" w:eastAsia="Courier New"/>
          <w:sz w:val="31"/>
          <w:szCs w:val="31"/>
          <w:spacing w:val="7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=</w:t>
      </w:r>
      <w:r>
        <w:rPr>
          <w:rFonts w:ascii="Courier New" w:hAnsi="Courier New" w:cs="Courier New" w:eastAsia="Courier New"/>
          <w:sz w:val="31"/>
          <w:szCs w:val="31"/>
          <w:spacing w:val="-21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4;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92" w:lineRule="exact"/>
        <w:ind w:left="1180" w:right="-20"/>
        <w:jc w:val="left"/>
        <w:tabs>
          <w:tab w:pos="59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it</w:t>
      </w:r>
      <w:r>
        <w:rPr>
          <w:rFonts w:ascii="Courier New" w:hAnsi="Courier New" w:cs="Courier New" w:eastAsia="Courier New"/>
          <w:sz w:val="31"/>
          <w:szCs w:val="31"/>
          <w:spacing w:val="-11"/>
          <w:w w:val="7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cu</w:t>
      </w:r>
      <w:r>
        <w:rPr>
          <w:rFonts w:ascii="Courier New" w:hAnsi="Courier New" w:cs="Courier New" w:eastAsia="Courier New"/>
          <w:sz w:val="31"/>
          <w:szCs w:val="31"/>
          <w:spacing w:val="-12"/>
          <w:w w:val="77"/>
          <w:position w:val="1"/>
        </w:rPr>
        <w:t> </w:t>
      </w:r>
      <w:r>
        <w:rPr>
          <w:rFonts w:ascii="Courier New" w:hAnsi="Courier New" w:cs="Courier New" w:eastAsia="Courier New"/>
          <w:sz w:val="29"/>
          <w:szCs w:val="29"/>
          <w:spacing w:val="0"/>
          <w:w w:val="100"/>
          <w:position w:val="1"/>
        </w:rPr>
        <w:t>%</w:t>
      </w:r>
      <w:r>
        <w:rPr>
          <w:rFonts w:ascii="Courier New" w:hAnsi="Courier New" w:cs="Courier New" w:eastAsia="Courier New"/>
          <w:sz w:val="29"/>
          <w:szCs w:val="29"/>
          <w:spacing w:val="-6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fe</w:t>
      </w:r>
      <w:r>
        <w:rPr>
          <w:rFonts w:ascii="Courier New" w:hAnsi="Courier New" w:cs="Courier New" w:eastAsia="Courier New"/>
          <w:sz w:val="31"/>
          <w:szCs w:val="31"/>
          <w:spacing w:val="-8"/>
          <w:w w:val="78"/>
          <w:position w:val="1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32"/>
          <w:i/>
          <w:position w:val="1"/>
        </w:rPr>
        <w:t>I</w:t>
      </w:r>
      <w:r>
        <w:rPr>
          <w:rFonts w:ascii="Arial" w:hAnsi="Arial" w:cs="Arial" w:eastAsia="Arial"/>
          <w:sz w:val="32"/>
          <w:szCs w:val="32"/>
          <w:spacing w:val="48"/>
          <w:w w:val="132"/>
          <w:i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1"/>
        </w:rPr>
        <w:t>pb</w:t>
      </w:r>
      <w:r>
        <w:rPr>
          <w:rFonts w:ascii="Courier New" w:hAnsi="Courier New" w:cs="Courier New" w:eastAsia="Courier New"/>
          <w:sz w:val="31"/>
          <w:szCs w:val="31"/>
          <w:spacing w:val="-3"/>
          <w:w w:val="75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it);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612" w:header="0" w:top="1360" w:bottom="800" w:left="1120" w:right="1200"/>
          <w:footerReference w:type="default" r:id="rId89"/>
          <w:pgSz w:w="12040" w:h="15800"/>
        </w:sectPr>
      </w:pPr>
      <w:rPr/>
    </w:p>
    <w:p>
      <w:pPr>
        <w:spacing w:before="29" w:after="0" w:line="310" w:lineRule="exact"/>
        <w:ind w:left="1180" w:right="-86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1"/>
        </w:rPr>
        <w:t>it</w:t>
      </w:r>
      <w:r>
        <w:rPr>
          <w:rFonts w:ascii="Courier New" w:hAnsi="Courier New" w:cs="Courier New" w:eastAsia="Courier New"/>
          <w:sz w:val="31"/>
          <w:szCs w:val="31"/>
          <w:spacing w:val="-25"/>
          <w:w w:val="78"/>
          <w:position w:val="-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1"/>
        </w:rPr>
        <w:t>+=</w:t>
      </w:r>
      <w:r>
        <w:rPr>
          <w:rFonts w:ascii="Courier New" w:hAnsi="Courier New" w:cs="Courier New" w:eastAsia="Courier New"/>
          <w:sz w:val="31"/>
          <w:szCs w:val="31"/>
          <w:spacing w:val="8"/>
          <w:w w:val="78"/>
          <w:position w:val="-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1"/>
        </w:rPr>
        <w:t>pb</w:t>
      </w:r>
      <w:r>
        <w:rPr>
          <w:rFonts w:ascii="Courier New" w:hAnsi="Courier New" w:cs="Courier New" w:eastAsia="Courier New"/>
          <w:sz w:val="31"/>
          <w:szCs w:val="31"/>
          <w:spacing w:val="-31"/>
          <w:w w:val="78"/>
          <w:position w:val="-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-1"/>
        </w:rPr>
        <w:t>+</w:t>
      </w:r>
      <w:r>
        <w:rPr>
          <w:rFonts w:ascii="Courier New" w:hAnsi="Courier New" w:cs="Courier New" w:eastAsia="Courier New"/>
          <w:sz w:val="31"/>
          <w:szCs w:val="31"/>
          <w:spacing w:val="-4"/>
          <w:w w:val="78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-1"/>
        </w:rPr>
        <w:t>2;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44" w:after="0" w:line="295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2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-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2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-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-2"/>
        </w:rPr>
        <w:t>it);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00"/>
          <w:cols w:num="2" w:equalWidth="0">
            <w:col w:w="3026" w:space="2920"/>
            <w:col w:w="3774"/>
          </w:cols>
        </w:sectPr>
      </w:pPr>
      <w:rPr/>
    </w:p>
    <w:p>
      <w:pPr>
        <w:spacing w:before="0" w:after="0" w:line="341" w:lineRule="exact"/>
        <w:ind w:right="-20"/>
        <w:jc w:val="righ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19"/>
          <w:szCs w:val="19"/>
          <w:spacing w:val="-102"/>
          <w:w w:val="133"/>
          <w:position w:val="-2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1"/>
          <w:position w:val="6"/>
        </w:rPr>
        <w:t>•</w:t>
      </w:r>
      <w:r>
        <w:rPr>
          <w:rFonts w:ascii="Arial" w:hAnsi="Arial" w:cs="Arial" w:eastAsia="Arial"/>
          <w:sz w:val="19"/>
          <w:szCs w:val="19"/>
          <w:spacing w:val="-11"/>
          <w:w w:val="100"/>
          <w:position w:val="6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65"/>
          <w:position w:val="6"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0"/>
        </w:rPr>
      </w:r>
    </w:p>
    <w:p>
      <w:pPr>
        <w:spacing w:before="33" w:after="0" w:line="240" w:lineRule="auto"/>
        <w:ind w:right="-86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spacing w:val="-95"/>
          <w:w w:val="80"/>
          <w:i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  <w:i/>
          <w:position w:val="8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-2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79"/>
          <w:i/>
          <w:position w:val="0"/>
        </w:rPr>
        <w:t>o=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79"/>
          <w:i/>
          <w:position w:val="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79"/>
          <w:i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0"/>
        </w:rPr>
        <w:t>cu++</w:t>
      </w:r>
      <w:r>
        <w:rPr>
          <w:rFonts w:ascii="Courier New" w:hAnsi="Courier New" w:cs="Courier New" w:eastAsia="Courier New"/>
          <w:sz w:val="31"/>
          <w:szCs w:val="31"/>
          <w:spacing w:val="-35"/>
          <w:w w:val="79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0"/>
        </w:rPr>
        <w:t>+</w:t>
      </w:r>
      <w:r>
        <w:rPr>
          <w:rFonts w:ascii="Courier New" w:hAnsi="Courier New" w:cs="Courier New" w:eastAsia="Courier New"/>
          <w:sz w:val="31"/>
          <w:szCs w:val="31"/>
          <w:spacing w:val="-6"/>
          <w:w w:val="79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0"/>
        </w:rPr>
        <w:t>--cu;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38" w:after="0" w:line="350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1"/>
        </w:rPr>
        <w:t>it</w:t>
      </w:r>
      <w:r>
        <w:rPr>
          <w:rFonts w:ascii="Courier New" w:hAnsi="Courier New" w:cs="Courier New" w:eastAsia="Courier New"/>
          <w:sz w:val="31"/>
          <w:szCs w:val="31"/>
          <w:spacing w:val="-150"/>
          <w:w w:val="79"/>
          <w:position w:val="1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1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00"/>
          <w:cols w:num="3" w:equalWidth="0">
            <w:col w:w="1428" w:space="151"/>
            <w:col w:w="2141" w:space="2226"/>
            <w:col w:w="3774"/>
          </w:cols>
        </w:sectPr>
      </w:pPr>
      <w:rPr/>
    </w:p>
    <w:p>
      <w:pPr>
        <w:spacing w:before="0" w:after="0" w:line="275" w:lineRule="exact"/>
        <w:ind w:left="117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-3"/>
        </w:rPr>
        <w:t>it</w:t>
      </w:r>
      <w:r>
        <w:rPr>
          <w:rFonts w:ascii="Courier New" w:hAnsi="Courier New" w:cs="Courier New" w:eastAsia="Courier New"/>
          <w:sz w:val="31"/>
          <w:szCs w:val="31"/>
          <w:spacing w:val="-10"/>
          <w:w w:val="76"/>
          <w:position w:val="-3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3"/>
        </w:rPr>
        <w:t>&gt;&gt;=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23"/>
          <w:szCs w:val="23"/>
          <w:spacing w:val="36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-3"/>
        </w:rPr>
        <w:t>fe</w:t>
      </w:r>
      <w:r>
        <w:rPr>
          <w:rFonts w:ascii="Courier New" w:hAnsi="Courier New" w:cs="Courier New" w:eastAsia="Courier New"/>
          <w:sz w:val="31"/>
          <w:szCs w:val="31"/>
          <w:spacing w:val="-34"/>
          <w:w w:val="80"/>
          <w:position w:val="-3"/>
        </w:rPr>
        <w:t> </w:t>
      </w:r>
      <w:r>
        <w:rPr>
          <w:rFonts w:ascii="Courier New" w:hAnsi="Courier New" w:cs="Courier New" w:eastAsia="Courier New"/>
          <w:sz w:val="29"/>
          <w:szCs w:val="29"/>
          <w:spacing w:val="0"/>
          <w:w w:val="100"/>
          <w:position w:val="-3"/>
        </w:rPr>
        <w:t>%</w:t>
      </w:r>
      <w:r>
        <w:rPr>
          <w:rFonts w:ascii="Courier New" w:hAnsi="Courier New" w:cs="Courier New" w:eastAsia="Courier New"/>
          <w:sz w:val="29"/>
          <w:szCs w:val="29"/>
          <w:spacing w:val="-53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-3"/>
        </w:rPr>
        <w:t>2;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406" w:lineRule="exact"/>
        <w:ind w:left="117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1"/>
        </w:rPr>
        <w:t>it</w:t>
      </w:r>
      <w:r>
        <w:rPr>
          <w:rFonts w:ascii="Courier New" w:hAnsi="Courier New" w:cs="Courier New" w:eastAsia="Courier New"/>
          <w:sz w:val="31"/>
          <w:szCs w:val="31"/>
          <w:spacing w:val="-20"/>
          <w:w w:val="76"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164"/>
          <w:position w:val="1"/>
        </w:rPr>
        <w:t>A=</w:t>
      </w:r>
      <w:r>
        <w:rPr>
          <w:rFonts w:ascii="Courier New" w:hAnsi="Courier New" w:cs="Courier New" w:eastAsia="Courier New"/>
          <w:sz w:val="14"/>
          <w:szCs w:val="14"/>
          <w:spacing w:val="14"/>
          <w:w w:val="164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-cu</w:t>
      </w:r>
      <w:r>
        <w:rPr>
          <w:rFonts w:ascii="Courier New" w:hAnsi="Courier New" w:cs="Courier New" w:eastAsia="Courier New"/>
          <w:sz w:val="31"/>
          <w:szCs w:val="31"/>
          <w:spacing w:val="28"/>
          <w:w w:val="78"/>
          <w:position w:val="1"/>
        </w:rPr>
        <w:t> </w:t>
      </w:r>
      <w:r>
        <w:rPr>
          <w:rFonts w:ascii="Arial" w:hAnsi="Arial" w:cs="Arial" w:eastAsia="Arial"/>
          <w:sz w:val="47"/>
          <w:szCs w:val="47"/>
          <w:spacing w:val="0"/>
          <w:w w:val="78"/>
          <w:position w:val="1"/>
        </w:rPr>
        <w:t>I</w:t>
      </w:r>
      <w:r>
        <w:rPr>
          <w:rFonts w:ascii="Arial" w:hAnsi="Arial" w:cs="Arial" w:eastAsia="Arial"/>
          <w:sz w:val="47"/>
          <w:szCs w:val="47"/>
          <w:spacing w:val="33"/>
          <w:w w:val="78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-pb;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1" w:lineRule="exact"/>
        <w:ind w:left="1170" w:right="-92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2"/>
        </w:rPr>
        <w:t>it/=</w:t>
      </w:r>
      <w:r>
        <w:rPr>
          <w:rFonts w:ascii="Courier New" w:hAnsi="Courier New" w:cs="Courier New" w:eastAsia="Courier New"/>
          <w:sz w:val="31"/>
          <w:szCs w:val="31"/>
          <w:spacing w:val="76"/>
          <w:w w:val="82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2"/>
        </w:rPr>
        <w:t>-(pb</w:t>
      </w:r>
      <w:r>
        <w:rPr>
          <w:rFonts w:ascii="Courier New" w:hAnsi="Courier New" w:cs="Courier New" w:eastAsia="Courier New"/>
          <w:sz w:val="31"/>
          <w:szCs w:val="31"/>
          <w:spacing w:val="-38"/>
          <w:w w:val="82"/>
          <w:position w:val="2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3"/>
          <w:szCs w:val="33"/>
          <w:spacing w:val="5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pb%</w:t>
      </w:r>
      <w:r>
        <w:rPr>
          <w:rFonts w:ascii="Courier New" w:hAnsi="Courier New" w:cs="Courier New" w:eastAsia="Courier New"/>
          <w:sz w:val="31"/>
          <w:szCs w:val="31"/>
          <w:spacing w:val="-5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cu</w:t>
      </w:r>
      <w:r>
        <w:rPr>
          <w:rFonts w:ascii="Courier New" w:hAnsi="Courier New" w:cs="Courier New" w:eastAsia="Courier New"/>
          <w:sz w:val="31"/>
          <w:szCs w:val="31"/>
          <w:spacing w:val="-31"/>
          <w:w w:val="81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+</w:t>
      </w:r>
      <w:r>
        <w:rPr>
          <w:rFonts w:ascii="Courier New" w:hAnsi="Courier New" w:cs="Courier New" w:eastAsia="Courier New"/>
          <w:sz w:val="31"/>
          <w:szCs w:val="31"/>
          <w:spacing w:val="-19"/>
          <w:w w:val="81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1);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7"/>
        </w:rPr>
        <w:t>exi</w:t>
      </w:r>
      <w:r>
        <w:rPr>
          <w:rFonts w:ascii="Courier New" w:hAnsi="Courier New" w:cs="Courier New" w:eastAsia="Courier New"/>
          <w:sz w:val="31"/>
          <w:szCs w:val="31"/>
          <w:spacing w:val="-51"/>
          <w:w w:val="77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(0);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92" w:lineRule="exact"/>
        <w:ind w:left="747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17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4" w:after="0" w:line="229" w:lineRule="auto"/>
        <w:ind w:right="861" w:firstLine="5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1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5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it);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5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it);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"%d\n",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0"/>
        </w:rPr>
        <w:t>it);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040" w:h="15800"/>
          <w:pgMar w:top="1060" w:bottom="280" w:left="1120" w:right="1200"/>
          <w:cols w:num="2" w:equalWidth="0">
            <w:col w:w="4843" w:space="1097"/>
            <w:col w:w="3780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67.23204pt;margin-top:752.312805pt;width:468.486188pt;height:.1pt;mso-position-horizontal-relative:page;mso-position-vertical-relative:page;z-index:-16589" coordorigin="1345,15046" coordsize="9370,2">
            <v:shape style="position:absolute;left:1345;top:15046;width:9370;height:2" coordorigin="1345,15046" coordsize="9370,0" path="m1345,15046l10714,15046e" filled="f" stroked="t" strokeweight=".712707pt" strokecolor="#000000">
              <v:path arrowok="t"/>
            </v:shape>
          </v:group>
          <w10:wrap type="none"/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72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p313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3" w:after="0" w:line="240" w:lineRule="auto"/>
        <w:ind w:left="733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23" w:after="0" w:line="240" w:lineRule="auto"/>
        <w:ind w:left="73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6" w:after="0" w:line="240" w:lineRule="auto"/>
        <w:ind w:left="73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1" w:after="0" w:line="240" w:lineRule="auto"/>
        <w:ind w:left="724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6" w:after="0" w:line="240" w:lineRule="auto"/>
        <w:ind w:left="74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-4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9" w:after="0" w:line="240" w:lineRule="auto"/>
        <w:ind w:left="73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2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00"/>
        </w:sectPr>
      </w:pPr>
      <w:rPr/>
    </w:p>
    <w:p>
      <w:pPr>
        <w:spacing w:before="30" w:after="0" w:line="240" w:lineRule="auto"/>
        <w:ind w:left="243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802856pt;margin-top:-3.994646pt;width:471.140817pt;height:.1pt;mso-position-horizontal-relative:page;mso-position-vertical-relative:paragraph;z-index:-16588" coordorigin="1256,-80" coordsize="9423,2">
            <v:shape style="position:absolute;left:1256;top:-80;width:9423;height:2" coordorigin="1256,-80" coordsize="9423,0" path="m1256,-80l10679,-8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802856pt;margin-top:49.733013pt;width:471.379611pt;height:.1pt;mso-position-horizontal-relative:page;mso-position-vertical-relative:paragraph;z-index:-16587" coordorigin="1256,995" coordsize="9428,2">
            <v:shape style="position:absolute;left:1256;top:995;width:9428;height:2" coordorigin="1256,995" coordsize="9428,0" path="m1256,995l10684,99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1.847679pt;margin-top:749.434998pt;width:471.8572pt;height:.1pt;mso-position-horizontal-relative:page;mso-position-vertical-relative:page;z-index:-16586" coordorigin="1237,14989" coordsize="9437,2">
            <v:shape style="position:absolute;left:1237;top:14989;width:9437;height:2" coordorigin="1237,14989" coordsize="9437,0" path="m1237,14989l10674,14989e" filled="f" stroked="t" strokeweight=".477588pt" strokecolor="#000000">
              <v:path arrowok="t"/>
            </v:shape>
          </v:group>
          <w10:wrap type="none"/>
        </w:pict>
      </w:r>
      <w:r>
        <w:rPr/>
        <w:pict>
          <v:group style="position:absolute;margin-left:76.652916pt;margin-top:782.581055pt;width:46.087266pt;height:.1pt;mso-position-horizontal-relative:page;mso-position-vertical-relative:page;z-index:-16585" coordorigin="1533,15652" coordsize="922,2">
            <v:shape style="position:absolute;left:1533;top:15652;width:922;height:2" coordorigin="1533,15652" coordsize="922,0" path="m1533,15652l2455,15652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sizeo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1"/>
          <w:szCs w:val="6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casts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2"/>
        </w:rPr>
        <w:t>sizeof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285" w:lineRule="auto"/>
        <w:ind w:left="1386" w:right="741" w:firstLine="5"/>
        <w:jc w:val="left"/>
        <w:tabs>
          <w:tab w:pos="2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Yield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bytes,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operand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right.</w:t>
      </w:r>
      <w:r>
        <w:rPr>
          <w:rFonts w:ascii="Arial" w:hAnsi="Arial" w:cs="Arial" w:eastAsia="Arial"/>
          <w:sz w:val="35"/>
          <w:szCs w:val="35"/>
          <w:spacing w:val="-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type-specifier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inside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bananas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sizeof{float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particula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shoe;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104"/>
        </w:rPr>
        <w:t>(</w:t>
      </w:r>
      <w:r>
        <w:rPr>
          <w:rFonts w:ascii="Arial" w:hAnsi="Arial" w:cs="Arial" w:eastAsia="Arial"/>
          <w:sz w:val="35"/>
          <w:szCs w:val="35"/>
          <w:w w:val="103"/>
        </w:rPr>
        <w:t>type</w:t>
      </w:r>
      <w:r>
        <w:rPr>
          <w:rFonts w:ascii="Arial" w:hAnsi="Arial" w:cs="Arial" w:eastAsia="Arial"/>
          <w:sz w:val="35"/>
          <w:szCs w:val="35"/>
          <w:w w:val="104"/>
        </w:rPr>
        <w:t>)</w:t>
      </w:r>
      <w:r>
        <w:rPr>
          <w:rFonts w:ascii="Arial" w:hAnsi="Arial" w:cs="Arial" w:eastAsia="Arial"/>
          <w:sz w:val="35"/>
          <w:szCs w:val="35"/>
          <w:w w:val="100"/>
        </w:rPr>
      </w:r>
    </w:p>
    <w:p>
      <w:pPr>
        <w:spacing w:before="76" w:after="0" w:line="286" w:lineRule="auto"/>
        <w:ind w:left="1382" w:right="626" w:firstLine="14"/>
        <w:jc w:val="left"/>
        <w:tabs>
          <w:tab w:pos="8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operator: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thing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enclosed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42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42</w:t>
      </w:r>
      <w:r>
        <w:rPr>
          <w:rFonts w:ascii="Arial" w:hAnsi="Arial" w:cs="Arial" w:eastAsia="Arial"/>
          <w:sz w:val="35"/>
          <w:szCs w:val="35"/>
          <w:spacing w:val="-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42.0.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48"/>
        </w:rPr>
        <w:t>'·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11" w:header="0" w:top="1240" w:bottom="800" w:left="1140" w:right="1100"/>
          <w:footerReference w:type="default" r:id="rId90"/>
          <w:pgSz w:w="12040" w:h="15800"/>
        </w:sectPr>
      </w:pPr>
      <w:rPr/>
    </w:p>
    <w:p>
      <w:pPr>
        <w:spacing w:before="22" w:after="0" w:line="240" w:lineRule="auto"/>
        <w:ind w:left="259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987389pt;margin-top:-4.503968pt;width:472.235711pt;height:.1pt;mso-position-horizontal-relative:page;mso-position-vertical-relative:paragraph;z-index:-16584" coordorigin="1400,-90" coordsize="9445,2">
            <v:shape style="position:absolute;left:1400;top:-90;width:9445;height:2" coordorigin="1400,-90" coordsize="9445,0" path="m1400,-90l10844,-9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226250pt;margin-top:49.566292pt;width:471.996847pt;height:.1pt;mso-position-horizontal-relative:page;mso-position-vertical-relative:paragraph;z-index:-16583" coordorigin="1405,991" coordsize="9440,2">
            <v:shape style="position:absolute;left:1405;top:991;width:9440;height:2" coordorigin="1405,991" coordsize="9440,0" path="m1405,991l10844,99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837601pt;margin-top:757.342529pt;width:472.235712pt;height:.1pt;mso-position-horizontal-relative:page;mso-position-vertical-relative:page;z-index:-16582" coordorigin="1357,15147" coordsize="9445,2">
            <v:shape style="position:absolute;left:1357;top:15147;width:9445;height:2" coordorigin="1357,15147" coordsize="9445,0" path="m1357,15147l10801,1514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sizeo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1"/>
          <w:szCs w:val="6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casts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7" w:right="-20"/>
        <w:jc w:val="left"/>
        <w:tabs>
          <w:tab w:pos="31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sizeof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casts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75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172" w:right="-20"/>
        <w:jc w:val="left"/>
        <w:tabs>
          <w:tab w:pos="3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x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4,</w:t>
      </w:r>
      <w:r>
        <w:rPr>
          <w:rFonts w:ascii="Courier New" w:hAnsi="Courier New" w:cs="Courier New" w:eastAsia="Courier New"/>
          <w:sz w:val="32"/>
          <w:szCs w:val="32"/>
          <w:spacing w:val="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heap[laa],dog;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172" w:right="-20"/>
        <w:jc w:val="left"/>
        <w:tabs>
          <w:tab w:pos="3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broiled[]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328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4.895538pt;margin-top:16.129959pt;width:1.3068pt;height:5.5pt;mso-position-horizontal-relative:page;mso-position-vertical-relative:paragraph;z-index:-16581" type="#_x0000_t202" filled="f" stroked="f">
            <v:textbox inset="0,0,0,0">
              <w:txbxContent>
                <w:p>
                  <w:pPr>
                    <w:spacing w:before="0" w:after="0" w:line="110" w:lineRule="exact"/>
                    <w:ind w:right="-56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32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2"/>
          <w:szCs w:val="32"/>
          <w:w w:val="68"/>
          <w:position w:val="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{'w','e','l','l','</w:t>
      </w:r>
      <w:r>
        <w:rPr>
          <w:rFonts w:ascii="Courier New" w:hAnsi="Courier New" w:cs="Courier New" w:eastAsia="Courier New"/>
          <w:sz w:val="32"/>
          <w:szCs w:val="32"/>
          <w:spacing w:val="61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51"/>
          <w:w w:val="92"/>
          <w:position w:val="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87"/>
          <w:position w:val="-13"/>
        </w:rPr>
        <w:t>'</w:t>
      </w:r>
      <w:r>
        <w:rPr>
          <w:rFonts w:ascii="Arial" w:hAnsi="Arial" w:cs="Arial" w:eastAsia="Arial"/>
          <w:sz w:val="33"/>
          <w:szCs w:val="33"/>
          <w:spacing w:val="-57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'd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  <w:position w:val="4"/>
        </w:rPr>
        <w:t>'</w:t>
      </w:r>
      <w:r>
        <w:rPr>
          <w:rFonts w:ascii="Arial" w:hAnsi="Arial" w:cs="Arial" w:eastAsia="Arial"/>
          <w:sz w:val="31"/>
          <w:szCs w:val="31"/>
          <w:spacing w:val="0"/>
          <w:w w:val="184"/>
          <w:position w:val="-13"/>
        </w:rPr>
        <w:t>'</w:t>
      </w:r>
      <w:r>
        <w:rPr>
          <w:rFonts w:ascii="Arial" w:hAnsi="Arial" w:cs="Arial" w:eastAsia="Arial"/>
          <w:sz w:val="31"/>
          <w:szCs w:val="31"/>
          <w:spacing w:val="-42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'o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  <w:position w:val="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58"/>
          <w:position w:val="-13"/>
        </w:rPr>
        <w:t>'</w:t>
      </w:r>
      <w:r>
        <w:rPr>
          <w:rFonts w:ascii="Arial" w:hAnsi="Arial" w:cs="Arial" w:eastAsia="Arial"/>
          <w:sz w:val="33"/>
          <w:szCs w:val="33"/>
          <w:spacing w:val="-39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'n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  <w:position w:val="4"/>
        </w:rPr>
        <w:t>'</w:t>
      </w:r>
      <w:r>
        <w:rPr>
          <w:rFonts w:ascii="Arial" w:hAnsi="Arial" w:cs="Arial" w:eastAsia="Arial"/>
          <w:sz w:val="31"/>
          <w:szCs w:val="31"/>
          <w:spacing w:val="0"/>
          <w:w w:val="184"/>
          <w:position w:val="-13"/>
        </w:rPr>
        <w:t>'</w:t>
      </w:r>
      <w:r>
        <w:rPr>
          <w:rFonts w:ascii="Arial" w:hAnsi="Arial" w:cs="Arial" w:eastAsia="Arial"/>
          <w:sz w:val="31"/>
          <w:szCs w:val="31"/>
          <w:spacing w:val="-37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'e'</w:t>
      </w:r>
      <w:r>
        <w:rPr>
          <w:rFonts w:ascii="Courier New" w:hAnsi="Courier New" w:cs="Courier New" w:eastAsia="Courier New"/>
          <w:sz w:val="32"/>
          <w:szCs w:val="32"/>
          <w:spacing w:val="-59"/>
          <w:w w:val="76"/>
          <w:position w:val="4"/>
        </w:rPr>
        <w:t>}</w:t>
      </w:r>
      <w:r>
        <w:rPr>
          <w:rFonts w:ascii="Arial" w:hAnsi="Arial" w:cs="Arial" w:eastAsia="Arial"/>
          <w:sz w:val="33"/>
          <w:szCs w:val="33"/>
          <w:spacing w:val="-60"/>
          <w:w w:val="158"/>
          <w:position w:val="-13"/>
        </w:rPr>
        <w:t>'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·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6" w:lineRule="exact"/>
        <w:ind w:left="11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2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bubble</w:t>
      </w:r>
      <w:r>
        <w:rPr>
          <w:rFonts w:ascii="Courier New" w:hAnsi="Courier New" w:cs="Courier New" w:eastAsia="Courier New"/>
          <w:sz w:val="32"/>
          <w:szCs w:val="32"/>
          <w:spacing w:val="2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831.1956;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4" w:lineRule="exact"/>
        <w:ind w:left="1148" w:right="41" w:firstLine="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"My</w:t>
      </w:r>
      <w:r>
        <w:rPr>
          <w:rFonts w:ascii="Courier New" w:hAnsi="Courier New" w:cs="Courier New" w:eastAsia="Courier New"/>
          <w:sz w:val="32"/>
          <w:szCs w:val="32"/>
          <w:spacing w:val="3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3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bytes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long.\n",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sizeof(int</w:t>
      </w:r>
      <w:r>
        <w:rPr>
          <w:rFonts w:ascii="Courier New" w:hAnsi="Courier New" w:cs="Courier New" w:eastAsia="Courier New"/>
          <w:sz w:val="32"/>
          <w:szCs w:val="32"/>
          <w:spacing w:val="-52"/>
          <w:w w:val="75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94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9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"So,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1aa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'em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take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bytes.\n",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sizeof</w:t>
      </w:r>
      <w:r>
        <w:rPr>
          <w:rFonts w:ascii="Courier New" w:hAnsi="Courier New" w:cs="Courier New" w:eastAsia="Courier New"/>
          <w:sz w:val="32"/>
          <w:szCs w:val="32"/>
          <w:spacing w:val="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heap};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"And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bytes.\n",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sizeof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broiled};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auto"/>
        <w:ind w:left="1144" w:right="410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dog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1.987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+</w:t>
      </w:r>
      <w:r>
        <w:rPr>
          <w:rFonts w:ascii="Courier New" w:hAnsi="Courier New" w:cs="Courier New" w:eastAsia="Courier New"/>
          <w:sz w:val="26"/>
          <w:szCs w:val="26"/>
          <w:spacing w:val="-2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bubble;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8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"Auto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dog=</w:t>
      </w:r>
      <w:r>
        <w:rPr>
          <w:rFonts w:ascii="Courier New" w:hAnsi="Courier New" w:cs="Courier New" w:eastAsia="Courier New"/>
          <w:sz w:val="32"/>
          <w:szCs w:val="32"/>
          <w:spacing w:val="1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%d,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",dog);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dog</w:t>
      </w:r>
      <w:r>
        <w:rPr>
          <w:rFonts w:ascii="Courier New" w:hAnsi="Courier New" w:cs="Courier New" w:eastAsia="Courier New"/>
          <w:sz w:val="32"/>
          <w:szCs w:val="32"/>
          <w:spacing w:val="-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(int</w:t>
      </w:r>
      <w:r>
        <w:rPr>
          <w:rFonts w:ascii="Courier New" w:hAnsi="Courier New" w:cs="Courier New" w:eastAsia="Courier New"/>
          <w:sz w:val="32"/>
          <w:szCs w:val="32"/>
          <w:spacing w:val="-4"/>
          <w:w w:val="78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1.987</w:t>
      </w:r>
      <w:r>
        <w:rPr>
          <w:rFonts w:ascii="Courier New" w:hAnsi="Courier New" w:cs="Courier New" w:eastAsia="Courier New"/>
          <w:sz w:val="32"/>
          <w:szCs w:val="32"/>
          <w:spacing w:val="100"/>
          <w:w w:val="78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+</w:t>
      </w:r>
      <w:r>
        <w:rPr>
          <w:rFonts w:ascii="Arial" w:hAnsi="Arial" w:cs="Arial" w:eastAsia="Arial"/>
          <w:sz w:val="28"/>
          <w:szCs w:val="28"/>
          <w:spacing w:val="6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(int</w:t>
      </w:r>
      <w:r>
        <w:rPr>
          <w:rFonts w:ascii="Courier New" w:hAnsi="Courier New" w:cs="Courier New" w:eastAsia="Courier New"/>
          <w:sz w:val="32"/>
          <w:szCs w:val="32"/>
          <w:spacing w:val="14"/>
          <w:w w:val="80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bubble;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6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"Cast</w:t>
      </w:r>
      <w:r>
        <w:rPr>
          <w:rFonts w:ascii="Courier New" w:hAnsi="Courier New" w:cs="Courier New" w:eastAsia="Courier New"/>
          <w:sz w:val="32"/>
          <w:szCs w:val="32"/>
          <w:spacing w:val="-22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dog=</w:t>
      </w:r>
      <w:r>
        <w:rPr>
          <w:rFonts w:ascii="Courier New" w:hAnsi="Courier New" w:cs="Courier New" w:eastAsia="Courier New"/>
          <w:sz w:val="32"/>
          <w:szCs w:val="32"/>
          <w:spacing w:val="106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%d,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",dog);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4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exit(a);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73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p315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7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My</w:t>
      </w:r>
      <w:r>
        <w:rPr>
          <w:rFonts w:ascii="Courier New" w:hAnsi="Courier New" w:cs="Courier New" w:eastAsia="Courier New"/>
          <w:sz w:val="32"/>
          <w:szCs w:val="32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6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bytes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long.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72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9"/>
          <w:position w:val="3"/>
        </w:rPr>
        <w:t>So,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1aa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'em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take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4aa</w:t>
      </w:r>
      <w:r>
        <w:rPr>
          <w:rFonts w:ascii="Courier New" w:hAnsi="Courier New" w:cs="Courier New" w:eastAsia="Courier New"/>
          <w:sz w:val="32"/>
          <w:szCs w:val="32"/>
          <w:spacing w:val="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bytes.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7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9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bytes.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7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Auto</w:t>
      </w:r>
      <w:r>
        <w:rPr>
          <w:rFonts w:ascii="Courier New" w:hAnsi="Courier New" w:cs="Courier New" w:eastAsia="Courier New"/>
          <w:sz w:val="32"/>
          <w:szCs w:val="32"/>
          <w:spacing w:val="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dog</w:t>
      </w:r>
      <w:r>
        <w:rPr>
          <w:rFonts w:ascii="Courier New" w:hAnsi="Courier New" w:cs="Courier New" w:eastAsia="Courier New"/>
          <w:sz w:val="32"/>
          <w:szCs w:val="32"/>
          <w:spacing w:val="3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833,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Cast</w:t>
      </w:r>
      <w:r>
        <w:rPr>
          <w:rFonts w:ascii="Courier New" w:hAnsi="Courier New" w:cs="Courier New" w:eastAsia="Courier New"/>
          <w:sz w:val="32"/>
          <w:szCs w:val="32"/>
          <w:spacing w:val="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dog</w:t>
      </w:r>
      <w:r>
        <w:rPr>
          <w:rFonts w:ascii="Courier New" w:hAnsi="Courier New" w:cs="Courier New" w:eastAsia="Courier New"/>
          <w:sz w:val="32"/>
          <w:szCs w:val="32"/>
          <w:spacing w:val="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832,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611" w:header="0" w:top="1420" w:bottom="800" w:left="1140" w:right="1020"/>
          <w:footerReference w:type="default" r:id="rId91"/>
          <w:pgSz w:w="12120" w:h="15800"/>
        </w:sectPr>
      </w:pPr>
      <w:rPr/>
    </w:p>
    <w:p>
      <w:pPr>
        <w:spacing w:before="27" w:after="0" w:line="710" w:lineRule="exact"/>
        <w:ind w:left="1382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0.720001pt;margin-top:-3.299919pt;width:462.96pt;height:.1pt;mso-position-horizontal-relative:page;mso-position-vertical-relative:paragraph;z-index:-16580" coordorigin="1214,-66" coordsize="9259,2">
            <v:shape style="position:absolute;left:1214;top:-66;width:9259;height:2" coordorigin="1214,-66" coordsize="9259,0" path="m1214,-66l10474,-66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720001pt;margin-top:50.694614pt;width:474.96pt;height:.1pt;mso-position-horizontal-relative:page;mso-position-vertical-relative:paragraph;z-index:-16579" coordorigin="1214,1014" coordsize="9499,2">
            <v:shape style="position:absolute;left:1214;top:1014;width:9499;height:2" coordorigin="1214,1014" coordsize="9499,0" path="m1214,1014l10714,1014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Operato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r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Precedenc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e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6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{</w:t>
      </w:r>
      <w:r>
        <w:rPr>
          <w:rFonts w:ascii="Arial" w:hAnsi="Arial" w:cs="Arial" w:eastAsia="Arial"/>
          <w:sz w:val="63"/>
          <w:szCs w:val="63"/>
          <w:spacing w:val="43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so</w:t>
      </w:r>
      <w:r>
        <w:rPr>
          <w:rFonts w:ascii="Arial" w:hAnsi="Arial" w:cs="Arial" w:eastAsia="Arial"/>
          <w:sz w:val="63"/>
          <w:szCs w:val="63"/>
          <w:spacing w:val="93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fa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2"/>
        </w:rPr>
        <w:t>r</w:t>
      </w:r>
      <w:r>
        <w:rPr>
          <w:rFonts w:ascii="Arial" w:hAnsi="Arial" w:cs="Arial" w:eastAsia="Arial"/>
          <w:sz w:val="63"/>
          <w:szCs w:val="63"/>
          <w:spacing w:val="67"/>
          <w:w w:val="100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23"/>
          <w:position w:val="-2"/>
        </w:rPr>
        <w:t>)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right="968"/>
        <w:jc w:val="right"/>
        <w:rPr>
          <w:rFonts w:ascii="Arial" w:hAnsi="Arial" w:cs="Arial" w:eastAsia="Arial"/>
          <w:sz w:val="26"/>
          <w:szCs w:val="2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480003pt;margin-top:-240.110519pt;width:321.840pt;height:491.230352pt;mso-position-horizontal-relative:page;mso-position-vertical-relative:paragraph;z-index:-1657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95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70" w:right="-2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8"/>
                          </w:rPr>
                          <w:t>Operator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8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5"/>
                            <w:w w:val="10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Hi-+L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12"/>
                          </w:rPr>
                          <w:t>priority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13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62" w:right="-2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9"/>
                          </w:rPr>
                          <w:t>Grouping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4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92" w:after="0" w:line="240" w:lineRule="auto"/>
                          <w:ind w:left="170" w:right="-20"/>
                          <w:jc w:val="left"/>
                          <w:rPr>
                            <w:rFonts w:ascii="Courier New" w:hAnsi="Courier New" w:cs="Courier New" w:eastAsia="Courier New"/>
                            <w:sz w:val="35"/>
                            <w:szCs w:val="35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35"/>
                            <w:szCs w:val="35"/>
                            <w:spacing w:val="-27"/>
                            <w:w w:val="133"/>
                          </w:rPr>
                          <w:t>{</w:t>
                        </w:r>
                        <w:r>
                          <w:rPr>
                            <w:rFonts w:ascii="Courier New" w:hAnsi="Courier New" w:cs="Courier New" w:eastAsia="Courier New"/>
                            <w:sz w:val="35"/>
                            <w:szCs w:val="35"/>
                            <w:spacing w:val="-85"/>
                            <w:w w:val="133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9"/>
                            <w:szCs w:val="29"/>
                            <w:spacing w:val="0"/>
                            <w:w w:val="133"/>
                          </w:rPr>
                          <w:t>[</w:t>
                        </w:r>
                        <w:r>
                          <w:rPr>
                            <w:rFonts w:ascii="Arial" w:hAnsi="Arial" w:cs="Arial" w:eastAsia="Arial"/>
                            <w:sz w:val="29"/>
                            <w:szCs w:val="29"/>
                            <w:spacing w:val="-28"/>
                            <w:w w:val="133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35"/>
                            <w:szCs w:val="35"/>
                            <w:spacing w:val="0"/>
                            <w:w w:val="148"/>
                          </w:rPr>
                          <w:t>]</w:t>
                        </w:r>
                        <w:r>
                          <w:rPr>
                            <w:rFonts w:ascii="Courier New" w:hAnsi="Courier New" w:cs="Courier New" w:eastAsia="Courier New"/>
                            <w:sz w:val="35"/>
                            <w:szCs w:val="35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9" w:right="568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2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363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22" w:after="0" w:line="240" w:lineRule="auto"/>
                          <w:ind w:left="214" w:right="-2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-4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5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92"/>
                          </w:rPr>
                          <w:t>--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-64"/>
                            <w:w w:val="192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20"/>
                          </w:rPr>
                          <w:t>-{unary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2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10"/>
                            <w:w w:val="1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{cast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5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5"/>
                          </w:rPr>
                          <w:t>sizeof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8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20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  <w:spacing w:val="0"/>
                            <w:w w:val="153"/>
                          </w:rPr>
                          <w:t>"'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1" w:right="538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7"/>
                          </w:rPr>
                          <w:t>R-L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2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5.76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89" w:after="0" w:line="240" w:lineRule="auto"/>
                          <w:ind w:left="17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8"/>
                            <w:szCs w:val="28"/>
                            <w:spacing w:val="0"/>
                            <w:w w:val="137"/>
                          </w:rPr>
                          <w:t>*/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8"/>
                            <w:szCs w:val="28"/>
                            <w:spacing w:val="40"/>
                            <w:w w:val="13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49"/>
                            <w:w w:val="137"/>
                            <w:position w:val="1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  <w:spacing w:val="0"/>
                            <w:w w:val="137"/>
                            <w:position w:val="0"/>
                          </w:rPr>
                          <w:t>/o.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5.76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2" w:right="567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3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7" w:hRule="exact"/>
                    </w:trPr>
                    <w:tc>
                      <w:tcPr>
                        <w:tcW w:w="4613" w:type="dxa"/>
                        <w:tcBorders>
                          <w:top w:val="single" w:sz="5.76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51" w:after="0" w:line="240" w:lineRule="auto"/>
                          <w:ind w:left="209" w:right="-20"/>
                          <w:jc w:val="left"/>
                          <w:rPr>
                            <w:rFonts w:ascii="Arial" w:hAnsi="Arial" w:cs="Arial" w:eastAsia="Arial"/>
                            <w:sz w:val="38"/>
                            <w:szCs w:val="3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80"/>
                          </w:rPr>
                          <w:t>+-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5.76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1" w:right="556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3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0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0" w:after="0" w:line="240" w:lineRule="auto"/>
                          <w:ind w:left="214" w:right="-20"/>
                          <w:jc w:val="left"/>
                          <w:rPr>
                            <w:rFonts w:ascii="Arial" w:hAnsi="Arial" w:cs="Arial" w:eastAsia="Arial"/>
                            <w:sz w:val="34"/>
                            <w:szCs w:val="3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4"/>
                            <w:szCs w:val="34"/>
                            <w:spacing w:val="0"/>
                            <w:w w:val="134"/>
                          </w:rPr>
                          <w:t>&lt;&lt;</w:t>
                        </w:r>
                        <w:r>
                          <w:rPr>
                            <w:rFonts w:ascii="Arial" w:hAnsi="Arial" w:cs="Arial" w:eastAsia="Arial"/>
                            <w:sz w:val="34"/>
                            <w:szCs w:val="34"/>
                            <w:spacing w:val="24"/>
                            <w:w w:val="13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4"/>
                            <w:szCs w:val="34"/>
                            <w:spacing w:val="0"/>
                            <w:w w:val="134"/>
                          </w:rPr>
                          <w:t>&gt;&gt;</w:t>
                        </w:r>
                        <w:r>
                          <w:rPr>
                            <w:rFonts w:ascii="Arial" w:hAnsi="Arial" w:cs="Arial" w:eastAsia="Arial"/>
                            <w:sz w:val="34"/>
                            <w:szCs w:val="3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2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4" w:right="559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3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89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80" w:right="-2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2"/>
                          </w:rPr>
                          <w:t>&amp;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9" w:right="564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3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9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6" w:after="0" w:line="190" w:lineRule="exact"/>
                          <w:jc w:val="left"/>
                          <w:rPr>
                            <w:sz w:val="19"/>
                            <w:szCs w:val="19"/>
                          </w:rPr>
                        </w:pPr>
                        <w:rPr/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9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31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9" w:right="568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2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84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85" w:after="0" w:line="240" w:lineRule="auto"/>
                          <w:ind w:left="194" w:right="-20"/>
                          <w:jc w:val="left"/>
                          <w:rPr>
                            <w:rFonts w:ascii="Arial" w:hAnsi="Arial" w:cs="Arial" w:eastAsia="Arial"/>
                            <w:sz w:val="38"/>
                            <w:szCs w:val="3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38"/>
                            <w:szCs w:val="3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1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7" w:right="561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3"/>
                          </w:rPr>
                          <w:t>L-R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77" w:hRule="exact"/>
                    </w:trPr>
                    <w:tc>
                      <w:tcPr>
                        <w:tcW w:w="4613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70" w:right="-20"/>
                          <w:jc w:val="left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  <w:t>all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5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6"/>
                          </w:rPr>
                          <w:t>assignmen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46"/>
                            <w:w w:val="10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6"/>
                          </w:rPr>
                          <w:t>ops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single" w:sz="7.68" w:space="0" w:color="000000"/>
                          <w:bottom w:val="single" w:sz="7.68" w:space="0" w:color="000000"/>
                          <w:left w:val="single" w:sz="7.68" w:space="0" w:color="000000"/>
                          <w:right w:val="single" w:sz="7.68" w:space="0" w:color="000000"/>
                        </w:tcBorders>
                      </w:tcPr>
                      <w:p>
                        <w:pPr>
                          <w:spacing w:before="7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19" w:right="555"/>
                          <w:jc w:val="center"/>
                          <w:rPr>
                            <w:rFonts w:ascii="Arial" w:hAnsi="Arial" w:cs="Arial" w:eastAsia="Arial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5"/>
                          </w:rPr>
                          <w:t>R-L</w:t>
                        </w:r>
                        <w:r>
                          <w:rPr>
                            <w:rFonts w:ascii="Arial" w:hAnsi="Arial" w:cs="Arial" w:eastAsia="Arial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6"/>
          <w:szCs w:val="26"/>
          <w:spacing w:val="0"/>
          <w:w w:val="61"/>
        </w:rPr>
        <w:t>I.: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19" w:right="-20"/>
        <w:jc w:val="left"/>
        <w:tabs>
          <w:tab w:pos="5820" w:val="left"/>
          <w:tab w:pos="65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8.799999pt;margin-top:1.393075pt;width:475.92pt;height:.1pt;mso-position-horizontal-relative:page;mso-position-vertical-relative:paragraph;z-index:-16578" coordorigin="1176,28" coordsize="9518,2">
            <v:shape style="position:absolute;left:1176;top:28;width:9518;height:2" coordorigin="1176,28" coordsize="9518,0" path="m1176,28l10694,2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#3</w:t>
      </w:r>
      <w:r>
        <w:rPr>
          <w:rFonts w:ascii="Arial" w:hAnsi="Arial" w:cs="Arial" w:eastAsia="Arial"/>
          <w:sz w:val="28"/>
          <w:szCs w:val="28"/>
          <w:spacing w:val="-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16</w:t>
      </w:r>
      <w:r>
        <w:rPr>
          <w:rFonts w:ascii="Arial" w:hAnsi="Arial" w:cs="Arial" w:eastAsia="Arial"/>
          <w:sz w:val="28"/>
          <w:szCs w:val="28"/>
          <w:spacing w:val="-7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9"/>
          <w:position w:val="1"/>
        </w:rPr>
        <w:t>Operato</w:t>
      </w:r>
      <w:r>
        <w:rPr>
          <w:rFonts w:ascii="Arial" w:hAnsi="Arial" w:cs="Arial" w:eastAsia="Arial"/>
          <w:sz w:val="28"/>
          <w:szCs w:val="28"/>
          <w:spacing w:val="0"/>
          <w:w w:val="109"/>
          <w:position w:val="1"/>
        </w:rPr>
        <w:t>r</w:t>
      </w:r>
      <w:r>
        <w:rPr>
          <w:rFonts w:ascii="Arial" w:hAnsi="Arial" w:cs="Arial" w:eastAsia="Arial"/>
          <w:sz w:val="28"/>
          <w:szCs w:val="28"/>
          <w:spacing w:val="4"/>
          <w:w w:val="109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Precedenc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(</w:t>
      </w:r>
      <w:r>
        <w:rPr>
          <w:rFonts w:ascii="Arial" w:hAnsi="Arial" w:cs="Arial" w:eastAsia="Arial"/>
          <w:sz w:val="28"/>
          <w:szCs w:val="28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so</w:t>
      </w:r>
      <w:r>
        <w:rPr>
          <w:rFonts w:ascii="Arial" w:hAnsi="Arial" w:cs="Arial" w:eastAsia="Arial"/>
          <w:sz w:val="28"/>
          <w:szCs w:val="28"/>
          <w:spacing w:val="3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8"/>
          <w:szCs w:val="28"/>
          <w:spacing w:val="5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3"/>
          <w:position w:val="1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250"/>
        </w:rPr>
        <w:t>----------------------------··-------------------------··------------------</w:t>
      </w:r>
      <w:r>
        <w:rPr>
          <w:rFonts w:ascii="Times New Roman" w:hAnsi="Times New Roman" w:cs="Times New Roman" w:eastAsia="Times New Roman"/>
          <w:sz w:val="12"/>
          <w:szCs w:val="12"/>
          <w:spacing w:val="-34"/>
          <w:w w:val="25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55"/>
        </w:rPr>
        <w:t>-------------------·-·---·-·---------·--·-·-·-··--</w:t>
      </w:r>
      <w:r>
        <w:rPr>
          <w:rFonts w:ascii="Times New Roman" w:hAnsi="Times New Roman" w:cs="Times New Roman" w:eastAsia="Times New Roman"/>
          <w:sz w:val="12"/>
          <w:szCs w:val="12"/>
          <w:spacing w:val="-22"/>
          <w:w w:val="155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28"/>
        </w:rPr>
        <w:t>·----</w:t>
      </w:r>
      <w:r>
        <w:rPr>
          <w:rFonts w:ascii="Arial" w:hAnsi="Arial" w:cs="Arial" w:eastAsia="Arial"/>
          <w:sz w:val="10"/>
          <w:szCs w:val="10"/>
          <w:spacing w:val="0"/>
          <w:w w:val="128"/>
        </w:rPr>
        <w:t> </w:t>
      </w:r>
      <w:r>
        <w:rPr>
          <w:rFonts w:ascii="Arial" w:hAnsi="Arial" w:cs="Arial" w:eastAsia="Arial"/>
          <w:sz w:val="10"/>
          <w:szCs w:val="10"/>
          <w:spacing w:val="35"/>
          <w:w w:val="12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63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pgMar w:footer="0" w:header="0" w:top="1220" w:bottom="0" w:left="0" w:right="1240"/>
          <w:footerReference w:type="default" r:id="rId92"/>
          <w:pgSz w:w="12120" w:h="15800"/>
        </w:sectPr>
      </w:pPr>
      <w:rPr/>
    </w:p>
    <w:p>
      <w:pPr>
        <w:spacing w:before="20" w:after="0" w:line="240" w:lineRule="auto"/>
        <w:ind w:left="970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195297pt;margin-top:-4.381404pt;width:469.115294pt;height:.1pt;mso-position-horizontal-relative:page;mso-position-vertical-relative:paragraph;z-index:-16576" coordorigin="1464,-88" coordsize="9382,2">
            <v:shape style="position:absolute;left:1464;top:-88;width:9382;height:2" coordorigin="1464,-88" coordsize="9382,0" path="m1464,-88l10846,-88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2.957649pt;margin-top:49.287075pt;width:469.115294pt;height:.1pt;mso-position-horizontal-relative:page;mso-position-vertical-relative:paragraph;z-index:-16575" coordorigin="1459,986" coordsize="9382,2">
            <v:shape style="position:absolute;left:1459;top:986;width:9382;height:2" coordorigin="1459,986" coordsize="9382,0" path="m1459,986l10841,986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0.105881pt;margin-top:751.597229pt;width:428.715294pt;height:.1pt;mso-position-horizontal-relative:page;mso-position-vertical-relative:page;z-index:-16574" coordorigin="1402,15032" coordsize="8574,2">
            <v:shape style="position:absolute;left:1402;top:15032;width:8574;height:2" coordorigin="1402,15032" coordsize="8574,0" path="m1402,15032l9976,15032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Be</w:t>
      </w:r>
      <w:r>
        <w:rPr>
          <w:rFonts w:ascii="Arial" w:hAnsi="Arial" w:cs="Arial" w:eastAsia="Arial"/>
          <w:sz w:val="61"/>
          <w:szCs w:val="61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Careful</w:t>
      </w:r>
      <w:r>
        <w:rPr>
          <w:rFonts w:ascii="Arial" w:hAnsi="Arial" w:cs="Arial" w:eastAsia="Arial"/>
          <w:sz w:val="61"/>
          <w:szCs w:val="61"/>
          <w:spacing w:val="7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61"/>
          <w:szCs w:val="61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Cleverness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484" w:right="619" w:firstLine="-475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Don't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44"/>
          <w:szCs w:val="44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87"/>
        </w:rPr>
        <w:t>or--</w:t>
      </w:r>
      <w:r>
        <w:rPr>
          <w:rFonts w:ascii="Arial" w:hAnsi="Arial" w:cs="Arial" w:eastAsia="Arial"/>
          <w:sz w:val="35"/>
          <w:szCs w:val="35"/>
          <w:spacing w:val="-66"/>
          <w:w w:val="18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5" w:lineRule="auto"/>
        <w:ind w:left="1474" w:right="409" w:firstLine="-475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Don't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50"/>
          <w:szCs w:val="50"/>
          <w:spacing w:val="0"/>
          <w:w w:val="106"/>
        </w:rPr>
        <w:t>+</w:t>
      </w:r>
      <w:r>
        <w:rPr>
          <w:rFonts w:ascii="Arial" w:hAnsi="Arial" w:cs="Arial" w:eastAsia="Arial"/>
          <w:sz w:val="50"/>
          <w:szCs w:val="50"/>
          <w:spacing w:val="-90"/>
          <w:w w:val="100"/>
        </w:rPr>
        <w:t> </w:t>
      </w:r>
      <w:r>
        <w:rPr>
          <w:rFonts w:ascii="Arial" w:hAnsi="Arial" w:cs="Arial" w:eastAsia="Arial"/>
          <w:sz w:val="50"/>
          <w:szCs w:val="50"/>
          <w:spacing w:val="0"/>
          <w:w w:val="100"/>
        </w:rPr>
        <w:t>+</w:t>
      </w:r>
      <w:r>
        <w:rPr>
          <w:rFonts w:ascii="Arial" w:hAnsi="Arial" w:cs="Arial" w:eastAsia="Arial"/>
          <w:sz w:val="50"/>
          <w:szCs w:val="50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87"/>
        </w:rPr>
        <w:t>or--</w:t>
      </w:r>
      <w:r>
        <w:rPr>
          <w:rFonts w:ascii="Arial" w:hAnsi="Arial" w:cs="Arial" w:eastAsia="Arial"/>
          <w:sz w:val="35"/>
          <w:szCs w:val="35"/>
          <w:spacing w:val="-61"/>
          <w:w w:val="18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appears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once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expression.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Cleverness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backfire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example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one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77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79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88" w:lineRule="exact"/>
        <w:ind w:left="12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58"/>
          <w:w w:val="6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29"/>
          <w:w w:val="6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num</w:t>
      </w:r>
      <w:r>
        <w:rPr>
          <w:rFonts w:ascii="Courier New" w:hAnsi="Courier New" w:cs="Courier New" w:eastAsia="Courier New"/>
          <w:sz w:val="32"/>
          <w:szCs w:val="32"/>
          <w:spacing w:val="51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9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47"/>
          <w:w w:val="6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2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num</w:t>
      </w:r>
      <w:r>
        <w:rPr>
          <w:rFonts w:ascii="Courier New" w:hAnsi="Courier New" w:cs="Courier New" w:eastAsia="Courier New"/>
          <w:sz w:val="32"/>
          <w:szCs w:val="32"/>
          <w:spacing w:val="94"/>
          <w:w w:val="75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&lt;</w:t>
      </w:r>
      <w:r>
        <w:rPr>
          <w:rFonts w:ascii="Arial" w:hAnsi="Arial" w:cs="Arial" w:eastAsia="Arial"/>
          <w:sz w:val="25"/>
          <w:szCs w:val="25"/>
          <w:spacing w:val="6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9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0" w:lineRule="exact"/>
        <w:ind w:left="1208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35" w:after="0" w:line="240" w:lineRule="auto"/>
        <w:ind w:left="175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"%10d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%10d\n",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num,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num*num++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4" w:lineRule="exact"/>
        <w:ind w:left="120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4" w:after="0" w:line="240" w:lineRule="auto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exit(O);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2" w:lineRule="exact"/>
        <w:ind w:left="77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21.176453" w:type="dxa"/>
      </w:tblPr>
      <w:tblGrid/>
      <w:tr>
        <w:trPr>
          <w:trHeight w:val="873" w:hRule="exact"/>
        </w:trPr>
        <w:tc>
          <w:tcPr>
            <w:tcW w:w="9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40" w:right="-178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</w:rPr>
              <w:t>p317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64"/>
                <w:w w:val="82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</w:rPr>
              <w:t>/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496" w:lineRule="exact"/>
              <w:ind w:left="37" w:right="-55"/>
              <w:jc w:val="center"/>
              <w:rPr>
                <w:rFonts w:ascii="Courier New" w:hAnsi="Courier New" w:cs="Courier New" w:eastAsia="Courier New"/>
                <w:sz w:val="45"/>
                <w:szCs w:val="45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w w:val="82"/>
                <w:position w:val="2"/>
              </w:rPr>
              <w:t>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84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45"/>
                <w:szCs w:val="45"/>
                <w:spacing w:val="0"/>
                <w:w w:val="52"/>
                <w:position w:val="2"/>
              </w:rPr>
              <w:t>cw</w:t>
            </w:r>
            <w:r>
              <w:rPr>
                <w:rFonts w:ascii="Courier New" w:hAnsi="Courier New" w:cs="Courier New" w:eastAsia="Courier New"/>
                <w:sz w:val="45"/>
                <w:szCs w:val="45"/>
                <w:spacing w:val="0"/>
                <w:w w:val="100"/>
                <w:position w:val="0"/>
              </w:rPr>
            </w:r>
          </w:p>
          <w:p>
            <w:pPr>
              <w:spacing w:before="0" w:after="0" w:line="318" w:lineRule="exact"/>
              <w:ind w:left="307" w:right="50"/>
              <w:jc w:val="center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99"/>
                <w:position w:val="3"/>
              </w:rPr>
              <w:t>0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14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</w:rPr>
              <w:t>*/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7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20"/>
              <w:jc w:val="righ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99"/>
              </w:rPr>
              <w:t>0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</w:tr>
      <w:tr>
        <w:trPr>
          <w:trHeight w:val="343" w:hRule="exact"/>
        </w:trPr>
        <w:tc>
          <w:tcPr>
            <w:tcW w:w="9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3" w:lineRule="exact"/>
              <w:ind w:left="36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3" w:lineRule="exact"/>
              <w:ind w:right="33"/>
              <w:jc w:val="righ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90"/>
                <w:position w:val="3"/>
              </w:rPr>
              <w:t>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1" w:hRule="exact"/>
        </w:trPr>
        <w:tc>
          <w:tcPr>
            <w:tcW w:w="9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1" w:lineRule="exact"/>
              <w:ind w:left="35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6" w:lineRule="exact"/>
              <w:ind w:right="25"/>
              <w:jc w:val="righ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94"/>
                <w:position w:val="3"/>
              </w:rPr>
              <w:t>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3" w:hRule="exact"/>
        </w:trPr>
        <w:tc>
          <w:tcPr>
            <w:tcW w:w="9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8" w:lineRule="exact"/>
              <w:ind w:left="342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3" w:lineRule="exact"/>
              <w:ind w:left="35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3"/>
              </w:rPr>
              <w:t>12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432" w:hRule="exact"/>
        </w:trPr>
        <w:tc>
          <w:tcPr>
            <w:tcW w:w="9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347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6"/>
              </w:rPr>
              <w:t>4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3" w:lineRule="exact"/>
              <w:ind w:left="34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8"/>
                <w:position w:val="3"/>
              </w:rPr>
              <w:t>20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</w:tbl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11.670532" w:type="dxa"/>
      </w:tblPr>
      <w:tblGrid/>
      <w:tr>
        <w:trPr>
          <w:trHeight w:val="775" w:hRule="exact"/>
        </w:trPr>
        <w:tc>
          <w:tcPr>
            <w:tcW w:w="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6"/>
              </w:rPr>
              <w:t>p317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9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13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w w:val="81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7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</w:rPr>
              <w:t>PC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  <w:p>
            <w:pPr>
              <w:spacing w:before="0" w:after="0" w:line="343" w:lineRule="exact"/>
              <w:ind w:left="564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68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</w:rPr>
              <w:t>-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10"/>
                <w:w w:val="75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</w:rPr>
              <w:t>MSC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6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</w:rPr>
              <w:t>*/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  <w:p>
            <w:pPr>
              <w:spacing w:before="0" w:after="0" w:line="334" w:lineRule="exact"/>
              <w:ind w:left="347" w:right="-49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0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36" w:hRule="exact"/>
        </w:trPr>
        <w:tc>
          <w:tcPr>
            <w:tcW w:w="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6" w:lineRule="exact"/>
              <w:ind w:left="554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6" w:lineRule="exact"/>
              <w:ind w:left="35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52" w:hRule="exact"/>
        </w:trPr>
        <w:tc>
          <w:tcPr>
            <w:tcW w:w="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6" w:lineRule="exact"/>
              <w:ind w:left="54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42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10"/>
              </w:rPr>
              <w:t>4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</w:tr>
      <w:tr>
        <w:trPr>
          <w:trHeight w:val="313" w:hRule="exact"/>
        </w:trPr>
        <w:tc>
          <w:tcPr>
            <w:tcW w:w="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93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6"/>
              </w:rPr>
              <w:t>4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93" w:lineRule="exact"/>
              <w:ind w:left="347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5"/>
              </w:rPr>
              <w:t>9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</w:tr>
      <w:tr>
        <w:trPr>
          <w:trHeight w:val="446" w:hRule="exact"/>
        </w:trPr>
        <w:tc>
          <w:tcPr>
            <w:tcW w:w="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554" w:right="-2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4"/>
              </w:rPr>
              <w:t>5</w:t>
            </w:r>
            <w:r>
              <w:rPr>
                <w:rFonts w:ascii="Times New Roman" w:hAnsi="Times New Roman" w:cs="Times New Roman" w:eastAsia="Times New Roman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8" w:lineRule="exact"/>
              <w:ind w:left="20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2"/>
              </w:rPr>
              <w:t>16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footer="593" w:header="0" w:top="1340" w:bottom="780" w:left="1140" w:right="1240"/>
          <w:footerReference w:type="default" r:id="rId93"/>
          <w:pgSz w:w="12120" w:h="15800"/>
        </w:sectPr>
      </w:pPr>
      <w:rPr/>
    </w:p>
    <w:p>
      <w:pPr>
        <w:spacing w:before="15" w:after="0" w:line="240" w:lineRule="auto"/>
        <w:ind w:left="977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533779pt;margin-top:-1.892083pt;width:473.355196pt;height:.1pt;mso-position-horizontal-relative:page;mso-position-vertical-relative:paragraph;z-index:-16573" coordorigin="1231,-38" coordsize="9467,2">
            <v:shape style="position:absolute;left:1231;top:-38;width:9467;height:2" coordorigin="1231,-38" coordsize="9467,0" path="m1231,-38l10698,-38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533779pt;margin-top:52.140369pt;width:473.594627pt;height:.1pt;mso-position-horizontal-relative:page;mso-position-vertical-relative:paragraph;z-index:-16572" coordorigin="1231,1043" coordsize="9472,2">
            <v:shape style="position:absolute;left:1231;top:1043;width:9472;height:2" coordorigin="1231,1043" coordsize="9472,0" path="m1231,1043l10703,104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533779pt;margin-top:750.104614pt;width:473.594627pt;height:.1pt;mso-position-horizontal-relative:page;mso-position-vertical-relative:page;z-index:-16571" coordorigin="1231,15002" coordsize="9472,2">
            <v:shape style="position:absolute;left:1231;top:15002;width:9472;height:2" coordorigin="1231,15002" coordsize="9472,0" path="m1231,15002l10703,15002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Expressions</w:t>
      </w:r>
      <w:r>
        <w:rPr>
          <w:rFonts w:ascii="Arial" w:hAnsi="Arial" w:cs="Arial" w:eastAsia="Arial"/>
          <w:sz w:val="59"/>
          <w:szCs w:val="59"/>
          <w:spacing w:val="9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78"/>
          <w:b/>
          <w:bCs/>
        </w:rPr>
        <w:t>&amp;</w:t>
      </w:r>
      <w:r>
        <w:rPr>
          <w:rFonts w:ascii="Times New Roman" w:hAnsi="Times New Roman" w:cs="Times New Roman" w:eastAsia="Times New Roman"/>
          <w:sz w:val="68"/>
          <w:szCs w:val="68"/>
          <w:spacing w:val="81"/>
          <w:w w:val="78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Statements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left="584" w:right="973" w:firstLine="-5"/>
        <w:jc w:val="left"/>
        <w:tabs>
          <w:tab w:pos="55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consist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operands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zero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operators.</w:t>
      </w:r>
      <w:r>
        <w:rPr>
          <w:rFonts w:ascii="Arial" w:hAnsi="Arial" w:cs="Arial" w:eastAsia="Arial"/>
          <w:sz w:val="36"/>
          <w:szCs w:val="36"/>
          <w:spacing w:val="-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Example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are: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8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2"/>
        </w:rPr>
        <w:t>42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20" w:after="0" w:line="340" w:lineRule="exact"/>
        <w:ind w:left="584" w:right="8206" w:firstLine="19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-109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a*0777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77" w:lineRule="exact"/>
        <w:ind w:left="5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26"/>
          <w:szCs w:val="26"/>
          <w:spacing w:val="0"/>
          <w:w w:val="100"/>
          <w:position w:val="3"/>
        </w:rPr>
        <w:t>X</w:t>
      </w:r>
      <w:r>
        <w:rPr>
          <w:rFonts w:ascii="Courier New" w:hAnsi="Courier New" w:cs="Courier New" w:eastAsia="Courier New"/>
          <w:sz w:val="26"/>
          <w:szCs w:val="26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3"/>
          <w:position w:val="3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3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8"/>
          <w:w w:val="6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  <w:position w:val="3"/>
        </w:rPr>
        <w:t>flags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0"/>
          <w:w w:val="63"/>
          <w:position w:val="3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3"/>
        </w:rPr>
        <w:t>&gt;&gt;</w:t>
      </w:r>
      <w:r>
        <w:rPr>
          <w:rFonts w:ascii="Courier New" w:hAnsi="Courier New" w:cs="Courier New" w:eastAsia="Courier New"/>
          <w:sz w:val="24"/>
          <w:szCs w:val="24"/>
          <w:spacing w:val="-1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8"/>
          <w:position w:val="3"/>
        </w:rPr>
        <w:t>8</w:t>
      </w:r>
      <w:r>
        <w:rPr>
          <w:rFonts w:ascii="Courier New" w:hAnsi="Courier New" w:cs="Courier New" w:eastAsia="Courier New"/>
          <w:sz w:val="32"/>
          <w:szCs w:val="32"/>
          <w:spacing w:val="-12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5"/>
          <w:position w:val="3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3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0xf0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auto"/>
        <w:ind w:left="589" w:right="685" w:firstLine="-5"/>
        <w:jc w:val="left"/>
        <w:tabs>
          <w:tab w:pos="30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compound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complete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grouped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togethe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enclosing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braces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1"/>
        </w:rPr>
        <w:t>{</w:t>
      </w:r>
      <w:r>
        <w:rPr>
          <w:rFonts w:ascii="Arial" w:hAnsi="Arial" w:cs="Arial" w:eastAsia="Arial"/>
          <w:sz w:val="36"/>
          <w:szCs w:val="36"/>
          <w:spacing w:val="-14"/>
          <w:w w:val="141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21"/>
          <w:w w:val="81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}.</w:t>
      </w:r>
      <w:r>
        <w:rPr>
          <w:rFonts w:ascii="Times New Roman" w:hAnsi="Times New Roman" w:cs="Times New Roman" w:eastAsia="Times New Roman"/>
          <w:sz w:val="38"/>
          <w:szCs w:val="38"/>
          <w:spacing w:val="-87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compound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13" w:lineRule="exact"/>
        <w:ind w:left="59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used</w:t>
      </w:r>
      <w:r>
        <w:rPr>
          <w:rFonts w:ascii="Arial" w:hAnsi="Arial" w:cs="Arial" w:eastAsia="Arial"/>
          <w:sz w:val="36"/>
          <w:szCs w:val="36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anywhere</w:t>
      </w:r>
      <w:r>
        <w:rPr>
          <w:rFonts w:ascii="Arial" w:hAnsi="Arial" w:cs="Arial" w:eastAsia="Arial"/>
          <w:sz w:val="36"/>
          <w:szCs w:val="36"/>
          <w:spacing w:val="7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36"/>
          <w:szCs w:val="36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36"/>
          <w:szCs w:val="36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simple</w:t>
      </w:r>
      <w:r>
        <w:rPr>
          <w:rFonts w:ascii="Arial" w:hAnsi="Arial" w:cs="Arial" w:eastAsia="Arial"/>
          <w:sz w:val="36"/>
          <w:szCs w:val="36"/>
          <w:spacing w:val="5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statement</w:t>
      </w:r>
      <w:r>
        <w:rPr>
          <w:rFonts w:ascii="Arial" w:hAnsi="Arial" w:cs="Arial" w:eastAsia="Arial"/>
          <w:sz w:val="36"/>
          <w:szCs w:val="36"/>
          <w:spacing w:val="4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36"/>
          <w:szCs w:val="36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  <w:position w:val="-1"/>
        </w:rPr>
        <w:t>be</w:t>
      </w:r>
      <w:r>
        <w:rPr>
          <w:rFonts w:ascii="Arial" w:hAnsi="Arial" w:cs="Arial" w:eastAsia="Arial"/>
          <w:sz w:val="36"/>
          <w:szCs w:val="36"/>
          <w:spacing w:val="-6"/>
          <w:w w:val="103"/>
          <w:position w:val="-1"/>
        </w:rPr>
        <w:t>.</w:t>
      </w:r>
      <w:r>
        <w:rPr>
          <w:rFonts w:ascii="Arial" w:hAnsi="Arial" w:cs="Arial" w:eastAsia="Arial"/>
          <w:sz w:val="36"/>
          <w:szCs w:val="36"/>
          <w:spacing w:val="0"/>
          <w:w w:val="39"/>
          <w:position w:val="-1"/>
        </w:rPr>
        <w:t>·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579" w:right="744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important</w:t>
      </w:r>
      <w:r>
        <w:rPr>
          <w:rFonts w:ascii="Arial" w:hAnsi="Arial" w:cs="Arial" w:eastAsia="Arial"/>
          <w:sz w:val="36"/>
          <w:szCs w:val="36"/>
          <w:spacing w:val="9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featur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every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perform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expression.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05" w:right="4541"/>
        <w:jc w:val="center"/>
        <w:tabs>
          <w:tab w:pos="43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expression</w:t>
      </w:r>
      <w:r>
        <w:rPr>
          <w:rFonts w:ascii="Courier New" w:hAnsi="Courier New" w:cs="Courier New" w:eastAsia="Courier New"/>
          <w:sz w:val="32"/>
          <w:szCs w:val="32"/>
          <w:spacing w:val="-12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value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exact"/>
        <w:ind w:left="1555" w:right="4781"/>
        <w:jc w:val="center"/>
        <w:tabs>
          <w:tab w:pos="45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-4</w:t>
      </w:r>
      <w:r>
        <w:rPr>
          <w:rFonts w:ascii="Courier New" w:hAnsi="Courier New" w:cs="Courier New" w:eastAsia="Courier New"/>
          <w:sz w:val="32"/>
          <w:szCs w:val="32"/>
          <w:spacing w:val="-140"/>
          <w:w w:val="7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-4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8" w:lineRule="exact"/>
        <w:ind w:left="1535" w:right="4774"/>
        <w:jc w:val="center"/>
        <w:tabs>
          <w:tab w:pos="45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4"/>
        </w:rPr>
        <w:t>4+10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14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5" w:lineRule="exact"/>
        <w:ind w:left="1258" w:right="4671"/>
        <w:jc w:val="center"/>
        <w:tabs>
          <w:tab w:pos="45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1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1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a+b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28" w:lineRule="auto"/>
        <w:ind w:left="1265" w:right="4801" w:firstLine="4"/>
        <w:jc w:val="center"/>
        <w:tabs>
          <w:tab w:pos="45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4"/>
        </w:rPr>
        <w:t>6+</w:t>
      </w:r>
      <w:r>
        <w:rPr>
          <w:rFonts w:ascii="Courier New" w:hAnsi="Courier New" w:cs="Courier New" w:eastAsia="Courier New"/>
          <w:sz w:val="32"/>
          <w:szCs w:val="32"/>
          <w:spacing w:val="-11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8"/>
          <w:w w:val="16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c=</w:t>
      </w:r>
      <w:r>
        <w:rPr>
          <w:rFonts w:ascii="Courier New" w:hAnsi="Courier New" w:cs="Courier New" w:eastAsia="Courier New"/>
          <w:sz w:val="32"/>
          <w:szCs w:val="32"/>
          <w:spacing w:val="-5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2*5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16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7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2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7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5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13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6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96;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96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center"/>
        <w:spacing w:after="0"/>
        <w:sectPr>
          <w:pgNumType w:start="18"/>
          <w:pgMar w:footer="596" w:header="0" w:top="1180" w:bottom="780" w:left="1140" w:right="1240"/>
          <w:footerReference w:type="default" r:id="rId94"/>
          <w:pgSz w:w="12120" w:h="15800"/>
        </w:sectPr>
      </w:pPr>
      <w:rPr/>
    </w:p>
    <w:p>
      <w:pPr>
        <w:spacing w:before="17" w:after="0" w:line="240" w:lineRule="auto"/>
        <w:ind w:left="1156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71.224060pt;margin-top:-1.568714pt;width:469.98349pt;height:.1pt;mso-position-horizontal-relative:page;mso-position-vertical-relative:paragraph;z-index:-16570" coordorigin="1424,-31" coordsize="9400,2">
            <v:shape style="position:absolute;left:1424;top:-31;width:9400;height:2" coordorigin="1424,-31" coordsize="9400,0" path="m1424,-31l10824,-31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0.985847pt;margin-top:52.419796pt;width:470.221698pt;height:.1pt;mso-position-horizontal-relative:page;mso-position-vertical-relative:paragraph;z-index:-16569" coordorigin="1420,1048" coordsize="9404,2">
            <v:shape style="position:absolute;left:1420;top:1048;width:9404;height:2" coordorigin="1420,1048" coordsize="9404,0" path="m1420,1048l10824,1048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7.889153pt;margin-top:750.464172pt;width:470.459906pt;height:.1pt;mso-position-horizontal-relative:page;mso-position-vertical-relative:page;z-index:-16568" coordorigin="1358,15009" coordsize="9409,2">
            <v:shape style="position:absolute;left:1358;top:15009;width:9409;height:2" coordorigin="1358,15009" coordsize="9409,0" path="m1358,15009l10767,15009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87"/>
          <w:b/>
          <w:bCs/>
        </w:rPr>
        <w:t>Expressions</w:t>
      </w:r>
      <w:r>
        <w:rPr>
          <w:rFonts w:ascii="Arial" w:hAnsi="Arial" w:cs="Arial" w:eastAsia="Arial"/>
          <w:sz w:val="64"/>
          <w:szCs w:val="64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64"/>
          <w:szCs w:val="64"/>
          <w:spacing w:val="118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87"/>
          <w:b/>
          <w:bCs/>
        </w:rPr>
        <w:t>&amp;</w:t>
      </w:r>
      <w:r>
        <w:rPr>
          <w:rFonts w:ascii="Times New Roman" w:hAnsi="Times New Roman" w:cs="Times New Roman" w:eastAsia="Times New Roman"/>
          <w:sz w:val="68"/>
          <w:szCs w:val="68"/>
          <w:spacing w:val="7"/>
          <w:w w:val="87"/>
          <w:b/>
          <w:bCs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  <w:b/>
          <w:bCs/>
        </w:rPr>
        <w:t>Statements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737" w:right="818" w:firstLine="33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Becaus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always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have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these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programs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produce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results.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5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9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24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hard</w:t>
      </w:r>
      <w:r>
        <w:rPr>
          <w:rFonts w:ascii="Courier New" w:hAnsi="Courier New" w:cs="Courier New" w:eastAsia="Courier New"/>
          <w:sz w:val="33"/>
          <w:szCs w:val="33"/>
          <w:spacing w:val="-2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way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73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2" w:lineRule="exact"/>
        <w:ind w:left="761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3" w:after="0" w:line="240" w:lineRule="auto"/>
        <w:ind w:left="117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30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3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16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4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a,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temp;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15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109"/>
          <w:w w:val="72"/>
          <w:position w:val="3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  <w:position w:val="3"/>
        </w:rPr>
        <w:t>&lt;</w:t>
      </w:r>
      <w:r>
        <w:rPr>
          <w:rFonts w:ascii="Courier New" w:hAnsi="Courier New" w:cs="Courier New" w:eastAsia="Courier New"/>
          <w:sz w:val="25"/>
          <w:szCs w:val="25"/>
          <w:spacing w:val="-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2a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1175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3" w:after="0" w:line="240" w:lineRule="auto"/>
        <w:ind w:left="17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num++;</w:t>
      </w:r>
      <w:r>
        <w:rPr>
          <w:rFonts w:ascii="Courier New" w:hAnsi="Courier New" w:cs="Courier New" w:eastAsia="Courier New"/>
          <w:sz w:val="33"/>
          <w:szCs w:val="33"/>
          <w:spacing w:val="12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or,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-1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+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8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+=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104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7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temp</w:t>
      </w:r>
      <w:r>
        <w:rPr>
          <w:rFonts w:ascii="Courier New" w:hAnsi="Courier New" w:cs="Courier New" w:eastAsia="Courier New"/>
          <w:sz w:val="33"/>
          <w:szCs w:val="33"/>
          <w:spacing w:val="27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1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-4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26"/>
          <w:w w:val="8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num;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7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8"/>
          <w:w w:val="71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"%1ad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%1ad\n",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num,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temp);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16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1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exit(a};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7" w:lineRule="exact"/>
        <w:ind w:left="74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=-=-=-=-=-=-=-=-=-=-=-=-=-=-=-=-=-=-=-=-=-=-=-=-=-=-=-=</w:t>
      </w:r>
      <w:r>
        <w:rPr>
          <w:rFonts w:ascii="Courier New" w:hAnsi="Courier New" w:cs="Courier New" w:eastAsia="Courier New"/>
          <w:sz w:val="33"/>
          <w:szCs w:val="33"/>
          <w:spacing w:val="-1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Use</w:t>
      </w:r>
      <w:r>
        <w:rPr>
          <w:rFonts w:ascii="Courier New" w:hAnsi="Courier New" w:cs="Courier New" w:eastAsia="Courier New"/>
          <w:sz w:val="33"/>
          <w:szCs w:val="33"/>
          <w:spacing w:val="-1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an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expression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7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1" w:lineRule="exact"/>
        <w:ind w:left="737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3" w:after="0" w:line="240" w:lineRule="auto"/>
        <w:ind w:left="115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a,</w:t>
      </w:r>
      <w:r>
        <w:rPr>
          <w:rFonts w:ascii="Courier New" w:hAnsi="Courier New" w:cs="Courier New" w:eastAsia="Courier New"/>
          <w:sz w:val="33"/>
          <w:szCs w:val="33"/>
          <w:spacing w:val="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temp;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1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16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++num</w:t>
      </w:r>
      <w:r>
        <w:rPr>
          <w:rFonts w:ascii="Courier New" w:hAnsi="Courier New" w:cs="Courier New" w:eastAsia="Courier New"/>
          <w:sz w:val="33"/>
          <w:szCs w:val="33"/>
          <w:spacing w:val="97"/>
          <w:w w:val="73"/>
          <w:position w:val="3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  <w:position w:val="3"/>
        </w:rPr>
        <w:t>&lt;</w:t>
      </w:r>
      <w:r>
        <w:rPr>
          <w:rFonts w:ascii="Courier New" w:hAnsi="Courier New" w:cs="Courier New" w:eastAsia="Courier New"/>
          <w:sz w:val="25"/>
          <w:szCs w:val="25"/>
          <w:spacing w:val="-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21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6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"%1ad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%1ad\n",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num,</w:t>
      </w:r>
      <w:r>
        <w:rPr>
          <w:rFonts w:ascii="Courier New" w:hAnsi="Courier New" w:cs="Courier New" w:eastAsia="Courier New"/>
          <w:sz w:val="33"/>
          <w:szCs w:val="33"/>
          <w:spacing w:val="-13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(temp=num*num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13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9" w:lineRule="exact"/>
        <w:ind w:left="72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0" w:footer="596" w:top="1240" w:bottom="780" w:left="1140" w:right="1240"/>
          <w:pgSz w:w="12120" w:h="15800"/>
        </w:sectPr>
      </w:pPr>
      <w:rPr/>
    </w:p>
    <w:p>
      <w:pPr>
        <w:spacing w:before="22" w:after="0" w:line="240" w:lineRule="auto"/>
        <w:ind w:left="1529" w:right="1549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200001pt;margin-top:-5.545877pt;width:468.96pt;height:.1pt;mso-position-horizontal-relative:page;mso-position-vertical-relative:paragraph;z-index:-16567" coordorigin="1224,-111" coordsize="9379,2">
            <v:shape style="position:absolute;left:1224;top:-111;width:9379;height:2" coordorigin="1224,-111" coordsize="9379,0" path="m1224,-111l10603,-111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959999pt;margin-top:48.688629pt;width:470.64pt;height:.1pt;mso-position-horizontal-relative:page;mso-position-vertical-relative:paragraph;z-index:-16566" coordorigin="1219,974" coordsize="9413,2">
            <v:shape style="position:absolute;left:1219;top:974;width:9413;height:2" coordorigin="1219,974" coordsize="9413,0" path="m1219,974l10632,97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48pt;margin-top:748.364197pt;width:471.36pt;height:.1pt;mso-position-horizontal-relative:page;mso-position-vertical-relative:page;z-index:-16565" coordorigin="1210,14967" coordsize="9427,2">
            <v:shape style="position:absolute;left:1210;top:14967;width:9427;height:2" coordorigin="1210,14967" coordsize="9427,0" path="m1210,14967l10637,14967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Automati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59"/>
          <w:szCs w:val="59"/>
          <w:spacing w:val="10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Conversion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4" w:lineRule="auto"/>
        <w:ind w:left="609" w:right="899" w:firstLine="14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Fo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arithmeti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</w:t>
      </w:r>
      <w:r>
        <w:rPr>
          <w:rFonts w:ascii="Arial" w:hAnsi="Arial" w:cs="Arial" w:eastAsia="Arial"/>
          <w:sz w:val="34"/>
          <w:szCs w:val="34"/>
          <w:spacing w:val="34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operations,</w:t>
      </w:r>
      <w:r>
        <w:rPr>
          <w:rFonts w:ascii="Arial" w:hAnsi="Arial" w:cs="Arial" w:eastAsia="Arial"/>
          <w:sz w:val="34"/>
          <w:szCs w:val="34"/>
          <w:spacing w:val="-47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followin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g</w:t>
      </w:r>
      <w:r>
        <w:rPr>
          <w:rFonts w:ascii="Arial" w:hAnsi="Arial" w:cs="Arial" w:eastAsia="Arial"/>
          <w:sz w:val="34"/>
          <w:szCs w:val="34"/>
          <w:spacing w:val="22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sequence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conversion</w:t>
      </w:r>
      <w:r>
        <w:rPr>
          <w:rFonts w:ascii="Arial" w:hAnsi="Arial" w:cs="Arial" w:eastAsia="Arial"/>
          <w:sz w:val="34"/>
          <w:szCs w:val="34"/>
          <w:spacing w:val="3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rules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are</w:t>
      </w:r>
      <w:r>
        <w:rPr>
          <w:rFonts w:ascii="Arial" w:hAnsi="Arial" w:cs="Arial" w:eastAsia="Arial"/>
          <w:sz w:val="34"/>
          <w:szCs w:val="34"/>
          <w:spacing w:val="8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applied</w:t>
      </w:r>
      <w:r>
        <w:rPr>
          <w:rFonts w:ascii="Arial" w:hAnsi="Arial" w:cs="Arial" w:eastAsia="Arial"/>
          <w:sz w:val="34"/>
          <w:szCs w:val="34"/>
          <w:spacing w:val="-2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7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order.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4" w:lineRule="auto"/>
        <w:ind w:left="1319" w:right="852" w:firstLine="-499"/>
        <w:jc w:val="left"/>
        <w:tabs>
          <w:tab w:pos="130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1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char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4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shor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are</w:t>
      </w:r>
      <w:r>
        <w:rPr>
          <w:rFonts w:ascii="Arial" w:hAnsi="Arial" w:cs="Arial" w:eastAsia="Arial"/>
          <w:sz w:val="34"/>
          <w:szCs w:val="34"/>
          <w:spacing w:val="8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-6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7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int,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7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float</w:t>
      </w:r>
      <w:r>
        <w:rPr>
          <w:rFonts w:ascii="Arial" w:hAnsi="Arial" w:cs="Arial" w:eastAsia="Arial"/>
          <w:sz w:val="34"/>
          <w:szCs w:val="34"/>
          <w:spacing w:val="8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9"/>
        </w:rPr>
        <w:t>is</w:t>
      </w:r>
      <w:r>
        <w:rPr>
          <w:rFonts w:ascii="Arial" w:hAnsi="Arial" w:cs="Arial" w:eastAsia="Arial"/>
          <w:sz w:val="34"/>
          <w:szCs w:val="34"/>
          <w:spacing w:val="0"/>
          <w:w w:val="11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4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double.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7" w:lineRule="auto"/>
        <w:ind w:left="1319" w:right="802" w:firstLine="-499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1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eithe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operand</w:t>
      </w:r>
      <w:r>
        <w:rPr>
          <w:rFonts w:ascii="Arial" w:hAnsi="Arial" w:cs="Arial" w:eastAsia="Arial"/>
          <w:sz w:val="34"/>
          <w:szCs w:val="34"/>
          <w:spacing w:val="-1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double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7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is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-1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double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9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9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resul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5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double.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1" w:lineRule="auto"/>
        <w:ind w:left="1329" w:right="809" w:firstLine="-509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71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Otherwise,</w:t>
      </w:r>
      <w:r>
        <w:rPr>
          <w:rFonts w:ascii="Arial" w:hAnsi="Arial" w:cs="Arial" w:eastAsia="Arial"/>
          <w:sz w:val="34"/>
          <w:szCs w:val="34"/>
          <w:spacing w:val="-22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eithe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operand</w:t>
      </w:r>
      <w:r>
        <w:rPr>
          <w:rFonts w:ascii="Arial" w:hAnsi="Arial" w:cs="Arial" w:eastAsia="Arial"/>
          <w:sz w:val="34"/>
          <w:szCs w:val="34"/>
          <w:spacing w:val="4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long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other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-1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long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resul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long.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4" w:lineRule="auto"/>
        <w:ind w:left="1314" w:right="853" w:firstLine="-494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5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  <w:tab/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Otherwise,</w:t>
      </w:r>
      <w:r>
        <w:rPr>
          <w:rFonts w:ascii="Arial" w:hAnsi="Arial" w:cs="Arial" w:eastAsia="Arial"/>
          <w:sz w:val="34"/>
          <w:szCs w:val="34"/>
          <w:spacing w:val="-10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eithe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operand</w:t>
      </w:r>
      <w:r>
        <w:rPr>
          <w:rFonts w:ascii="Arial" w:hAnsi="Arial" w:cs="Arial" w:eastAsia="Arial"/>
          <w:sz w:val="34"/>
          <w:szCs w:val="34"/>
          <w:spacing w:val="4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unsigned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,</w:t>
      </w:r>
      <w:r>
        <w:rPr>
          <w:rFonts w:ascii="Arial" w:hAnsi="Arial" w:cs="Arial" w:eastAsia="Arial"/>
          <w:sz w:val="34"/>
          <w:szCs w:val="34"/>
          <w:spacing w:val="-1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-1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7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unsigned</w:t>
      </w:r>
      <w:r>
        <w:rPr>
          <w:rFonts w:ascii="Arial" w:hAnsi="Arial" w:cs="Arial" w:eastAsia="Arial"/>
          <w:sz w:val="34"/>
          <w:szCs w:val="34"/>
          <w:spacing w:val="2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8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result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unsigned.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7" w:lineRule="auto"/>
        <w:ind w:left="1329" w:right="896" w:firstLine="-509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5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Otherwise,</w:t>
      </w:r>
      <w:r>
        <w:rPr>
          <w:rFonts w:ascii="Arial" w:hAnsi="Arial" w:cs="Arial" w:eastAsia="Arial"/>
          <w:sz w:val="34"/>
          <w:szCs w:val="34"/>
          <w:spacing w:val="-17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operands</w:t>
      </w:r>
      <w:r>
        <w:rPr>
          <w:rFonts w:ascii="Arial" w:hAnsi="Arial" w:cs="Arial" w:eastAsia="Arial"/>
          <w:sz w:val="34"/>
          <w:szCs w:val="34"/>
          <w:spacing w:val="8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mus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8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6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resul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int.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635" w:header="0" w:top="1200" w:bottom="820" w:left="1100" w:right="1240"/>
          <w:footerReference w:type="default" r:id="rId95"/>
          <w:pgSz w:w="12120" w:h="15800"/>
        </w:sectPr>
      </w:pPr>
      <w:rPr/>
    </w:p>
    <w:p>
      <w:pPr>
        <w:spacing w:before="18" w:after="0" w:line="240" w:lineRule="auto"/>
        <w:ind w:left="420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176888pt;margin-top:-5.001757pt;width:469.745283pt;height:.1pt;mso-position-horizontal-relative:page;mso-position-vertical-relative:paragraph;z-index:-16564" coordorigin="1444,-100" coordsize="9395,2">
            <v:shape style="position:absolute;left:1444;top:-100;width:9395;height:2" coordorigin="1444,-100" coordsize="9395,0" path="m1444,-100l10838,-100e" filled="f" stroked="t" strokeweight=".476415pt" strokecolor="#000000">
              <v:path arrowok="t"/>
            </v:shape>
          </v:group>
          <w10:wrap type="none"/>
        </w:pict>
      </w:r>
      <w:r>
        <w:rPr/>
        <w:pict>
          <v:group style="position:absolute;margin-left:71.938683pt;margin-top:48.86731pt;width:469.983491pt;height:.1pt;mso-position-horizontal-relative:page;mso-position-vertical-relative:paragraph;z-index:-16563" coordorigin="1439,977" coordsize="9400,2">
            <v:shape style="position:absolute;left:1439;top:977;width:9400;height:2" coordorigin="1439,977" coordsize="9400,0" path="m1439,977l10838,977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8.603775pt;margin-top:751.061401pt;width:438.778301pt;height:.1pt;mso-position-horizontal-relative:page;mso-position-vertical-relative:page;z-index:-16562" coordorigin="1372,15021" coordsize="8776,2">
            <v:shape style="position:absolute;left:1372;top:15021;width:8776;height:2" coordorigin="1372,15021" coordsize="8776,0" path="m1372,15021l10148,1502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Automati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0"/>
          <w:szCs w:val="60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Conversion</w:t>
      </w:r>
      <w:r>
        <w:rPr>
          <w:rFonts w:ascii="Arial" w:hAnsi="Arial" w:cs="Arial" w:eastAsia="Arial"/>
          <w:sz w:val="60"/>
          <w:szCs w:val="60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automatic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conversions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main{)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5" w:lineRule="exact"/>
        <w:ind w:left="82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2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eger;</w:t>
      </w:r>
      <w:r>
        <w:rPr>
          <w:rFonts w:ascii="Courier New" w:hAnsi="Courier New" w:cs="Courier New" w:eastAsia="Courier New"/>
          <w:sz w:val="32"/>
          <w:szCs w:val="32"/>
          <w:spacing w:val="12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actor;</w:t>
      </w:r>
      <w:r>
        <w:rPr>
          <w:rFonts w:ascii="Courier New" w:hAnsi="Courier New" w:cs="Courier New" w:eastAsia="Courier New"/>
          <w:sz w:val="32"/>
          <w:szCs w:val="32"/>
          <w:spacing w:val="11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ers;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3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eger</w:t>
      </w:r>
      <w:r>
        <w:rPr>
          <w:rFonts w:ascii="Courier New" w:hAnsi="Courier New" w:cs="Courier New" w:eastAsia="Courier New"/>
          <w:sz w:val="32"/>
          <w:szCs w:val="32"/>
          <w:spacing w:val="-32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4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ers</w:t>
      </w:r>
      <w:r>
        <w:rPr>
          <w:rFonts w:ascii="Courier New" w:hAnsi="Courier New" w:cs="Courier New" w:eastAsia="Courier New"/>
          <w:sz w:val="32"/>
          <w:szCs w:val="32"/>
          <w:spacing w:val="-13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=actor=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08"/>
          <w:w w:val="7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8"/>
          <w:w w:val="72"/>
          <w:position w:val="0"/>
        </w:rPr>
        <w:t>Q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4"/>
          <w:position w:val="0"/>
        </w:rPr>
        <w:t>;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41" w:lineRule="exact"/>
        <w:ind w:left="122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"actor=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%</w:t>
      </w:r>
      <w:r>
        <w:rPr>
          <w:rFonts w:ascii="Courier New" w:hAnsi="Courier New" w:cs="Courier New" w:eastAsia="Courier New"/>
          <w:sz w:val="32"/>
          <w:szCs w:val="32"/>
          <w:spacing w:val="29"/>
          <w:w w:val="78"/>
          <w:position w:val="3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6"/>
          <w:position w:val="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47"/>
          <w:w w:val="32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ers=%f,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eger=%d\n",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305" w:right="4672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3"/>
        </w:rPr>
        <w:t>actor,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ers,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eger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5" w:lineRule="exact"/>
        <w:ind w:left="122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++actor;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4" w:lineRule="exact"/>
        <w:ind w:left="122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eger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ers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6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4"/>
          <w:w w:val="76"/>
          <w:position w:val="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1"/>
        </w:rPr>
        <w:t>*</w:t>
      </w:r>
      <w:r>
        <w:rPr>
          <w:rFonts w:ascii="Arial" w:hAnsi="Arial" w:cs="Arial" w:eastAsia="Arial"/>
          <w:sz w:val="36"/>
          <w:szCs w:val="36"/>
          <w:spacing w:val="3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actor;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5" w:lineRule="exact"/>
        <w:ind w:left="122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ers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2.e</w:t>
      </w:r>
      <w:r>
        <w:rPr>
          <w:rFonts w:ascii="Courier New" w:hAnsi="Courier New" w:cs="Courier New" w:eastAsia="Courier New"/>
          <w:sz w:val="32"/>
          <w:szCs w:val="32"/>
          <w:spacing w:val="27"/>
          <w:w w:val="71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*</w:t>
      </w:r>
      <w:r>
        <w:rPr>
          <w:rFonts w:ascii="Arial" w:hAnsi="Arial" w:cs="Arial" w:eastAsia="Arial"/>
          <w:sz w:val="34"/>
          <w:szCs w:val="34"/>
          <w:spacing w:val="4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actor</w:t>
      </w:r>
      <w:r>
        <w:rPr>
          <w:rFonts w:ascii="Courier New" w:hAnsi="Courier New" w:cs="Courier New" w:eastAsia="Courier New"/>
          <w:sz w:val="32"/>
          <w:szCs w:val="32"/>
          <w:spacing w:val="-3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9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eger;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221" w:lineRule="auto"/>
        <w:ind w:left="2335" w:right="2824" w:firstLine="-11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"actor=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0"/>
        </w:rPr>
        <w:t>%</w:t>
      </w:r>
      <w:r>
        <w:rPr>
          <w:rFonts w:ascii="Courier New" w:hAnsi="Courier New" w:cs="Courier New" w:eastAsia="Courier New"/>
          <w:sz w:val="32"/>
          <w:szCs w:val="32"/>
          <w:spacing w:val="29"/>
          <w:w w:val="78"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2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76"/>
          <w:position w:val="0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64"/>
          <w:w w:val="276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ers=%f,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eger=%d\n",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0"/>
        </w:rPr>
        <w:t>actor,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0"/>
        </w:rPr>
        <w:t>ers,</w:t>
      </w:r>
      <w:r>
        <w:rPr>
          <w:rFonts w:ascii="Courier New" w:hAnsi="Courier New" w:cs="Courier New" w:eastAsia="Courier New"/>
          <w:sz w:val="32"/>
          <w:szCs w:val="32"/>
          <w:spacing w:val="-22"/>
          <w:w w:val="76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eger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actor</w:t>
      </w:r>
      <w:r>
        <w:rPr>
          <w:rFonts w:ascii="Courier New" w:hAnsi="Courier New" w:cs="Courier New" w:eastAsia="Courier New"/>
          <w:sz w:val="32"/>
          <w:szCs w:val="32"/>
          <w:spacing w:val="-1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2.123e4;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12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prtntf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"actor=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1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%</w:t>
      </w:r>
      <w:r>
        <w:rPr>
          <w:rFonts w:ascii="Courier New" w:hAnsi="Courier New" w:cs="Courier New" w:eastAsia="Courier New"/>
          <w:sz w:val="33"/>
          <w:szCs w:val="33"/>
          <w:spacing w:val="28"/>
          <w:w w:val="76"/>
          <w:position w:val="2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1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(%ax)\n",</w:t>
      </w:r>
      <w:r>
        <w:rPr>
          <w:rFonts w:ascii="Courier New" w:hAnsi="Courier New" w:cs="Courier New" w:eastAsia="Courier New"/>
          <w:sz w:val="33"/>
          <w:szCs w:val="33"/>
          <w:spacing w:val="-2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actor,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actor);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2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exit(e);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5" w:lineRule="exact"/>
        <w:ind w:left="80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p321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2" w:lineRule="exact"/>
        <w:ind w:left="7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  <w:position w:val="3"/>
        </w:rPr>
        <w:t>actor</w:t>
      </w:r>
      <w:r>
        <w:rPr>
          <w:rFonts w:ascii="Courier New" w:hAnsi="Courier New" w:cs="Courier New" w:eastAsia="Courier New"/>
          <w:sz w:val="32"/>
          <w:szCs w:val="32"/>
          <w:spacing w:val="40"/>
          <w:w w:val="73"/>
          <w:position w:val="3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40"/>
          <w:w w:val="69"/>
          <w:position w:val="3"/>
        </w:rPr>
        <w:t>Q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6"/>
          <w:position w:val="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52"/>
          <w:w w:val="32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ers=216.eeeeee,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eger=216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0" w:after="0" w:line="211" w:lineRule="auto"/>
        <w:ind w:left="782" w:right="3859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</w:rPr>
        <w:t>actor</w:t>
      </w:r>
      <w:r>
        <w:rPr>
          <w:rFonts w:ascii="Courier New" w:hAnsi="Courier New" w:cs="Courier New" w:eastAsia="Courier New"/>
          <w:sz w:val="32"/>
          <w:szCs w:val="32"/>
          <w:spacing w:val="40"/>
          <w:w w:val="73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2"/>
          <w:w w:val="65"/>
          <w:position w:val="0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6"/>
          <w:position w:val="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52"/>
          <w:w w:val="326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ers=l684.eeeeee,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eger=65e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0"/>
        </w:rPr>
        <w:t>actor=</w:t>
      </w:r>
      <w:r>
        <w:rPr>
          <w:rFonts w:ascii="Courier New" w:hAnsi="Courier New" w:cs="Courier New" w:eastAsia="Courier New"/>
          <w:sz w:val="32"/>
          <w:szCs w:val="32"/>
          <w:spacing w:val="39"/>
          <w:w w:val="73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31"/>
          <w:szCs w:val="31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0"/>
        </w:rPr>
        <w:t>(ee)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635" w:header="0" w:top="1320" w:bottom="820" w:left="1100" w:right="1240"/>
          <w:footerReference w:type="default" r:id="rId96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9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97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694" w:lineRule="exact"/>
        <w:ind w:left="1902" w:right="1905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75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0"/>
          <w:w w:val="107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2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7" w:right="12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21"/>
          <w:w w:val="100"/>
        </w:rPr>
        <w:t> </w:t>
      </w:r>
      <w:r>
        <w:rPr>
          <w:rFonts w:ascii="Times New Roman" w:hAnsi="Times New Roman" w:cs="Times New Roman" w:eastAsia="Times New Roman"/>
          <w:sz w:val="65"/>
          <w:szCs w:val="6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65"/>
          <w:szCs w:val="65"/>
          <w:spacing w:val="6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g</w:t>
      </w:r>
      <w:r>
        <w:rPr>
          <w:rFonts w:ascii="Arial" w:hAnsi="Arial" w:cs="Arial" w:eastAsia="Arial"/>
          <w:sz w:val="62"/>
          <w:szCs w:val="62"/>
          <w:spacing w:val="56"/>
          <w:w w:val="107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54" w:right="3406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4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3"/>
        </w:rPr>
        <w:t>4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92" w:right="2767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7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r</w:t>
      </w:r>
      <w:r>
        <w:rPr>
          <w:rFonts w:ascii="Arial" w:hAnsi="Arial" w:cs="Arial" w:eastAsia="Arial"/>
          <w:sz w:val="34"/>
          <w:szCs w:val="34"/>
          <w:spacing w:val="-15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1"/>
        </w:rPr>
        <w:t>19=20,</w:t>
      </w:r>
      <w:r>
        <w:rPr>
          <w:rFonts w:ascii="Arial" w:hAnsi="Arial" w:cs="Arial" w:eastAsia="Arial"/>
          <w:sz w:val="34"/>
          <w:szCs w:val="34"/>
          <w:spacing w:val="-24"/>
          <w:w w:val="9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1988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70" w:right="3280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Charles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Palmer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40" w:lineRule="auto"/>
        <w:ind w:left="2701" w:right="2733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CPALME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YKTVMZ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2385" w:right="2427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93"/>
        </w:rPr>
        <w:t>{CENET</w:t>
      </w:r>
      <w:r>
        <w:rPr>
          <w:rFonts w:ascii="Arial" w:hAnsi="Arial" w:cs="Arial" w:eastAsia="Arial"/>
          <w:sz w:val="35"/>
          <w:szCs w:val="35"/>
          <w:spacing w:val="19"/>
          <w:w w:val="9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Course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1"/>
        </w:rPr>
        <w:t>#IYT00401</w:t>
      </w:r>
      <w:r>
        <w:rPr>
          <w:rFonts w:ascii="Arial" w:hAnsi="Arial" w:cs="Arial" w:eastAsia="Arial"/>
          <w:sz w:val="35"/>
          <w:szCs w:val="35"/>
          <w:spacing w:val="0"/>
          <w:w w:val="92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924" w:right="4065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666138pt;margin-top:-2.255182pt;width:47.319302pt;height:25.196224pt;mso-position-horizontal-relative:page;mso-position-vertical-relative:paragraph;z-index:-16561" type="#_x0000_t202" filled="f" stroked="f">
            <v:textbox inset="0,0,0,0">
              <w:txbxContent>
                <w:p>
                  <w:pPr>
                    <w:spacing w:before="0" w:after="0" w:line="504" w:lineRule="exact"/>
                    <w:ind w:right="-116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6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7"/>
                      <w:w w:val="116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33"/>
                      <w:w w:val="167"/>
                      <w:position w:val="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86"/>
                      <w:w w:val="116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0"/>
                      <w:w w:val="167"/>
                      <w:position w:val="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6"/>
                      <w:w w:val="116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6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6"/>
          <w:w w:val="177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83"/>
          <w:position w:val="11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57"/>
          <w:w w:val="100"/>
          <w:position w:val="1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77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11"/>
          <w:w w:val="177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76"/>
          <w:w w:val="176"/>
          <w:position w:val="0"/>
        </w:rPr>
        <w:t>·</w:t>
      </w:r>
      <w:r>
        <w:rPr>
          <w:rFonts w:ascii="Times New Roman" w:hAnsi="Times New Roman" w:cs="Times New Roman" w:eastAsia="Times New Roman"/>
          <w:sz w:val="43"/>
          <w:szCs w:val="43"/>
          <w:spacing w:val="-18"/>
          <w:w w:val="101"/>
          <w:position w:val="11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7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3" w:lineRule="exact"/>
        <w:ind w:left="2063" w:right="2183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8" w:after="0" w:line="282" w:lineRule="auto"/>
        <w:ind w:left="3163" w:right="2837" w:firstLine="-377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Yorktow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Heights,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00" w:right="1380"/>
          <w:footerReference w:type="default" r:id="rId99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10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00"/>
          <w:pgSz w:w="12120" w:h="15800"/>
        </w:sectPr>
      </w:pPr>
      <w:rPr/>
    </w:p>
    <w:p>
      <w:pPr>
        <w:spacing w:before="20" w:after="0" w:line="240" w:lineRule="auto"/>
        <w:ind w:left="3802" w:right="3631"/>
        <w:jc w:val="center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8.076469pt;margin-top:-3.43623pt;width:471.996847pt;height:.1pt;mso-position-horizontal-relative:page;mso-position-vertical-relative:paragraph;z-index:-16560" coordorigin="1362,-69" coordsize="9440,2">
            <v:shape style="position:absolute;left:1362;top:-69;width:9440;height:2" coordorigin="1362,-69" coordsize="9440,0" path="m1362,-69l10801,-6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837601pt;margin-top:51.112526pt;width:472.235712pt;height:.1pt;mso-position-horizontal-relative:page;mso-position-vertical-relative:paragraph;z-index:-16559" coordorigin="1357,1022" coordsize="9445,2">
            <v:shape style="position:absolute;left:1357;top:1022;width:9445;height:2" coordorigin="1357,1022" coordsize="9445,0" path="m1357,1022l10801,102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254631pt;margin-top:751.12207pt;width:471.996847pt;height:.1pt;mso-position-horizontal-relative:page;mso-position-vertical-relative:page;z-index:-16558" coordorigin="1285,15022" coordsize="9440,2">
            <v:shape style="position:absolute;left:1285;top:15022;width:9440;height:2" coordorigin="1285,15022" coordsize="9440,0" path="m1285,15022l10725,15022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94"/>
          <w:b/>
          <w:bCs/>
        </w:rPr>
        <w:t>Outline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2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2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Conditiona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if-then-else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2" w:after="0" w:line="240" w:lineRule="auto"/>
        <w:ind w:left="822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Relationa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12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Truth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1" w:after="0" w:line="240" w:lineRule="auto"/>
        <w:ind w:left="807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Logical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Operators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03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1"/>
          <w:szCs w:val="51"/>
          <w:spacing w:val="0"/>
          <w:w w:val="100"/>
        </w:rPr>
        <w:t>*</w:t>
      </w:r>
      <w:r>
        <w:rPr>
          <w:rFonts w:ascii="Arial" w:hAnsi="Arial" w:cs="Arial" w:eastAsia="Arial"/>
          <w:sz w:val="51"/>
          <w:szCs w:val="51"/>
          <w:spacing w:val="-132"/>
          <w:w w:val="100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</w:rPr>
        <w:tab/>
      </w:r>
      <w:r>
        <w:rPr>
          <w:rFonts w:ascii="Arial" w:hAnsi="Arial" w:cs="Arial" w:eastAsia="Arial"/>
          <w:sz w:val="51"/>
          <w:szCs w:val="51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Conditiona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791" w:header="0" w:top="1260" w:bottom="980" w:left="1180" w:right="1260"/>
          <w:footerReference w:type="default" r:id="rId102"/>
          <w:pgSz w:w="12120" w:h="15800"/>
        </w:sectPr>
      </w:pPr>
      <w:rPr/>
    </w:p>
    <w:p>
      <w:pPr>
        <w:spacing w:before="10" w:after="0" w:line="240" w:lineRule="auto"/>
        <w:ind w:left="3134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6.16555pt;margin-top:-4.405211pt;width:472.474576pt;height:.1pt;mso-position-horizontal-relative:page;mso-position-vertical-relative:paragraph;z-index:-16557" coordorigin="1323,-88" coordsize="9449,2">
            <v:shape style="position:absolute;left:1323;top:-88;width:9449;height:2" coordorigin="1323,-88" coordsize="9449,0" path="m1323,-88l10773,-88e" filled="f" stroked="t" strokeweight=".47773pt" strokecolor="#000000">
              <v:path arrowok="t"/>
            </v:shape>
          </v:group>
          <w10:wrap type="none"/>
        </w:pict>
      </w:r>
      <w:r>
        <w:rPr/>
        <w:pict>
          <v:group style="position:absolute;margin-left:66.16555pt;margin-top:49.665051pt;width:464.830903pt;height:.1pt;mso-position-horizontal-relative:page;mso-position-vertical-relative:paragraph;z-index:-16556" coordorigin="1323,993" coordsize="9297,2">
            <v:shape style="position:absolute;left:1323;top:993;width:9297;height:2" coordorigin="1323,993" coordsize="9297,0" path="m1323,993l10620,99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3"/>
          <w:szCs w:val="63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</w:rPr>
        <w:t>Statement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95" w:lineRule="exact"/>
        <w:ind w:left="846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Typica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35"/>
          <w:szCs w:val="35"/>
          <w:spacing w:val="3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decision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position w:val="-1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791" w:header="0" w:top="1140" w:bottom="980" w:left="1180" w:right="1260"/>
          <w:footerReference w:type="default" r:id="rId103"/>
          <w:pgSz w:w="12120" w:h="15800"/>
        </w:sectPr>
      </w:pPr>
      <w:rPr/>
    </w:p>
    <w:p>
      <w:pPr>
        <w:spacing w:before="15" w:after="0" w:line="240" w:lineRule="auto"/>
        <w:ind w:left="850" w:right="-93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Syntax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(expression)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5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statement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80" w:right="1260"/>
          <w:cols w:num="2" w:equalWidth="0">
            <w:col w:w="2466" w:space="176"/>
            <w:col w:w="7038"/>
          </w:cols>
        </w:sectPr>
      </w:pPr>
      <w:rPr/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4.971230pt;margin-top:744.423096pt;width:472.474576pt;height:.1pt;mso-position-horizontal-relative:page;mso-position-vertical-relative:page;z-index:-16555" coordorigin="1299,14888" coordsize="9449,2">
            <v:shape style="position:absolute;left:1299;top:14888;width:9449;height:2" coordorigin="1299,14888" coordsize="9449,0" path="m1299,14888l10749,14888e" filled="f" stroked="t" strokeweight=".716594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15" w:after="0" w:line="285" w:lineRule="auto"/>
        <w:ind w:left="1342" w:right="625" w:firstLine="-497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expression</w:t>
      </w:r>
      <w:r>
        <w:rPr>
          <w:rFonts w:ascii="Arial" w:hAnsi="Arial" w:cs="Arial" w:eastAsia="Arial"/>
          <w:sz w:val="35"/>
          <w:szCs w:val="35"/>
          <w:spacing w:val="6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·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relationa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but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kind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38" w:right="1577" w:firstLine="-497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compound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block.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52" w:right="703" w:firstLine="-511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Indentatio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</w:t>
      </w:r>
      <w:r>
        <w:rPr>
          <w:rFonts w:ascii="Arial" w:hAnsi="Arial" w:cs="Arial" w:eastAsia="Arial"/>
          <w:sz w:val="35"/>
          <w:szCs w:val="35"/>
          <w:spacing w:val="3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strongl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recommended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,</w:t>
      </w:r>
      <w:r>
        <w:rPr>
          <w:rFonts w:ascii="Arial" w:hAnsi="Arial" w:cs="Arial" w:eastAsia="Arial"/>
          <w:sz w:val="35"/>
          <w:szCs w:val="35"/>
          <w:spacing w:val="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not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required.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338" w:right="1862" w:firstLine="-497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expression</w:t>
      </w:r>
      <w:r>
        <w:rPr>
          <w:rFonts w:ascii="Arial" w:hAnsi="Arial" w:cs="Arial" w:eastAsia="Arial"/>
          <w:sz w:val="35"/>
          <w:szCs w:val="35"/>
          <w:spacing w:val="-4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zero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executed.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38" w:right="1150" w:firstLine="-497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expression</w:t>
      </w:r>
      <w:r>
        <w:rPr>
          <w:rFonts w:ascii="Arial" w:hAnsi="Arial" w:cs="Arial" w:eastAsia="Arial"/>
          <w:sz w:val="35"/>
          <w:szCs w:val="35"/>
          <w:spacing w:val="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non-zero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executed.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1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required.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80" w:right="1260"/>
        </w:sectPr>
      </w:pPr>
      <w:rPr/>
    </w:p>
    <w:p>
      <w:pPr>
        <w:spacing w:before="21" w:after="0" w:line="240" w:lineRule="auto"/>
        <w:ind w:left="3169" w:right="-20"/>
        <w:jc w:val="left"/>
        <w:tabs>
          <w:tab w:pos="3720" w:val="left"/>
        </w:tabs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0.509438pt;margin-top:-1.835463pt;width:469.268868pt;height:.1pt;mso-position-horizontal-relative:page;mso-position-vertical-relative:paragraph;z-index:-16554" coordorigin="1410,-37" coordsize="9385,2">
            <v:shape style="position:absolute;left:1410;top:-37;width:9385;height:2" coordorigin="1410,-37" coordsize="9385,0" path="m1410,-37l10796,-37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0.509438pt;margin-top:52.153046pt;width:469.507075pt;height:.1pt;mso-position-horizontal-relative:page;mso-position-vertical-relative:paragraph;z-index:-16553" coordorigin="1410,1043" coordsize="9390,2">
            <v:shape style="position:absolute;left:1410;top:1043;width:9390;height:2" coordorigin="1410,1043" coordsize="9390,0" path="m1410,1043l10800,1043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7.889153pt;margin-top:751.180847pt;width:332.775943pt;height:.1pt;mso-position-horizontal-relative:page;mso-position-vertical-relative:page;z-index:-16552" coordorigin="1358,15024" coordsize="6656,2">
            <v:shape style="position:absolute;left:1358;top:15024;width:6656;height:2" coordorigin="1358,15024" coordsize="6656,0" path="m1358,15024l8013,15024e" filled="f" stroked="t" strokeweight=".714623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75"/>
          <w:b/>
          <w:bCs/>
        </w:rPr>
        <w:t>if</w:t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100"/>
          <w:b/>
          <w:bCs/>
        </w:rPr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Statement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4" w:lineRule="exact"/>
        <w:ind w:left="6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25"/>
          <w:w w:val="78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line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8"/>
          <w:position w:val="2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2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counting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1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#1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8" w:lineRule="exact"/>
        <w:ind w:left="6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4" w:lineRule="exact"/>
        <w:ind w:left="6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69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5" w:after="0" w:line="330" w:lineRule="exact"/>
        <w:ind w:left="10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402" w:lineRule="exact"/>
        <w:ind w:left="1106" w:right="-20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ccount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5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3"/>
          <w:position w:val="5"/>
        </w:rPr>
        <w:t>e,</w:t>
      </w:r>
      <w:r>
        <w:rPr>
          <w:rFonts w:ascii="Courier New" w:hAnsi="Courier New" w:cs="Courier New" w:eastAsia="Courier New"/>
          <w:sz w:val="42"/>
          <w:szCs w:val="42"/>
          <w:spacing w:val="-131"/>
          <w:w w:val="100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5"/>
        </w:rPr>
        <w:t>lcount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5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1"/>
          <w:position w:val="5"/>
        </w:rPr>
        <w:t>e;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7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-10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(ch</w:t>
      </w:r>
      <w:r>
        <w:rPr>
          <w:rFonts w:ascii="Courier New" w:hAnsi="Courier New" w:cs="Courier New" w:eastAsia="Courier New"/>
          <w:sz w:val="32"/>
          <w:szCs w:val="32"/>
          <w:spacing w:val="104"/>
          <w:w w:val="77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=</w:t>
      </w:r>
      <w:r>
        <w:rPr>
          <w:rFonts w:ascii="Arial" w:hAnsi="Arial" w:cs="Arial" w:eastAsia="Arial"/>
          <w:sz w:val="26"/>
          <w:szCs w:val="26"/>
          <w:spacing w:val="4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getchar())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1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EOF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0" w:lineRule="exact"/>
        <w:ind w:left="1101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6" w:after="0" w:line="240" w:lineRule="auto"/>
        <w:ind w:left="16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++ccount;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6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92"/>
          <w:w w:val="75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==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'\n'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167" w:right="6109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++lcount;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0" w:lineRule="exact"/>
        <w:ind w:left="109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0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"The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consists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lines,",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lcount);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0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9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"and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chars.\n",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ccount);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07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38"/>
          <w:w w:val="74"/>
          <w:position w:val="3"/>
        </w:rPr>
        <w:t>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9"/>
          <w:position w:val="3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8"/>
          <w:position w:val="3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9"/>
          <w:position w:val="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8"/>
          <w:position w:val="3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00" w:lineRule="exact"/>
        <w:ind w:left="66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5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p43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36" w:after="0" w:line="227" w:lineRule="auto"/>
        <w:ind w:left="653" w:right="6964" w:firstLine="1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9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test[enter]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47"/>
          <w:w w:val="73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only</w:t>
      </w:r>
      <w:r>
        <w:rPr>
          <w:rFonts w:ascii="Courier New" w:hAnsi="Courier New" w:cs="Courier New" w:eastAsia="Courier New"/>
          <w:sz w:val="32"/>
          <w:szCs w:val="32"/>
          <w:spacing w:val="-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tes</w:t>
      </w:r>
      <w:r>
        <w:rPr>
          <w:rFonts w:ascii="Courier New" w:hAnsi="Courier New" w:cs="Courier New" w:eastAsia="Courier New"/>
          <w:sz w:val="32"/>
          <w:szCs w:val="32"/>
          <w:spacing w:val="-28"/>
          <w:w w:val="7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..</w:t>
      </w:r>
      <w:r>
        <w:rPr>
          <w:rFonts w:ascii="Courier New" w:hAnsi="Courier New" w:cs="Courier New" w:eastAsia="Courier New"/>
          <w:sz w:val="32"/>
          <w:szCs w:val="32"/>
          <w:spacing w:val="-33"/>
          <w:w w:val="76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6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4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consists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lines,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3"/>
        </w:rPr>
        <w:t>38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chars.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791" w:header="0" w:top="1260" w:bottom="980" w:left="1200" w:right="1240"/>
          <w:footerReference w:type="default" r:id="rId104"/>
          <w:pgSz w:w="12120" w:h="15800"/>
        </w:sectPr>
      </w:pPr>
      <w:rPr/>
    </w:p>
    <w:p>
      <w:pPr>
        <w:spacing w:before="24" w:after="0" w:line="677" w:lineRule="exact"/>
        <w:ind w:left="3921" w:right="3846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68pt;margin-top:-5.21683pt;width:470.16pt;height:.1pt;mso-position-horizontal-relative:page;mso-position-vertical-relative:paragraph;z-index:-16551" coordorigin="1234,-104" coordsize="9403,2">
            <v:shape style="position:absolute;left:1234;top:-104;width:9403;height:2" coordorigin="1234,-104" coordsize="9403,0" path="m1234,-104l10637,-10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68pt;margin-top:49.017677pt;width:474.72pt;height:.1pt;mso-position-horizontal-relative:page;mso-position-vertical-relative:paragraph;z-index:-16550" coordorigin="1234,980" coordsize="9494,2">
            <v:shape style="position:absolute;left:1234;top:980;width:9494;height:2" coordorigin="1234,980" coordsize="9494,0" path="m1234,980l10728,980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  <w:position w:val="-2"/>
        </w:rPr>
        <w:t>if-else</w:t>
      </w:r>
      <w:r>
        <w:rPr>
          <w:rFonts w:ascii="Arial" w:hAnsi="Arial" w:cs="Arial" w:eastAsia="Arial"/>
          <w:sz w:val="60"/>
          <w:szCs w:val="6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footer="553" w:header="0" w:top="1280" w:bottom="740" w:left="1140" w:right="1260"/>
          <w:footerReference w:type="default" r:id="rId105"/>
          <w:pgSz w:w="12120" w:h="15800"/>
        </w:sectPr>
      </w:pPr>
      <w:rPr/>
    </w:p>
    <w:p>
      <w:pPr>
        <w:spacing w:before="14" w:after="0" w:line="240" w:lineRule="auto"/>
        <w:ind w:left="799" w:right="-94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Syntax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3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(expression)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0" w:lineRule="exact"/>
        <w:ind w:left="56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statement!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1260"/>
          <w:cols w:num="2" w:equalWidth="0">
            <w:col w:w="2416" w:space="179"/>
            <w:col w:w="7125"/>
          </w:cols>
        </w:sectPr>
      </w:pPr>
      <w:rPr/>
    </w:p>
    <w:p>
      <w:pPr>
        <w:spacing w:before="0" w:after="0" w:line="352" w:lineRule="exact"/>
        <w:ind w:right="-20"/>
        <w:jc w:val="righ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statement2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1260"/>
          <w:cols w:num="2" w:equalWidth="0">
            <w:col w:w="3159" w:space="2"/>
            <w:col w:w="6559"/>
          </w:cols>
        </w:sectPr>
      </w:pPr>
      <w:rPr/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2.16pt;margin-top:752.923767pt;width:341.52pt;height:.1pt;mso-position-horizontal-relative:page;mso-position-vertical-relative:page;z-index:-16549" coordorigin="1243,15058" coordsize="6830,2">
            <v:shape style="position:absolute;left:1243;top:15058;width:6830;height:2" coordorigin="1243,15058" coordsize="6830,0" path="m1243,15058l8074,15058e" filled="f" stroked="t" strokeweight=".48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14" w:after="0" w:line="278" w:lineRule="auto"/>
        <w:ind w:left="1298" w:right="714" w:firstLine="-494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usually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relationa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but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kind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used.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298" w:right="1267" w:firstLine="-494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Eithe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simple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compound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block.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308" w:right="764" w:firstLine="-504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Indentatio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strongl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recommended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not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required.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298" w:right="1816" w:firstLine="-494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non-zero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1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executed.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09" w:right="-2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zero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statement2·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5" w:after="0" w:line="240" w:lineRule="auto"/>
        <w:ind w:left="129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executed.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94" w:right="818" w:firstLine="-485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concerned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if-els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pair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single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may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objec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while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clause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without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enclosing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braces.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1260"/>
        </w:sectPr>
      </w:pPr>
      <w:rPr/>
    </w:p>
    <w:p>
      <w:pPr>
        <w:spacing w:before="14" w:after="0" w:line="240" w:lineRule="auto"/>
        <w:ind w:left="4005" w:right="3780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7.578735pt;margin-top:-5.263629pt;width:470.902023pt;height:.1pt;mso-position-horizontal-relative:page;mso-position-vertical-relative:paragraph;z-index:-16548" coordorigin="1352,-105" coordsize="9418,2">
            <v:shape style="position:absolute;left:1352;top:-105;width:9418;height:2" coordorigin="1352,-105" coordsize="9418,0" path="m1352,-105l10770,-10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578735pt;margin-top:48.942673pt;width:470.902023pt;height:.1pt;mso-position-horizontal-relative:page;mso-position-vertical-relative:paragraph;z-index:-16547" coordorigin="1352,979" coordsize="9418,2">
            <v:shape style="position:absolute;left:1352;top:979;width:9418;height:2" coordorigin="1352,979" coordsize="9418,0" path="m1352,979l10770,979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5.190796pt;margin-top:755.657349pt;width:447.738993pt;height:.1pt;mso-position-horizontal-relative:page;mso-position-vertical-relative:page;z-index:-16546" coordorigin="1304,15113" coordsize="8955,2">
            <v:shape style="position:absolute;left:1304;top:15113;width:8955;height:2" coordorigin="1304,15113" coordsize="8955,0" path="m1304,15113l10259,1511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if-else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30"/>
          <w:w w:val="8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line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106"/>
        </w:rPr>
        <w:t>&amp;</w:t>
      </w:r>
      <w:r>
        <w:rPr>
          <w:rFonts w:ascii="Courier New" w:hAnsi="Courier New" w:cs="Courier New" w:eastAsia="Courier New"/>
          <w:sz w:val="36"/>
          <w:szCs w:val="36"/>
          <w:spacing w:val="-15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counting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#2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3" w:lineRule="exact"/>
        <w:ind w:left="7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6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70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36" w:after="0" w:line="344" w:lineRule="exact"/>
        <w:ind w:left="111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9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9" w:lineRule="exact"/>
        <w:ind w:left="112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26"/>
          <w:w w:val="68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2"/>
        </w:rPr>
        <w:t>ccount</w:t>
      </w:r>
      <w:r>
        <w:rPr>
          <w:rFonts w:ascii="Courier New" w:hAnsi="Courier New" w:cs="Courier New" w:eastAsia="Courier New"/>
          <w:sz w:val="32"/>
          <w:szCs w:val="32"/>
          <w:spacing w:val="92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8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57"/>
          <w:w w:val="68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  <w:position w:val="2"/>
        </w:rPr>
        <w:t>0,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6"/>
          <w:position w:val="2"/>
        </w:rPr>
        <w:t>lcount</w:t>
      </w:r>
      <w:r>
        <w:rPr>
          <w:rFonts w:ascii="Courier New" w:hAnsi="Courier New" w:cs="Courier New" w:eastAsia="Courier New"/>
          <w:sz w:val="32"/>
          <w:szCs w:val="32"/>
          <w:spacing w:val="113"/>
          <w:w w:val="66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1"/>
          <w:w w:val="77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(ch</w:t>
      </w:r>
      <w:r>
        <w:rPr>
          <w:rFonts w:ascii="Courier New" w:hAnsi="Courier New" w:cs="Courier New" w:eastAsia="Courier New"/>
          <w:sz w:val="32"/>
          <w:szCs w:val="32"/>
          <w:spacing w:val="88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getchar())</w:t>
      </w:r>
      <w:r>
        <w:rPr>
          <w:rFonts w:ascii="Courier New" w:hAnsi="Courier New" w:cs="Courier New" w:eastAsia="Courier New"/>
          <w:sz w:val="32"/>
          <w:szCs w:val="32"/>
          <w:spacing w:val="6"/>
          <w:w w:val="7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!=</w:t>
      </w:r>
      <w:r>
        <w:rPr>
          <w:rFonts w:ascii="Arial" w:hAnsi="Arial" w:cs="Arial" w:eastAsia="Arial"/>
          <w:sz w:val="24"/>
          <w:szCs w:val="24"/>
          <w:spacing w:val="50"/>
          <w:w w:val="12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7" w:lineRule="exact"/>
        <w:ind w:left="1119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7" w:after="0" w:line="351" w:lineRule="exact"/>
        <w:ind w:left="125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  <w:position w:val="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don't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count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newlines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as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66" w:lineRule="exact"/>
        <w:ind w:left="1630" w:right="5702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2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18"/>
          <w:w w:val="70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2"/>
        </w:rPr>
        <w:t>ch</w:t>
      </w:r>
      <w:r>
        <w:rPr>
          <w:rFonts w:ascii="Courier New" w:hAnsi="Courier New" w:cs="Courier New" w:eastAsia="Courier New"/>
          <w:sz w:val="32"/>
          <w:szCs w:val="32"/>
          <w:spacing w:val="85"/>
          <w:w w:val="70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  <w:position w:val="2"/>
        </w:rPr>
        <w:t>==</w:t>
      </w:r>
      <w:r>
        <w:rPr>
          <w:rFonts w:ascii="Times New Roman" w:hAnsi="Times New Roman" w:cs="Times New Roman" w:eastAsia="Times New Roman"/>
          <w:sz w:val="35"/>
          <w:szCs w:val="35"/>
          <w:spacing w:val="52"/>
          <w:w w:val="7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'\n'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3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5" w:lineRule="exact"/>
        <w:ind w:left="2178" w:right="6138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++lcount;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165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else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2178" w:right="6138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++ccount;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4" w:lineRule="exact"/>
        <w:ind w:left="1105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15"/>
          <w:position w:val="-1"/>
        </w:rPr>
        <w:t>}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0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6"/>
          <w:w w:val="7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"The</w:t>
      </w:r>
      <w:r>
        <w:rPr>
          <w:rFonts w:ascii="Courier New" w:hAnsi="Courier New" w:cs="Courier New" w:eastAsia="Courier New"/>
          <w:sz w:val="32"/>
          <w:szCs w:val="32"/>
          <w:spacing w:val="3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consists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lines,",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lcount);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0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"and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chars.\n",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ccount);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10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exit(O);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684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670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5"/>
        </w:rPr>
        <w:t>p45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37" w:after="0" w:line="225" w:lineRule="auto"/>
        <w:ind w:left="670" w:right="6989" w:firstLine="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54"/>
          <w:w w:val="73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29"/>
          <w:w w:val="8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tes</w:t>
      </w:r>
      <w:r>
        <w:rPr>
          <w:rFonts w:ascii="Courier New" w:hAnsi="Courier New" w:cs="Courier New" w:eastAsia="Courier New"/>
          <w:sz w:val="32"/>
          <w:szCs w:val="32"/>
          <w:spacing w:val="-43"/>
          <w:w w:val="7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only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tes</w:t>
      </w:r>
      <w:r>
        <w:rPr>
          <w:rFonts w:ascii="Courier New" w:hAnsi="Courier New" w:cs="Courier New" w:eastAsia="Courier New"/>
          <w:sz w:val="32"/>
          <w:szCs w:val="32"/>
          <w:spacing w:val="-27"/>
          <w:w w:val="7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..</w:t>
      </w:r>
      <w:r>
        <w:rPr>
          <w:rFonts w:ascii="Courier New" w:hAnsi="Courier New" w:cs="Courier New" w:eastAsia="Courier New"/>
          <w:sz w:val="32"/>
          <w:szCs w:val="32"/>
          <w:spacing w:val="-33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5" w:lineRule="exact"/>
        <w:ind w:left="6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5" w:lineRule="exact"/>
        <w:ind w:left="6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consists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lines,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33</w:t>
      </w:r>
      <w:r>
        <w:rPr>
          <w:rFonts w:ascii="Courier New" w:hAnsi="Courier New" w:cs="Courier New" w:eastAsia="Courier New"/>
          <w:sz w:val="32"/>
          <w:szCs w:val="32"/>
          <w:spacing w:val="-16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chars.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553" w:header="0" w:top="1400" w:bottom="740" w:left="1140" w:right="1180"/>
          <w:footerReference w:type="default" r:id="rId106"/>
          <w:pgSz w:w="12040" w:h="15800"/>
        </w:sectPr>
      </w:pPr>
      <w:rPr/>
    </w:p>
    <w:p>
      <w:pPr>
        <w:spacing w:before="14" w:after="0" w:line="240" w:lineRule="auto"/>
        <w:ind w:left="1283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383419pt;margin-top:-5.127845pt;width:473.154244pt;height:.1pt;mso-position-horizontal-relative:page;mso-position-vertical-relative:paragraph;z-index:-16545" coordorigin="1248,-103" coordsize="9463,2">
            <v:shape style="position:absolute;left:1248;top:-103;width:9463;height:2" coordorigin="1248,-103" coordsize="9463,0" path="m1248,-103l10711,-103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2.143482pt;margin-top:49.106663pt;width:473.634118pt;height:.1pt;mso-position-horizontal-relative:page;mso-position-vertical-relative:paragraph;z-index:-16544" coordorigin="1243,982" coordsize="9473,2">
            <v:shape style="position:absolute;left:1243;top:982;width:9473;height:2" coordorigin="1243,982" coordsize="9473,0" path="m1243,982l10716,982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if-els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statement!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1" w:lineRule="exact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59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3" w:after="0" w:line="240" w:lineRule="auto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100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puts("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mixed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line:\n");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footer="525" w:header="0" w:top="1300" w:bottom="720" w:left="1140" w:right="1180"/>
          <w:footerReference w:type="default" r:id="rId107"/>
          <w:pgSz w:w="12040" w:h="15800"/>
        </w:sectPr>
      </w:pPr>
      <w:rPr/>
    </w:p>
    <w:p>
      <w:pPr>
        <w:spacing w:before="27" w:after="0" w:line="240" w:lineRule="auto"/>
        <w:ind w:left="946" w:right="-65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(ch=getchar()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2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15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isupper</w:t>
      </w:r>
      <w:r>
        <w:rPr>
          <w:rFonts w:ascii="Courier New" w:hAnsi="Courier New" w:cs="Courier New" w:eastAsia="Courier New"/>
          <w:sz w:val="33"/>
          <w:szCs w:val="33"/>
          <w:spacing w:val="16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21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22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5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4" w:lineRule="exact"/>
        <w:ind w:left="214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putcha</w:t>
      </w:r>
      <w:r>
        <w:rPr>
          <w:rFonts w:ascii="Courier New" w:hAnsi="Courier New" w:cs="Courier New" w:eastAsia="Courier New"/>
          <w:sz w:val="33"/>
          <w:szCs w:val="33"/>
          <w:spacing w:val="-70"/>
          <w:w w:val="72"/>
          <w:position w:val="2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130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6"/>
          <w:position w:val="2"/>
        </w:rPr>
        <w:t>'*'</w:t>
      </w:r>
      <w:r>
        <w:rPr>
          <w:rFonts w:ascii="Arial" w:hAnsi="Arial" w:cs="Arial" w:eastAsia="Arial"/>
          <w:sz w:val="35"/>
          <w:szCs w:val="35"/>
          <w:spacing w:val="33"/>
          <w:w w:val="136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2"/>
        </w:rPr>
        <w:t>)</w:t>
      </w:r>
      <w:r>
        <w:rPr>
          <w:rFonts w:ascii="Arial" w:hAnsi="Arial" w:cs="Arial" w:eastAsia="Arial"/>
          <w:sz w:val="35"/>
          <w:szCs w:val="35"/>
          <w:spacing w:val="-50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54"/>
          <w:position w:val="2"/>
        </w:rPr>
        <w:t>;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6" w:lineRule="exact"/>
        <w:ind w:left="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8"/>
          <w:w w:val="157"/>
        </w:rPr>
        <w:t>{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8"/>
          <w:w w:val="145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80"/>
          <w:cols w:num="2" w:equalWidth="0">
            <w:col w:w="5274" w:space="866"/>
            <w:col w:w="3580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pict>
          <v:group style="position:absolute;margin-left:61.423676pt;margin-top:753.763672pt;width:461.157433pt;height:.1pt;mso-position-horizontal-relative:page;mso-position-vertical-relative:page;z-index:-16543" coordorigin="1228,15075" coordsize="9223,2">
            <v:shape style="position:absolute;left:1228;top:15075;width:9223;height:2" coordorigin="1228,15075" coordsize="9223,0" path="m1228,15075l10452,15075e" filled="f" stroked="t" strokeweight=".719809pt" strokecolor="#000000">
              <v:path arrowok="t"/>
            </v:shape>
          </v:group>
          <w10:wrap type="none"/>
        </w:pict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588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p46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9" w:after="0" w:line="240" w:lineRule="auto"/>
        <w:ind w:left="7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mixed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line: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Society</w:t>
      </w:r>
      <w:r>
        <w:rPr>
          <w:rFonts w:ascii="Courier New" w:hAnsi="Courier New" w:cs="Courier New" w:eastAsia="Courier New"/>
          <w:sz w:val="33"/>
          <w:szCs w:val="33"/>
          <w:spacing w:val="2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2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Abolish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Basic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****S*******T**A*******B****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80"/>
        </w:sectPr>
      </w:pPr>
      <w:rPr/>
    </w:p>
    <w:p>
      <w:pPr>
        <w:spacing w:before="20" w:after="0" w:line="240" w:lineRule="auto"/>
        <w:ind w:left="3453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809937pt;margin-top:-4.687397pt;width:467.594055pt;height:.1pt;mso-position-horizontal-relative:page;mso-position-vertical-relative:paragraph;z-index:-16542" coordorigin="1436,-94" coordsize="9352,2">
            <v:shape style="position:absolute;left:1436;top:-94;width:9352;height:2" coordorigin="1436,-94" coordsize="9352,0" path="m1436,-94l10788,-94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1.572937pt;margin-top:49.376514pt;width:467.831052pt;height:.1pt;mso-position-horizontal-relative:page;mso-position-vertical-relative:paragraph;z-index:-16541" coordorigin="1431,988" coordsize="9357,2">
            <v:shape style="position:absolute;left:1431;top:988;width:9357;height:2" coordorigin="1431,988" coordsize="9357,0" path="m1431,988l10788,988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Neste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61"/>
          <w:szCs w:val="61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if's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751" w:right="960" w:firstLine="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</w:t>
      </w:r>
      <w:r>
        <w:rPr>
          <w:rFonts w:ascii="Arial" w:hAnsi="Arial" w:cs="Arial" w:eastAsia="Arial"/>
          <w:sz w:val="35"/>
          <w:szCs w:val="35"/>
          <w:spacing w:val="2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(expression)</w:t>
      </w:r>
      <w:r>
        <w:rPr>
          <w:rFonts w:ascii="Arial" w:hAnsi="Arial" w:cs="Arial" w:eastAsia="Arial"/>
          <w:sz w:val="35"/>
          <w:szCs w:val="35"/>
          <w:spacing w:val="8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statement</w:t>
      </w:r>
      <w:r>
        <w:rPr>
          <w:rFonts w:ascii="Arial" w:hAnsi="Arial" w:cs="Arial" w:eastAsia="Arial"/>
          <w:sz w:val="35"/>
          <w:szCs w:val="35"/>
          <w:spacing w:val="9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itself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statement,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construct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anywhere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statement,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-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if-els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statement.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92" w:lineRule="exact"/>
        <w:ind w:left="75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26"/>
          <w:w w:val="77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line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4"/>
          <w:position w:val="2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2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counting</w:t>
      </w:r>
      <w:r>
        <w:rPr>
          <w:rFonts w:ascii="Courier New" w:hAnsi="Courier New" w:cs="Courier New" w:eastAsia="Courier New"/>
          <w:sz w:val="33"/>
          <w:szCs w:val="33"/>
          <w:spacing w:val="1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program</w:t>
      </w:r>
      <w:r>
        <w:rPr>
          <w:rFonts w:ascii="Courier New" w:hAnsi="Courier New" w:cs="Courier New" w:eastAsia="Courier New"/>
          <w:sz w:val="33"/>
          <w:szCs w:val="33"/>
          <w:spacing w:val="-20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#3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75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74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6" w:lineRule="exact"/>
        <w:ind w:left="75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1" w:after="0" w:line="347" w:lineRule="exact"/>
        <w:ind w:left="11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0" w:lineRule="exact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3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55"/>
          <w:w w:val="6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  <w:position w:val="3"/>
        </w:rPr>
        <w:t>ccount</w:t>
      </w:r>
      <w:r>
        <w:rPr>
          <w:rFonts w:ascii="Courier New" w:hAnsi="Courier New" w:cs="Courier New" w:eastAsia="Courier New"/>
          <w:sz w:val="33"/>
          <w:szCs w:val="33"/>
          <w:spacing w:val="104"/>
          <w:w w:val="63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3"/>
          <w:position w:val="3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3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1"/>
          <w:w w:val="6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a,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lcount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3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3"/>
        </w:rPr>
        <w:t>  </w:t>
      </w:r>
      <w:r>
        <w:rPr>
          <w:rFonts w:ascii="Times New Roman" w:hAnsi="Times New Roman" w:cs="Times New Roman" w:eastAsia="Times New Roman"/>
          <w:sz w:val="37"/>
          <w:szCs w:val="37"/>
          <w:spacing w:val="11"/>
          <w:w w:val="5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11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24"/>
          <w:w w:val="73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73"/>
          <w:position w:val="3"/>
        </w:rPr>
        <w:t>=</w:t>
      </w:r>
      <w:r>
        <w:rPr>
          <w:rFonts w:ascii="Arial" w:hAnsi="Arial" w:cs="Arial" w:eastAsia="Arial"/>
          <w:sz w:val="27"/>
          <w:szCs w:val="27"/>
          <w:spacing w:val="0"/>
          <w:w w:val="73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4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getchar())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8" w:lineRule="exact"/>
        <w:ind w:left="116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19"/>
          <w:w w:val="146"/>
          <w:position w:val="1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1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don't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blanks</w:t>
      </w:r>
      <w:r>
        <w:rPr>
          <w:rFonts w:ascii="Courier New" w:hAnsi="Courier New" w:cs="Courier New" w:eastAsia="Courier New"/>
          <w:sz w:val="33"/>
          <w:szCs w:val="33"/>
          <w:spacing w:val="-13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5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newlines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as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1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8" w:lineRule="exact"/>
        <w:ind w:left="1688" w:right="5542"/>
        <w:jc w:val="center"/>
        <w:tabs>
          <w:tab w:pos="31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63"/>
          <w:w w:val="70"/>
          <w:position w:val="2"/>
        </w:rPr>
        <w:t>f</w:t>
      </w:r>
      <w:r>
        <w:rPr>
          <w:rFonts w:ascii="Courier New" w:hAnsi="Courier New" w:cs="Courier New" w:eastAsia="Courier New"/>
          <w:sz w:val="33"/>
          <w:szCs w:val="33"/>
          <w:spacing w:val="28"/>
          <w:w w:val="148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5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0"/>
          <w:position w:val="2"/>
        </w:rPr>
        <w:t>==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1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8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8" w:lineRule="exact"/>
        <w:ind w:left="2233" w:right="6095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++lcount;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1" w:lineRule="exact"/>
        <w:ind w:left="1713" w:right="-20"/>
        <w:jc w:val="left"/>
        <w:tabs>
          <w:tab w:pos="4260" w:val="left"/>
        </w:tabs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Courier New" w:hAnsi="Courier New" w:cs="Courier New" w:eastAsia="Courier New"/>
          <w:sz w:val="33"/>
          <w:szCs w:val="33"/>
          <w:spacing w:val="-19"/>
          <w:w w:val="78"/>
          <w:position w:val="2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41"/>
          <w:w w:val="53"/>
          <w:position w:val="2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se</w:t>
      </w:r>
      <w:r>
        <w:rPr>
          <w:rFonts w:ascii="Courier New" w:hAnsi="Courier New" w:cs="Courier New" w:eastAsia="Courier New"/>
          <w:sz w:val="33"/>
          <w:szCs w:val="33"/>
          <w:spacing w:val="-6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0"/>
          <w:w w:val="157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69"/>
          <w:position w:val="2"/>
        </w:rPr>
        <w:t>!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-9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2"/>
        </w:rPr>
        <w:t>'</w:t>
      </w:r>
      <w:r>
        <w:rPr>
          <w:rFonts w:ascii="Times New Roman" w:hAnsi="Times New Roman" w:cs="Times New Roman" w:eastAsia="Times New Roman"/>
          <w:sz w:val="37"/>
          <w:szCs w:val="37"/>
          <w:spacing w:val="8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81"/>
          <w:position w:val="2"/>
        </w:rPr>
        <w:t>)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</w:r>
    </w:p>
    <w:p>
      <w:pPr>
        <w:spacing w:before="0" w:after="0" w:line="324" w:lineRule="exact"/>
        <w:ind w:left="2233" w:right="6095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++ccount;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9" w:lineRule="exact"/>
        <w:ind w:left="115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5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9" w:after="0" w:line="240" w:lineRule="auto"/>
        <w:ind w:left="11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1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2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lines,",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lcount);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11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8"/>
          <w:w w:val="71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"and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chars.\n",</w:t>
      </w:r>
      <w:r>
        <w:rPr>
          <w:rFonts w:ascii="Courier New" w:hAnsi="Courier New" w:cs="Courier New" w:eastAsia="Courier New"/>
          <w:sz w:val="33"/>
          <w:szCs w:val="33"/>
          <w:spacing w:val="-2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ccount);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1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1" w:lineRule="exact"/>
        <w:ind w:left="73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9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72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p47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5" w:after="0" w:line="218" w:lineRule="auto"/>
        <w:ind w:left="718" w:right="6946" w:firstLine="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64"/>
          <w:w w:val="71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test[enter]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is[enter]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only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tes</w:t>
      </w:r>
      <w:r>
        <w:rPr>
          <w:rFonts w:ascii="Courier New" w:hAnsi="Courier New" w:cs="Courier New" w:eastAsia="Courier New"/>
          <w:sz w:val="33"/>
          <w:szCs w:val="33"/>
          <w:spacing w:val="-29"/>
          <w:w w:val="71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..</w:t>
      </w:r>
      <w:r>
        <w:rPr>
          <w:rFonts w:ascii="Courier New" w:hAnsi="Courier New" w:cs="Courier New" w:eastAsia="Courier New"/>
          <w:sz w:val="33"/>
          <w:szCs w:val="33"/>
          <w:spacing w:val="-111"/>
          <w:w w:val="74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2" w:lineRule="exact"/>
        <w:ind w:left="7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/*[enter]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7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8.254990pt;margin-top:84.119637pt;width:433.940556pt;height:.1pt;mso-position-horizontal-relative:page;mso-position-vertical-relative:paragraph;z-index:-16540" coordorigin="1365,1682" coordsize="8679,2">
            <v:shape style="position:absolute;left:1365;top:1682;width:8679;height:2" coordorigin="1365,1682" coordsize="8679,0" path="m1365,1682l10044,1682e" filled="f" stroked="t" strokeweight=".710989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consists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lines,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29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559" w:header="0" w:top="1380" w:bottom="740" w:left="1140" w:right="1260"/>
          <w:footerReference w:type="default" r:id="rId108"/>
          <w:pgSz w:w="12120" w:h="15800"/>
        </w:sectPr>
      </w:pPr>
      <w:rPr/>
    </w:p>
    <w:p>
      <w:pPr>
        <w:spacing w:before="18" w:after="0" w:line="240" w:lineRule="auto"/>
        <w:ind w:left="204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68866pt;margin-top:-4.995434pt;width:473.594626pt;height:.1pt;mso-position-horizontal-relative:page;mso-position-vertical-relative:paragraph;z-index:-16539" coordorigin="1274,-100" coordsize="9472,2">
            <v:shape style="position:absolute;left:1274;top:-100;width:9472;height:2" coordorigin="1274,-100" coordsize="9472,0" path="m1274,-100l10746,-10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928093pt;margin-top:49.037022pt;width:473.594626pt;height:.1pt;mso-position-horizontal-relative:page;mso-position-vertical-relative:paragraph;z-index:-16538" coordorigin="1279,981" coordsize="9472,2">
            <v:shape style="position:absolute;left:1279;top:981;width:9472;height:2" coordorigin="1279,981" coordsize="9472,0" path="m1279,981l10750,98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if-els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Pairing</w:t>
      </w:r>
      <w:r>
        <w:rPr>
          <w:rFonts w:ascii="Arial" w:hAnsi="Arial" w:cs="Arial" w:eastAsia="Arial"/>
          <w:sz w:val="61"/>
          <w:szCs w:val="61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Rule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7" w:lineRule="auto"/>
        <w:ind w:left="617" w:right="1649" w:firstLine="-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else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works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recen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i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f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17"/>
          <w:w w:val="6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unless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braces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indicat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otherwise.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71" w:lineRule="exact"/>
        <w:ind w:left="61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if-else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pairing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tester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#1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1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61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8" w:after="0" w:line="373" w:lineRule="exact"/>
        <w:ind w:left="10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7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24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18"/>
          <w:w w:val="73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char: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0"/>
          <w:position w:val="13"/>
        </w:rPr>
        <w:t>1</w:t>
      </w:r>
      <w:r>
        <w:rPr>
          <w:rFonts w:ascii="Courier New" w:hAnsi="Courier New" w:cs="Courier New" w:eastAsia="Courier New"/>
          <w:sz w:val="14"/>
          <w:szCs w:val="14"/>
          <w:spacing w:val="12"/>
          <w:w w:val="70"/>
          <w:position w:val="13"/>
        </w:rPr>
        <w:t>1</w:t>
      </w:r>
      <w:r>
        <w:rPr>
          <w:rFonts w:ascii="Courier New" w:hAnsi="Courier New" w:cs="Courier New" w:eastAsia="Courier New"/>
          <w:sz w:val="14"/>
          <w:szCs w:val="14"/>
          <w:spacing w:val="0"/>
          <w:w w:val="199"/>
          <w:position w:val="3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335" w:lineRule="exact"/>
        <w:ind w:left="10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35"/>
          <w:w w:val="75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23"/>
          <w:w w:val="75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24"/>
          <w:szCs w:val="24"/>
          <w:spacing w:val="6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getchar())</w:t>
      </w:r>
      <w:r>
        <w:rPr>
          <w:rFonts w:ascii="Courier New" w:hAnsi="Courier New" w:cs="Courier New" w:eastAsia="Courier New"/>
          <w:sz w:val="33"/>
          <w:szCs w:val="33"/>
          <w:spacing w:val="-3"/>
          <w:w w:val="74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7"/>
          <w:position w:val="2"/>
        </w:rPr>
        <w:t>!=</w:t>
      </w:r>
      <w:r>
        <w:rPr>
          <w:rFonts w:ascii="Arial" w:hAnsi="Arial" w:cs="Arial" w:eastAsia="Arial"/>
          <w:sz w:val="24"/>
          <w:szCs w:val="24"/>
          <w:spacing w:val="49"/>
          <w:w w:val="127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1" w:lineRule="exact"/>
        <w:ind w:left="162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Courier New" w:hAnsi="Courier New" w:cs="Courier New" w:eastAsia="Courier New"/>
          <w:sz w:val="33"/>
          <w:szCs w:val="33"/>
          <w:spacing w:val="27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f(ch</w:t>
      </w:r>
      <w:r>
        <w:rPr>
          <w:rFonts w:ascii="Courier New" w:hAnsi="Courier New" w:cs="Courier New" w:eastAsia="Courier New"/>
          <w:sz w:val="33"/>
          <w:szCs w:val="33"/>
          <w:spacing w:val="-5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&gt;</w:t>
      </w:r>
      <w:r>
        <w:rPr>
          <w:rFonts w:ascii="Courier New" w:hAnsi="Courier New" w:cs="Courier New" w:eastAsia="Courier New"/>
          <w:sz w:val="33"/>
          <w:szCs w:val="33"/>
          <w:spacing w:val="-2"/>
          <w:w w:val="82"/>
          <w:position w:val="3"/>
        </w:rPr>
        <w:t> </w:t>
      </w:r>
      <w:r>
        <w:rPr>
          <w:rFonts w:ascii="Arial" w:hAnsi="Arial" w:cs="Arial" w:eastAsia="Arial"/>
          <w:sz w:val="28"/>
          <w:szCs w:val="28"/>
          <w:spacing w:val="-11"/>
          <w:w w:val="143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3"/>
          <w:w w:val="96"/>
          <w:position w:val="3"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38"/>
          <w:position w:val="3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39"/>
          <w:position w:val="3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69" w:lineRule="exact"/>
        <w:ind w:left="2173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27"/>
          <w:w w:val="72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Off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end\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  <w:position w:val="3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34"/>
          <w:w w:val="72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203"/>
          <w:position w:val="3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333" w:lineRule="exact"/>
        <w:ind w:left="1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10" w:header="0" w:top="1240" w:bottom="800" w:left="1160" w:right="1240"/>
          <w:footerReference w:type="default" r:id="rId109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2" w:lineRule="exact"/>
        <w:ind w:left="1024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2" w:lineRule="exact"/>
        <w:ind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4"/>
          <w:w w:val="158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59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&gt;=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6"/>
          <w:w w:val="100"/>
          <w:position w:val="3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43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47"/>
          <w:w w:val="73"/>
          <w:position w:val="3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38"/>
          <w:position w:val="3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39"/>
          <w:position w:val="3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59" w:lineRule="exact"/>
        <w:ind w:left="54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2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22"/>
          <w:w w:val="72"/>
          <w:position w:val="1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%c</w:t>
      </w:r>
      <w:r>
        <w:rPr>
          <w:rFonts w:ascii="Courier New" w:hAnsi="Courier New" w:cs="Courier New" w:eastAsia="Courier New"/>
          <w:sz w:val="33"/>
          <w:szCs w:val="33"/>
          <w:spacing w:val="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isa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capital\n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,ch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40"/>
          <w:cols w:num="2" w:equalWidth="0">
            <w:col w:w="1610" w:space="582"/>
            <w:col w:w="7528"/>
          </w:cols>
        </w:sectPr>
      </w:pPr>
      <w:rPr/>
    </w:p>
    <w:p>
      <w:pPr>
        <w:spacing w:before="0" w:after="0" w:line="350" w:lineRule="exact"/>
        <w:ind w:left="1603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puts(</w:t>
      </w:r>
      <w:r>
        <w:rPr>
          <w:rFonts w:ascii="Courier New" w:hAnsi="Courier New" w:cs="Courier New" w:eastAsia="Courier New"/>
          <w:sz w:val="33"/>
          <w:szCs w:val="33"/>
          <w:spacing w:val="23"/>
          <w:w w:val="71"/>
          <w:position w:val="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39"/>
          <w:w w:val="71"/>
          <w:position w:val="1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detected\</w:t>
      </w:r>
      <w:r>
        <w:rPr>
          <w:rFonts w:ascii="Courier New" w:hAnsi="Courier New" w:cs="Courier New" w:eastAsia="Courier New"/>
          <w:sz w:val="33"/>
          <w:szCs w:val="33"/>
          <w:spacing w:val="18"/>
          <w:w w:val="71"/>
          <w:position w:val="2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52"/>
          <w:w w:val="71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207"/>
          <w:position w:val="2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69" w:lineRule="exact"/>
        <w:ind w:left="1024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puts(</w:t>
      </w:r>
      <w:r>
        <w:rPr>
          <w:rFonts w:ascii="Courier New" w:hAnsi="Courier New" w:cs="Courier New" w:eastAsia="Courier New"/>
          <w:sz w:val="33"/>
          <w:szCs w:val="33"/>
          <w:spacing w:val="42"/>
          <w:w w:val="71"/>
          <w:position w:val="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30"/>
          <w:w w:val="71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byeby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18"/>
          <w:w w:val="71"/>
          <w:position w:val="2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1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37"/>
          <w:w w:val="71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207"/>
          <w:position w:val="2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295" w:lineRule="exact"/>
        <w:ind w:left="617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</w:rPr>
        <w:t>}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60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9"/>
        </w:rPr>
        <w:t>p48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7" w:after="0" w:line="220" w:lineRule="auto"/>
        <w:ind w:left="751" w:right="6815" w:firstLine="-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char:</w:t>
      </w:r>
      <w:r>
        <w:rPr>
          <w:rFonts w:ascii="Courier New" w:hAnsi="Courier New" w:cs="Courier New" w:eastAsia="Courier New"/>
          <w:sz w:val="33"/>
          <w:szCs w:val="33"/>
          <w:spacing w:val="-1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isa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capital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by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bye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p48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373" w:lineRule="exact"/>
        <w:ind w:left="75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char:</w:t>
      </w:r>
      <w:r>
        <w:rPr>
          <w:rFonts w:ascii="Courier New" w:hAnsi="Courier New" w:cs="Courier New" w:eastAsia="Courier New"/>
          <w:sz w:val="33"/>
          <w:szCs w:val="33"/>
          <w:spacing w:val="-11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7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detected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75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3.209797pt;margin-top:115.604118pt;width:372.794153pt;height:.1pt;mso-position-horizontal-relative:page;mso-position-vertical-relative:paragraph;z-index:-16537" coordorigin="1264,2312" coordsize="7456,2">
            <v:shape style="position:absolute;left:1264;top:2312;width:7456;height:2" coordorigin="1264,2312" coordsize="7456,0" path="m1264,2312l8720,2312e" filled="f" stroked="t" strokeweight=".71829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byebye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40"/>
        </w:sectPr>
      </w:pPr>
      <w:rPr/>
    </w:p>
    <w:p>
      <w:pPr>
        <w:spacing w:before="29" w:after="0" w:line="240" w:lineRule="auto"/>
        <w:ind w:left="275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0.747643pt;margin-top:-4.102237pt;width:469.745283pt;height:.1pt;mso-position-horizontal-relative:page;mso-position-vertical-relative:paragraph;z-index:-16536" coordorigin="1415,-82" coordsize="9395,2">
            <v:shape style="position:absolute;left:1415;top:-82;width:9395;height:2" coordorigin="1415,-82" coordsize="9395,0" path="m1415,-82l10810,-8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0.509438pt;margin-top:49.886272pt;width:469.983491pt;height:.1pt;mso-position-horizontal-relative:page;mso-position-vertical-relative:paragraph;z-index:-16535" coordorigin="1410,998" coordsize="9400,2">
            <v:shape style="position:absolute;left:1410;top:998;width:9400;height:2" coordorigin="1410,998" coordsize="9400,0" path="m1410,998l10810,99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Let'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6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try</w:t>
      </w:r>
      <w:r>
        <w:rPr>
          <w:rFonts w:ascii="Arial" w:hAnsi="Arial" w:cs="Arial" w:eastAsia="Arial"/>
          <w:sz w:val="61"/>
          <w:szCs w:val="6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again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if-else</w:t>
      </w:r>
      <w:r>
        <w:rPr>
          <w:rFonts w:ascii="Courier New" w:hAnsi="Courier New" w:cs="Courier New" w:eastAsia="Courier New"/>
          <w:sz w:val="31"/>
          <w:szCs w:val="31"/>
          <w:spacing w:val="-18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pairing</w:t>
      </w:r>
      <w:r>
        <w:rPr>
          <w:rFonts w:ascii="Courier New" w:hAnsi="Courier New" w:cs="Courier New" w:eastAsia="Courier New"/>
          <w:sz w:val="31"/>
          <w:szCs w:val="31"/>
          <w:spacing w:val="-2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tester</w:t>
      </w:r>
      <w:r>
        <w:rPr>
          <w:rFonts w:ascii="Courier New" w:hAnsi="Courier New" w:cs="Courier New" w:eastAsia="Courier New"/>
          <w:sz w:val="31"/>
          <w:szCs w:val="31"/>
          <w:spacing w:val="-16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#2</w:t>
      </w:r>
      <w:r>
        <w:rPr>
          <w:rFonts w:ascii="Courier New" w:hAnsi="Courier New" w:cs="Courier New" w:eastAsia="Courier New"/>
          <w:sz w:val="31"/>
          <w:szCs w:val="31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63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#include</w:t>
      </w:r>
      <w:r>
        <w:rPr>
          <w:rFonts w:ascii="Courier New" w:hAnsi="Courier New" w:cs="Courier New" w:eastAsia="Courier New"/>
          <w:sz w:val="31"/>
          <w:szCs w:val="31"/>
          <w:spacing w:val="-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&lt;stdio.h&gt;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61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main()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298" w:lineRule="exact"/>
        <w:ind w:left="64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3" w:after="0" w:line="240" w:lineRule="auto"/>
        <w:ind w:left="104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21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ch;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4" w:lineRule="exact"/>
        <w:ind w:left="1036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33"/>
          <w:w w:val="75"/>
          <w:position w:val="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5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5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15"/>
          <w:w w:val="75"/>
          <w:position w:val="1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Gimme</w:t>
      </w:r>
      <w:r>
        <w:rPr>
          <w:rFonts w:ascii="Courier New" w:hAnsi="Courier New" w:cs="Courier New" w:eastAsia="Courier New"/>
          <w:sz w:val="31"/>
          <w:szCs w:val="31"/>
          <w:spacing w:val="-4"/>
          <w:w w:val="75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3"/>
          <w:w w:val="75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char:</w:t>
      </w:r>
      <w:r>
        <w:rPr>
          <w:rFonts w:ascii="Courier New" w:hAnsi="Courier New" w:cs="Courier New" w:eastAsia="Courier New"/>
          <w:sz w:val="31"/>
          <w:szCs w:val="31"/>
          <w:spacing w:val="36"/>
          <w:w w:val="75"/>
          <w:position w:val="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0"/>
          <w:position w:val="12"/>
        </w:rPr>
        <w:t>1</w:t>
      </w:r>
      <w:r>
        <w:rPr>
          <w:rFonts w:ascii="Courier New" w:hAnsi="Courier New" w:cs="Courier New" w:eastAsia="Courier New"/>
          <w:sz w:val="14"/>
          <w:szCs w:val="14"/>
          <w:spacing w:val="11"/>
          <w:w w:val="70"/>
          <w:position w:val="12"/>
        </w:rPr>
        <w:t>1</w:t>
      </w:r>
      <w:r>
        <w:rPr>
          <w:rFonts w:ascii="Courier New" w:hAnsi="Courier New" w:cs="Courier New" w:eastAsia="Courier New"/>
          <w:sz w:val="14"/>
          <w:szCs w:val="14"/>
          <w:spacing w:val="0"/>
          <w:w w:val="198"/>
          <w:position w:val="2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344" w:lineRule="exact"/>
        <w:ind w:left="104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if</w:t>
      </w:r>
      <w:r>
        <w:rPr>
          <w:rFonts w:ascii="Courier New" w:hAnsi="Courier New" w:cs="Courier New" w:eastAsia="Courier New"/>
          <w:sz w:val="31"/>
          <w:szCs w:val="31"/>
          <w:spacing w:val="-10"/>
          <w:w w:val="79"/>
          <w:position w:val="2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(ch</w:t>
      </w:r>
      <w:r>
        <w:rPr>
          <w:rFonts w:ascii="Courier New" w:hAnsi="Courier New" w:cs="Courier New" w:eastAsia="Courier New"/>
          <w:sz w:val="31"/>
          <w:szCs w:val="31"/>
          <w:spacing w:val="106"/>
          <w:w w:val="79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25"/>
          <w:szCs w:val="25"/>
          <w:spacing w:val="6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getchar())</w:t>
      </w:r>
      <w:r>
        <w:rPr>
          <w:rFonts w:ascii="Courier New" w:hAnsi="Courier New" w:cs="Courier New" w:eastAsia="Courier New"/>
          <w:sz w:val="31"/>
          <w:szCs w:val="31"/>
          <w:spacing w:val="11"/>
          <w:w w:val="77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!=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4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2"/>
        </w:rPr>
        <w:t>EOF</w:t>
      </w:r>
      <w:r>
        <w:rPr>
          <w:rFonts w:ascii="Courier New" w:hAnsi="Courier New" w:cs="Courier New" w:eastAsia="Courier New"/>
          <w:sz w:val="31"/>
          <w:szCs w:val="31"/>
          <w:spacing w:val="-8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58"/>
          <w:position w:val="2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290" w:lineRule="exact"/>
        <w:ind w:left="104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7" w:after="0" w:line="240" w:lineRule="auto"/>
        <w:ind w:left="160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i</w:t>
      </w:r>
      <w:r>
        <w:rPr>
          <w:rFonts w:ascii="Courier New" w:hAnsi="Courier New" w:cs="Courier New" w:eastAsia="Courier New"/>
          <w:sz w:val="31"/>
          <w:szCs w:val="31"/>
          <w:spacing w:val="-48"/>
          <w:w w:val="77"/>
        </w:rPr>
        <w:t>f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(ch</w:t>
      </w:r>
      <w:r>
        <w:rPr>
          <w:rFonts w:ascii="Courier New" w:hAnsi="Courier New" w:cs="Courier New" w:eastAsia="Courier New"/>
          <w:sz w:val="31"/>
          <w:szCs w:val="31"/>
          <w:spacing w:val="15"/>
          <w:w w:val="77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&gt;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3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'Z')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2161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52"/>
          <w:w w:val="73"/>
          <w:position w:val="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17"/>
          <w:w w:val="73"/>
          <w:position w:val="1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Off</w:t>
      </w:r>
      <w:r>
        <w:rPr>
          <w:rFonts w:ascii="Courier New" w:hAnsi="Courier New" w:cs="Courier New" w:eastAsia="Courier New"/>
          <w:sz w:val="31"/>
          <w:szCs w:val="31"/>
          <w:spacing w:val="2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1"/>
          <w:szCs w:val="31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end\</w:t>
      </w:r>
      <w:r>
        <w:rPr>
          <w:rFonts w:ascii="Courier New" w:hAnsi="Courier New" w:cs="Courier New" w:eastAsia="Courier New"/>
          <w:sz w:val="31"/>
          <w:szCs w:val="31"/>
          <w:spacing w:val="20"/>
          <w:w w:val="73"/>
          <w:position w:val="3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52"/>
          <w:w w:val="73"/>
          <w:position w:val="1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202"/>
          <w:position w:val="3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328" w:lineRule="exact"/>
        <w:ind w:left="158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else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400" w:bottom="0" w:left="1260" w:right="1240"/>
          <w:footerReference w:type="default" r:id="rId110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3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2" w:after="0" w:line="340" w:lineRule="exact"/>
        <w:ind w:left="1017" w:right="-86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else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3" w:after="0" w:line="240" w:lineRule="auto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w w:val="75"/>
        </w:rPr>
        <w:t>if</w:t>
      </w:r>
      <w:r>
        <w:rPr>
          <w:rFonts w:ascii="Courier New" w:hAnsi="Courier New" w:cs="Courier New" w:eastAsia="Courier New"/>
          <w:sz w:val="31"/>
          <w:szCs w:val="31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-42"/>
          <w:w w:val="168"/>
        </w:rPr>
        <w:t>(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ch</w:t>
      </w:r>
      <w:r>
        <w:rPr>
          <w:rFonts w:ascii="Courier New" w:hAnsi="Courier New" w:cs="Courier New" w:eastAsia="Courier New"/>
          <w:sz w:val="31"/>
          <w:szCs w:val="31"/>
          <w:spacing w:val="-49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&gt;=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'A</w:t>
      </w:r>
      <w:r>
        <w:rPr>
          <w:rFonts w:ascii="Courier New" w:hAnsi="Courier New" w:cs="Courier New" w:eastAsia="Courier New"/>
          <w:sz w:val="31"/>
          <w:szCs w:val="31"/>
          <w:spacing w:val="-54"/>
          <w:w w:val="79"/>
        </w:rPr>
        <w:t>'</w:t>
      </w:r>
      <w:r>
        <w:rPr>
          <w:rFonts w:ascii="Courier New" w:hAnsi="Courier New" w:cs="Courier New" w:eastAsia="Courier New"/>
          <w:sz w:val="31"/>
          <w:szCs w:val="31"/>
          <w:spacing w:val="0"/>
          <w:w w:val="158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9" w:lineRule="exact"/>
        <w:ind w:left="54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2"/>
        </w:rPr>
        <w:t>printf(</w:t>
      </w:r>
      <w:r>
        <w:rPr>
          <w:rFonts w:ascii="Courier New" w:hAnsi="Courier New" w:cs="Courier New" w:eastAsia="Courier New"/>
          <w:sz w:val="31"/>
          <w:szCs w:val="31"/>
          <w:spacing w:val="57"/>
          <w:w w:val="73"/>
          <w:position w:val="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2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12"/>
          <w:w w:val="73"/>
          <w:position w:val="1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2"/>
        </w:rPr>
        <w:t>%c</w:t>
      </w:r>
      <w:r>
        <w:rPr>
          <w:rFonts w:ascii="Courier New" w:hAnsi="Courier New" w:cs="Courier New" w:eastAsia="Courier New"/>
          <w:sz w:val="31"/>
          <w:szCs w:val="31"/>
          <w:spacing w:val="4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2"/>
        </w:rPr>
        <w:t>isa</w:t>
      </w:r>
      <w:r>
        <w:rPr>
          <w:rFonts w:ascii="Courier New" w:hAnsi="Courier New" w:cs="Courier New" w:eastAsia="Courier New"/>
          <w:sz w:val="31"/>
          <w:szCs w:val="31"/>
          <w:spacing w:val="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2"/>
        </w:rPr>
        <w:t>capital\</w:t>
      </w:r>
      <w:r>
        <w:rPr>
          <w:rFonts w:ascii="Courier New" w:hAnsi="Courier New" w:cs="Courier New" w:eastAsia="Courier New"/>
          <w:sz w:val="31"/>
          <w:szCs w:val="31"/>
          <w:spacing w:val="8"/>
          <w:w w:val="73"/>
          <w:position w:val="2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2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26"/>
          <w:w w:val="73"/>
          <w:position w:val="1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2"/>
        </w:rPr>
        <w:t>,ch</w:t>
      </w:r>
      <w:r>
        <w:rPr>
          <w:rFonts w:ascii="Courier New" w:hAnsi="Courier New" w:cs="Courier New" w:eastAsia="Courier New"/>
          <w:sz w:val="31"/>
          <w:szCs w:val="31"/>
          <w:spacing w:val="-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-50"/>
          <w:w w:val="149"/>
          <w:position w:val="2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60" w:right="1240"/>
          <w:cols w:num="2" w:equalWidth="0">
            <w:col w:w="1591" w:space="584"/>
            <w:col w:w="7445"/>
          </w:cols>
        </w:sectPr>
      </w:pPr>
      <w:rPr/>
    </w:p>
    <w:p>
      <w:pPr>
        <w:spacing w:before="3" w:after="0" w:line="340" w:lineRule="exact"/>
        <w:ind w:left="1579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1"/>
        </w:rPr>
        <w:t>puts(</w:t>
      </w:r>
      <w:r>
        <w:rPr>
          <w:rFonts w:ascii="Courier New" w:hAnsi="Courier New" w:cs="Courier New" w:eastAsia="Courier New"/>
          <w:sz w:val="31"/>
          <w:szCs w:val="31"/>
          <w:spacing w:val="46"/>
          <w:w w:val="74"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4"/>
          <w:position w:val="11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4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28"/>
          <w:w w:val="74"/>
          <w:position w:val="1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1"/>
        </w:rPr>
        <w:t>EOF</w:t>
      </w:r>
      <w:r>
        <w:rPr>
          <w:rFonts w:ascii="Courier New" w:hAnsi="Courier New" w:cs="Courier New" w:eastAsia="Courier New"/>
          <w:sz w:val="31"/>
          <w:szCs w:val="31"/>
          <w:spacing w:val="-3"/>
          <w:w w:val="74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1"/>
        </w:rPr>
        <w:t>detected\</w:t>
      </w:r>
      <w:r>
        <w:rPr>
          <w:rFonts w:ascii="Courier New" w:hAnsi="Courier New" w:cs="Courier New" w:eastAsia="Courier New"/>
          <w:sz w:val="31"/>
          <w:szCs w:val="31"/>
          <w:spacing w:val="16"/>
          <w:w w:val="74"/>
          <w:position w:val="1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4"/>
          <w:position w:val="11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4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51"/>
          <w:w w:val="74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198"/>
          <w:position w:val="1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17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puts(</w:t>
      </w:r>
      <w:r>
        <w:rPr>
          <w:rFonts w:ascii="Courier New" w:hAnsi="Courier New" w:cs="Courier New" w:eastAsia="Courier New"/>
          <w:sz w:val="31"/>
          <w:szCs w:val="31"/>
          <w:spacing w:val="47"/>
          <w:w w:val="73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1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26"/>
          <w:w w:val="73"/>
          <w:position w:val="1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0"/>
        </w:rPr>
        <w:t>byebye\</w:t>
      </w:r>
      <w:r>
        <w:rPr>
          <w:rFonts w:ascii="Courier New" w:hAnsi="Courier New" w:cs="Courier New" w:eastAsia="Courier New"/>
          <w:sz w:val="31"/>
          <w:szCs w:val="31"/>
          <w:spacing w:val="17"/>
          <w:w w:val="73"/>
          <w:position w:val="0"/>
        </w:rPr>
        <w:t>n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1"/>
        </w:rPr>
        <w:t>11</w:t>
      </w:r>
      <w:r>
        <w:rPr>
          <w:rFonts w:ascii="Courier New" w:hAnsi="Courier New" w:cs="Courier New" w:eastAsia="Courier New"/>
          <w:sz w:val="14"/>
          <w:szCs w:val="14"/>
          <w:spacing w:val="0"/>
          <w:w w:val="73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58"/>
          <w:w w:val="73"/>
          <w:position w:val="1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0"/>
          <w:w w:val="202"/>
          <w:position w:val="0"/>
        </w:rPr>
        <w:t>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0"/>
        </w:rPr>
      </w:r>
    </w:p>
    <w:p>
      <w:pPr>
        <w:spacing w:before="0" w:after="0" w:line="299" w:lineRule="exact"/>
        <w:ind w:left="61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603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7"/>
        </w:rPr>
        <w:t>p49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1" w:after="0" w:line="235" w:lineRule="auto"/>
        <w:ind w:left="736" w:right="6734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Gimme</w:t>
      </w:r>
      <w:r>
        <w:rPr>
          <w:rFonts w:ascii="Courier New" w:hAnsi="Courier New" w:cs="Courier New" w:eastAsia="Courier New"/>
          <w:sz w:val="31"/>
          <w:szCs w:val="31"/>
          <w:spacing w:val="-24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char:</w:t>
      </w:r>
      <w:r>
        <w:rPr>
          <w:rFonts w:ascii="Courier New" w:hAnsi="Courier New" w:cs="Courier New" w:eastAsia="Courier New"/>
          <w:sz w:val="31"/>
          <w:szCs w:val="31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D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D</w:t>
      </w:r>
      <w:r>
        <w:rPr>
          <w:rFonts w:ascii="Courier New" w:hAnsi="Courier New" w:cs="Courier New" w:eastAsia="Courier New"/>
          <w:sz w:val="31"/>
          <w:szCs w:val="31"/>
          <w:spacing w:val="1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isa</w:t>
      </w:r>
      <w:r>
        <w:rPr>
          <w:rFonts w:ascii="Courier New" w:hAnsi="Courier New" w:cs="Courier New" w:eastAsia="Courier New"/>
          <w:sz w:val="31"/>
          <w:szCs w:val="31"/>
          <w:spacing w:val="-1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capital</w:t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by</w:t>
      </w:r>
      <w:r>
        <w:rPr>
          <w:rFonts w:ascii="Courier New" w:hAnsi="Courier New" w:cs="Courier New" w:eastAsia="Courier New"/>
          <w:sz w:val="31"/>
          <w:szCs w:val="31"/>
          <w:spacing w:val="7"/>
          <w:w w:val="73"/>
        </w:rPr>
        <w:t>e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bye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3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7"/>
        </w:rPr>
        <w:t>p49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231" w:lineRule="auto"/>
        <w:ind w:left="736" w:right="6731" w:firstLine="-5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Gimme</w:t>
      </w:r>
      <w:r>
        <w:rPr>
          <w:rFonts w:ascii="Courier New" w:hAnsi="Courier New" w:cs="Courier New" w:eastAsia="Courier New"/>
          <w:sz w:val="31"/>
          <w:szCs w:val="31"/>
          <w:spacing w:val="-23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char:</w:t>
      </w:r>
      <w:r>
        <w:rPr>
          <w:rFonts w:ascii="Courier New" w:hAnsi="Courier New" w:cs="Courier New" w:eastAsia="Courier New"/>
          <w:sz w:val="31"/>
          <w:szCs w:val="31"/>
          <w:spacing w:val="-1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by</w:t>
      </w:r>
      <w:r>
        <w:rPr>
          <w:rFonts w:ascii="Courier New" w:hAnsi="Courier New" w:cs="Courier New" w:eastAsia="Courier New"/>
          <w:sz w:val="31"/>
          <w:szCs w:val="31"/>
          <w:spacing w:val="7"/>
          <w:w w:val="73"/>
        </w:rPr>
        <w:t>e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bye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3" w:lineRule="exact"/>
        <w:ind w:left="588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8"/>
          <w:position w:val="-1"/>
        </w:rPr>
        <w:t>p49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95" w:lineRule="exact"/>
        <w:ind w:left="727" w:right="-20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69"/>
          <w:position w:val="4"/>
        </w:rPr>
        <w:t>Gimme</w:t>
      </w:r>
      <w:r>
        <w:rPr>
          <w:rFonts w:ascii="Courier New" w:hAnsi="Courier New" w:cs="Courier New" w:eastAsia="Courier New"/>
          <w:sz w:val="31"/>
          <w:szCs w:val="31"/>
          <w:spacing w:val="60"/>
          <w:w w:val="6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69"/>
          <w:position w:val="4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30"/>
          <w:w w:val="69"/>
          <w:position w:val="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69"/>
          <w:position w:val="4"/>
        </w:rPr>
        <w:t>char:</w:t>
      </w:r>
      <w:r>
        <w:rPr>
          <w:rFonts w:ascii="Courier New" w:hAnsi="Courier New" w:cs="Courier New" w:eastAsia="Courier New"/>
          <w:sz w:val="31"/>
          <w:szCs w:val="31"/>
          <w:spacing w:val="81"/>
          <w:w w:val="69"/>
          <w:position w:val="4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9"/>
          <w:position w:val="4"/>
        </w:rPr>
        <w:t>Az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0" w:after="0" w:line="318" w:lineRule="exact"/>
        <w:ind w:left="73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EOF</w:t>
      </w:r>
      <w:r>
        <w:rPr>
          <w:rFonts w:ascii="Courier New" w:hAnsi="Courier New" w:cs="Courier New" w:eastAsia="Courier New"/>
          <w:sz w:val="31"/>
          <w:szCs w:val="31"/>
          <w:spacing w:val="-23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detected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73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byebye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-20"/>
        <w:jc w:val="left"/>
        <w:tabs>
          <w:tab w:pos="4720" w:val="left"/>
          <w:tab w:pos="75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7.650940pt;margin-top:4.461654pt;width:362.075472pt;height:.1pt;mso-position-horizontal-relative:page;mso-position-vertical-relative:paragraph;z-index:-16534" coordorigin="1353,89" coordsize="7242,2">
            <v:shape style="position:absolute;left:1353;top:89;width:7242;height:2" coordorigin="1353,89" coordsize="7242,0" path="m1353,89l8595,89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80"/>
        </w:rPr>
        <w:t>#4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9"/>
          <w:szCs w:val="29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Let'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tr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y</w:t>
      </w:r>
      <w:r>
        <w:rPr>
          <w:rFonts w:ascii="Arial" w:hAnsi="Arial" w:cs="Arial" w:eastAsia="Arial"/>
          <w:sz w:val="29"/>
          <w:szCs w:val="29"/>
          <w:spacing w:val="54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2"/>
        </w:rPr>
        <w:t>again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60" w:right="1240"/>
        </w:sectPr>
      </w:pPr>
      <w:rPr/>
    </w:p>
    <w:p>
      <w:pPr>
        <w:spacing w:before="18" w:after="0" w:line="240" w:lineRule="auto"/>
        <w:ind w:left="183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0.48pt;margin-top:-5.167836pt;width:474pt;height:.1pt;mso-position-horizontal-relative:page;mso-position-vertical-relative:paragraph;z-index:-16533" coordorigin="1210,-103" coordsize="9480,2">
            <v:shape style="position:absolute;left:1210;top:-103;width:9480;height:2" coordorigin="1210,-103" coordsize="9480,0" path="m1210,-103l10690,-103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240002pt;margin-top:49.306648pt;width:474.48pt;height:.1pt;mso-position-horizontal-relative:page;mso-position-vertical-relative:paragraph;z-index:-16532" coordorigin="1205,986" coordsize="9490,2">
            <v:shape style="position:absolute;left:1205;top:986;width:9490;height:2" coordorigin="1205,986" coordsize="9490,0" path="m1205,986l10694,98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Relational</w:t>
      </w:r>
      <w:r>
        <w:rPr>
          <w:rFonts w:ascii="Arial" w:hAnsi="Arial" w:cs="Arial" w:eastAsia="Arial"/>
          <w:sz w:val="61"/>
          <w:szCs w:val="61"/>
          <w:spacing w:val="10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Operators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29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  <w:t>&lt;</w:t>
      </w:r>
      <w:r>
        <w:rPr>
          <w:rFonts w:ascii="Arial" w:hAnsi="Arial" w:cs="Arial" w:eastAsia="Arial"/>
          <w:sz w:val="41"/>
          <w:szCs w:val="41"/>
          <w:spacing w:val="-76"/>
          <w:w w:val="100"/>
          <w:position w:val="-5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6"/>
          <w:szCs w:val="36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less</w:t>
      </w:r>
      <w:r>
        <w:rPr>
          <w:rFonts w:ascii="Arial" w:hAnsi="Arial" w:cs="Arial" w:eastAsia="Arial"/>
          <w:sz w:val="36"/>
          <w:szCs w:val="36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  <w:position w:val="0"/>
        </w:rPr>
        <w:t>than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9" w:lineRule="auto"/>
        <w:ind w:left="1637" w:right="4191" w:firstLine="-1003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30"/>
          <w:position w:val="-3"/>
        </w:rPr>
        <w:t>&lt;=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3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6"/>
          <w:szCs w:val="36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less</w:t>
      </w:r>
      <w:r>
        <w:rPr>
          <w:rFonts w:ascii="Arial" w:hAnsi="Arial" w:cs="Arial" w:eastAsia="Arial"/>
          <w:sz w:val="36"/>
          <w:szCs w:val="36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36"/>
          <w:szCs w:val="36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36"/>
          <w:szCs w:val="36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equal</w:t>
      </w:r>
      <w:r>
        <w:rPr>
          <w:rFonts w:ascii="Arial" w:hAnsi="Arial" w:cs="Arial" w:eastAsia="Arial"/>
          <w:sz w:val="36"/>
          <w:szCs w:val="3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  <w:position w:val="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6"/>
          <w:szCs w:val="36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equal</w:t>
      </w:r>
      <w:r>
        <w:rPr>
          <w:rFonts w:ascii="Arial" w:hAnsi="Arial" w:cs="Arial" w:eastAsia="Arial"/>
          <w:sz w:val="36"/>
          <w:szCs w:val="3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  <w:position w:val="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4" w:after="0" w:line="240" w:lineRule="auto"/>
        <w:ind w:left="643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28"/>
          <w:position w:val="-3"/>
        </w:rPr>
        <w:t>&gt;=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3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greate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36"/>
          <w:szCs w:val="36"/>
          <w:spacing w:val="67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36"/>
          <w:szCs w:val="36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36"/>
          <w:szCs w:val="36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equal</w:t>
      </w:r>
      <w:r>
        <w:rPr>
          <w:rFonts w:ascii="Arial" w:hAnsi="Arial" w:cs="Arial" w:eastAsia="Arial"/>
          <w:sz w:val="36"/>
          <w:szCs w:val="3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  <w:position w:val="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38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  <w:t>&gt;</w:t>
      </w:r>
      <w:r>
        <w:rPr>
          <w:rFonts w:ascii="Arial" w:hAnsi="Arial" w:cs="Arial" w:eastAsia="Arial"/>
          <w:sz w:val="41"/>
          <w:szCs w:val="41"/>
          <w:spacing w:val="-76"/>
          <w:w w:val="100"/>
          <w:position w:val="-5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-5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greate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36"/>
          <w:szCs w:val="36"/>
          <w:spacing w:val="62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  <w:position w:val="0"/>
        </w:rPr>
        <w:t>than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504" w:lineRule="exact"/>
        <w:ind w:left="581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1"/>
          <w:szCs w:val="41"/>
          <w:spacing w:val="-150"/>
          <w:w w:val="131"/>
          <w:position w:val="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6"/>
        </w:rPr>
        <w:t>•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-6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1"/>
          <w:position w:val="2"/>
        </w:rPr>
        <w:t>=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2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6"/>
          <w:szCs w:val="36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equal</w:t>
      </w:r>
      <w:r>
        <w:rPr>
          <w:rFonts w:ascii="Arial" w:hAnsi="Arial" w:cs="Arial" w:eastAsia="Arial"/>
          <w:sz w:val="36"/>
          <w:szCs w:val="36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  <w:position w:val="-1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614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relationa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associat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left-to-right.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tabs>
          <w:tab w:pos="4720" w:val="left"/>
          <w:tab w:pos="684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9.040001pt;margin-top:1.554108pt;width:474.96pt;height:.1pt;mso-position-horizontal-relative:page;mso-position-vertical-relative:paragraph;z-index:-16531" coordorigin="1181,31" coordsize="9499,2">
            <v:shape style="position:absolute;left:1181;top:31;width:9499;height:2" coordorigin="1181,31" coordsize="9499,0" path="m1181,31l10680,31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22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#4</w:t>
      </w:r>
      <w:r>
        <w:rPr>
          <w:rFonts w:ascii="Arial" w:hAnsi="Arial" w:cs="Arial" w:eastAsia="Arial"/>
          <w:sz w:val="29"/>
          <w:szCs w:val="29"/>
          <w:spacing w:val="-74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>10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Relationa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9"/>
          <w:szCs w:val="29"/>
          <w:spacing w:val="45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3"/>
          <w:position w:val="1"/>
        </w:rPr>
        <w:t>Operators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7" w:right="-20"/>
        <w:jc w:val="left"/>
        <w:rPr>
          <w:rFonts w:ascii="Times New Roman" w:hAnsi="Times New Roman" w:cs="Times New Roman" w:eastAsia="Times New Roman"/>
          <w:sz w:val="11.519531"/>
          <w:szCs w:val="11.519531"/>
        </w:rPr>
      </w:pPr>
      <w:rPr/>
      <w:r>
        <w:rPr/>
        <w:pict>
          <v:shape style="width:81.599998pt;height:5.76pt;mso-position-horizontal-relative:char;mso-position-vertical-relative:line" type="#_x0000_t75">
            <v:imagedata r:id="rId112" o:title=""/>
          </v:shape>
        </w:pict>
      </w:r>
      <w:r>
        <w:rPr>
          <w:rFonts w:ascii="Times New Roman" w:hAnsi="Times New Roman" w:cs="Times New Roman" w:eastAsia="Times New Roman"/>
          <w:sz w:val="11.519531"/>
          <w:szCs w:val="11.519531"/>
        </w:rPr>
      </w:r>
    </w:p>
    <w:p>
      <w:pPr>
        <w:jc w:val="left"/>
        <w:spacing w:after="0"/>
        <w:sectPr>
          <w:pgMar w:footer="0" w:header="0" w:top="1200" w:bottom="0" w:left="1080" w:right="1320"/>
          <w:footerReference w:type="default" r:id="rId111"/>
          <w:pgSz w:w="12120" w:h="15800"/>
        </w:sectPr>
      </w:pPr>
      <w:rPr/>
    </w:p>
    <w:p>
      <w:pPr>
        <w:spacing w:before="16" w:after="0" w:line="240" w:lineRule="auto"/>
        <w:ind w:left="193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2.007057pt;margin-top:-3.40489pt;width:469.590588pt;height:.1pt;mso-position-horizontal-relative:page;mso-position-vertical-relative:paragraph;z-index:-16530" coordorigin="1440,-68" coordsize="9392,2">
            <v:shape style="position:absolute;left:1440;top:-68;width:9392;height:2" coordorigin="1440,-68" coordsize="9392,0" path="m1440,-68l10832,-68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2.007057pt;margin-top:50.025063pt;width:469.590588pt;height:.1pt;mso-position-horizontal-relative:page;mso-position-vertical-relative:paragraph;z-index:-16529" coordorigin="1440,1001" coordsize="9392,2">
            <v:shape style="position:absolute;left:1440;top:1001;width:9392;height:2" coordorigin="1440,1001" coordsize="9392,0" path="m1440,1001l10832,1001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9.155296pt;margin-top:751.597229pt;width:343.162353pt;height:.1pt;mso-position-horizontal-relative:page;mso-position-vertical-relative:page;z-index:-16528" coordorigin="1383,15032" coordsize="6863,2">
            <v:shape style="position:absolute;left:1383;top:15032;width:6863;height:2" coordorigin="1383,15032" coordsize="6863,0" path="m1383,15032l8246,15032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Relationa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l</w:t>
      </w:r>
      <w:r>
        <w:rPr>
          <w:rFonts w:ascii="Arial" w:hAnsi="Arial" w:cs="Arial" w:eastAsia="Arial"/>
          <w:sz w:val="63"/>
          <w:szCs w:val="63"/>
          <w:spacing w:val="14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Operators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74" w:right="-20"/>
        <w:jc w:val="left"/>
        <w:rPr>
          <w:rFonts w:ascii="Arial" w:hAnsi="Arial" w:cs="Arial" w:eastAsia="Arial"/>
          <w:sz w:val="55"/>
          <w:szCs w:val="5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A</w:t>
      </w:r>
      <w:r>
        <w:rPr>
          <w:rFonts w:ascii="Arial" w:hAnsi="Arial" w:cs="Arial" w:eastAsia="Arial"/>
          <w:sz w:val="55"/>
          <w:szCs w:val="55"/>
          <w:spacing w:val="33"/>
          <w:w w:val="100"/>
        </w:rPr>
        <w:t> 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>Classic</w:t>
      </w:r>
      <w:r>
        <w:rPr>
          <w:rFonts w:ascii="Arial" w:hAnsi="Arial" w:cs="Arial" w:eastAsia="Arial"/>
          <w:sz w:val="55"/>
          <w:szCs w:val="55"/>
          <w:spacing w:val="61"/>
          <w:w w:val="100"/>
        </w:rPr>
        <w:t> </w:t>
      </w:r>
      <w:r>
        <w:rPr>
          <w:rFonts w:ascii="Arial" w:hAnsi="Arial" w:cs="Arial" w:eastAsia="Arial"/>
          <w:sz w:val="55"/>
          <w:szCs w:val="55"/>
          <w:spacing w:val="0"/>
          <w:w w:val="104"/>
        </w:rPr>
        <w:t>Error</w:t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8" w:lineRule="auto"/>
        <w:ind w:left="731" w:right="634" w:firstLine="24"/>
        <w:jc w:val="left"/>
        <w:tabs>
          <w:tab w:pos="2200" w:val="left"/>
          <w:tab w:pos="4380" w:val="left"/>
          <w:tab w:pos="6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very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carefu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confus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-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6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-9"/>
          <w:w w:val="76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6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58"/>
          <w:w w:val="7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-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80"/>
        </w:rPr>
        <w:t>=</w:t>
      </w:r>
      <w:r>
        <w:rPr>
          <w:rFonts w:ascii="Times New Roman" w:hAnsi="Times New Roman" w:cs="Times New Roman" w:eastAsia="Times New Roman"/>
          <w:sz w:val="58"/>
          <w:szCs w:val="58"/>
          <w:spacing w:val="57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operator.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79"/>
        </w:rPr>
        <w:t>=</w:t>
      </w:r>
      <w:r>
        <w:rPr>
          <w:rFonts w:ascii="Times New Roman" w:hAnsi="Times New Roman" w:cs="Times New Roman" w:eastAsia="Times New Roman"/>
          <w:sz w:val="58"/>
          <w:szCs w:val="58"/>
          <w:spacing w:val="-19"/>
          <w:w w:val="79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spacing w:val="0"/>
          <w:w w:val="79"/>
        </w:rPr>
        <w:t>=</w:t>
      </w:r>
      <w:r>
        <w:rPr>
          <w:rFonts w:ascii="Times New Roman" w:hAnsi="Times New Roman" w:cs="Times New Roman" w:eastAsia="Times New Roman"/>
          <w:sz w:val="58"/>
          <w:szCs w:val="58"/>
          <w:spacing w:val="62"/>
          <w:w w:val="7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performs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equalit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comparison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79"/>
        </w:rPr>
        <w:t>=</w:t>
      </w:r>
      <w:r>
        <w:rPr>
          <w:rFonts w:ascii="Times New Roman" w:hAnsi="Times New Roman" w:cs="Times New Roman" w:eastAsia="Times New Roman"/>
          <w:sz w:val="60"/>
          <w:szCs w:val="60"/>
          <w:spacing w:val="53"/>
          <w:w w:val="7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does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7" w:after="0" w:line="240" w:lineRule="auto"/>
        <w:ind w:left="731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simple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assignment.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39" w:lineRule="exact"/>
        <w:ind w:left="12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5.915298pt;margin-top:10.88584pt;width:21.024301pt;height:27.5pt;mso-position-horizontal-relative:page;mso-position-vertical-relative:paragraph;z-index:-16527" type="#_x0000_t202" filled="f" stroked="f">
            <v:textbox inset="0,0,0,0">
              <w:txbxContent>
                <w:p>
                  <w:pPr>
                    <w:spacing w:before="0" w:after="0" w:line="550" w:lineRule="exact"/>
                    <w:ind w:right="-123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Pr/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-1"/>
                    </w:rPr>
                    <w:t>...</w:t>
                  </w:r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8"/>
          <w:w w:val="148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token</w:t>
      </w:r>
      <w:r>
        <w:rPr>
          <w:rFonts w:ascii="Courier New" w:hAnsi="Courier New" w:cs="Courier New" w:eastAsia="Courier New"/>
          <w:sz w:val="33"/>
          <w:szCs w:val="33"/>
          <w:spacing w:val="-4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3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23"/>
          <w:w w:val="5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one(</w:t>
      </w:r>
      <w:r>
        <w:rPr>
          <w:rFonts w:ascii="Courier New" w:hAnsi="Courier New" w:cs="Courier New" w:eastAsia="Courier New"/>
          <w:sz w:val="33"/>
          <w:szCs w:val="33"/>
          <w:spacing w:val="-38"/>
          <w:w w:val="7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4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4" w:lineRule="exact"/>
        <w:ind w:left="12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common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efficient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programs,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87" w:lineRule="auto"/>
        <w:ind w:left="712" w:right="536" w:firstLine="14"/>
        <w:jc w:val="left"/>
        <w:tabs>
          <w:tab w:pos="45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programmers</w:t>
      </w:r>
      <w:r>
        <w:rPr>
          <w:rFonts w:ascii="Arial" w:hAnsi="Arial" w:cs="Arial" w:eastAsia="Arial"/>
          <w:sz w:val="35"/>
          <w:szCs w:val="35"/>
          <w:spacing w:val="5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accomplish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goal.</w:t>
      </w:r>
      <w:r>
        <w:rPr>
          <w:rFonts w:ascii="Arial" w:hAnsi="Arial" w:cs="Arial" w:eastAsia="Arial"/>
          <w:sz w:val="35"/>
          <w:szCs w:val="35"/>
          <w:spacing w:val="-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programmer</w:t>
      </w:r>
      <w:r>
        <w:rPr>
          <w:rFonts w:ascii="Arial" w:hAnsi="Arial" w:cs="Arial" w:eastAsia="Arial"/>
          <w:sz w:val="35"/>
          <w:szCs w:val="35"/>
          <w:spacing w:val="5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could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easily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perfor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test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assignment: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352" w:lineRule="exact"/>
        <w:ind w:left="11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-4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8"/>
          <w:w w:val="148"/>
          <w:position w:val="-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4"/>
        </w:rPr>
        <w:t>token</w:t>
      </w:r>
      <w:r>
        <w:rPr>
          <w:rFonts w:ascii="Courier New" w:hAnsi="Courier New" w:cs="Courier New" w:eastAsia="Courier New"/>
          <w:sz w:val="33"/>
          <w:szCs w:val="33"/>
          <w:spacing w:val="-40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-4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-97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4"/>
        </w:rPr>
        <w:t>next_one(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-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-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422" w:lineRule="exact"/>
        <w:ind w:left="1211" w:right="-20"/>
        <w:jc w:val="left"/>
        <w:tabs>
          <w:tab w:pos="1720" w:val="left"/>
        </w:tabs>
        <w:rPr>
          <w:rFonts w:ascii="Arial" w:hAnsi="Arial" w:cs="Arial" w:eastAsia="Arial"/>
          <w:sz w:val="50"/>
          <w:szCs w:val="50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  <w:position w:val="2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-66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</w:r>
      <w:r>
        <w:rPr>
          <w:rFonts w:ascii="Arial" w:hAnsi="Arial" w:cs="Arial" w:eastAsia="Arial"/>
          <w:sz w:val="50"/>
          <w:szCs w:val="50"/>
          <w:spacing w:val="0"/>
          <w:w w:val="114"/>
          <w:position w:val="2"/>
        </w:rPr>
        <w:t>...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7" w:lineRule="auto"/>
        <w:ind w:left="702" w:right="686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33"/>
          <w:szCs w:val="33"/>
          <w:spacing w:val="15"/>
          <w:w w:val="100"/>
        </w:rPr>
        <w:t>_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()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happens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non-zero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never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condition!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2" w:header="0" w:top="1320" w:bottom="820" w:left="1180" w:right="1240"/>
          <w:footerReference w:type="default" r:id="rId113"/>
          <w:pgSz w:w="12120" w:h="15800"/>
        </w:sectPr>
      </w:pPr>
      <w:rPr/>
    </w:p>
    <w:p>
      <w:pPr>
        <w:spacing w:before="18" w:after="0" w:line="240" w:lineRule="auto"/>
        <w:ind w:left="22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360001pt;margin-top:-4.916937pt;width:473.76pt;height:.1pt;mso-position-horizontal-relative:page;mso-position-vertical-relative:paragraph;z-index:-16526" coordorigin="1267,-98" coordsize="9475,2">
            <v:shape style="position:absolute;left:1267;top:-98;width:9475;height:2" coordorigin="1267,-98" coordsize="9475,0" path="m1267,-98l10742,-98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3.360001pt;margin-top:747.884277pt;width:474.24pt;height:.1pt;mso-position-horizontal-relative:page;mso-position-vertical-relative:page;z-index:-16524" coordorigin="1267,14958" coordsize="9485,2">
            <v:shape style="position:absolute;left:1267;top:14958;width:9485;height:2" coordorigin="1267,14958" coordsize="9485,0" path="m1267,14958l10752,1495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Priorit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0"/>
          <w:szCs w:val="60"/>
          <w:spacing w:val="8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0"/>
          <w:szCs w:val="60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Relational</w:t>
      </w:r>
      <w:r>
        <w:rPr>
          <w:rFonts w:ascii="Arial" w:hAnsi="Arial" w:cs="Arial" w:eastAsia="Arial"/>
          <w:sz w:val="60"/>
          <w:szCs w:val="60"/>
          <w:spacing w:val="16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Operators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586" w:right="1271" w:firstLine="-5"/>
        <w:jc w:val="left"/>
        <w:rPr>
          <w:rFonts w:ascii="Arial" w:hAnsi="Arial" w:cs="Arial" w:eastAsia="Arial"/>
          <w:sz w:val="34"/>
          <w:szCs w:val="34"/>
        </w:rPr>
      </w:pPr>
      <w:rPr/>
      <w:r>
        <w:rPr/>
        <w:pict>
          <v:group style="position:absolute;margin-left:63.599998pt;margin-top:-12.317637pt;width:473.76pt;height:.1pt;mso-position-horizontal-relative:page;mso-position-vertical-relative:paragraph;z-index:-16525" coordorigin="1272,-246" coordsize="9475,2">
            <v:shape style="position:absolute;left:1272;top:-246;width:9475;height:2" coordorigin="1272,-246" coordsize="9475,0" path="m1272,-246l10747,-24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Thei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8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priorit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y</w:t>
      </w:r>
      <w:r>
        <w:rPr>
          <w:rFonts w:ascii="Arial" w:hAnsi="Arial" w:cs="Arial" w:eastAsia="Arial"/>
          <w:sz w:val="34"/>
          <w:szCs w:val="34"/>
          <w:spacing w:val="17"/>
          <w:w w:val="11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less</w:t>
      </w:r>
      <w:r>
        <w:rPr>
          <w:rFonts w:ascii="Arial" w:hAnsi="Arial" w:cs="Arial" w:eastAsia="Arial"/>
          <w:sz w:val="34"/>
          <w:szCs w:val="34"/>
          <w:spacing w:val="7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9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that</w:t>
      </w:r>
      <w:r>
        <w:rPr>
          <w:rFonts w:ascii="Arial" w:hAnsi="Arial" w:cs="Arial" w:eastAsia="Arial"/>
          <w:sz w:val="34"/>
          <w:szCs w:val="34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of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</w:rPr>
        <w:t>+</w:t>
      </w:r>
      <w:r>
        <w:rPr>
          <w:rFonts w:ascii="Arial" w:hAnsi="Arial" w:cs="Arial" w:eastAsia="Arial"/>
          <w:sz w:val="51"/>
          <w:szCs w:val="51"/>
          <w:spacing w:val="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239"/>
        </w:rPr>
        <w:t>-</w:t>
      </w:r>
      <w:r>
        <w:rPr>
          <w:rFonts w:ascii="Arial" w:hAnsi="Arial" w:cs="Arial" w:eastAsia="Arial"/>
          <w:sz w:val="34"/>
          <w:szCs w:val="34"/>
          <w:spacing w:val="-104"/>
          <w:w w:val="23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and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greate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8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that</w:t>
      </w:r>
      <w:r>
        <w:rPr>
          <w:rFonts w:ascii="Arial" w:hAnsi="Arial" w:cs="Arial" w:eastAsia="Arial"/>
          <w:sz w:val="34"/>
          <w:szCs w:val="34"/>
          <w:spacing w:val="9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assignment.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656" w:lineRule="exact"/>
        <w:ind w:left="1148" w:right="-20"/>
        <w:jc w:val="left"/>
        <w:tabs>
          <w:tab w:pos="41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7"/>
        </w:rPr>
        <w:t>pair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7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  <w:position w:val="7"/>
        </w:rPr>
        <w:t>&lt;</w:t>
      </w:r>
      <w:r>
        <w:rPr>
          <w:rFonts w:ascii="Courier New" w:hAnsi="Courier New" w:cs="Courier New" w:eastAsia="Courier New"/>
          <w:sz w:val="25"/>
          <w:szCs w:val="25"/>
          <w:spacing w:val="-17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7"/>
        </w:rPr>
        <w:t>pile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7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7"/>
        </w:rPr>
        <w:t>+</w:t>
      </w:r>
      <w:r>
        <w:rPr>
          <w:rFonts w:ascii="Arial" w:hAnsi="Arial" w:cs="Arial" w:eastAsia="Arial"/>
          <w:sz w:val="26"/>
          <w:szCs w:val="26"/>
          <w:spacing w:val="58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9"/>
          <w:position w:val="7"/>
        </w:rPr>
        <w:t>bunch</w:t>
      </w:r>
      <w:r>
        <w:rPr>
          <w:rFonts w:ascii="Courier New" w:hAnsi="Courier New" w:cs="Courier New" w:eastAsia="Courier New"/>
          <w:sz w:val="33"/>
          <w:szCs w:val="33"/>
          <w:spacing w:val="-8"/>
          <w:w w:val="59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7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7"/>
        </w:rPr>
      </w:r>
      <w:r>
        <w:rPr>
          <w:rFonts w:ascii="Courier New" w:hAnsi="Courier New" w:cs="Courier New" w:eastAsia="Courier New"/>
          <w:sz w:val="68"/>
          <w:szCs w:val="68"/>
          <w:spacing w:val="0"/>
          <w:w w:val="59"/>
          <w:position w:val="7"/>
        </w:rPr>
        <w:t>=</w:t>
      </w:r>
      <w:r>
        <w:rPr>
          <w:rFonts w:ascii="Courier New" w:hAnsi="Courier New" w:cs="Courier New" w:eastAsia="Courier New"/>
          <w:sz w:val="68"/>
          <w:szCs w:val="68"/>
          <w:spacing w:val="8"/>
          <w:w w:val="59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9"/>
          <w:position w:val="7"/>
        </w:rPr>
        <w:t>pair</w:t>
      </w:r>
      <w:r>
        <w:rPr>
          <w:rFonts w:ascii="Courier New" w:hAnsi="Courier New" w:cs="Courier New" w:eastAsia="Courier New"/>
          <w:sz w:val="33"/>
          <w:szCs w:val="33"/>
          <w:spacing w:val="116"/>
          <w:w w:val="59"/>
          <w:position w:val="7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  <w:position w:val="7"/>
        </w:rPr>
        <w:t>&lt;</w:t>
      </w:r>
      <w:r>
        <w:rPr>
          <w:rFonts w:ascii="Courier New" w:hAnsi="Courier New" w:cs="Courier New" w:eastAsia="Courier New"/>
          <w:sz w:val="25"/>
          <w:szCs w:val="25"/>
          <w:spacing w:val="18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7"/>
        </w:rPr>
        <w:t>(pile</w:t>
      </w:r>
      <w:r>
        <w:rPr>
          <w:rFonts w:ascii="Courier New" w:hAnsi="Courier New" w:cs="Courier New" w:eastAsia="Courier New"/>
          <w:sz w:val="33"/>
          <w:szCs w:val="33"/>
          <w:spacing w:val="-125"/>
          <w:w w:val="100"/>
          <w:position w:val="7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7"/>
        </w:rPr>
        <w:t>+</w:t>
      </w:r>
      <w:r>
        <w:rPr>
          <w:rFonts w:ascii="Arial" w:hAnsi="Arial" w:cs="Arial" w:eastAsia="Arial"/>
          <w:sz w:val="26"/>
          <w:szCs w:val="26"/>
          <w:spacing w:val="67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7"/>
        </w:rPr>
        <w:t>bunch)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759" w:right="-20"/>
        <w:jc w:val="left"/>
        <w:tabs>
          <w:tab w:pos="47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9"/>
          <w:w w:val="75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5"/>
          <w:position w:val="2"/>
        </w:rPr>
        <w:t>=</w:t>
      </w:r>
      <w:r>
        <w:rPr>
          <w:rFonts w:ascii="Courier New" w:hAnsi="Courier New" w:cs="Courier New" w:eastAsia="Courier New"/>
          <w:sz w:val="30"/>
          <w:szCs w:val="30"/>
          <w:spacing w:val="8"/>
          <w:w w:val="75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6"/>
          <w:position w:val="2"/>
        </w:rPr>
        <w:t>!=</w:t>
      </w:r>
      <w:r>
        <w:rPr>
          <w:rFonts w:ascii="Courier New" w:hAnsi="Courier New" w:cs="Courier New" w:eastAsia="Courier New"/>
          <w:sz w:val="30"/>
          <w:szCs w:val="30"/>
          <w:spacing w:val="34"/>
          <w:w w:val="7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EOF)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-9"/>
          <w:w w:val="76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0"/>
          <w:szCs w:val="30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(getchar()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6"/>
          <w:position w:val="2"/>
        </w:rPr>
        <w:t>!=</w:t>
      </w:r>
      <w:r>
        <w:rPr>
          <w:rFonts w:ascii="Courier New" w:hAnsi="Courier New" w:cs="Courier New" w:eastAsia="Courier New"/>
          <w:sz w:val="30"/>
          <w:szCs w:val="30"/>
          <w:spacing w:val="37"/>
          <w:w w:val="7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EOF))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3164" w:right="-20"/>
        <w:jc w:val="left"/>
        <w:tabs>
          <w:tab w:pos="48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instead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13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((ch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getchar())</w:t>
      </w:r>
      <w:r>
        <w:rPr>
          <w:rFonts w:ascii="Courier New" w:hAnsi="Courier New" w:cs="Courier New" w:eastAsia="Courier New"/>
          <w:sz w:val="33"/>
          <w:szCs w:val="33"/>
          <w:spacing w:val="-4"/>
          <w:w w:val="74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7"/>
          <w:position w:val="3"/>
        </w:rPr>
        <w:t>!=</w:t>
      </w:r>
      <w:r>
        <w:rPr>
          <w:rFonts w:ascii="Arial" w:hAnsi="Arial" w:cs="Arial" w:eastAsia="Arial"/>
          <w:sz w:val="24"/>
          <w:szCs w:val="24"/>
          <w:spacing w:val="55"/>
          <w:w w:val="12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EOF)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4" w:lineRule="auto"/>
        <w:ind w:left="596" w:right="916" w:firstLine="-14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6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relationa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13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operator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s</w:t>
      </w:r>
      <w:r>
        <w:rPr>
          <w:rFonts w:ascii="Arial" w:hAnsi="Arial" w:cs="Arial" w:eastAsia="Arial"/>
          <w:sz w:val="34"/>
          <w:szCs w:val="34"/>
          <w:spacing w:val="5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themselve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s</w:t>
      </w:r>
      <w:r>
        <w:rPr>
          <w:rFonts w:ascii="Arial" w:hAnsi="Arial" w:cs="Arial" w:eastAsia="Arial"/>
          <w:sz w:val="34"/>
          <w:szCs w:val="34"/>
          <w:spacing w:val="-5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are</w:t>
      </w:r>
      <w:r>
        <w:rPr>
          <w:rFonts w:ascii="Arial" w:hAnsi="Arial" w:cs="Arial" w:eastAsia="Arial"/>
          <w:sz w:val="34"/>
          <w:szCs w:val="34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grouped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9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levels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priorit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y</w:t>
      </w:r>
      <w:r>
        <w:rPr>
          <w:rFonts w:ascii="Arial" w:hAnsi="Arial" w:cs="Arial" w:eastAsia="Arial"/>
          <w:sz w:val="34"/>
          <w:szCs w:val="34"/>
          <w:spacing w:val="8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68"/>
        </w:rPr>
        <w:t>: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3" w:lineRule="exact"/>
        <w:ind w:left="1148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1"/>
        </w:rPr>
        <w:t>higher: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1"/>
        </w:rPr>
        <w:t>&lt;</w:t>
      </w:r>
      <w:r>
        <w:rPr>
          <w:rFonts w:ascii="Courier New" w:hAnsi="Courier New" w:cs="Courier New" w:eastAsia="Courier New"/>
          <w:sz w:val="30"/>
          <w:szCs w:val="30"/>
          <w:spacing w:val="-16"/>
          <w:w w:val="83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1"/>
        </w:rPr>
        <w:t>&lt;=</w:t>
      </w:r>
      <w:r>
        <w:rPr>
          <w:rFonts w:ascii="Courier New" w:hAnsi="Courier New" w:cs="Courier New" w:eastAsia="Courier New"/>
          <w:sz w:val="30"/>
          <w:szCs w:val="30"/>
          <w:spacing w:val="-20"/>
          <w:w w:val="83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  <w:position w:val="1"/>
        </w:rPr>
        <w:t>&gt;=</w:t>
      </w:r>
      <w:r>
        <w:rPr>
          <w:rFonts w:ascii="Courier New" w:hAnsi="Courier New" w:cs="Courier New" w:eastAsia="Courier New"/>
          <w:sz w:val="30"/>
          <w:szCs w:val="30"/>
          <w:spacing w:val="-25"/>
          <w:w w:val="83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76" w:lineRule="exact"/>
        <w:ind w:left="1158" w:right="-20"/>
        <w:jc w:val="lef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Courier New" w:hAnsi="Courier New" w:cs="Courier New" w:eastAsia="Courier New"/>
          <w:sz w:val="33"/>
          <w:szCs w:val="33"/>
          <w:spacing w:val="41"/>
          <w:w w:val="54"/>
          <w:position w:val="2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ower:</w:t>
      </w:r>
      <w:r>
        <w:rPr>
          <w:rFonts w:ascii="Courier New" w:hAnsi="Courier New" w:cs="Courier New" w:eastAsia="Courier New"/>
          <w:sz w:val="33"/>
          <w:szCs w:val="33"/>
          <w:spacing w:val="5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--</w:t>
      </w:r>
      <w:r>
        <w:rPr>
          <w:rFonts w:ascii="Courier New" w:hAnsi="Courier New" w:cs="Courier New" w:eastAsia="Courier New"/>
          <w:sz w:val="33"/>
          <w:szCs w:val="33"/>
          <w:spacing w:val="10"/>
          <w:w w:val="76"/>
          <w:position w:val="2"/>
        </w:rPr>
        <w:t> </w:t>
      </w:r>
      <w:r>
        <w:rPr>
          <w:rFonts w:ascii="Arial" w:hAnsi="Arial" w:cs="Arial" w:eastAsia="Arial"/>
          <w:sz w:val="26"/>
          <w:szCs w:val="26"/>
          <w:spacing w:val="-19"/>
          <w:w w:val="185"/>
          <w:position w:val="2"/>
        </w:rPr>
        <w:t>!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6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2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6"/>
        </w:rPr>
        <w:t>...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8.000031" w:type="dxa"/>
      </w:tblPr>
      <w:tblGrid/>
      <w:tr>
        <w:trPr>
          <w:trHeight w:val="443" w:hRule="exact"/>
        </w:trPr>
        <w:tc>
          <w:tcPr>
            <w:tcW w:w="2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bay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4"/>
                <w:w w:val="73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3"/>
              </w:rPr>
              <w:t>&lt;=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46"/>
                <w:w w:val="7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boy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5"/>
                <w:w w:val="73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3"/>
              </w:rPr>
              <w:t>==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37"/>
                <w:w w:val="7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buoy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14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  <w:t>_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3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23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(bay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1"/>
                <w:w w:val="74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4"/>
              </w:rPr>
              <w:t>&lt;=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32"/>
                <w:w w:val="74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boy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9"/>
                <w:w w:val="74"/>
              </w:rPr>
              <w:t>)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4"/>
              </w:rPr>
              <w:t>==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43"/>
                <w:w w:val="74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buoy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  <w:tr>
        <w:trPr>
          <w:trHeight w:val="443" w:hRule="exact"/>
        </w:trPr>
        <w:tc>
          <w:tcPr>
            <w:tcW w:w="27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4" w:lineRule="exact"/>
              <w:ind w:left="4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ch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26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5"/>
                <w:position w:val="3"/>
              </w:rPr>
              <w:t>!=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44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EOF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26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5"/>
                <w:position w:val="3"/>
              </w:rPr>
              <w:t>==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14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TRUE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4" w:lineRule="exact"/>
              <w:ind w:left="127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10"/>
                <w:w w:val="223"/>
                <w:position w:val="3"/>
              </w:rPr>
              <w:t>: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(ch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62"/>
                <w:w w:val="100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5"/>
                <w:position w:val="3"/>
              </w:rPr>
              <w:t>!=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42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EOF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9"/>
                <w:w w:val="75"/>
                <w:position w:val="3"/>
              </w:rPr>
              <w:t>)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0"/>
                <w:w w:val="75"/>
                <w:position w:val="3"/>
              </w:rPr>
              <w:t>==</w:t>
            </w:r>
            <w:r>
              <w:rPr>
                <w:rFonts w:ascii="Courier New" w:hAnsi="Courier New" w:cs="Courier New" w:eastAsia="Courier New"/>
                <w:sz w:val="30"/>
                <w:szCs w:val="30"/>
                <w:spacing w:val="6"/>
                <w:w w:val="75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TRUE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footer="632" w:header="0" w:top="1180" w:bottom="820" w:left="1180" w:right="1240"/>
          <w:footerReference w:type="default" r:id="rId114"/>
          <w:pgSz w:w="12120" w:h="15800"/>
        </w:sectPr>
      </w:pPr>
      <w:rPr/>
    </w:p>
    <w:p>
      <w:pPr>
        <w:spacing w:before="13" w:after="0" w:line="240" w:lineRule="auto"/>
        <w:ind w:left="3807" w:right="3563"/>
        <w:jc w:val="center"/>
        <w:rPr>
          <w:rFonts w:ascii="Times New Roman" w:hAnsi="Times New Roman" w:cs="Times New Roman" w:eastAsia="Times New Roman"/>
          <w:sz w:val="70"/>
          <w:szCs w:val="70"/>
        </w:rPr>
      </w:pPr>
      <w:rPr/>
      <w:r>
        <w:rPr/>
        <w:pict>
          <v:group style="position:absolute;margin-left:72.415092pt;margin-top:-.835115pt;width:470.459906pt;height:.1pt;mso-position-horizontal-relative:page;mso-position-vertical-relative:paragraph;z-index:-16523" coordorigin="1448,-17" coordsize="9409,2">
            <v:shape style="position:absolute;left:1448;top:-17;width:9409;height:2" coordorigin="1448,-17" coordsize="9409,0" path="m1448,-17l10857,-17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938683pt;margin-top:53.153393pt;width:470.698113pt;height:.1pt;mso-position-horizontal-relative:page;mso-position-vertical-relative:paragraph;z-index:-16522" coordorigin="1439,1063" coordsize="9414,2">
            <v:shape style="position:absolute;left:1439;top:1063;width:9414;height:2" coordorigin="1439,1063" coordsize="9414,0" path="m1439,1063l10853,1063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8.841980pt;margin-top:750.583618pt;width:442.589623pt;height:.1pt;mso-position-horizontal-relative:page;mso-position-vertical-relative:page;z-index:-16521" coordorigin="1377,15012" coordsize="8852,2">
            <v:shape style="position:absolute;left:1377;top:15012;width:8852;height:2" coordorigin="1377,15012" coordsize="8852,0" path="m1377,15012l10229,1501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3"/>
          <w:szCs w:val="63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70"/>
          <w:szCs w:val="70"/>
          <w:spacing w:val="0"/>
          <w:w w:val="85"/>
          <w:b/>
          <w:bCs/>
        </w:rPr>
        <w:t>Truth</w:t>
      </w:r>
      <w:r>
        <w:rPr>
          <w:rFonts w:ascii="Times New Roman" w:hAnsi="Times New Roman" w:cs="Times New Roman" w:eastAsia="Times New Roman"/>
          <w:sz w:val="70"/>
          <w:szCs w:val="7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0" w:lineRule="auto"/>
        <w:ind w:left="726" w:right="83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relationa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treated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"true"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zero.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721" w:right="810"/>
        <w:jc w:val="left"/>
        <w:tabs>
          <w:tab w:pos="3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definition,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shouldn't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depend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upon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relationa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being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'0'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4"/>
        </w:rPr>
        <w:t>'</w:t>
      </w:r>
      <w:r>
        <w:rPr>
          <w:rFonts w:ascii="Arial" w:hAnsi="Arial" w:cs="Arial" w:eastAsia="Arial"/>
          <w:sz w:val="35"/>
          <w:szCs w:val="35"/>
          <w:spacing w:val="-50"/>
          <w:w w:val="124"/>
        </w:rPr>
        <w:t>1</w:t>
      </w:r>
      <w:r>
        <w:rPr>
          <w:rFonts w:ascii="Arial" w:hAnsi="Arial" w:cs="Arial" w:eastAsia="Arial"/>
          <w:sz w:val="35"/>
          <w:szCs w:val="35"/>
          <w:spacing w:val="0"/>
          <w:w w:val="124"/>
        </w:rPr>
        <w:t>';</w:t>
      </w:r>
      <w:r>
        <w:rPr>
          <w:rFonts w:ascii="Arial" w:hAnsi="Arial" w:cs="Arial" w:eastAsia="Arial"/>
          <w:sz w:val="35"/>
          <w:szCs w:val="35"/>
          <w:spacing w:val="-118"/>
          <w:w w:val="12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sure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will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'0'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won't.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8" w:lineRule="exact"/>
        <w:ind w:left="72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362" w:lineRule="exact"/>
        <w:ind w:left="12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a=4,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b=2,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c=4;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3" w:lineRule="exact"/>
        <w:ind w:left="12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("(a==b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%d\n",(a==b));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2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("(a==c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%d\n",(a==c));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7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on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some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systems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08" w:lineRule="exact"/>
        <w:ind w:left="6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p413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85" w:lineRule="exact"/>
        <w:ind w:left="735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(a==b</w:t>
      </w:r>
      <w:r>
        <w:rPr>
          <w:rFonts w:ascii="Courier New" w:hAnsi="Courier New" w:cs="Courier New" w:eastAsia="Courier New"/>
          <w:sz w:val="33"/>
          <w:szCs w:val="33"/>
          <w:spacing w:val="2"/>
          <w:w w:val="73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36"/>
          <w:w w:val="73"/>
          <w:position w:val="2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3"/>
          <w:position w:val="2"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position w:val="0"/>
        </w:rPr>
      </w:r>
    </w:p>
    <w:p>
      <w:pPr>
        <w:spacing w:before="0" w:after="0" w:line="344" w:lineRule="exact"/>
        <w:ind w:left="7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(a==c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11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on</w:t>
      </w:r>
      <w:r>
        <w:rPr>
          <w:rFonts w:ascii="Courier New" w:hAnsi="Courier New" w:cs="Courier New" w:eastAsia="Courier New"/>
          <w:sz w:val="33"/>
          <w:szCs w:val="33"/>
          <w:spacing w:val="-29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others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02" w:lineRule="exact"/>
        <w:ind w:left="6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"/>
        </w:rPr>
        <w:t>p413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91" w:lineRule="exact"/>
        <w:ind w:left="726" w:right="-20"/>
        <w:jc w:val="left"/>
        <w:rPr>
          <w:rFonts w:ascii="Times New Roman" w:hAnsi="Times New Roman" w:cs="Times New Roman" w:eastAsia="Times New Roman"/>
          <w:sz w:val="42"/>
          <w:szCs w:val="4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(a==b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5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47"/>
          <w:w w:val="71"/>
          <w:position w:val="2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71"/>
          <w:position w:val="2"/>
        </w:rPr>
        <w:t>a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  <w:position w:val="0"/>
        </w:rPr>
      </w:r>
    </w:p>
    <w:p>
      <w:pPr>
        <w:spacing w:before="0" w:after="0" w:line="344" w:lineRule="exact"/>
        <w:ind w:left="7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(a==c</w:t>
      </w:r>
      <w:r>
        <w:rPr>
          <w:rFonts w:ascii="Courier New" w:hAnsi="Courier New" w:cs="Courier New" w:eastAsia="Courier New"/>
          <w:sz w:val="33"/>
          <w:szCs w:val="33"/>
          <w:spacing w:val="2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evaluates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-1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32" w:header="0" w:top="1220" w:bottom="820" w:left="1180" w:right="1200"/>
          <w:footerReference w:type="default" r:id="rId115"/>
          <w:pgSz w:w="12120" w:h="15800"/>
        </w:sectPr>
      </w:pPr>
      <w:rPr/>
    </w:p>
    <w:p>
      <w:pPr>
        <w:spacing w:before="11" w:after="0" w:line="240" w:lineRule="auto"/>
        <w:ind w:left="2348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5.604111pt;margin-top:-1.732653pt;width:472.876334pt;height:.1pt;mso-position-horizontal-relative:page;mso-position-vertical-relative:paragraph;z-index:-16520" coordorigin="1312,-35" coordsize="9458,2">
            <v:shape style="position:absolute;left:1312;top:-35;width:9458;height:2" coordorigin="1312,-35" coordsize="9458,0" path="m1312,-35l10770,-3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5.843536pt;margin-top:52.060188pt;width:473.115765pt;height:.1pt;mso-position-horizontal-relative:page;mso-position-vertical-relative:paragraph;z-index:-16519" coordorigin="1317,1041" coordsize="9462,2">
            <v:shape style="position:absolute;left:1317;top:1041;width:9462;height:2" coordorigin="1317,1041" coordsize="9462,0" path="m1317,1041l10779,1041e" filled="f" stroked="t" strokeweight=".47886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68"/>
          <w:szCs w:val="6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Truth</w:t>
      </w:r>
      <w:r>
        <w:rPr>
          <w:rFonts w:ascii="Arial" w:hAnsi="Arial" w:cs="Arial" w:eastAsia="Arial"/>
          <w:sz w:val="60"/>
          <w:szCs w:val="60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59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2" w:after="0" w:line="353" w:lineRule="exact"/>
        <w:ind w:left="116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johns</w:t>
      </w:r>
      <w:r>
        <w:rPr>
          <w:rFonts w:ascii="Courier New" w:hAnsi="Courier New" w:cs="Courier New" w:eastAsia="Courier New"/>
          <w:sz w:val="33"/>
          <w:szCs w:val="33"/>
          <w:spacing w:val="-20"/>
          <w:w w:val="7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1"/>
        </w:rPr>
        <w:t>9;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0" w:lineRule="exact"/>
        <w:ind w:left="116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30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18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terr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44"/>
          <w:w w:val="69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2"/>
          <w:w w:val="69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'F',</w:t>
      </w:r>
      <w:r>
        <w:rPr>
          <w:rFonts w:ascii="Courier New" w:hAnsi="Courier New" w:cs="Courier New" w:eastAsia="Courier New"/>
          <w:sz w:val="30"/>
          <w:szCs w:val="30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footer="612" w:header="0" w:top="1180" w:bottom="800" w:left="1220" w:right="1200"/>
          <w:footerReference w:type="default" r:id="rId116"/>
          <w:pgSz w:w="12120" w:h="15800"/>
        </w:sectPr>
      </w:pPr>
      <w:rPr/>
    </w:p>
    <w:p>
      <w:pPr>
        <w:spacing w:before="53" w:after="0" w:line="221" w:lineRule="auto"/>
        <w:ind w:left="1165" w:right="-76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</w:rPr>
        <w:t>if(</w:t>
      </w:r>
      <w:r>
        <w:rPr>
          <w:rFonts w:ascii="Courier New" w:hAnsi="Courier New" w:cs="Courier New" w:eastAsia="Courier New"/>
          <w:sz w:val="33"/>
          <w:szCs w:val="33"/>
          <w:w w:val="73"/>
        </w:rPr>
        <w:t>johns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15"/>
          <w:w w:val="76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terr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38"/>
          <w:w w:val="76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NULL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9" w:after="0" w:line="221" w:lineRule="auto"/>
        <w:ind w:right="1590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8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4"/>
          <w:w w:val="8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true\n",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johns);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86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"%dis</w:t>
      </w:r>
      <w:r>
        <w:rPr>
          <w:rFonts w:ascii="Courier New" w:hAnsi="Courier New" w:cs="Courier New" w:eastAsia="Courier New"/>
          <w:sz w:val="33"/>
          <w:szCs w:val="33"/>
          <w:spacing w:val="-29"/>
          <w:w w:val="8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true\n",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terr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86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</w:rPr>
        <w:t>"%dis</w:t>
      </w:r>
      <w:r>
        <w:rPr>
          <w:rFonts w:ascii="Courier New" w:hAnsi="Courier New" w:cs="Courier New" w:eastAsia="Courier New"/>
          <w:sz w:val="33"/>
          <w:szCs w:val="33"/>
          <w:spacing w:val="-28"/>
          <w:w w:val="8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true\n",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NULL);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20" w:right="1200"/>
          <w:cols w:num="2" w:equalWidth="0">
            <w:col w:w="2758" w:space="657"/>
            <w:col w:w="6285"/>
          </w:cols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65.604111pt;margin-top:750.104614pt;width:348.372185pt;height:.1pt;mso-position-horizontal-relative:page;mso-position-vertical-relative:page;z-index:-16518" coordorigin="1312,15002" coordsize="6967,2">
            <v:shape style="position:absolute;left:1312;top:15002;width:6967;height:2" coordorigin="1312,15002" coordsize="6967,0" path="m1312,15002l8280,15002e" filled="f" stroked="t" strokeweight=".478862pt" strokecolor="#000000">
              <v:path arrowok="t"/>
            </v:shape>
          </v:group>
          <w10:wrap type="none"/>
        </w:pict>
      </w:r>
      <w:r>
        <w:rPr>
          <w:sz w:val="26"/>
          <w:szCs w:val="26"/>
        </w:rPr>
      </w:r>
    </w:p>
    <w:p>
      <w:pPr>
        <w:spacing w:before="15" w:after="0" w:line="423" w:lineRule="exact"/>
        <w:ind w:left="116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1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25"/>
          <w:w w:val="67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1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18"/>
          <w:w w:val="67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7"/>
          <w:position w:val="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7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13"/>
          <w:w w:val="67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1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38"/>
          <w:w w:val="74"/>
          <w:position w:val="1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1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1" w:lineRule="exact"/>
        <w:ind w:left="14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getchar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returns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true\n"</w:t>
      </w:r>
      <w:r>
        <w:rPr>
          <w:rFonts w:ascii="Courier New" w:hAnsi="Courier New" w:cs="Courier New" w:eastAsia="Courier New"/>
          <w:sz w:val="33"/>
          <w:szCs w:val="33"/>
          <w:spacing w:val="-11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4" w:lineRule="exact"/>
        <w:ind w:left="116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7"/>
          <w:w w:val="65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johns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14"/>
          <w:w w:val="65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5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7"/>
          <w:w w:val="6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(terr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3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46"/>
          <w:w w:val="5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'F'</w:t>
      </w:r>
      <w:r>
        <w:rPr>
          <w:rFonts w:ascii="Courier New" w:hAnsi="Courier New" w:cs="Courier New" w:eastAsia="Courier New"/>
          <w:sz w:val="33"/>
          <w:szCs w:val="33"/>
          <w:spacing w:val="-38"/>
          <w:w w:val="76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1" w:lineRule="exact"/>
        <w:ind w:left="14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"multiple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assignments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can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also\n"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3" w:lineRule="exact"/>
        <w:ind w:left="116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if(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johns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92"/>
          <w:w w:val="67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7"/>
          <w:position w:val="3"/>
        </w:rPr>
        <w:t>-=</w:t>
      </w:r>
      <w:r>
        <w:rPr>
          <w:rFonts w:ascii="Courier New" w:hAnsi="Courier New" w:cs="Courier New" w:eastAsia="Courier New"/>
          <w:sz w:val="37"/>
          <w:szCs w:val="37"/>
          <w:spacing w:val="4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'1'</w:t>
      </w:r>
      <w:r>
        <w:rPr>
          <w:rFonts w:ascii="Courier New" w:hAnsi="Courier New" w:cs="Courier New" w:eastAsia="Courier New"/>
          <w:sz w:val="33"/>
          <w:szCs w:val="33"/>
          <w:spacing w:val="-11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2" w:lineRule="exact"/>
        <w:ind w:left="14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7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"negative</w:t>
      </w:r>
      <w:r>
        <w:rPr>
          <w:rFonts w:ascii="Courier New" w:hAnsi="Courier New" w:cs="Courier New" w:eastAsia="Courier New"/>
          <w:sz w:val="33"/>
          <w:szCs w:val="33"/>
          <w:spacing w:val="-13"/>
          <w:w w:val="77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numbers</w:t>
      </w:r>
      <w:r>
        <w:rPr>
          <w:rFonts w:ascii="Courier New" w:hAnsi="Courier New" w:cs="Courier New" w:eastAsia="Courier New"/>
          <w:sz w:val="33"/>
          <w:szCs w:val="33"/>
          <w:spacing w:val="-12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(%d</w:t>
      </w:r>
      <w:r>
        <w:rPr>
          <w:rFonts w:ascii="Courier New" w:hAnsi="Courier New" w:cs="Courier New" w:eastAsia="Courier New"/>
          <w:sz w:val="33"/>
          <w:szCs w:val="33"/>
          <w:spacing w:val="-3"/>
          <w:w w:val="74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27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true\n",johns);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6" w:lineRule="exact"/>
        <w:ind w:left="116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if(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johns</w:t>
      </w:r>
      <w:r>
        <w:rPr>
          <w:rFonts w:ascii="Courier New" w:hAnsi="Courier New" w:cs="Courier New" w:eastAsia="Courier New"/>
          <w:sz w:val="33"/>
          <w:szCs w:val="33"/>
          <w:spacing w:val="8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terr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NULL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14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"multiple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NULL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assignments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can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???\n"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11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44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"multiple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NULL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assignments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false\n"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8" w:lineRule="exact"/>
        <w:ind w:left="60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p414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73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9</w:t>
      </w:r>
      <w:r>
        <w:rPr>
          <w:rFonts w:ascii="Courier New" w:hAnsi="Courier New" w:cs="Courier New" w:eastAsia="Courier New"/>
          <w:sz w:val="33"/>
          <w:szCs w:val="33"/>
          <w:spacing w:val="-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3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true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9" w:lineRule="exact"/>
        <w:ind w:left="7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6"/>
          <w:position w:val="2"/>
        </w:rPr>
        <w:t>198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true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5" w:after="0" w:line="240" w:lineRule="auto"/>
        <w:ind w:left="58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7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240" w:lineRule="auto"/>
        <w:ind w:left="7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getchar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true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7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multiple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assignments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can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also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7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negative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numbers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(-240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3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true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2" w:lineRule="exact"/>
        <w:ind w:left="7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multiple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NULL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assignments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false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20" w:right="1200"/>
        </w:sectPr>
      </w:pPr>
      <w:rPr/>
    </w:p>
    <w:p>
      <w:pPr>
        <w:spacing w:before="19" w:after="0" w:line="240" w:lineRule="auto"/>
        <w:ind w:left="225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4.145882pt;margin-top:-4.431399pt;width:469.828236pt;height:.1pt;mso-position-horizontal-relative:page;mso-position-vertical-relative:paragraph;z-index:-16517" coordorigin="1483,-89" coordsize="9397,2">
            <v:shape style="position:absolute;left:1483;top:-89;width:9397;height:2" coordorigin="1483,-89" coordsize="9397,0" path="m1483,-89l10879,-89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4.145882pt;margin-top:49.117817pt;width:469.590589pt;height:.1pt;mso-position-horizontal-relative:page;mso-position-vertical-relative:paragraph;z-index:-16516" coordorigin="1483,982" coordsize="9392,2">
            <v:shape style="position:absolute;left:1483;top:982;width:9392;height:2" coordorigin="1483,982" coordsize="9392,0" path="m1483,982l10875,982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Logical</w:t>
      </w:r>
      <w:r>
        <w:rPr>
          <w:rFonts w:ascii="Arial" w:hAnsi="Arial" w:cs="Arial" w:eastAsia="Arial"/>
          <w:sz w:val="61"/>
          <w:szCs w:val="61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Operators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648" w:right="1238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Logical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combine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relationa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expressions.</w:t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43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&amp;&amp;</w:t>
      </w:r>
      <w:r>
        <w:rPr>
          <w:rFonts w:ascii="Arial" w:hAnsi="Arial" w:cs="Arial" w:eastAsia="Arial"/>
          <w:sz w:val="36"/>
          <w:szCs w:val="36"/>
          <w:spacing w:val="-9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29" w:right="-20"/>
        <w:jc w:val="left"/>
        <w:tabs>
          <w:tab w:pos="16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45"/>
          <w:szCs w:val="45"/>
          <w:spacing w:val="0"/>
          <w:w w:val="67"/>
        </w:rPr>
        <w:t>II</w:t>
      </w:r>
      <w:r>
        <w:rPr>
          <w:rFonts w:ascii="Arial" w:hAnsi="Arial" w:cs="Arial" w:eastAsia="Arial"/>
          <w:sz w:val="45"/>
          <w:szCs w:val="45"/>
          <w:spacing w:val="0"/>
          <w:w w:val="100"/>
        </w:rPr>
        <w:tab/>
      </w:r>
      <w:r>
        <w:rPr>
          <w:rFonts w:ascii="Arial" w:hAnsi="Arial" w:cs="Arial" w:eastAsia="Arial"/>
          <w:sz w:val="45"/>
          <w:szCs w:val="45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29" w:right="-20"/>
        <w:jc w:val="left"/>
        <w:tabs>
          <w:tab w:pos="16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!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not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614" w:right="972" w:firstLine="5"/>
        <w:jc w:val="left"/>
        <w:tabs>
          <w:tab w:pos="34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expr1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&amp;&amp;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expr2</w:t>
      </w:r>
      <w:r>
        <w:rPr>
          <w:rFonts w:ascii="Arial" w:hAnsi="Arial" w:cs="Arial" w:eastAsia="Arial"/>
          <w:sz w:val="36"/>
          <w:szCs w:val="36"/>
          <w:spacing w:val="-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iff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expr1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expr2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true: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9" w:right="-20"/>
        <w:jc w:val="left"/>
        <w:tabs>
          <w:tab w:pos="386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w w:val="90"/>
        </w:rPr>
        <w:t>5</w:t>
      </w:r>
      <w:r>
        <w:rPr>
          <w:rFonts w:ascii="Courier New" w:hAnsi="Courier New" w:cs="Courier New" w:eastAsia="Courier New"/>
          <w:sz w:val="34"/>
          <w:szCs w:val="34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6"/>
          <w:szCs w:val="26"/>
          <w:spacing w:val="7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96"/>
        </w:rPr>
        <w:t>2</w:t>
      </w:r>
      <w:r>
        <w:rPr>
          <w:rFonts w:ascii="Courier New" w:hAnsi="Courier New" w:cs="Courier New" w:eastAsia="Courier New"/>
          <w:sz w:val="34"/>
          <w:szCs w:val="34"/>
          <w:spacing w:val="-122"/>
          <w:w w:val="100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85"/>
        </w:rPr>
        <w:t>&amp;&amp;</w:t>
      </w:r>
      <w:r>
        <w:rPr>
          <w:rFonts w:ascii="Courier New" w:hAnsi="Courier New" w:cs="Courier New" w:eastAsia="Courier New"/>
          <w:sz w:val="37"/>
          <w:szCs w:val="37"/>
          <w:spacing w:val="-14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>4</w:t>
      </w:r>
      <w:r>
        <w:rPr>
          <w:rFonts w:ascii="Courier New" w:hAnsi="Courier New" w:cs="Courier New" w:eastAsia="Courier New"/>
          <w:sz w:val="34"/>
          <w:szCs w:val="34"/>
          <w:spacing w:val="-75"/>
          <w:w w:val="100"/>
        </w:rPr>
        <w:t> </w:t>
      </w:r>
      <w:r>
        <w:rPr>
          <w:rFonts w:ascii="Courier New" w:hAnsi="Courier New" w:cs="Courier New" w:eastAsia="Courier New"/>
          <w:sz w:val="26"/>
          <w:szCs w:val="26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6"/>
          <w:szCs w:val="26"/>
          <w:spacing w:val="2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1aa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is</w:t>
      </w:r>
      <w:r>
        <w:rPr>
          <w:rFonts w:ascii="Courier New" w:hAnsi="Courier New" w:cs="Courier New" w:eastAsia="Courier New"/>
          <w:sz w:val="34"/>
          <w:szCs w:val="34"/>
          <w:spacing w:val="-21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false.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0" w:lineRule="auto"/>
        <w:ind w:left="605" w:right="500" w:firstLine="5"/>
        <w:jc w:val="left"/>
        <w:tabs>
          <w:tab w:pos="30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expr1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45"/>
          <w:szCs w:val="45"/>
          <w:spacing w:val="0"/>
          <w:w w:val="70"/>
        </w:rPr>
        <w:t>II</w:t>
      </w:r>
      <w:r>
        <w:rPr>
          <w:rFonts w:ascii="Arial" w:hAnsi="Arial" w:cs="Arial" w:eastAsia="Arial"/>
          <w:sz w:val="45"/>
          <w:szCs w:val="45"/>
          <w:spacing w:val="16"/>
          <w:w w:val="7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expr2</w:t>
      </w:r>
      <w:r>
        <w:rPr>
          <w:rFonts w:ascii="Arial" w:hAnsi="Arial" w:cs="Arial" w:eastAsia="Arial"/>
          <w:sz w:val="36"/>
          <w:szCs w:val="36"/>
          <w:spacing w:val="-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eithe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expr1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expr2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true.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4" w:right="-20"/>
        <w:jc w:val="left"/>
        <w:tabs>
          <w:tab w:pos="368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w w:val="88"/>
        </w:rPr>
        <w:t>s</w:t>
      </w:r>
      <w:r>
        <w:rPr>
          <w:rFonts w:ascii="Courier New" w:hAnsi="Courier New" w:cs="Courier New" w:eastAsia="Courier New"/>
          <w:sz w:val="34"/>
          <w:szCs w:val="34"/>
          <w:spacing w:val="-9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&gt;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96"/>
        </w:rPr>
        <w:t>2</w:t>
      </w:r>
      <w:r>
        <w:rPr>
          <w:rFonts w:ascii="Courier New" w:hAnsi="Courier New" w:cs="Courier New" w:eastAsia="Courier New"/>
          <w:sz w:val="34"/>
          <w:szCs w:val="34"/>
          <w:spacing w:val="-91"/>
          <w:w w:val="100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70"/>
        </w:rPr>
        <w:t>II</w:t>
      </w:r>
      <w:r>
        <w:rPr>
          <w:rFonts w:ascii="Arial" w:hAnsi="Arial" w:cs="Arial" w:eastAsia="Arial"/>
          <w:sz w:val="38"/>
          <w:szCs w:val="38"/>
          <w:spacing w:val="62"/>
          <w:w w:val="7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4"/>
        </w:rPr>
        <w:t>4</w:t>
      </w:r>
      <w:r>
        <w:rPr>
          <w:rFonts w:ascii="Courier New" w:hAnsi="Courier New" w:cs="Courier New" w:eastAsia="Courier New"/>
          <w:sz w:val="34"/>
          <w:szCs w:val="34"/>
          <w:spacing w:val="-11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&gt;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0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1aa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is</w:t>
      </w:r>
      <w:r>
        <w:rPr>
          <w:rFonts w:ascii="Courier New" w:hAnsi="Courier New" w:cs="Courier New" w:eastAsia="Courier New"/>
          <w:sz w:val="34"/>
          <w:szCs w:val="34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true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0" w:right="-20"/>
        <w:jc w:val="left"/>
        <w:tabs>
          <w:tab w:pos="18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!expr1</w:t>
      </w:r>
      <w:r>
        <w:rPr>
          <w:rFonts w:ascii="Arial" w:hAnsi="Arial" w:cs="Arial" w:eastAsia="Arial"/>
          <w:sz w:val="36"/>
          <w:szCs w:val="36"/>
          <w:spacing w:val="-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expr1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fals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vice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versa.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8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4"/>
        </w:rPr>
        <w:t>4</w:t>
      </w:r>
      <w:r>
        <w:rPr>
          <w:rFonts w:ascii="Courier New" w:hAnsi="Courier New" w:cs="Courier New" w:eastAsia="Courier New"/>
          <w:sz w:val="34"/>
          <w:szCs w:val="34"/>
          <w:spacing w:val="-12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&gt;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0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>1aa)</w:t>
      </w:r>
      <w:r>
        <w:rPr>
          <w:rFonts w:ascii="Courier New" w:hAnsi="Courier New" w:cs="Courier New" w:eastAsia="Courier New"/>
          <w:sz w:val="34"/>
          <w:szCs w:val="34"/>
          <w:spacing w:val="59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is</w:t>
      </w:r>
      <w:r>
        <w:rPr>
          <w:rFonts w:ascii="Courier New" w:hAnsi="Courier New" w:cs="Courier New" w:eastAsia="Courier New"/>
          <w:sz w:val="34"/>
          <w:szCs w:val="34"/>
          <w:spacing w:val="-26"/>
          <w:w w:val="7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</w:rPr>
        <w:t>true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tabs>
          <w:tab w:pos="4640" w:val="left"/>
          <w:tab w:pos="71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0.818825pt;margin-top:4.138735pt;width:469.590588pt;height:.1pt;mso-position-horizontal-relative:page;mso-position-vertical-relative:paragraph;z-index:-16515" coordorigin="1416,83" coordsize="9392,2">
            <v:shape style="position:absolute;left:1416;top:83;width:9392;height:2" coordorigin="1416,83" coordsize="9392,0" path="m1416,83l10808,83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#4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9"/>
          <w:szCs w:val="29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Logical</w:t>
      </w:r>
      <w:r>
        <w:rPr>
          <w:rFonts w:ascii="Arial" w:hAnsi="Arial" w:cs="Arial" w:eastAsia="Arial"/>
          <w:sz w:val="27"/>
          <w:szCs w:val="27"/>
          <w:spacing w:val="6"/>
          <w:w w:val="111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Operators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60" w:bottom="280" w:left="1320" w:right="1200"/>
          <w:footerReference w:type="default" r:id="rId117"/>
          <w:pgSz w:w="12120" w:h="15800"/>
        </w:sectPr>
      </w:pPr>
      <w:rPr/>
    </w:p>
    <w:p>
      <w:pPr>
        <w:spacing w:before="33" w:after="0" w:line="240" w:lineRule="auto"/>
        <w:ind w:left="3500" w:right="3375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4.971230pt;margin-top:-4.652702pt;width:471.996847pt;height:.1pt;mso-position-horizontal-relative:page;mso-position-vertical-relative:paragraph;z-index:-16514" coordorigin="1299,-93" coordsize="9440,2">
            <v:shape style="position:absolute;left:1299;top:-93;width:9440;height:2" coordorigin="1299,-93" coordsize="9440,0" path="m1299,-93l10739,-93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732361pt;margin-top:49.058685pt;width:472.235712pt;height:.1pt;mso-position-horizontal-relative:page;mso-position-vertical-relative:paragraph;z-index:-16513" coordorigin="1295,981" coordsize="9445,2">
            <v:shape style="position:absolute;left:1295;top:981;width:9445;height:2" coordorigin="1295,981" coordsize="9445,0" path="m1295,981l10739,98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Priorities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4" w:lineRule="exact"/>
        <w:ind w:left="602" w:right="926" w:firstLine="-5"/>
        <w:jc w:val="left"/>
        <w:tabs>
          <w:tab w:pos="55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76"/>
        </w:rPr>
        <w:t>!</w:t>
      </w:r>
      <w:r>
        <w:rPr>
          <w:rFonts w:ascii="Times New Roman" w:hAnsi="Times New Roman" w:cs="Times New Roman" w:eastAsia="Times New Roman"/>
          <w:sz w:val="37"/>
          <w:szCs w:val="37"/>
          <w:spacing w:val="-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very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high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priority,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above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multiplication,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incremen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operators,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jus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below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parentheses.</w:t>
      </w:r>
      <w:r>
        <w:rPr>
          <w:rFonts w:ascii="Arial" w:hAnsi="Arial" w:cs="Arial" w:eastAsia="Arial"/>
          <w:sz w:val="36"/>
          <w:szCs w:val="36"/>
          <w:spacing w:val="-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&amp;&amp;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operator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ranks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higher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44"/>
          <w:szCs w:val="44"/>
          <w:spacing w:val="0"/>
          <w:w w:val="72"/>
        </w:rPr>
        <w:t>II</w:t>
      </w:r>
      <w:r>
        <w:rPr>
          <w:rFonts w:ascii="Arial" w:hAnsi="Arial" w:cs="Arial" w:eastAsia="Arial"/>
          <w:sz w:val="44"/>
          <w:szCs w:val="44"/>
          <w:spacing w:val="16"/>
          <w:w w:val="7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rank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below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9" w:after="0" w:line="240" w:lineRule="auto"/>
        <w:ind w:left="61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relationa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above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assignment.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46" w:right="-20"/>
        <w:jc w:val="left"/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80"/>
        </w:rPr>
        <w:t>!</w:t>
      </w:r>
      <w:r>
        <w:rPr>
          <w:rFonts w:ascii="Arial" w:hAnsi="Arial" w:cs="Arial" w:eastAsia="Arial"/>
          <w:sz w:val="29"/>
          <w:szCs w:val="29"/>
          <w:spacing w:val="-4"/>
          <w:w w:val="18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308"/>
        </w:rPr>
        <w:t>i</w:t>
      </w:r>
      <w:r>
        <w:rPr>
          <w:rFonts w:ascii="Arial" w:hAnsi="Arial" w:cs="Arial" w:eastAsia="Arial"/>
          <w:sz w:val="30"/>
          <w:szCs w:val="30"/>
          <w:spacing w:val="-170"/>
          <w:w w:val="308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&gt;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33"/>
          <w:szCs w:val="33"/>
          <w:spacing w:val="55"/>
          <w:w w:val="138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81"/>
        </w:rPr>
        <w:t>&amp;&amp;</w:t>
      </w:r>
      <w:r>
        <w:rPr>
          <w:rFonts w:ascii="Courier New" w:hAnsi="Courier New" w:cs="Courier New" w:eastAsia="Courier New"/>
          <w:sz w:val="39"/>
          <w:szCs w:val="39"/>
          <w:spacing w:val="-135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5"/>
        </w:rPr>
        <w:t>c</w:t>
      </w:r>
      <w:r>
        <w:rPr>
          <w:rFonts w:ascii="Courier New" w:hAnsi="Courier New" w:cs="Courier New" w:eastAsia="Courier New"/>
          <w:sz w:val="35"/>
          <w:szCs w:val="35"/>
          <w:spacing w:val="-14"/>
          <w:w w:val="75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&lt;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5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2"/>
        </w:rPr>
        <w:t>h</w:t>
      </w:r>
      <w:r>
        <w:rPr>
          <w:rFonts w:ascii="Courier New" w:hAnsi="Courier New" w:cs="Courier New" w:eastAsia="Courier New"/>
          <w:sz w:val="34"/>
          <w:szCs w:val="34"/>
          <w:spacing w:val="3"/>
          <w:w w:val="72"/>
        </w:rPr>
        <w:t> </w:t>
      </w:r>
      <w:r>
        <w:rPr>
          <w:rFonts w:ascii="Arial" w:hAnsi="Arial" w:cs="Arial" w:eastAsia="Arial"/>
          <w:sz w:val="39"/>
          <w:szCs w:val="39"/>
          <w:spacing w:val="0"/>
          <w:w w:val="72"/>
        </w:rPr>
        <w:t>II</w:t>
      </w:r>
      <w:r>
        <w:rPr>
          <w:rFonts w:ascii="Arial" w:hAnsi="Arial" w:cs="Arial" w:eastAsia="Arial"/>
          <w:sz w:val="39"/>
          <w:szCs w:val="39"/>
          <w:spacing w:val="60"/>
          <w:w w:val="7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2"/>
        </w:rPr>
        <w:t>e</w:t>
      </w:r>
      <w:r>
        <w:rPr>
          <w:rFonts w:ascii="Courier New" w:hAnsi="Courier New" w:cs="Courier New" w:eastAsia="Courier New"/>
          <w:sz w:val="35"/>
          <w:szCs w:val="35"/>
          <w:spacing w:val="4"/>
          <w:w w:val="72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51"/>
        </w:rPr>
        <w:t>==</w:t>
      </w:r>
      <w:r>
        <w:rPr>
          <w:rFonts w:ascii="Courier New" w:hAnsi="Courier New" w:cs="Courier New" w:eastAsia="Courier New"/>
          <w:sz w:val="49"/>
          <w:szCs w:val="49"/>
          <w:spacing w:val="-126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82"/>
        </w:rPr>
        <w:t>s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97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would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interprete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9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1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26"/>
        </w:rPr>
        <w:t>{!i}</w:t>
      </w:r>
      <w:r>
        <w:rPr>
          <w:rFonts w:ascii="Times New Roman" w:hAnsi="Times New Roman" w:cs="Times New Roman" w:eastAsia="Times New Roman"/>
          <w:sz w:val="31"/>
          <w:szCs w:val="31"/>
          <w:spacing w:val="68"/>
          <w:w w:val="12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9"/>
          <w:szCs w:val="29"/>
          <w:spacing w:val="51"/>
          <w:w w:val="100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69"/>
        </w:rPr>
        <w:t>t}</w:t>
      </w:r>
      <w:r>
        <w:rPr>
          <w:rFonts w:ascii="Courier New" w:hAnsi="Courier New" w:cs="Courier New" w:eastAsia="Courier New"/>
          <w:sz w:val="38"/>
          <w:szCs w:val="38"/>
          <w:spacing w:val="-141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81"/>
        </w:rPr>
        <w:t>&amp;&amp;</w:t>
      </w:r>
      <w:r>
        <w:rPr>
          <w:rFonts w:ascii="Courier New" w:hAnsi="Courier New" w:cs="Courier New" w:eastAsia="Courier New"/>
          <w:sz w:val="39"/>
          <w:szCs w:val="39"/>
          <w:spacing w:val="-6"/>
          <w:w w:val="8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(c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h)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39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}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47"/>
          <w:w w:val="100"/>
        </w:rPr>
        <w:t> </w:t>
      </w:r>
      <w:r>
        <w:rPr>
          <w:rFonts w:ascii="Arial" w:hAnsi="Arial" w:cs="Arial" w:eastAsia="Arial"/>
          <w:sz w:val="39"/>
          <w:szCs w:val="39"/>
          <w:spacing w:val="0"/>
          <w:w w:val="71"/>
        </w:rPr>
        <w:t>II</w:t>
      </w:r>
      <w:r>
        <w:rPr>
          <w:rFonts w:ascii="Arial" w:hAnsi="Arial" w:cs="Arial" w:eastAsia="Arial"/>
          <w:sz w:val="39"/>
          <w:szCs w:val="39"/>
          <w:spacing w:val="0"/>
          <w:w w:val="71"/>
        </w:rPr>
        <w:t> </w:t>
      </w:r>
      <w:r>
        <w:rPr>
          <w:rFonts w:ascii="Arial" w:hAnsi="Arial" w:cs="Arial" w:eastAsia="Arial"/>
          <w:sz w:val="39"/>
          <w:szCs w:val="39"/>
          <w:spacing w:val="33"/>
          <w:w w:val="71"/>
        </w:rPr>
        <w:t> </w:t>
      </w:r>
      <w:r>
        <w:rPr>
          <w:rFonts w:ascii="Arial" w:hAnsi="Arial" w:cs="Arial" w:eastAsia="Arial"/>
          <w:sz w:val="39"/>
          <w:szCs w:val="39"/>
          <w:spacing w:val="0"/>
          <w:w w:val="100"/>
        </w:rPr>
        <w:t>(</w:t>
      </w:r>
      <w:r>
        <w:rPr>
          <w:rFonts w:ascii="Arial" w:hAnsi="Arial" w:cs="Arial" w:eastAsia="Arial"/>
          <w:sz w:val="39"/>
          <w:szCs w:val="39"/>
          <w:spacing w:val="17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e</w:t>
      </w:r>
      <w:r>
        <w:rPr>
          <w:rFonts w:ascii="Arial" w:hAnsi="Arial" w:cs="Arial" w:eastAsia="Arial"/>
          <w:sz w:val="30"/>
          <w:szCs w:val="30"/>
          <w:spacing w:val="56"/>
          <w:w w:val="100"/>
        </w:rPr>
        <w:t> </w:t>
      </w:r>
      <w:r>
        <w:rPr>
          <w:rFonts w:ascii="Courier New" w:hAnsi="Courier New" w:cs="Courier New" w:eastAsia="Courier New"/>
          <w:sz w:val="49"/>
          <w:szCs w:val="49"/>
          <w:spacing w:val="0"/>
          <w:w w:val="52"/>
        </w:rPr>
        <w:t>==</w:t>
      </w:r>
      <w:r>
        <w:rPr>
          <w:rFonts w:ascii="Courier New" w:hAnsi="Courier New" w:cs="Courier New" w:eastAsia="Courier New"/>
          <w:sz w:val="49"/>
          <w:szCs w:val="49"/>
          <w:spacing w:val="-132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s</w:t>
      </w:r>
      <w:r>
        <w:rPr>
          <w:rFonts w:ascii="Arial" w:hAnsi="Arial" w:cs="Arial" w:eastAsia="Arial"/>
          <w:sz w:val="30"/>
          <w:szCs w:val="30"/>
          <w:spacing w:val="80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}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" w:right="37"/>
        <w:jc w:val="center"/>
        <w:tabs>
          <w:tab w:pos="4640" w:val="left"/>
          <w:tab w:pos="83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776901pt;margin-top:1.951136pt;width:406.786756pt;height:.1pt;mso-position-horizontal-relative:page;mso-position-vertical-relative:paragraph;z-index:-16512" coordorigin="1276,39" coordsize="8136,2">
            <v:shape style="position:absolute;left:1276;top:39;width:8136;height:2" coordorigin="1276,39" coordsize="8136,0" path="m1276,39l9411,39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#4</w:t>
      </w:r>
      <w:r>
        <w:rPr>
          <w:rFonts w:ascii="Arial" w:hAnsi="Arial" w:cs="Arial" w:eastAsia="Arial"/>
          <w:sz w:val="28"/>
          <w:szCs w:val="28"/>
          <w:spacing w:val="-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83"/>
        </w:rPr>
        <w:t>16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10"/>
          <w:position w:val="1"/>
        </w:rPr>
        <w:t>Priorities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260" w:bottom="280" w:left="1180" w:right="1260"/>
          <w:footerReference w:type="default" r:id="rId118"/>
          <w:pgSz w:w="12120" w:h="15800"/>
        </w:sectPr>
      </w:pPr>
      <w:rPr/>
    </w:p>
    <w:p>
      <w:pPr>
        <w:spacing w:before="28" w:after="0" w:line="240" w:lineRule="auto"/>
        <w:ind w:left="1933" w:right="1812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3.195297pt;margin-top:-4.569656pt;width:469.590588pt;height:.1pt;mso-position-horizontal-relative:page;mso-position-vertical-relative:paragraph;z-index:-16511" coordorigin="1464,-91" coordsize="9392,2">
            <v:shape style="position:absolute;left:1464;top:-91;width:9392;height:2" coordorigin="1464,-91" coordsize="9392,0" path="m1464,-91l10856,-91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3.195297pt;margin-top:49.09882pt;width:469.590588pt;height:.1pt;mso-position-horizontal-relative:page;mso-position-vertical-relative:paragraph;z-index:-16510" coordorigin="1464,982" coordsize="9392,2">
            <v:shape style="position:absolute;left:1464;top:982;width:9392;height:2" coordorigin="1464,982" coordsize="9392,0" path="m1464,982l10856,982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Orde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10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0"/>
          <w:szCs w:val="60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99"/>
          <w:b/>
          <w:bCs/>
        </w:rPr>
        <w:t>Evaluation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exact"/>
        <w:ind w:left="619" w:right="707" w:firstLine="10"/>
        <w:jc w:val="left"/>
        <w:tabs>
          <w:tab w:pos="6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guarante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first.</w:t>
      </w:r>
      <w:r>
        <w:rPr>
          <w:rFonts w:ascii="Arial" w:hAnsi="Arial" w:cs="Arial" w:eastAsia="Arial"/>
          <w:sz w:val="35"/>
          <w:szCs w:val="35"/>
          <w:spacing w:val="-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ans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27"/>
          <w:w w:val="100"/>
          <w:i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30"/>
        </w:rPr>
        <w:t>=</w:t>
      </w:r>
      <w:r>
        <w:rPr>
          <w:rFonts w:ascii="Arial" w:hAnsi="Arial" w:cs="Arial" w:eastAsia="Arial"/>
          <w:sz w:val="40"/>
          <w:szCs w:val="40"/>
          <w:spacing w:val="-22"/>
          <w:w w:val="13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(a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12"/>
          <w:w w:val="100"/>
          <w:i/>
        </w:rPr>
        <w:t> </w:t>
      </w:r>
      <w:r>
        <w:rPr>
          <w:rFonts w:ascii="Arial" w:hAnsi="Arial" w:cs="Arial" w:eastAsia="Arial"/>
          <w:sz w:val="50"/>
          <w:szCs w:val="50"/>
          <w:spacing w:val="0"/>
          <w:w w:val="100"/>
        </w:rPr>
        <w:t>+</w:t>
      </w:r>
      <w:r>
        <w:rPr>
          <w:rFonts w:ascii="Arial" w:hAnsi="Arial" w:cs="Arial" w:eastAsia="Arial"/>
          <w:sz w:val="50"/>
          <w:szCs w:val="50"/>
          <w:spacing w:val="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2)</w:t>
      </w:r>
      <w:r>
        <w:rPr>
          <w:rFonts w:ascii="Arial" w:hAnsi="Arial" w:cs="Arial" w:eastAsia="Arial"/>
          <w:sz w:val="34"/>
          <w:szCs w:val="34"/>
          <w:spacing w:val="31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*</w:t>
      </w:r>
      <w:r>
        <w:rPr>
          <w:rFonts w:ascii="Arial" w:hAnsi="Arial" w:cs="Arial" w:eastAsia="Arial"/>
          <w:sz w:val="36"/>
          <w:szCs w:val="36"/>
          <w:spacing w:val="-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(b</w:t>
      </w:r>
      <w:r>
        <w:rPr>
          <w:rFonts w:ascii="Arial" w:hAnsi="Arial" w:cs="Arial" w:eastAsia="Arial"/>
          <w:sz w:val="34"/>
          <w:szCs w:val="34"/>
          <w:spacing w:val="67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-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2)</w:t>
      </w:r>
      <w:r>
        <w:rPr>
          <w:rFonts w:ascii="Arial" w:hAnsi="Arial" w:cs="Arial" w:eastAsia="Arial"/>
          <w:sz w:val="34"/>
          <w:szCs w:val="34"/>
          <w:spacing w:val="5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82" w:lineRule="exact"/>
        <w:ind w:left="619" w:right="-20"/>
        <w:jc w:val="left"/>
        <w:tabs>
          <w:tab w:pos="7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depend</w:t>
      </w:r>
      <w:r>
        <w:rPr>
          <w:rFonts w:ascii="Arial" w:hAnsi="Arial" w:cs="Arial" w:eastAsia="Arial"/>
          <w:sz w:val="35"/>
          <w:szCs w:val="35"/>
          <w:spacing w:val="68"/>
          <w:w w:val="100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upon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  <w:position w:val="1"/>
        </w:rPr>
        <w:t>(a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36"/>
          <w:w w:val="100"/>
          <w:i/>
          <w:position w:val="1"/>
        </w:rPr>
        <w:t> 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50"/>
          <w:szCs w:val="50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  <w:position w:val="1"/>
        </w:rPr>
        <w:t>2)</w:t>
      </w:r>
      <w:r>
        <w:rPr>
          <w:rFonts w:ascii="Arial" w:hAnsi="Arial" w:cs="Arial" w:eastAsia="Arial"/>
          <w:sz w:val="33"/>
          <w:szCs w:val="33"/>
          <w:spacing w:val="40"/>
          <w:w w:val="100"/>
          <w:i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being</w:t>
      </w:r>
      <w:r>
        <w:rPr>
          <w:rFonts w:ascii="Arial" w:hAnsi="Arial" w:cs="Arial" w:eastAsia="Arial"/>
          <w:sz w:val="35"/>
          <w:szCs w:val="35"/>
          <w:spacing w:val="71"/>
          <w:w w:val="100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35"/>
          <w:szCs w:val="35"/>
          <w:spacing w:val="84"/>
          <w:w w:val="100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first.</w:t>
      </w:r>
      <w:r>
        <w:rPr>
          <w:rFonts w:ascii="Arial" w:hAnsi="Arial" w:cs="Arial" w:eastAsia="Arial"/>
          <w:sz w:val="35"/>
          <w:szCs w:val="35"/>
          <w:spacing w:val="-44"/>
          <w:w w:val="100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1"/>
          <w:position w:val="1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43" w:after="0" w:line="285" w:lineRule="auto"/>
        <w:ind w:left="600" w:right="631" w:firstLine="19"/>
        <w:jc w:val="left"/>
        <w:tabs>
          <w:tab w:pos="46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exceptio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rule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logical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handled.</w:t>
      </w:r>
      <w:r>
        <w:rPr>
          <w:rFonts w:ascii="Arial" w:hAnsi="Arial" w:cs="Arial" w:eastAsia="Arial"/>
          <w:sz w:val="35"/>
          <w:szCs w:val="35"/>
          <w:spacing w:val="-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does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guarante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</w:t>
      </w:r>
      <w:r>
        <w:rPr>
          <w:rFonts w:ascii="Arial" w:hAnsi="Arial" w:cs="Arial" w:eastAsia="Arial"/>
          <w:sz w:val="35"/>
          <w:szCs w:val="35"/>
          <w:spacing w:val="1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(1)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logical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evaluated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right,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(2)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soon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84" w:lineRule="auto"/>
        <w:ind w:left="610" w:right="982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sub-expression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foun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whole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false,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halts.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4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*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8"/>
          <w:w w:val="100"/>
          <w:i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don't</w:t>
      </w:r>
      <w:r>
        <w:rPr>
          <w:rFonts w:ascii="Courier New" w:hAnsi="Courier New" w:cs="Courier New" w:eastAsia="Courier New"/>
          <w:sz w:val="34"/>
          <w:szCs w:val="34"/>
          <w:spacing w:val="-9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test</w:t>
      </w:r>
      <w:r>
        <w:rPr>
          <w:rFonts w:ascii="Courier New" w:hAnsi="Courier New" w:cs="Courier New" w:eastAsia="Courier New"/>
          <w:sz w:val="34"/>
          <w:szCs w:val="34"/>
          <w:spacing w:val="5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an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already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known</w:t>
      </w:r>
      <w:r>
        <w:rPr>
          <w:rFonts w:ascii="Courier New" w:hAnsi="Courier New" w:cs="Courier New" w:eastAsia="Courier New"/>
          <w:sz w:val="34"/>
          <w:szCs w:val="34"/>
          <w:spacing w:val="7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</w:rPr>
        <w:t>value</w:t>
      </w:r>
      <w:r>
        <w:rPr>
          <w:rFonts w:ascii="Courier New" w:hAnsi="Courier New" w:cs="Courier New" w:eastAsia="Courier New"/>
          <w:sz w:val="34"/>
          <w:szCs w:val="34"/>
          <w:spacing w:val="-17"/>
          <w:w w:val="75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81"/>
        </w:rPr>
        <w:t>*/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0" w:after="0" w:line="367" w:lineRule="exact"/>
        <w:ind w:left="1194" w:right="-20"/>
        <w:jc w:val="left"/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77"/>
          <w:position w:val="3"/>
        </w:rPr>
        <w:t>while</w:t>
      </w:r>
      <w:r>
        <w:rPr>
          <w:rFonts w:ascii="Courier New" w:hAnsi="Courier New" w:cs="Courier New" w:eastAsia="Courier New"/>
          <w:sz w:val="34"/>
          <w:szCs w:val="34"/>
          <w:spacing w:val="12"/>
          <w:w w:val="77"/>
          <w:position w:val="3"/>
        </w:rPr>
        <w:t>(</w:t>
      </w:r>
      <w:r>
        <w:rPr>
          <w:rFonts w:ascii="Courier New" w:hAnsi="Courier New" w:cs="Courier New" w:eastAsia="Courier New"/>
          <w:sz w:val="34"/>
          <w:szCs w:val="34"/>
          <w:spacing w:val="0"/>
          <w:w w:val="77"/>
          <w:position w:val="3"/>
        </w:rPr>
        <w:t>(ch</w:t>
      </w:r>
      <w:r>
        <w:rPr>
          <w:rFonts w:ascii="Courier New" w:hAnsi="Courier New" w:cs="Courier New" w:eastAsia="Courier New"/>
          <w:sz w:val="34"/>
          <w:szCs w:val="34"/>
          <w:spacing w:val="115"/>
          <w:w w:val="77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7"/>
          <w:szCs w:val="27"/>
          <w:spacing w:val="7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getchar())</w:t>
      </w:r>
      <w:r>
        <w:rPr>
          <w:rFonts w:ascii="Courier New" w:hAnsi="Courier New" w:cs="Courier New" w:eastAsia="Courier New"/>
          <w:sz w:val="34"/>
          <w:szCs w:val="34"/>
          <w:spacing w:val="10"/>
          <w:w w:val="76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4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2"/>
          <w:position w:val="3"/>
        </w:rPr>
        <w:t>EOF</w:t>
      </w:r>
      <w:r>
        <w:rPr>
          <w:rFonts w:ascii="Courier New" w:hAnsi="Courier New" w:cs="Courier New" w:eastAsia="Courier New"/>
          <w:sz w:val="34"/>
          <w:szCs w:val="34"/>
          <w:spacing w:val="2"/>
          <w:w w:val="72"/>
          <w:position w:val="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3"/>
        </w:rPr>
        <w:t>&amp;&amp;</w:t>
      </w:r>
      <w:r>
        <w:rPr>
          <w:rFonts w:ascii="Arial" w:hAnsi="Arial" w:cs="Arial" w:eastAsia="Arial"/>
          <w:sz w:val="28"/>
          <w:szCs w:val="28"/>
          <w:spacing w:val="2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3"/>
        </w:rPr>
        <w:t>ch</w:t>
      </w:r>
      <w:r>
        <w:rPr>
          <w:rFonts w:ascii="Courier New" w:hAnsi="Courier New" w:cs="Courier New" w:eastAsia="Courier New"/>
          <w:sz w:val="34"/>
          <w:szCs w:val="34"/>
          <w:spacing w:val="29"/>
          <w:w w:val="76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7"/>
          <w:szCs w:val="27"/>
          <w:spacing w:val="1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  <w:position w:val="3"/>
        </w:rPr>
        <w:t>'\n'}</w:t>
      </w:r>
      <w:r>
        <w:rPr>
          <w:rFonts w:ascii="Courier New" w:hAnsi="Courier New" w:cs="Courier New" w:eastAsia="Courier New"/>
          <w:sz w:val="34"/>
          <w:szCs w:val="34"/>
          <w:spacing w:val="-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3"/>
        </w:rPr>
        <w:t>...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9" w:lineRule="exact"/>
        <w:ind w:left="61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/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*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1"/>
        </w:rPr>
        <w:t>prevent</w:t>
      </w:r>
      <w:r>
        <w:rPr>
          <w:rFonts w:ascii="Courier New" w:hAnsi="Courier New" w:cs="Courier New" w:eastAsia="Courier New"/>
          <w:sz w:val="34"/>
          <w:szCs w:val="34"/>
          <w:spacing w:val="-2"/>
          <w:w w:val="74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4"/>
          <w:position w:val="1"/>
        </w:rPr>
        <w:t>division</w:t>
      </w:r>
      <w:r>
        <w:rPr>
          <w:rFonts w:ascii="Courier New" w:hAnsi="Courier New" w:cs="Courier New" w:eastAsia="Courier New"/>
          <w:sz w:val="34"/>
          <w:szCs w:val="34"/>
          <w:spacing w:val="35"/>
          <w:w w:val="74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3"/>
          <w:position w:val="1"/>
        </w:rPr>
        <w:t>by</w:t>
      </w:r>
      <w:r>
        <w:rPr>
          <w:rFonts w:ascii="Courier New" w:hAnsi="Courier New" w:cs="Courier New" w:eastAsia="Courier New"/>
          <w:sz w:val="34"/>
          <w:szCs w:val="34"/>
          <w:spacing w:val="-8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zero</w:t>
      </w:r>
      <w:r>
        <w:rPr>
          <w:rFonts w:ascii="Courier New" w:hAnsi="Courier New" w:cs="Courier New" w:eastAsia="Courier New"/>
          <w:sz w:val="34"/>
          <w:szCs w:val="34"/>
          <w:spacing w:val="-12"/>
          <w:w w:val="78"/>
          <w:position w:val="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3"/>
          <w:position w:val="1"/>
        </w:rPr>
        <w:t>*/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382" w:lineRule="exact"/>
        <w:ind w:left="1228" w:right="-20"/>
        <w:jc w:val="left"/>
        <w:tabs>
          <w:tab w:pos="1680" w:val="left"/>
          <w:tab w:pos="6860" w:val="left"/>
          <w:tab w:pos="7180" w:val="left"/>
        </w:tabs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4"/>
        </w:rPr>
        <w:t>if</w:t>
      </w:r>
      <w:r>
        <w:rPr>
          <w:rFonts w:ascii="Times New Roman" w:hAnsi="Times New Roman" w:cs="Times New Roman" w:eastAsia="Times New Roman"/>
          <w:sz w:val="30"/>
          <w:szCs w:val="30"/>
          <w:spacing w:val="-3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4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4"/>
        </w:rPr>
        <w:t>(denom</w:t>
      </w:r>
      <w:r>
        <w:rPr>
          <w:rFonts w:ascii="Courier New" w:hAnsi="Courier New" w:cs="Courier New" w:eastAsia="Courier New"/>
          <w:sz w:val="34"/>
          <w:szCs w:val="34"/>
          <w:spacing w:val="-85"/>
          <w:w w:val="100"/>
          <w:position w:val="4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4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7"/>
          <w:szCs w:val="27"/>
          <w:spacing w:val="3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5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82"/>
          <w:position w:val="4"/>
        </w:rPr>
        <w:t>&amp;&amp;</w:t>
      </w:r>
      <w:r>
        <w:rPr>
          <w:rFonts w:ascii="Courier New" w:hAnsi="Courier New" w:cs="Courier New" w:eastAsia="Courier New"/>
          <w:sz w:val="38"/>
          <w:szCs w:val="38"/>
          <w:spacing w:val="-14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5"/>
          <w:position w:val="4"/>
        </w:rPr>
        <w:t>numer/denom</w:t>
      </w:r>
      <w:r>
        <w:rPr>
          <w:rFonts w:ascii="Courier New" w:hAnsi="Courier New" w:cs="Courier New" w:eastAsia="Courier New"/>
          <w:sz w:val="34"/>
          <w:szCs w:val="34"/>
          <w:spacing w:val="-11"/>
          <w:w w:val="75"/>
          <w:position w:val="4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4"/>
        </w:rPr>
        <w:t>&gt;=</w:t>
      </w:r>
      <w:r>
        <w:rPr>
          <w:rFonts w:ascii="Arial" w:hAnsi="Arial" w:cs="Arial" w:eastAsia="Arial"/>
          <w:sz w:val="27"/>
          <w:szCs w:val="27"/>
          <w:spacing w:val="7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>6e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>)</w:t>
      </w:r>
      <w:r>
        <w:rPr>
          <w:rFonts w:ascii="Times New Roman" w:hAnsi="Times New Roman" w:cs="Times New Roman" w:eastAsia="Times New Roman"/>
          <w:sz w:val="31"/>
          <w:szCs w:val="31"/>
          <w:spacing w:val="-5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>)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94"/>
          <w:position w:val="4"/>
        </w:rPr>
        <w:t>...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" w:right="42"/>
        <w:jc w:val="center"/>
        <w:tabs>
          <w:tab w:pos="4620" w:val="left"/>
          <w:tab w:pos="68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0.818825pt;margin-top:2.159615pt;width:380.472941pt;height:.1pt;mso-position-horizontal-relative:page;mso-position-vertical-relative:paragraph;z-index:-16509" coordorigin="1416,43" coordsize="7609,2">
            <v:shape style="position:absolute;left:1416;top:43;width:7609;height:2" coordorigin="1416,43" coordsize="7609,0" path="m1416,43l9026,43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24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0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#4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>17</w:t>
      </w:r>
      <w:r>
        <w:rPr>
          <w:rFonts w:ascii="Times New Roman" w:hAnsi="Times New Roman" w:cs="Times New Roman" w:eastAsia="Times New Roman"/>
          <w:sz w:val="30"/>
          <w:szCs w:val="30"/>
          <w:spacing w:val="-5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Orde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8"/>
          <w:szCs w:val="28"/>
          <w:spacing w:val="73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8"/>
          <w:szCs w:val="2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0"/>
        </w:rPr>
        <w:t>Evaluation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320" w:right="1180"/>
          <w:footerReference w:type="default" r:id="rId119"/>
          <w:pgSz w:w="12120" w:h="15800"/>
        </w:sectPr>
      </w:pPr>
      <w:rPr/>
    </w:p>
    <w:p>
      <w:pPr>
        <w:spacing w:before="17" w:after="0" w:line="240" w:lineRule="auto"/>
        <w:ind w:left="1415" w:right="-20"/>
        <w:jc w:val="left"/>
        <w:rPr>
          <w:rFonts w:ascii="Times New Roman" w:hAnsi="Times New Roman" w:cs="Times New Roman" w:eastAsia="Times New Roman"/>
          <w:sz w:val="67"/>
          <w:szCs w:val="67"/>
        </w:rPr>
      </w:pPr>
      <w:rPr/>
      <w:r>
        <w:rPr/>
        <w:pict>
          <v:group style="position:absolute;margin-left:61.68pt;margin-top:-2.191162pt;width:474.24pt;height:.1pt;mso-position-horizontal-relative:page;mso-position-vertical-relative:paragraph;z-index:-16508" coordorigin="1234,-44" coordsize="9485,2">
            <v:shape style="position:absolute;left:1234;top:-44;width:9485;height:2" coordorigin="1234,-44" coordsize="9485,0" path="m1234,-44l10718,-4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439999pt;margin-top:52.043346pt;width:474.48pt;height:.1pt;mso-position-horizontal-relative:page;mso-position-vertical-relative:paragraph;z-index:-16507" coordorigin="1229,1041" coordsize="9490,2">
            <v:shape style="position:absolute;left:1229;top:1041;width:9490;height:2" coordorigin="1229,1041" coordsize="9490,0" path="m1229,1041l10718,1041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Conditiona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l</w:t>
      </w:r>
      <w:r>
        <w:rPr>
          <w:rFonts w:ascii="Arial" w:hAnsi="Arial" w:cs="Arial" w:eastAsia="Arial"/>
          <w:sz w:val="64"/>
          <w:szCs w:val="64"/>
          <w:spacing w:val="136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Operato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r</w:t>
      </w:r>
      <w:r>
        <w:rPr>
          <w:rFonts w:ascii="Arial" w:hAnsi="Arial" w:cs="Arial" w:eastAsia="Arial"/>
          <w:sz w:val="64"/>
          <w:szCs w:val="64"/>
          <w:spacing w:val="114"/>
          <w:w w:val="100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113"/>
        </w:rPr>
        <w:t>?:</w:t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auto"/>
        <w:ind w:left="618" w:right="658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shorthan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8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if-els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7"/>
        </w:rPr>
        <w:t>,</w:t>
      </w:r>
      <w:r>
        <w:rPr>
          <w:rFonts w:ascii="Arial" w:hAnsi="Arial" w:cs="Arial" w:eastAsia="Arial"/>
          <w:sz w:val="35"/>
          <w:szCs w:val="35"/>
          <w:spacing w:val="-100"/>
          <w:w w:val="16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conditiona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two-part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operands.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7" w:after="0" w:line="240" w:lineRule="auto"/>
        <w:ind w:left="105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knit</w:t>
      </w:r>
      <w:r>
        <w:rPr>
          <w:rFonts w:ascii="Times New Roman" w:hAnsi="Times New Roman" w:cs="Times New Roman" w:eastAsia="Times New Roman"/>
          <w:sz w:val="29"/>
          <w:szCs w:val="29"/>
          <w:spacing w:val="83"/>
          <w:w w:val="120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3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3"/>
        </w:rPr>
        <w:t>  </w:t>
      </w:r>
      <w:r>
        <w:rPr>
          <w:rFonts w:ascii="Times New Roman" w:hAnsi="Times New Roman" w:cs="Times New Roman" w:eastAsia="Times New Roman"/>
          <w:sz w:val="39"/>
          <w:szCs w:val="39"/>
          <w:spacing w:val="38"/>
          <w:w w:val="5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{wit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2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&lt;</w:t>
      </w:r>
      <w:r>
        <w:rPr>
          <w:rFonts w:ascii="Arial" w:hAnsi="Arial" w:cs="Arial" w:eastAsia="Arial"/>
          <w:sz w:val="25"/>
          <w:szCs w:val="25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0"/>
        </w:rPr>
        <w:t>-wit':</w:t>
      </w:r>
      <w:r>
        <w:rPr>
          <w:rFonts w:ascii="Times New Roman" w:hAnsi="Times New Roman" w:cs="Times New Roman" w:eastAsia="Times New Roman"/>
          <w:sz w:val="29"/>
          <w:szCs w:val="29"/>
          <w:spacing w:val="16"/>
          <w:w w:val="14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35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2" w:lineRule="auto"/>
        <w:ind w:left="614" w:right="1085" w:firstLine="14"/>
        <w:jc w:val="left"/>
        <w:tabs>
          <w:tab w:pos="46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Everythin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betwee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42"/>
          <w:szCs w:val="42"/>
          <w:spacing w:val="0"/>
          <w:w w:val="138"/>
        </w:rPr>
        <w:t>'='</w:t>
      </w:r>
      <w:r>
        <w:rPr>
          <w:rFonts w:ascii="Arial" w:hAnsi="Arial" w:cs="Arial" w:eastAsia="Arial"/>
          <w:sz w:val="42"/>
          <w:szCs w:val="42"/>
          <w:spacing w:val="-56"/>
          <w:w w:val="13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';'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conditiona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expression.</w:t>
      </w:r>
      <w:r>
        <w:rPr>
          <w:rFonts w:ascii="Arial" w:hAnsi="Arial" w:cs="Arial" w:eastAsia="Arial"/>
          <w:sz w:val="36"/>
          <w:szCs w:val="36"/>
          <w:spacing w:val="-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read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"if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less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zero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assign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•wi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406" w:lineRule="exact"/>
        <w:ind w:left="623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knit,</w:t>
      </w:r>
      <w:r>
        <w:rPr>
          <w:rFonts w:ascii="Arial" w:hAnsi="Arial" w:cs="Arial" w:eastAsia="Arial"/>
          <w:sz w:val="36"/>
          <w:szCs w:val="36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otherwis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7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assign</w:t>
      </w:r>
      <w:r>
        <w:rPr>
          <w:rFonts w:ascii="Arial" w:hAnsi="Arial" w:cs="Arial" w:eastAsia="Arial"/>
          <w:sz w:val="36"/>
          <w:szCs w:val="36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wi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6"/>
          <w:szCs w:val="36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knit.</w:t>
      </w:r>
      <w:r>
        <w:rPr>
          <w:rFonts w:ascii="Arial" w:hAnsi="Arial" w:cs="Arial" w:eastAsia="Arial"/>
          <w:sz w:val="36"/>
          <w:szCs w:val="36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52"/>
          <w:position w:val="-1"/>
        </w:rPr>
        <w:t>"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footer="0" w:header="0" w:top="1200" w:bottom="280" w:left="1100" w:right="1300"/>
          <w:footerReference w:type="default" r:id="rId120"/>
          <w:pgSz w:w="12120" w:h="15800"/>
        </w:sectPr>
      </w:pPr>
      <w:rPr/>
    </w:p>
    <w:p>
      <w:pPr>
        <w:spacing w:before="38" w:after="0" w:line="240" w:lineRule="auto"/>
        <w:ind w:left="119" w:right="-82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48pt;margin-top:2.913063pt;width:474.48pt;height:.1pt;mso-position-horizontal-relative:page;mso-position-vertical-relative:paragraph;z-index:-16506" coordorigin="1210,58" coordsize="9490,2">
            <v:shape style="position:absolute;left:1210;top:58;width:9490;height:2" coordorigin="1210,58" coordsize="9490,0" path="m1210,58l10699,5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#4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tabs>
          <w:tab w:pos="17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9"/>
          <w:szCs w:val="2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1"/>
        </w:rPr>
        <w:t>Conditiona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1"/>
        </w:rPr>
        <w:t>l</w:t>
      </w:r>
      <w:r>
        <w:rPr>
          <w:rFonts w:ascii="Arial" w:hAnsi="Arial" w:cs="Arial" w:eastAsia="Arial"/>
          <w:sz w:val="28"/>
          <w:szCs w:val="28"/>
          <w:spacing w:val="-18"/>
          <w:w w:val="108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position w:val="1"/>
        </w:rPr>
        <w:t>Operator?: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300"/>
          <w:cols w:num="2" w:equalWidth="0">
            <w:col w:w="1598" w:space="3134"/>
            <w:col w:w="4988"/>
          </w:cols>
        </w:sectPr>
      </w:pPr>
      <w:rPr/>
    </w:p>
    <w:p>
      <w:pPr>
        <w:spacing w:before="19" w:after="0" w:line="665" w:lineRule="exact"/>
        <w:ind w:left="3584" w:right="3405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7.101151pt;margin-top:-5.60229pt;width:470.663229pt;height:.1pt;mso-position-horizontal-relative:page;mso-position-vertical-relative:paragraph;z-index:-16505" coordorigin="1342,-112" coordsize="9413,2">
            <v:shape style="position:absolute;left:1342;top:-112;width:9413;height:2" coordorigin="1342,-112" coordsize="9413,0" path="m1342,-112l10755,-112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6.862358pt;margin-top:48.484348pt;width:470.902023pt;height:.1pt;mso-position-horizontal-relative:page;mso-position-vertical-relative:paragraph;z-index:-16504" coordorigin="1337,970" coordsize="9418,2">
            <v:shape style="position:absolute;left:1337;top:970;width:9418;height:2" coordorigin="1337,970" coordsize="9418,0" path="m1337,970l10755,970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  <w:position w:val="-2"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2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6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240" w:lineRule="auto"/>
        <w:ind w:left="105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index=O;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0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3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list[24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{0,1,2,3,4,5,6,7,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429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8,9,10,11,12,13,14,15,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430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16,17,18,19,20,21,22,23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32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index&lt;</w:t>
      </w:r>
      <w:r>
        <w:rPr>
          <w:rFonts w:ascii="Courier New" w:hAnsi="Courier New" w:cs="Courier New" w:eastAsia="Courier New"/>
          <w:sz w:val="32"/>
          <w:szCs w:val="32"/>
          <w:spacing w:val="-11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(sizeof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list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5"/>
          <w:i/>
        </w:rPr>
        <w:t>I</w:t>
      </w:r>
      <w:r>
        <w:rPr>
          <w:rFonts w:ascii="Arial" w:hAnsi="Arial" w:cs="Arial" w:eastAsia="Arial"/>
          <w:sz w:val="33"/>
          <w:szCs w:val="33"/>
          <w:spacing w:val="35"/>
          <w:w w:val="135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sizeof(int)</w:t>
      </w:r>
      <w:r>
        <w:rPr>
          <w:rFonts w:ascii="Courier New" w:hAnsi="Courier New" w:cs="Courier New" w:eastAsia="Courier New"/>
          <w:sz w:val="32"/>
          <w:szCs w:val="32"/>
          <w:spacing w:val="-39"/>
          <w:w w:val="75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7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104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7" w:after="0" w:line="220" w:lineRule="exact"/>
        <w:ind w:left="1600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-10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4"/>
          <w:w w:val="70"/>
          <w:position w:val="-10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-10"/>
        </w:rPr>
        <w:t>"list[%02d]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-10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"/>
          <w:w w:val="70"/>
          <w:position w:val="-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-10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5"/>
          <w:w w:val="70"/>
          <w:position w:val="-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-10"/>
        </w:rPr>
        <w:t>%02d",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-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10"/>
        </w:rPr>
        <w:t>index,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  <w:position w:val="-1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7"/>
          <w:w w:val="91"/>
          <w:position w:val="-10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37"/>
          <w:w w:val="54"/>
          <w:position w:val="-1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-10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7"/>
          <w:w w:val="76"/>
          <w:position w:val="-10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-10"/>
        </w:rPr>
        <w:t>[index]</w:t>
      </w:r>
      <w:r>
        <w:rPr>
          <w:rFonts w:ascii="Courier New" w:hAnsi="Courier New" w:cs="Courier New" w:eastAsia="Courier New"/>
          <w:sz w:val="32"/>
          <w:szCs w:val="32"/>
          <w:spacing w:val="-56"/>
          <w:w w:val="100"/>
          <w:position w:val="-1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0"/>
        </w:rPr>
        <w:t>)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215"/>
          <w:position w:val="-10"/>
        </w:rPr>
        <w:t>;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80" w:bottom="280" w:left="1180" w:right="1200"/>
          <w:footerReference w:type="default" r:id="rId121"/>
          <w:pgSz w:w="12040" w:h="15800"/>
        </w:sectPr>
      </w:pPr>
      <w:rPr/>
    </w:p>
    <w:p>
      <w:pPr>
        <w:spacing w:before="75" w:after="0" w:line="240" w:lineRule="auto"/>
        <w:ind w:left="1595" w:right="-96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"%s",</w:t>
      </w:r>
      <w:r>
        <w:rPr>
          <w:rFonts w:ascii="Courier New" w:hAnsi="Courier New" w:cs="Courier New" w:eastAsia="Courier New"/>
          <w:sz w:val="32"/>
          <w:szCs w:val="32"/>
          <w:spacing w:val="1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(++index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3"/>
        </w:rPr>
        <w:t>%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2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28"/>
        </w:rPr>
        <w:t>",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30"/>
          <w:w w:val="128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position w:val="2"/>
        </w:rPr>
        <w:t>"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291" w:lineRule="exact"/>
        <w:ind w:left="103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511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Arial" w:hAnsi="Arial" w:cs="Arial" w:eastAsia="Arial"/>
          <w:sz w:val="50"/>
          <w:szCs w:val="50"/>
          <w:spacing w:val="0"/>
          <w:w w:val="100"/>
        </w:rPr>
        <w:t>.</w:t>
      </w:r>
      <w:r>
        <w:rPr>
          <w:rFonts w:ascii="Arial" w:hAnsi="Arial" w:cs="Arial" w:eastAsia="Arial"/>
          <w:sz w:val="50"/>
          <w:szCs w:val="50"/>
          <w:spacing w:val="-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1"/>
        </w:rPr>
        <w:t>"\</w:t>
      </w:r>
      <w:r>
        <w:rPr>
          <w:rFonts w:ascii="Courier New" w:hAnsi="Courier New" w:cs="Courier New" w:eastAsia="Courier New"/>
          <w:sz w:val="32"/>
          <w:szCs w:val="32"/>
          <w:spacing w:val="3"/>
          <w:w w:val="72"/>
          <w:position w:val="1"/>
        </w:rPr>
        <w:t>n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1"/>
        </w:rPr>
        <w:t>")</w:t>
      </w:r>
      <w:r>
        <w:rPr>
          <w:rFonts w:ascii="Courier New" w:hAnsi="Courier New" w:cs="Courier New" w:eastAsia="Courier New"/>
          <w:sz w:val="32"/>
          <w:szCs w:val="32"/>
          <w:spacing w:val="-149"/>
          <w:w w:val="80"/>
          <w:position w:val="1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  <w:position w:val="1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  <w:cols w:num="2" w:equalWidth="0">
            <w:col w:w="6270" w:space="162"/>
            <w:col w:w="3228"/>
          </w:cols>
        </w:sectPr>
      </w:pPr>
      <w:rPr/>
    </w:p>
    <w:p>
      <w:pPr>
        <w:spacing w:before="31" w:after="0" w:line="240" w:lineRule="auto"/>
        <w:ind w:left="102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-54"/>
          <w:w w:val="76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(0);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62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p419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8" w:lineRule="exact"/>
        <w:ind w:left="6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0"/>
          <w:szCs w:val="30"/>
          <w:w w:val="79"/>
          <w:position w:val="2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4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8"/>
          <w:w w:val="73"/>
          <w:position w:val="2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[00]</w:t>
      </w:r>
      <w:r>
        <w:rPr>
          <w:rFonts w:ascii="Courier New" w:hAnsi="Courier New" w:cs="Courier New" w:eastAsia="Courier New"/>
          <w:sz w:val="32"/>
          <w:szCs w:val="32"/>
          <w:spacing w:val="1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00,</w:t>
      </w:r>
      <w:r>
        <w:rPr>
          <w:rFonts w:ascii="Courier New" w:hAnsi="Courier New" w:cs="Courier New" w:eastAsia="Courier New"/>
          <w:sz w:val="32"/>
          <w:szCs w:val="32"/>
          <w:spacing w:val="28"/>
          <w:w w:val="73"/>
          <w:position w:val="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85"/>
          <w:position w:val="2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4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2"/>
          <w:w w:val="54"/>
          <w:position w:val="2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3"/>
          <w:w w:val="76"/>
          <w:position w:val="2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[01]</w:t>
      </w:r>
      <w:r>
        <w:rPr>
          <w:rFonts w:ascii="Courier New" w:hAnsi="Courier New" w:cs="Courier New" w:eastAsia="Courier New"/>
          <w:sz w:val="32"/>
          <w:szCs w:val="32"/>
          <w:spacing w:val="-7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01,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list[02]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2"/>
        </w:rPr>
        <w:t>02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</w:sectPr>
      </w:pPr>
      <w:rPr/>
    </w:p>
    <w:p>
      <w:pPr>
        <w:spacing w:before="0" w:after="0" w:line="445" w:lineRule="exact"/>
        <w:ind w:left="616" w:right="-111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10"/>
        </w:rPr>
        <w:t>list[03]</w:t>
      </w:r>
      <w:r>
        <w:rPr>
          <w:rFonts w:ascii="Courier New" w:hAnsi="Courier New" w:cs="Courier New" w:eastAsia="Courier New"/>
          <w:sz w:val="32"/>
          <w:szCs w:val="32"/>
          <w:spacing w:val="16"/>
          <w:w w:val="72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1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5"/>
          <w:w w:val="72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11"/>
        </w:rPr>
        <w:t>0</w:t>
      </w:r>
      <w:r>
        <w:rPr>
          <w:rFonts w:ascii="Courier New" w:hAnsi="Courier New" w:cs="Courier New" w:eastAsia="Courier New"/>
          <w:sz w:val="32"/>
          <w:szCs w:val="32"/>
          <w:spacing w:val="23"/>
          <w:w w:val="80"/>
          <w:position w:val="11"/>
        </w:rPr>
        <w:t>3</w:t>
      </w:r>
      <w:r>
        <w:rPr>
          <w:rFonts w:ascii="Arial" w:hAnsi="Arial" w:cs="Arial" w:eastAsia="Arial"/>
          <w:sz w:val="33"/>
          <w:szCs w:val="33"/>
          <w:spacing w:val="0"/>
          <w:w w:val="158"/>
          <w:position w:val="-10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264" w:lineRule="exact"/>
        <w:ind w:left="616" w:right="-114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6"/>
        </w:rPr>
        <w:t>lis</w:t>
      </w:r>
      <w:r>
        <w:rPr>
          <w:rFonts w:ascii="Courier New" w:hAnsi="Courier New" w:cs="Courier New" w:eastAsia="Courier New"/>
          <w:sz w:val="32"/>
          <w:szCs w:val="32"/>
          <w:spacing w:val="-31"/>
          <w:w w:val="71"/>
          <w:position w:val="6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6"/>
        </w:rPr>
        <w:t>[06]</w:t>
      </w:r>
      <w:r>
        <w:rPr>
          <w:rFonts w:ascii="Courier New" w:hAnsi="Courier New" w:cs="Courier New" w:eastAsia="Courier New"/>
          <w:sz w:val="32"/>
          <w:szCs w:val="32"/>
          <w:spacing w:val="55"/>
          <w:w w:val="71"/>
          <w:position w:val="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6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6"/>
          <w:w w:val="71"/>
          <w:position w:val="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6"/>
        </w:rPr>
        <w:t>0</w:t>
      </w:r>
      <w:r>
        <w:rPr>
          <w:rFonts w:ascii="Courier New" w:hAnsi="Courier New" w:cs="Courier New" w:eastAsia="Courier New"/>
          <w:sz w:val="32"/>
          <w:szCs w:val="32"/>
          <w:spacing w:val="24"/>
          <w:w w:val="81"/>
          <w:position w:val="6"/>
        </w:rPr>
        <w:t>6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1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351" w:lineRule="exact"/>
        <w:ind w:left="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3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6"/>
          <w:position w:val="3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35"/>
          <w:position w:val="3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3"/>
        </w:rPr>
        <w:t>[04]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04,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list[05]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05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list[07]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07,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85"/>
          <w:position w:val="3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2"/>
          <w:w w:val="5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2"/>
          <w:w w:val="76"/>
          <w:position w:val="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[08]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08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  <w:cols w:num="2" w:equalWidth="0">
            <w:col w:w="2578" w:space="148"/>
            <w:col w:w="6934"/>
          </w:cols>
        </w:sectPr>
      </w:pPr>
      <w:rPr/>
    </w:p>
    <w:p>
      <w:pPr>
        <w:spacing w:before="0" w:after="0" w:line="325" w:lineRule="exact"/>
        <w:ind w:left="61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list[09]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09,</w:t>
      </w:r>
      <w:r>
        <w:rPr>
          <w:rFonts w:ascii="Courier New" w:hAnsi="Courier New" w:cs="Courier New" w:eastAsia="Courier New"/>
          <w:sz w:val="32"/>
          <w:szCs w:val="32"/>
          <w:spacing w:val="33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list[10]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10,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list[11]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11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</w:sectPr>
      </w:pPr>
      <w:rPr/>
    </w:p>
    <w:p>
      <w:pPr>
        <w:spacing w:before="0" w:after="0" w:line="447" w:lineRule="exact"/>
        <w:ind w:left="616" w:right="-1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9"/>
        </w:rPr>
        <w:t>list[12]</w:t>
      </w:r>
      <w:r>
        <w:rPr>
          <w:rFonts w:ascii="Courier New" w:hAnsi="Courier New" w:cs="Courier New" w:eastAsia="Courier New"/>
          <w:sz w:val="32"/>
          <w:szCs w:val="32"/>
          <w:spacing w:val="34"/>
          <w:w w:val="71"/>
          <w:position w:val="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10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6"/>
          <w:w w:val="71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10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18"/>
          <w:w w:val="80"/>
          <w:position w:val="10"/>
        </w:rPr>
        <w:t>2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10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262" w:lineRule="exact"/>
        <w:ind w:left="611" w:right="-109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5"/>
        </w:rPr>
        <w:t>list[15]</w:t>
      </w:r>
      <w:r>
        <w:rPr>
          <w:rFonts w:ascii="Courier New" w:hAnsi="Courier New" w:cs="Courier New" w:eastAsia="Courier New"/>
          <w:sz w:val="32"/>
          <w:szCs w:val="32"/>
          <w:spacing w:val="34"/>
          <w:w w:val="71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5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6"/>
          <w:w w:val="71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5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30"/>
          <w:w w:val="77"/>
          <w:position w:val="5"/>
        </w:rPr>
        <w:t>5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1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377" w:lineRule="exact"/>
        <w:ind w:left="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list[13]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13'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85"/>
          <w:position w:val="4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4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2"/>
          <w:w w:val="54"/>
          <w:position w:val="4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2"/>
          <w:w w:val="76"/>
          <w:position w:val="4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4"/>
        </w:rPr>
        <w:t>[14]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5"/>
          <w:w w:val="68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4"/>
        </w:rPr>
        <w:t>14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8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0"/>
          <w:szCs w:val="30"/>
          <w:w w:val="85"/>
          <w:position w:val="4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4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2"/>
          <w:w w:val="54"/>
          <w:position w:val="4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2"/>
          <w:w w:val="76"/>
          <w:position w:val="4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4"/>
        </w:rPr>
        <w:t>[16]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16,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  <w:position w:val="4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9"/>
          <w:position w:val="3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4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2"/>
          <w:w w:val="5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-41"/>
          <w:w w:val="76"/>
          <w:position w:val="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[17]</w:t>
      </w:r>
      <w:r>
        <w:rPr>
          <w:rFonts w:ascii="Courier New" w:hAnsi="Courier New" w:cs="Courier New" w:eastAsia="Courier New"/>
          <w:sz w:val="32"/>
          <w:szCs w:val="32"/>
          <w:spacing w:val="-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36"/>
          <w:w w:val="8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17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  <w:cols w:num="2" w:equalWidth="0">
            <w:col w:w="2578" w:space="144"/>
            <w:col w:w="6938"/>
          </w:cols>
        </w:sectPr>
      </w:pPr>
      <w:rPr/>
    </w:p>
    <w:p>
      <w:pPr>
        <w:spacing w:before="0" w:after="0" w:line="325" w:lineRule="exact"/>
        <w:ind w:left="6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list[18]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18,</w:t>
      </w:r>
      <w:r>
        <w:rPr>
          <w:rFonts w:ascii="Courier New" w:hAnsi="Courier New" w:cs="Courier New" w:eastAsia="Courier New"/>
          <w:sz w:val="32"/>
          <w:szCs w:val="32"/>
          <w:spacing w:val="2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list[19]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19,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list[20]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8"/>
          <w:w w:val="7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20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</w:sectPr>
      </w:pPr>
      <w:rPr/>
    </w:p>
    <w:p>
      <w:pPr>
        <w:spacing w:before="0" w:after="0" w:line="519" w:lineRule="exact"/>
        <w:ind w:left="611" w:right="-114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16"/>
        </w:rPr>
        <w:t>list[21]</w:t>
      </w:r>
      <w:r>
        <w:rPr>
          <w:rFonts w:ascii="Courier New" w:hAnsi="Courier New" w:cs="Courier New" w:eastAsia="Courier New"/>
          <w:sz w:val="32"/>
          <w:szCs w:val="32"/>
          <w:spacing w:val="34"/>
          <w:w w:val="71"/>
          <w:position w:val="1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16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"/>
          <w:w w:val="71"/>
          <w:position w:val="1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16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14"/>
          <w:w w:val="80"/>
          <w:position w:val="16"/>
        </w:rPr>
        <w:t>1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4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list[22]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22,</w:t>
      </w:r>
      <w:r>
        <w:rPr>
          <w:rFonts w:ascii="Courier New" w:hAnsi="Courier New" w:cs="Courier New" w:eastAsia="Courier New"/>
          <w:sz w:val="32"/>
          <w:szCs w:val="32"/>
          <w:spacing w:val="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list[23]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23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  <w:cols w:num="2" w:equalWidth="0">
            <w:col w:w="2574" w:space="148"/>
            <w:col w:w="693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14" w:right="-20"/>
        <w:jc w:val="left"/>
        <w:tabs>
          <w:tab w:pos="4660" w:val="left"/>
          <w:tab w:pos="84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996826pt;margin-top:5.785752pt;width:464.693375pt;height:.1pt;mso-position-horizontal-relative:page;mso-position-vertical-relative:paragraph;z-index:-16503" coordorigin="1280,116" coordsize="9294,2">
            <v:shape style="position:absolute;left:1280;top:116;width:9294;height:2" coordorigin="1280,116" coordsize="9294,0" path="m1280,116l10574,116e" filled="f" stroked="t" strokeweight=".4775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#4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30"/>
          <w:szCs w:val="30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4"/>
          <w:position w:val="1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200"/>
        </w:sectPr>
      </w:pPr>
      <w:rPr/>
    </w:p>
    <w:p>
      <w:pPr>
        <w:spacing w:before="28" w:after="0" w:line="688" w:lineRule="exact"/>
        <w:ind w:left="26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4.062973pt;margin-top:-4.067928pt;width:466.915903pt;height:.1pt;mso-position-horizontal-relative:page;mso-position-vertical-relative:paragraph;z-index:-16502" coordorigin="1281,-81" coordsize="9338,2">
            <v:shape style="position:absolute;left:1281;top:-81;width:9338;height:2" coordorigin="1281,-81" coordsize="9338,0" path="m1281,-81l10620,-81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4.062973pt;margin-top:50.046593pt;width:457.55839pt;height:.1pt;mso-position-horizontal-relative:page;mso-position-vertical-relative:paragraph;z-index:-16501" coordorigin="1281,1001" coordsize="9151,2">
            <v:shape style="position:absolute;left:1281;top:1001;width:9151;height:2" coordorigin="1281,1001" coordsize="9151,0" path="m1281,1001l10432,1001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Operato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r</w:t>
      </w:r>
      <w:r>
        <w:rPr>
          <w:rFonts w:ascii="Arial" w:hAnsi="Arial" w:cs="Arial" w:eastAsia="Arial"/>
          <w:sz w:val="61"/>
          <w:szCs w:val="61"/>
          <w:spacing w:val="102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Precedenc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</w:t>
      </w:r>
      <w:r>
        <w:rPr>
          <w:rFonts w:ascii="Arial" w:hAnsi="Arial" w:cs="Arial" w:eastAsia="Arial"/>
          <w:sz w:val="61"/>
          <w:szCs w:val="61"/>
          <w:spacing w:val="12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(</w:t>
      </w:r>
      <w:r>
        <w:rPr>
          <w:rFonts w:ascii="Arial" w:hAnsi="Arial" w:cs="Arial" w:eastAsia="Arial"/>
          <w:sz w:val="61"/>
          <w:szCs w:val="61"/>
          <w:spacing w:val="8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s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o</w:t>
      </w:r>
      <w:r>
        <w:rPr>
          <w:rFonts w:ascii="Arial" w:hAnsi="Arial" w:cs="Arial" w:eastAsia="Arial"/>
          <w:sz w:val="61"/>
          <w:szCs w:val="61"/>
          <w:spacing w:val="26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far</w:t>
      </w:r>
      <w:r>
        <w:rPr>
          <w:rFonts w:ascii="Arial" w:hAnsi="Arial" w:cs="Arial" w:eastAsia="Arial"/>
          <w:sz w:val="61"/>
          <w:szCs w:val="61"/>
          <w:spacing w:val="44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30"/>
          <w:position w:val="-2"/>
        </w:rPr>
        <w:t>)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71.534462" w:type="dxa"/>
      </w:tblPr>
      <w:tblGrid/>
      <w:tr>
        <w:trPr>
          <w:trHeight w:val="437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5" w:after="0" w:line="240" w:lineRule="auto"/>
              <w:ind w:left="168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Operator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Hi-+L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3"/>
                <w:szCs w:val="23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12"/>
              </w:rPr>
              <w:t>priority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13"/>
              </w:rPr>
              <w:t>)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5" w:after="0" w:line="240" w:lineRule="auto"/>
              <w:ind w:left="372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6"/>
              </w:rPr>
              <w:t>Grouping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30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84" w:after="0" w:line="240" w:lineRule="auto"/>
              <w:ind w:left="16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65"/>
              </w:rPr>
              <w:t>()</w:t>
            </w:r>
            <w:r>
              <w:rPr>
                <w:rFonts w:ascii="Arial" w:hAnsi="Arial" w:cs="Arial" w:eastAsia="Arial"/>
                <w:sz w:val="22"/>
                <w:szCs w:val="22"/>
                <w:spacing w:val="-42"/>
                <w:w w:val="16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232"/>
              </w:rPr>
              <w:t>[]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56" w:right="623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0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0" w:after="0" w:line="377" w:lineRule="exact"/>
              <w:ind w:left="197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33"/>
                <w:w w:val="100"/>
                <w:position w:val="2"/>
              </w:rPr>
              <w:t>+</w:t>
            </w:r>
            <w:r>
              <w:rPr>
                <w:rFonts w:ascii="Arial" w:hAnsi="Arial" w:cs="Arial" w:eastAsia="Arial"/>
                <w:sz w:val="33"/>
                <w:szCs w:val="33"/>
                <w:spacing w:val="0"/>
                <w:w w:val="100"/>
                <w:position w:val="2"/>
              </w:rPr>
              <w:t>+</w:t>
            </w:r>
            <w:r>
              <w:rPr>
                <w:rFonts w:ascii="Arial" w:hAnsi="Arial" w:cs="Arial" w:eastAsia="Arial"/>
                <w:sz w:val="33"/>
                <w:szCs w:val="33"/>
                <w:spacing w:val="29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3"/>
                <w:szCs w:val="33"/>
                <w:spacing w:val="0"/>
                <w:w w:val="178"/>
                <w:position w:val="2"/>
              </w:rPr>
              <w:t>--</w:t>
            </w:r>
            <w:r>
              <w:rPr>
                <w:rFonts w:ascii="Arial" w:hAnsi="Arial" w:cs="Arial" w:eastAsia="Arial"/>
                <w:sz w:val="33"/>
                <w:szCs w:val="33"/>
                <w:spacing w:val="-58"/>
                <w:w w:val="178"/>
                <w:position w:val="2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19"/>
                <w:position w:val="2"/>
              </w:rPr>
              <w:t>-(unary)</w:t>
            </w:r>
            <w:r>
              <w:rPr>
                <w:rFonts w:ascii="Arial" w:hAnsi="Arial" w:cs="Arial" w:eastAsia="Arial"/>
                <w:sz w:val="23"/>
                <w:szCs w:val="23"/>
                <w:spacing w:val="-1"/>
                <w:w w:val="119"/>
                <w:position w:val="2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(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cast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)</w:t>
            </w:r>
            <w:r>
              <w:rPr>
                <w:rFonts w:ascii="Arial" w:hAnsi="Arial" w:cs="Arial" w:eastAsia="Arial"/>
                <w:sz w:val="23"/>
                <w:szCs w:val="23"/>
                <w:spacing w:val="33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sizeo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f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3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75"/>
                <w:position w:val="2"/>
              </w:rPr>
              <w:t>,..,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  <w:position w:val="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52" w:right="591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5"/>
              </w:rPr>
              <w:t>R-L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30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9" w:after="0" w:line="240" w:lineRule="auto"/>
              <w:ind w:left="16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75"/>
                <w:i/>
              </w:rPr>
              <w:t>*I%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1" w:right="618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4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38" w:after="0" w:line="240" w:lineRule="auto"/>
              <w:ind w:left="197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34"/>
              </w:rPr>
              <w:t>+-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54" w:right="612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0" w:hRule="exact"/>
        </w:trPr>
        <w:tc>
          <w:tcPr>
            <w:tcW w:w="4609" w:type="dxa"/>
            <w:tcBorders>
              <w:top w:val="single" w:sz="7.67796" w:space="0" w:color="000000"/>
              <w:bottom w:val="single" w:sz="5.758472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54" w:after="0" w:line="240" w:lineRule="auto"/>
              <w:ind w:left="197" w:right="-2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  <w:rPr/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37"/>
              </w:rPr>
              <w:t>&lt;&lt;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-80"/>
                <w:w w:val="137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37"/>
              </w:rPr>
              <w:t>&gt;&gt;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5.758472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4" w:right="615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99"/>
              </w:rPr>
              <w:t>L-R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27" w:hRule="exact"/>
        </w:trPr>
        <w:tc>
          <w:tcPr>
            <w:tcW w:w="4609" w:type="dxa"/>
            <w:tcBorders>
              <w:top w:val="single" w:sz="5.758472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35" w:after="0" w:line="240" w:lineRule="auto"/>
              <w:ind w:left="197" w:right="-20"/>
              <w:jc w:val="left"/>
              <w:tabs>
                <w:tab w:pos="980" w:val="left"/>
              </w:tabs>
              <w:rPr>
                <w:rFonts w:ascii="Courier New" w:hAnsi="Courier New" w:cs="Courier New" w:eastAsia="Courier New"/>
                <w:sz w:val="26"/>
                <w:szCs w:val="26"/>
              </w:rPr>
            </w:pPr>
            <w:rPr/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00"/>
                <w:position w:val="3"/>
              </w:rPr>
              <w:t>&lt;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77"/>
                <w:w w:val="100"/>
                <w:position w:val="3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  <w:position w:val="0"/>
              </w:rPr>
              <w:t>&gt;</w:t>
            </w:r>
            <w:r>
              <w:rPr>
                <w:rFonts w:ascii="Arial" w:hAnsi="Arial" w:cs="Arial" w:eastAsia="Arial"/>
                <w:sz w:val="28"/>
                <w:szCs w:val="28"/>
                <w:spacing w:val="-4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  <w:position w:val="0"/>
              </w:rPr>
              <w:tab/>
            </w:r>
            <w:r>
              <w:rPr>
                <w:rFonts w:ascii="Arial" w:hAnsi="Arial" w:cs="Arial" w:eastAsia="Arial"/>
                <w:sz w:val="28"/>
                <w:szCs w:val="28"/>
                <w:spacing w:val="0"/>
                <w:w w:val="100"/>
                <w:position w:val="0"/>
              </w:rPr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42"/>
                <w:position w:val="2"/>
              </w:rPr>
              <w:t>&lt;=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-41"/>
                <w:w w:val="142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42"/>
                <w:position w:val="2"/>
              </w:rPr>
              <w:t>&gt;=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00"/>
                <w:position w:val="0"/>
              </w:rPr>
            </w:r>
          </w:p>
        </w:tc>
        <w:tc>
          <w:tcPr>
            <w:tcW w:w="1764" w:type="dxa"/>
            <w:tcBorders>
              <w:top w:val="single" w:sz="5.758472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7" w:after="0" w:line="240" w:lineRule="auto"/>
              <w:ind w:left="662" w:right="610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2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0" w:after="0" w:line="387" w:lineRule="exact"/>
              <w:ind w:left="197" w:right="-2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  <w:rPr/>
            <w:r>
              <w:rPr>
                <w:rFonts w:ascii="Times New Roman" w:hAnsi="Times New Roman" w:cs="Times New Roman" w:eastAsia="Times New Roman"/>
                <w:sz w:val="37"/>
                <w:szCs w:val="37"/>
                <w:spacing w:val="0"/>
                <w:w w:val="181"/>
              </w:rPr>
              <w:t>--</w:t>
            </w:r>
            <w:r>
              <w:rPr>
                <w:rFonts w:ascii="Times New Roman" w:hAnsi="Times New Roman" w:cs="Times New Roman" w:eastAsia="Times New Roman"/>
                <w:sz w:val="37"/>
                <w:szCs w:val="37"/>
                <w:spacing w:val="-4"/>
                <w:w w:val="181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05"/>
                <w:position w:val="2"/>
              </w:rPr>
              <w:t>!=</w:t>
            </w:r>
            <w:r>
              <w:rPr>
                <w:rFonts w:ascii="Courier New" w:hAnsi="Courier New" w:cs="Courier New" w:eastAsia="Courier New"/>
                <w:sz w:val="26"/>
                <w:szCs w:val="26"/>
                <w:spacing w:val="0"/>
                <w:w w:val="100"/>
                <w:position w:val="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2" w:after="0" w:line="240" w:lineRule="auto"/>
              <w:ind w:left="655" w:right="603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9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44" w:after="0" w:line="240" w:lineRule="auto"/>
              <w:ind w:left="173" w:right="-2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Pr/>
            <w:r>
              <w:rPr>
                <w:rFonts w:ascii="Courier New" w:hAnsi="Courier New" w:cs="Courier New" w:eastAsia="Courier New"/>
                <w:sz w:val="29"/>
                <w:szCs w:val="29"/>
                <w:spacing w:val="0"/>
                <w:w w:val="123"/>
              </w:rPr>
              <w:t>&amp;</w:t>
            </w:r>
            <w:r>
              <w:rPr>
                <w:rFonts w:ascii="Courier New" w:hAnsi="Courier New" w:cs="Courier New" w:eastAsia="Courier New"/>
                <w:sz w:val="29"/>
                <w:szCs w:val="29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1" w:right="605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1"/>
              </w:rPr>
              <w:t>L-R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34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9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78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w w:val="131"/>
                <w:i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w w:val="130"/>
                <w:i/>
              </w:rPr>
              <w:t>\</w:t>
            </w:r>
            <w:r>
              <w:rPr>
                <w:rFonts w:ascii="Arial" w:hAnsi="Arial" w:cs="Arial" w:eastAsia="Arial"/>
                <w:sz w:val="14"/>
                <w:szCs w:val="14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71" w:right="612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99"/>
              </w:rPr>
              <w:t>L-R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34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6" w:after="0" w:line="240" w:lineRule="auto"/>
              <w:ind w:left="187" w:right="-2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Pr/>
            <w:r>
              <w:rPr>
                <w:rFonts w:ascii="Arial" w:hAnsi="Arial" w:cs="Arial" w:eastAsia="Arial"/>
                <w:sz w:val="29"/>
                <w:szCs w:val="29"/>
                <w:spacing w:val="0"/>
                <w:w w:val="104"/>
              </w:rPr>
              <w:t>I</w:t>
            </w:r>
            <w:r>
              <w:rPr>
                <w:rFonts w:ascii="Arial" w:hAnsi="Arial" w:cs="Arial" w:eastAsia="Arial"/>
                <w:sz w:val="29"/>
                <w:szCs w:val="29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6" w:right="611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97"/>
              </w:rPr>
              <w:t>L•R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34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44" w:after="0" w:line="240" w:lineRule="auto"/>
              <w:ind w:left="168" w:right="-2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Pr/>
            <w:r>
              <w:rPr>
                <w:rFonts w:ascii="Courier New" w:hAnsi="Courier New" w:cs="Courier New" w:eastAsia="Courier New"/>
                <w:sz w:val="29"/>
                <w:szCs w:val="29"/>
                <w:spacing w:val="0"/>
                <w:w w:val="107"/>
              </w:rPr>
              <w:t>&amp;&amp;</w:t>
            </w:r>
            <w:r>
              <w:rPr>
                <w:rFonts w:ascii="Courier New" w:hAnsi="Courier New" w:cs="Courier New" w:eastAsia="Courier New"/>
                <w:sz w:val="29"/>
                <w:szCs w:val="29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1" w:right="609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2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85" w:after="0" w:line="240" w:lineRule="auto"/>
              <w:ind w:left="182" w:right="-2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Pr/>
            <w:r>
              <w:rPr>
                <w:rFonts w:ascii="Arial" w:hAnsi="Arial" w:cs="Arial" w:eastAsia="Arial"/>
                <w:sz w:val="27"/>
                <w:szCs w:val="27"/>
                <w:spacing w:val="0"/>
                <w:w w:val="104"/>
              </w:rPr>
              <w:t>II</w:t>
            </w:r>
            <w:r>
              <w:rPr>
                <w:rFonts w:ascii="Arial" w:hAnsi="Arial" w:cs="Arial" w:eastAsia="Arial"/>
                <w:sz w:val="27"/>
                <w:szCs w:val="27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0" w:after="0" w:line="240" w:lineRule="auto"/>
              <w:ind w:left="661" w:right="609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L-R</w:t>
            </w:r>
          </w:p>
        </w:tc>
      </w:tr>
      <w:tr>
        <w:trPr>
          <w:trHeight w:val="732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8" w:after="0" w:line="240" w:lineRule="auto"/>
              <w:ind w:left="163" w:right="-20"/>
              <w:jc w:val="left"/>
              <w:rPr>
                <w:rFonts w:ascii="Courier New" w:hAnsi="Courier New" w:cs="Courier New" w:eastAsia="Courier New"/>
                <w:sz w:val="27"/>
                <w:szCs w:val="27"/>
              </w:rPr>
            </w:pPr>
            <w:rPr/>
            <w:r>
              <w:rPr>
                <w:rFonts w:ascii="Courier New" w:hAnsi="Courier New" w:cs="Courier New" w:eastAsia="Courier New"/>
                <w:sz w:val="27"/>
                <w:szCs w:val="27"/>
                <w:spacing w:val="-1"/>
                <w:w w:val="110"/>
              </w:rPr>
              <w:t>?</w:t>
            </w:r>
            <w:r>
              <w:rPr>
                <w:rFonts w:ascii="Courier New" w:hAnsi="Courier New" w:cs="Courier New" w:eastAsia="Courier New"/>
                <w:sz w:val="27"/>
                <w:szCs w:val="27"/>
                <w:spacing w:val="0"/>
                <w:w w:val="107"/>
              </w:rPr>
              <w:t>:</w:t>
            </w:r>
            <w:r>
              <w:rPr>
                <w:rFonts w:ascii="Courier New" w:hAnsi="Courier New" w:cs="Courier New" w:eastAsia="Courier New"/>
                <w:sz w:val="27"/>
                <w:szCs w:val="27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72" w:after="0" w:line="240" w:lineRule="auto"/>
              <w:ind w:left="663" w:right="592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5"/>
              </w:rPr>
              <w:t>R-L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720" w:hRule="exact"/>
        </w:trPr>
        <w:tc>
          <w:tcPr>
            <w:tcW w:w="4609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5" w:after="0" w:line="240" w:lineRule="auto"/>
              <w:ind w:left="163" w:right="-2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3"/>
                <w:szCs w:val="23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7"/>
              </w:rPr>
              <w:t>assignmen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7"/>
              </w:rPr>
              <w:t>t</w:t>
            </w:r>
            <w:r>
              <w:rPr>
                <w:rFonts w:ascii="Arial" w:hAnsi="Arial" w:cs="Arial" w:eastAsia="Arial"/>
                <w:sz w:val="23"/>
                <w:szCs w:val="23"/>
                <w:spacing w:val="19"/>
                <w:w w:val="107"/>
              </w:rPr>
              <w:t> 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7"/>
              </w:rPr>
              <w:t>ops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1764" w:type="dxa"/>
            <w:tcBorders>
              <w:top w:val="single" w:sz="7.67796" w:space="0" w:color="000000"/>
              <w:bottom w:val="single" w:sz="7.67796" w:space="0" w:color="000000"/>
              <w:left w:val="single" w:sz="7.67796" w:space="0" w:color="000000"/>
              <w:right w:val="single" w:sz="7.67796" w:space="0" w:color="000000"/>
            </w:tcBorders>
          </w:tcPr>
          <w:p>
            <w:pPr>
              <w:spacing w:before="65" w:after="0" w:line="240" w:lineRule="auto"/>
              <w:ind w:left="666" w:right="595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Pr/>
            <w:r>
              <w:rPr>
                <w:rFonts w:ascii="Arial" w:hAnsi="Arial" w:cs="Arial" w:eastAsia="Arial"/>
                <w:sz w:val="23"/>
                <w:szCs w:val="23"/>
                <w:spacing w:val="0"/>
                <w:w w:val="105"/>
              </w:rPr>
              <w:t>R-L</w:t>
            </w:r>
            <w:r>
              <w:rPr>
                <w:rFonts w:ascii="Arial" w:hAnsi="Arial" w:cs="Arial" w:eastAsia="Arial"/>
                <w:sz w:val="23"/>
                <w:szCs w:val="23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0" w:lineRule="auto"/>
        <w:ind w:left="111" w:right="-20"/>
        <w:jc w:val="left"/>
        <w:tabs>
          <w:tab w:pos="4700" w:val="left"/>
          <w:tab w:pos="54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4.062973pt;margin-top:2.683112pt;width:464.276605pt;height:.1pt;mso-position-horizontal-relative:page;mso-position-vertical-relative:paragraph;z-index:-16500" coordorigin="1281,54" coordsize="9286,2">
            <v:shape style="position:absolute;left:1281;top:54;width:9286;height:2" coordorigin="1281,54" coordsize="9286,0" path="m1281,54l10567,54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#4</w:t>
      </w:r>
      <w:r>
        <w:rPr>
          <w:rFonts w:ascii="Arial" w:hAnsi="Arial" w:cs="Arial" w:eastAsia="Arial"/>
          <w:sz w:val="29"/>
          <w:szCs w:val="29"/>
          <w:spacing w:val="-6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20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Operato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Precedenc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24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(</w:t>
      </w:r>
      <w:r>
        <w:rPr>
          <w:rFonts w:ascii="Arial" w:hAnsi="Arial" w:cs="Arial" w:eastAsia="Arial"/>
          <w:sz w:val="28"/>
          <w:szCs w:val="28"/>
          <w:spacing w:val="34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so</w:t>
      </w:r>
      <w:r>
        <w:rPr>
          <w:rFonts w:ascii="Arial" w:hAnsi="Arial" w:cs="Arial" w:eastAsia="Arial"/>
          <w:sz w:val="28"/>
          <w:szCs w:val="28"/>
          <w:spacing w:val="41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fa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r</w:t>
      </w:r>
      <w:r>
        <w:rPr>
          <w:rFonts w:ascii="Arial" w:hAnsi="Arial" w:cs="Arial" w:eastAsia="Arial"/>
          <w:sz w:val="28"/>
          <w:szCs w:val="28"/>
          <w:spacing w:val="59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3"/>
          <w:position w:val="2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80" w:bottom="280" w:left="1180" w:right="1140"/>
          <w:footerReference w:type="default" r:id="rId122"/>
          <w:pgSz w:w="12040" w:h="1580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94" w:lineRule="exact"/>
        <w:ind w:left="1894" w:right="1894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73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5"/>
          <w:w w:val="107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9" w:right="26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0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5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g</w:t>
      </w:r>
      <w:r>
        <w:rPr>
          <w:rFonts w:ascii="Arial" w:hAnsi="Arial" w:cs="Arial" w:eastAsia="Arial"/>
          <w:sz w:val="62"/>
          <w:szCs w:val="62"/>
          <w:spacing w:val="24"/>
          <w:w w:val="107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38" w:right="3427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2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2"/>
        </w:rPr>
        <w:t>5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7" w:right="274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</w:t>
      </w:r>
      <w:r>
        <w:rPr>
          <w:rFonts w:ascii="Arial" w:hAnsi="Arial" w:cs="Arial" w:eastAsia="Arial"/>
          <w:sz w:val="34"/>
          <w:szCs w:val="34"/>
          <w:spacing w:val="-1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1"/>
        </w:rPr>
        <w:t>19=20,</w:t>
      </w:r>
      <w:r>
        <w:rPr>
          <w:rFonts w:ascii="Arial" w:hAnsi="Arial" w:cs="Arial" w:eastAsia="Arial"/>
          <w:sz w:val="34"/>
          <w:szCs w:val="34"/>
          <w:spacing w:val="-25"/>
          <w:w w:val="9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1988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55" w:right="328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7" w:after="0" w:line="492" w:lineRule="exact"/>
        <w:ind w:left="2394" w:right="244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5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(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CENET</w:t>
      </w:r>
      <w:r>
        <w:rPr>
          <w:rFonts w:ascii="Arial" w:hAnsi="Arial" w:cs="Arial" w:eastAsia="Arial"/>
          <w:sz w:val="34"/>
          <w:szCs w:val="34"/>
          <w:spacing w:val="-3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24" w:right="4063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466980pt;margin-top:-1.646803pt;width:46.911377pt;height:27.127762pt;mso-position-horizontal-relative:page;mso-position-vertical-relative:paragraph;z-index:-16499" type="#_x0000_t202" filled="f" stroked="f">
            <v:textbox inset="0,0,0,0">
              <w:txbxContent>
                <w:p>
                  <w:pPr>
                    <w:spacing w:before="0" w:after="0" w:line="543" w:lineRule="exact"/>
                    <w:ind w:right="-121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8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54"/>
                      <w:w w:val="14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6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81"/>
                      <w:w w:val="14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6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3"/>
          <w:w w:val="174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72"/>
          <w:position w:val="10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79"/>
          <w:w w:val="100"/>
          <w:position w:val="10"/>
        </w:rPr>
        <w:t> </w:t>
      </w:r>
      <w:r>
        <w:rPr>
          <w:rFonts w:ascii="Arial" w:hAnsi="Arial" w:cs="Arial" w:eastAsia="Arial"/>
          <w:sz w:val="36"/>
          <w:szCs w:val="36"/>
          <w:spacing w:val="7"/>
          <w:w w:val="174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8"/>
          <w:w w:val="174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60"/>
          <w:w w:val="173"/>
          <w:position w:val="0"/>
        </w:rPr>
        <w:t>·</w:t>
      </w:r>
      <w:r>
        <w:rPr>
          <w:rFonts w:ascii="Times New Roman" w:hAnsi="Times New Roman" w:cs="Times New Roman" w:eastAsia="Times New Roman"/>
          <w:sz w:val="50"/>
          <w:szCs w:val="50"/>
          <w:spacing w:val="-31"/>
          <w:w w:val="87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4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8" w:lineRule="exact"/>
        <w:ind w:left="2050" w:right="2132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6" w:after="0" w:line="293" w:lineRule="auto"/>
        <w:ind w:left="3142" w:right="2849" w:firstLine="-367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l</w:t>
      </w:r>
      <w:r>
        <w:rPr>
          <w:rFonts w:ascii="Arial" w:hAnsi="Arial" w:cs="Arial" w:eastAsia="Arial"/>
          <w:sz w:val="34"/>
          <w:szCs w:val="34"/>
          <w:spacing w:val="-32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60" w:right="1340"/>
          <w:footerReference w:type="default" r:id="rId123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12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24"/>
          <w:pgSz w:w="12120" w:h="15800"/>
        </w:sectPr>
      </w:pPr>
      <w:rPr/>
    </w:p>
    <w:p>
      <w:pPr>
        <w:spacing w:before="17" w:after="0" w:line="240" w:lineRule="auto"/>
        <w:ind w:left="3748" w:right="359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4.890884pt;margin-top:-5.060896pt;width:467.594055pt;height:.1pt;mso-position-horizontal-relative:page;mso-position-vertical-relative:paragraph;z-index:-16498" coordorigin="1498,-101" coordsize="9352,2">
            <v:shape style="position:absolute;left:1498;top:-101;width:9352;height:2" coordorigin="1498,-101" coordsize="9352,0" path="m1498,-101l10850,-101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4.416893pt;margin-top:48.169434pt;width:467.594055pt;height:.1pt;mso-position-horizontal-relative:page;mso-position-vertical-relative:paragraph;z-index:-16497" coordorigin="1488,963" coordsize="9352,2">
            <v:shape style="position:absolute;left:1488;top:963;width:9352;height:2" coordorigin="1488,963" coordsize="9352,0" path="m1488,963l10840,963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8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4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8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loop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8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</w:t>
      </w:r>
      <w:r>
        <w:rPr>
          <w:rFonts w:ascii="Arial" w:hAnsi="Arial" w:cs="Arial" w:eastAsia="Arial"/>
          <w:sz w:val="35"/>
          <w:szCs w:val="35"/>
          <w:spacing w:val="5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loop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78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do</w:t>
      </w:r>
      <w:r>
        <w:rPr>
          <w:rFonts w:ascii="Arial" w:hAnsi="Arial" w:cs="Arial" w:eastAsia="Arial"/>
          <w:sz w:val="35"/>
          <w:szCs w:val="35"/>
          <w:spacing w:val="4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loop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240" w:lineRule="auto"/>
        <w:ind w:left="783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break</w:t>
      </w:r>
      <w:r>
        <w:rPr>
          <w:rFonts w:ascii="Arial" w:hAnsi="Arial" w:cs="Arial" w:eastAsia="Arial"/>
          <w:sz w:val="35"/>
          <w:szCs w:val="35"/>
          <w:spacing w:val="6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i/>
        </w:rPr>
        <w:t>continue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783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switch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2" w:after="0" w:line="240" w:lineRule="auto"/>
        <w:ind w:left="774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got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ugh!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" w:right="40"/>
        <w:jc w:val="center"/>
        <w:tabs>
          <w:tab w:pos="4640" w:val="left"/>
          <w:tab w:pos="844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1.335938pt;margin-top:1.976472pt;width:467.594055pt;height:.1pt;mso-position-horizontal-relative:page;mso-position-vertical-relative:paragraph;z-index:-16496" coordorigin="1427,40" coordsize="9352,2">
            <v:shape style="position:absolute;left:1427;top:40;width:9352;height:2" coordorigin="1427,40" coordsize="9352,0" path="m1427,40l10779,40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66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#5</w:t>
      </w:r>
      <w:r>
        <w:rPr>
          <w:rFonts w:ascii="Arial" w:hAnsi="Arial" w:cs="Arial" w:eastAsia="Arial"/>
          <w:sz w:val="27"/>
          <w:szCs w:val="27"/>
          <w:spacing w:val="-5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1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9"/>
          <w:w w:val="11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Outline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20" w:bottom="280" w:left="1340" w:right="1220"/>
          <w:footerReference w:type="default" r:id="rId126"/>
          <w:pgSz w:w="12120" w:h="15800"/>
        </w:sectPr>
      </w:pPr>
      <w:rPr/>
    </w:p>
    <w:p>
      <w:pPr>
        <w:spacing w:before="22" w:after="0" w:line="240" w:lineRule="auto"/>
        <w:ind w:left="2387" w:right="2335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0.576057pt;margin-top:-4.555821pt;width:472.876333pt;height:.1pt;mso-position-horizontal-relative:page;mso-position-vertical-relative:paragraph;z-index:-16495" coordorigin="1212,-91" coordsize="9458,2">
            <v:shape style="position:absolute;left:1212;top:-91;width:9458;height:2" coordorigin="1212,-91" coordsize="9458,0" path="m1212,-91l10669,-9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0.576057pt;margin-top:49.356827pt;width:473.115764pt;height:.1pt;mso-position-horizontal-relative:page;mso-position-vertical-relative:paragraph;z-index:-16494" coordorigin="1212,987" coordsize="9462,2">
            <v:shape style="position:absolute;left:1212;top:987;width:9462;height:2" coordorigin="1212,987" coordsize="9462,0" path="m1212,987l10674,98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whil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9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Statement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6" w:right="-20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Genera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form: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12" w:right="5006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11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expression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5" w:lineRule="exact"/>
        <w:ind w:left="2553" w:right="5740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statement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9" w:lineRule="auto"/>
        <w:ind w:left="1299" w:right="541" w:firstLine="-48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parenthese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while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keyword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befor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executed.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99" w:right="969" w:firstLine="-488"/>
        <w:jc w:val="left"/>
        <w:tabs>
          <w:tab w:pos="1280" w:val="left"/>
          <w:tab w:pos="46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{compoun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execute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only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{non-zero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</w:t>
        <w:tab/>
      </w:r>
      <w:r>
        <w:rPr>
          <w:rFonts w:ascii="Arial" w:hAnsi="Arial" w:cs="Arial" w:eastAsia="Arial"/>
          <w:sz w:val="36"/>
          <w:szCs w:val="36"/>
          <w:spacing w:val="-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Otherwise,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program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continue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nex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statement.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299" w:right="561" w:firstLine="-48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0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executed,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expression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parenthese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again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above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taken.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94" w:right="883" w:firstLine="-48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Eithe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must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somethin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eventuall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fals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contai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break</w:t>
      </w:r>
      <w:r>
        <w:rPr>
          <w:rFonts w:ascii="Arial" w:hAnsi="Arial" w:cs="Arial" w:eastAsia="Arial"/>
          <w:sz w:val="36"/>
          <w:szCs w:val="36"/>
          <w:spacing w:val="64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terminate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looping.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1290" w:right="1009" w:firstLine="-479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compound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null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8"/>
        </w:rPr>
        <w:t>';'.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" w:right="54"/>
        <w:jc w:val="center"/>
        <w:tabs>
          <w:tab w:pos="4720" w:val="left"/>
          <w:tab w:pos="73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9.618332pt;margin-top:1.911637pt;width:394.342947pt;height:.1pt;mso-position-horizontal-relative:page;mso-position-vertical-relative:paragraph;z-index:-16493" coordorigin="1192,38" coordsize="7887,2">
            <v:shape style="position:absolute;left:1192;top:38;width:7887;height:2" coordorigin="1192,38" coordsize="7887,0" path="m1192,38l9079,38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#5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-6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while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position w:val="2"/>
        </w:rPr>
        <w:t>Statement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140" w:bottom="280" w:left="1100" w:right="1340"/>
          <w:footerReference w:type="default" r:id="rId127"/>
          <w:pgSz w:w="12120" w:h="15800"/>
        </w:sectPr>
      </w:pPr>
      <w:rPr/>
    </w:p>
    <w:p>
      <w:pPr>
        <w:spacing w:before="32" w:after="0" w:line="240" w:lineRule="auto"/>
        <w:ind w:left="3360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6.702827pt;margin-top:-3.713328pt;width:469.507076pt;height:.1pt;mso-position-horizontal-relative:page;mso-position-vertical-relative:paragraph;z-index:-16492" coordorigin="1534,-74" coordsize="9390,2">
            <v:shape style="position:absolute;left:1534;top:-74;width:9390;height:2" coordorigin="1534,-74" coordsize="9390,0" path="m1534,-74l10924,-7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6.464622pt;margin-top:49.916851pt;width:469.98349pt;height:.1pt;mso-position-horizontal-relative:page;mso-position-vertical-relative:paragraph;z-index:-16491" coordorigin="1529,998" coordsize="9400,2">
            <v:shape style="position:absolute;left:1529;top:998;width:9400;height:2" coordorigin="1529,998" coordsize="9400,0" path="m1529,998l10929,99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9"/>
          <w:b/>
          <w:bCs/>
        </w:rPr>
        <w:t>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4" w:lineRule="exact"/>
        <w:ind w:left="6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11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0" w:lineRule="exact"/>
        <w:ind w:left="63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skip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leading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whitespace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105"/>
          <w:position w:val="3"/>
        </w:rPr>
        <w:t>&amp;</w:t>
      </w:r>
      <w:r>
        <w:rPr>
          <w:rFonts w:ascii="Courier New" w:hAnsi="Courier New" w:cs="Courier New" w:eastAsia="Courier New"/>
          <w:sz w:val="36"/>
          <w:szCs w:val="36"/>
          <w:spacing w:val="-11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print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8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6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0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9" w:lineRule="exact"/>
        <w:ind w:left="10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-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line\n"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5" w:lineRule="exact"/>
        <w:ind w:left="1026" w:right="-20"/>
        <w:jc w:val="left"/>
        <w:tabs>
          <w:tab w:pos="5160" w:val="left"/>
          <w:tab w:pos="5440" w:val="left"/>
        </w:tabs>
        <w:rPr>
          <w:rFonts w:ascii="Arial" w:hAnsi="Arial" w:cs="Arial" w:eastAsia="Arial"/>
          <w:sz w:val="48"/>
          <w:szCs w:val="48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-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28"/>
          <w:w w:val="73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4"/>
        </w:rPr>
        <w:t>getchar())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>==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58"/>
          <w:position w:val="-4"/>
        </w:rPr>
        <w:t>'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58"/>
          <w:position w:val="-4"/>
        </w:rPr>
        <w:t>'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4"/>
        </w:rPr>
        <w:t>II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0" w:after="0" w:line="420" w:lineRule="exact"/>
        <w:ind w:left="4142" w:right="-20"/>
        <w:jc w:val="left"/>
        <w:tabs>
          <w:tab w:pos="57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13"/>
          <w:w w:val="7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==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78"/>
          <w:position w:val="2"/>
        </w:rPr>
        <w:t>'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78"/>
          <w:position w:val="2"/>
        </w:rPr>
        <w:t>\t'</w:t>
      </w:r>
      <w:r>
        <w:rPr>
          <w:rFonts w:ascii="Times New Roman" w:hAnsi="Times New Roman" w:cs="Times New Roman" w:eastAsia="Times New Roman"/>
          <w:sz w:val="31"/>
          <w:szCs w:val="31"/>
          <w:spacing w:val="-137"/>
          <w:w w:val="178"/>
          <w:position w:val="2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2"/>
        </w:rPr>
      </w:r>
      <w:r>
        <w:rPr>
          <w:rFonts w:ascii="Arial" w:hAnsi="Arial" w:cs="Arial" w:eastAsia="Arial"/>
          <w:sz w:val="48"/>
          <w:szCs w:val="48"/>
          <w:spacing w:val="0"/>
          <w:w w:val="62"/>
          <w:position w:val="2"/>
        </w:rPr>
        <w:t>I</w:t>
      </w:r>
      <w:r>
        <w:rPr>
          <w:rFonts w:ascii="Arial" w:hAnsi="Arial" w:cs="Arial" w:eastAsia="Arial"/>
          <w:sz w:val="48"/>
          <w:szCs w:val="48"/>
          <w:spacing w:val="-79"/>
          <w:w w:val="100"/>
          <w:position w:val="2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70"/>
          <w:position w:val="2"/>
        </w:rPr>
        <w:t>I</w:t>
      </w:r>
      <w:r>
        <w:rPr>
          <w:rFonts w:ascii="Arial" w:hAnsi="Arial" w:cs="Arial" w:eastAsia="Arial"/>
          <w:sz w:val="48"/>
          <w:szCs w:val="48"/>
          <w:spacing w:val="55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2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--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66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putchar('\</w:t>
      </w:r>
      <w:r>
        <w:rPr>
          <w:rFonts w:ascii="Courier New" w:hAnsi="Courier New" w:cs="Courier New" w:eastAsia="Courier New"/>
          <w:sz w:val="33"/>
          <w:szCs w:val="33"/>
          <w:spacing w:val="-43"/>
          <w:w w:val="71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');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7" w:lineRule="exact"/>
        <w:ind w:left="10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putchar(ch);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021" w:right="-20"/>
        <w:jc w:val="left"/>
        <w:tabs>
          <w:tab w:pos="5140" w:val="left"/>
        </w:tabs>
        <w:rPr>
          <w:rFonts w:ascii="Courier New" w:hAnsi="Courier New" w:cs="Courier New" w:eastAsia="Courier New"/>
          <w:sz w:val="36"/>
          <w:szCs w:val="36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(ch</w:t>
      </w:r>
      <w:r>
        <w:rPr>
          <w:rFonts w:ascii="Courier New" w:hAnsi="Courier New" w:cs="Courier New" w:eastAsia="Courier New"/>
          <w:sz w:val="33"/>
          <w:szCs w:val="33"/>
          <w:spacing w:val="123"/>
          <w:w w:val="73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25"/>
          <w:szCs w:val="25"/>
          <w:spacing w:val="6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getchar())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!=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  </w:t>
      </w:r>
      <w:r>
        <w:rPr>
          <w:rFonts w:ascii="Arial" w:hAnsi="Arial" w:cs="Arial" w:eastAsia="Arial"/>
          <w:sz w:val="25"/>
          <w:szCs w:val="25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61"/>
          <w:position w:val="2"/>
        </w:rPr>
        <w:t>'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61"/>
          <w:position w:val="2"/>
        </w:rPr>
        <w:t>'</w:t>
      </w:r>
      <w:r>
        <w:rPr>
          <w:rFonts w:ascii="Arial" w:hAnsi="Arial" w:cs="Arial" w:eastAsia="Arial"/>
          <w:sz w:val="25"/>
          <w:szCs w:val="25"/>
          <w:spacing w:val="50"/>
          <w:w w:val="161"/>
          <w:position w:val="2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2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0"/>
          <w:w w:val="100"/>
          <w:position w:val="0"/>
        </w:rPr>
      </w:r>
    </w:p>
    <w:p>
      <w:pPr>
        <w:spacing w:before="0" w:after="0" w:line="343" w:lineRule="exact"/>
        <w:ind w:left="39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41"/>
          <w:w w:val="7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  <w:position w:val="3"/>
        </w:rPr>
        <w:t>!=</w:t>
      </w:r>
      <w:r>
        <w:rPr>
          <w:rFonts w:ascii="Arial" w:hAnsi="Arial" w:cs="Arial" w:eastAsia="Arial"/>
          <w:sz w:val="24"/>
          <w:szCs w:val="24"/>
          <w:spacing w:val="77"/>
          <w:w w:val="12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'\t'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0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26"/>
          <w:w w:val="7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position w:val="3"/>
        </w:rPr>
        <w:t>!=</w:t>
      </w:r>
      <w:r>
        <w:rPr>
          <w:rFonts w:ascii="Arial" w:hAnsi="Arial" w:cs="Arial" w:eastAsia="Arial"/>
          <w:sz w:val="24"/>
          <w:szCs w:val="24"/>
          <w:spacing w:val="71"/>
          <w:w w:val="13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1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putchar(ch);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"'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was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word.\n"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61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60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p53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7" w:after="0" w:line="373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2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9"/>
          <w:w w:val="75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line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2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APL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tends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'write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only'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language.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'APL'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was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word.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p53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7" w:after="0" w:line="240" w:lineRule="auto"/>
        <w:ind w:left="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line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6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Therewereseveral</w:t>
      </w:r>
      <w:r>
        <w:rPr>
          <w:rFonts w:ascii="Courier New" w:hAnsi="Courier New" w:cs="Courier New" w:eastAsia="Courier New"/>
          <w:sz w:val="33"/>
          <w:szCs w:val="33"/>
          <w:spacing w:val="3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empty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lines</w:t>
      </w:r>
      <w:r>
        <w:rPr>
          <w:rFonts w:ascii="Courier New" w:hAnsi="Courier New" w:cs="Courier New" w:eastAsia="Courier New"/>
          <w:sz w:val="33"/>
          <w:szCs w:val="33"/>
          <w:spacing w:val="1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before</w:t>
      </w:r>
      <w:r>
        <w:rPr>
          <w:rFonts w:ascii="Courier New" w:hAnsi="Courier New" w:cs="Courier New" w:eastAsia="Courier New"/>
          <w:sz w:val="33"/>
          <w:szCs w:val="33"/>
          <w:spacing w:val="-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one.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6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'Therewereseveral'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was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word.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1" w:right="-20"/>
        <w:jc w:val="left"/>
        <w:tabs>
          <w:tab w:pos="4720" w:val="left"/>
          <w:tab w:pos="812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3.844337pt;margin-top:1.979594pt;width:406.85849pt;height:.1pt;mso-position-horizontal-relative:page;mso-position-vertical-relative:paragraph;z-index:-16490" coordorigin="1477,40" coordsize="8137,2">
            <v:shape style="position:absolute;left:1477;top:40;width:8137;height:2" coordorigin="1477,40" coordsize="8137,0" path="m1477,40l9614,4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9"/>
        </w:rPr>
        <w:t>Class#5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Exampl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6"/>
          <w:w w:val="100"/>
          <w:position w:val="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40"/>
          <w:position w:val="3"/>
        </w:rPr>
        <w:t>1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40" w:bottom="280" w:left="1380" w:right="1080"/>
          <w:footerReference w:type="default" r:id="rId128"/>
          <w:pgSz w:w="12120" w:h="15800"/>
        </w:sectPr>
      </w:pPr>
      <w:rPr/>
    </w:p>
    <w:p>
      <w:pPr>
        <w:spacing w:before="29" w:after="0" w:line="688" w:lineRule="exact"/>
        <w:ind w:left="3281" w:right="3235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209797pt;margin-top:-3.846439pt;width:472.876334pt;height:.1pt;mso-position-horizontal-relative:page;mso-position-vertical-relative:paragraph;z-index:-16489" coordorigin="1264,-77" coordsize="9458,2">
            <v:shape style="position:absolute;left:1264;top:-77;width:9458;height:2" coordorigin="1264,-77" coordsize="9458,0" path="m1264,-77l10722,-77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49.706791pt;width:473.115765pt;height:.1pt;mso-position-horizontal-relative:page;mso-position-vertical-relative:paragraph;z-index:-16488" coordorigin="1264,994" coordsize="9462,2">
            <v:shape style="position:absolute;left:1264;top:994;width:9462;height:2" coordorigin="1264,994" coordsize="9462,0" path="m1264,994l10727,994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252075pt;margin-top:743.275696pt;width:401.047017pt;height:.1pt;mso-position-horizontal-relative:page;mso-position-vertical-relative:page;z-index:-16487" coordorigin="1245,14866" coordsize="8021,2">
            <v:shape style="position:absolute;left:1245;top:14866;width:8021;height:2" coordorigin="1245,14866" coordsize="8021,0" path="m1245,14866l9266,14866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</w:t>
      </w:r>
      <w:r>
        <w:rPr>
          <w:rFonts w:ascii="Arial" w:hAnsi="Arial" w:cs="Arial" w:eastAsia="Arial"/>
          <w:sz w:val="61"/>
          <w:szCs w:val="61"/>
          <w:spacing w:val="65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3"/>
          <w:b/>
          <w:bCs/>
          <w:position w:val="-2"/>
        </w:rPr>
        <w:t>2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1" w:after="0" w:line="192" w:lineRule="auto"/>
        <w:ind w:left="1029" w:right="5946" w:firstLine="-407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57"/>
        </w:rPr>
        <w:t>{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cute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strlen(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1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len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1"/>
        </w:rPr>
        <w:t>e;</w:t>
      </w:r>
      <w:r>
        <w:rPr>
          <w:rFonts w:ascii="Courier New" w:hAnsi="Courier New" w:cs="Courier New" w:eastAsia="Courier New"/>
          <w:sz w:val="42"/>
          <w:szCs w:val="42"/>
          <w:spacing w:val="0"/>
          <w:w w:val="6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thing[lee];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10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8"/>
          <w:w w:val="79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"Gimme</w:t>
      </w:r>
      <w:r>
        <w:rPr>
          <w:rFonts w:ascii="Courier New" w:hAnsi="Courier New" w:cs="Courier New" w:eastAsia="Courier New"/>
          <w:sz w:val="33"/>
          <w:szCs w:val="33"/>
          <w:spacing w:val="-28"/>
          <w:w w:val="7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26"/>
          <w:w w:val="7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\n"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7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"%sh,</w:t>
      </w:r>
      <w:r>
        <w:rPr>
          <w:rFonts w:ascii="Courier New" w:hAnsi="Courier New" w:cs="Courier New" w:eastAsia="Courier New"/>
          <w:sz w:val="33"/>
          <w:szCs w:val="33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thing);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20"/>
          <w:w w:val="75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thing[len++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-11"/>
          <w:w w:val="16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8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-26"/>
          <w:w w:val="8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length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'%s'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%d.\n",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thing,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--len);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exi</w:t>
      </w:r>
      <w:r>
        <w:rPr>
          <w:rFonts w:ascii="Courier New" w:hAnsi="Courier New" w:cs="Courier New" w:eastAsia="Courier New"/>
          <w:sz w:val="33"/>
          <w:szCs w:val="33"/>
          <w:spacing w:val="-65"/>
          <w:w w:val="73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3"/>
        </w:rPr>
        <w:t>(e</w:t>
      </w:r>
      <w:r>
        <w:rPr>
          <w:rFonts w:ascii="Courier New" w:hAnsi="Courier New" w:cs="Courier New" w:eastAsia="Courier New"/>
          <w:sz w:val="33"/>
          <w:szCs w:val="33"/>
          <w:spacing w:val="-152"/>
          <w:w w:val="8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3" w:lineRule="exact"/>
        <w:ind w:left="617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603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5"/>
        </w:rPr>
        <w:t>p54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4" w:after="0" w:line="240" w:lineRule="auto"/>
        <w:ind w:left="7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ThisStringHasThirty-nineCharacterslnlt.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7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length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'ThisStringHasThirty-nineCharacterslnlt.'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39.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736" w:header="0" w:top="1100" w:bottom="920" w:left="1140" w:right="1200"/>
          <w:footerReference w:type="default" r:id="rId129"/>
          <w:pgSz w:w="12120" w:h="15800"/>
        </w:sectPr>
      </w:pPr>
      <w:rPr/>
    </w:p>
    <w:p>
      <w:pPr>
        <w:spacing w:before="14" w:after="0" w:line="240" w:lineRule="auto"/>
        <w:ind w:left="3011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137169pt;margin-top:-5.372978pt;width:471.280252pt;height:.1pt;mso-position-horizontal-relative:page;mso-position-vertical-relative:paragraph;z-index:-16486" coordorigin="1443,-107" coordsize="9426,2">
            <v:shape style="position:absolute;left:1443;top:-107;width:9426;height:2" coordorigin="1443,-107" coordsize="9426,0" path="m1443,-107l10868,-107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1.898308pt;margin-top:48.697281pt;width:471.280252pt;height:.1pt;mso-position-horizontal-relative:page;mso-position-vertical-relative:paragraph;z-index:-16485" coordorigin="1438,974" coordsize="9426,2">
            <v:shape style="position:absolute;left:1438;top:974;width:9426;height:2" coordorigin="1438,974" coordsize="9426,0" path="m1438,974l10864,974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031929pt;margin-top:754.830383pt;width:471.757982pt;height:.1pt;mso-position-horizontal-relative:page;mso-position-vertical-relative:page;z-index:-16484" coordorigin="1381,15097" coordsize="9435,2">
            <v:shape style="position:absolute;left:1381;top:15097;width:9435;height:2" coordorigin="1381,15097" coordsize="9435,0" path="m1381,15097l10816,1509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Statement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81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form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65" w:right="-20"/>
        <w:jc w:val="left"/>
        <w:tabs>
          <w:tab w:pos="43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4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initialize;</w:t>
      </w:r>
      <w:r>
        <w:rPr>
          <w:rFonts w:ascii="Courier New" w:hAnsi="Courier New" w:cs="Courier New" w:eastAsia="Courier New"/>
          <w:sz w:val="32"/>
          <w:szCs w:val="32"/>
          <w:spacing w:val="-13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exit-test;</w:t>
      </w:r>
      <w:r>
        <w:rPr>
          <w:rFonts w:ascii="Courier New" w:hAnsi="Courier New" w:cs="Courier New" w:eastAsia="Courier New"/>
          <w:sz w:val="32"/>
          <w:szCs w:val="32"/>
          <w:spacing w:val="11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update)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21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statement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73" w:right="1228" w:firstLine="-502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initializ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execute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once,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executed.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459" w:right="448" w:firstLine="-492"/>
        <w:jc w:val="left"/>
        <w:tabs>
          <w:tab w:pos="1460" w:val="left"/>
          <w:tab w:pos="72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e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exit-test</w:t>
      </w:r>
      <w:r>
        <w:rPr>
          <w:rFonts w:ascii="Arial" w:hAnsi="Arial" w:cs="Arial" w:eastAsia="Arial"/>
          <w:sz w:val="35"/>
          <w:szCs w:val="35"/>
          <w:spacing w:val="14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{non-zero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execute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once.</w:t>
      </w:r>
      <w:r>
        <w:rPr>
          <w:rFonts w:ascii="Arial" w:hAnsi="Arial" w:cs="Arial" w:eastAsia="Arial"/>
          <w:sz w:val="35"/>
          <w:szCs w:val="35"/>
          <w:spacing w:val="-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Otherwise,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0" w:lineRule="exact"/>
        <w:ind w:left="130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20"/>
          <w:position w:val="-1"/>
        </w:rPr>
        <w:t>·th</w:t>
      </w:r>
      <w:r>
        <w:rPr>
          <w:rFonts w:ascii="Arial" w:hAnsi="Arial" w:cs="Arial" w:eastAsia="Arial"/>
          <w:sz w:val="35"/>
          <w:szCs w:val="35"/>
          <w:spacing w:val="0"/>
          <w:w w:val="12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4"/>
          <w:w w:val="12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statement</w:t>
      </w:r>
      <w:r>
        <w:rPr>
          <w:rFonts w:ascii="Arial" w:hAnsi="Arial" w:cs="Arial" w:eastAsia="Arial"/>
          <w:sz w:val="35"/>
          <w:szCs w:val="35"/>
          <w:spacing w:val="8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1"/>
        </w:rPr>
        <w:t>skipped.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1464" w:right="1689" w:firstLine="-506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executed,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evaluated.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435" w:right="582" w:firstLine="-483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previous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repeate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exit-test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becomes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false.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59" w:right="1770" w:firstLine="-511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omitted.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435" w:right="994" w:firstLine="-492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compound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0"/>
        </w:rPr>
        <w:t>';'.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736" w:header="0" w:top="1380" w:bottom="920" w:left="1140" w:right="1200"/>
          <w:footerReference w:type="default" r:id="rId130"/>
          <w:pgSz w:w="12120" w:h="15800"/>
        </w:sectPr>
      </w:pPr>
      <w:rPr/>
    </w:p>
    <w:p>
      <w:pPr>
        <w:spacing w:before="31" w:after="0" w:line="240" w:lineRule="auto"/>
        <w:ind w:left="3264" w:right="3237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4.971230pt;margin-top:-4.053944pt;width:471.757982pt;height:.1pt;mso-position-horizontal-relative:page;mso-position-vertical-relative:paragraph;z-index:-16483" coordorigin="1299,-81" coordsize="9435,2">
            <v:shape style="position:absolute;left:1299;top:-81;width:9435;height:2" coordorigin="1299,-81" coordsize="9435,0" path="m1299,-81l10735,-8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971230pt;margin-top:49.537819pt;width:471.996847pt;height:.1pt;mso-position-horizontal-relative:page;mso-position-vertical-relative:paragraph;z-index:-16482" coordorigin="1299,991" coordsize="9440,2">
            <v:shape style="position:absolute;left:1299;top:991;width:9440;height:2" coordorigin="1299,991" coordsize="9440,0" path="m1299,991l10739,99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01577pt;margin-top:747.533325pt;width:408.936539pt;height:.1pt;mso-position-horizontal-relative:page;mso-position-vertical-relative:page;z-index:-16481" coordorigin="1280,14951" coordsize="8179,2">
            <v:shape style="position:absolute;left:1280;top:14951;width:8179;height:2" coordorigin="1280,14951" coordsize="8179,0" path="m1280,14951l9459,14951e" filled="f" stroked="t" strokeweight=".477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12"/>
          <w:b/>
          <w:bCs/>
        </w:rPr>
        <w:t>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8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1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4"/>
          <w:w w:val="156"/>
          <w:position w:val="3"/>
        </w:rPr>
        <w:t>{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6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strchr(),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sort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1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1" w:lineRule="exact"/>
        <w:ind w:left="102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ch,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pile[aa];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03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len,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i,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num;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printf("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search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char:</w:t>
      </w:r>
      <w:r>
        <w:rPr>
          <w:rFonts w:ascii="Courier New" w:hAnsi="Courier New" w:cs="Courier New" w:eastAsia="Courier New"/>
          <w:sz w:val="33"/>
          <w:szCs w:val="33"/>
          <w:spacing w:val="-12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4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0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13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</w:t>
      </w:r>
      <w:r>
        <w:rPr>
          <w:rFonts w:ascii="Courier New" w:hAnsi="Courier New" w:cs="Courier New" w:eastAsia="Courier New"/>
          <w:sz w:val="33"/>
          <w:szCs w:val="33"/>
          <w:spacing w:val="-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%c",</w:t>
      </w:r>
      <w:r>
        <w:rPr>
          <w:rFonts w:ascii="Courier New" w:hAnsi="Courier New" w:cs="Courier New" w:eastAsia="Courier New"/>
          <w:sz w:val="33"/>
          <w:szCs w:val="33"/>
          <w:spacing w:val="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pile,</w:t>
      </w:r>
      <w:r>
        <w:rPr>
          <w:rFonts w:ascii="Courier New" w:hAnsi="Courier New" w:cs="Courier New" w:eastAsia="Courier New"/>
          <w:sz w:val="33"/>
          <w:szCs w:val="33"/>
          <w:spacing w:val="-11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&amp;ch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8" w:lineRule="exact"/>
        <w:ind w:left="10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len=</w:t>
      </w:r>
      <w:r>
        <w:rPr>
          <w:rFonts w:ascii="Courier New" w:hAnsi="Courier New" w:cs="Courier New" w:eastAsia="Courier New"/>
          <w:sz w:val="33"/>
          <w:szCs w:val="33"/>
          <w:spacing w:val="56"/>
          <w:w w:val="8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strlen(pile);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403" w:lineRule="exact"/>
        <w:ind w:left="1022" w:right="-20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5"/>
        </w:rPr>
        <w:t>num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  <w:position w:val="5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5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03"/>
          <w:w w:val="100"/>
          <w:position w:val="5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2"/>
          <w:position w:val="5"/>
        </w:rPr>
        <w:t>a;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8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12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7"/>
          <w:w w:val="15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i=O;</w:t>
      </w:r>
      <w:r>
        <w:rPr>
          <w:rFonts w:ascii="Courier New" w:hAnsi="Courier New" w:cs="Courier New" w:eastAsia="Courier New"/>
          <w:sz w:val="33"/>
          <w:szCs w:val="33"/>
          <w:spacing w:val="-6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i&lt;len;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++i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61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69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9"/>
          <w:w w:val="149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3"/>
        </w:rPr>
        <w:t>p</w:t>
      </w:r>
      <w:r>
        <w:rPr>
          <w:rFonts w:ascii="Courier New" w:hAnsi="Courier New" w:cs="Courier New" w:eastAsia="Courier New"/>
          <w:sz w:val="33"/>
          <w:szCs w:val="33"/>
          <w:spacing w:val="25"/>
          <w:w w:val="64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40"/>
          <w:w w:val="58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62"/>
          <w:w w:val="79"/>
          <w:position w:val="3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56"/>
          <w:w w:val="156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18"/>
          <w:w w:val="77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-5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61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373" w:lineRule="exact"/>
        <w:ind w:left="2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0"/>
          <w:w w:val="74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"There</w:t>
      </w:r>
      <w:r>
        <w:rPr>
          <w:rFonts w:ascii="Courier New" w:hAnsi="Courier New" w:cs="Courier New" w:eastAsia="Courier New"/>
          <w:sz w:val="33"/>
          <w:szCs w:val="33"/>
          <w:spacing w:val="112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2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  <w:position w:val="2"/>
        </w:rPr>
        <w:t>%cat</w:t>
      </w:r>
      <w:r>
        <w:rPr>
          <w:rFonts w:ascii="Courier New" w:hAnsi="Courier New" w:cs="Courier New" w:eastAsia="Courier New"/>
          <w:sz w:val="33"/>
          <w:szCs w:val="33"/>
          <w:spacing w:val="-43"/>
          <w:w w:val="9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position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%d\n",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ch,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2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++num;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160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373" w:lineRule="exact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71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27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%c%s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found</w:t>
      </w:r>
      <w:r>
        <w:rPr>
          <w:rFonts w:ascii="Courier New" w:hAnsi="Courier New" w:cs="Courier New" w:eastAsia="Courier New"/>
          <w:sz w:val="33"/>
          <w:szCs w:val="33"/>
          <w:spacing w:val="23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%s\n",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8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num,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ch,</w:t>
      </w:r>
      <w:r>
        <w:rPr>
          <w:rFonts w:ascii="Courier New" w:hAnsi="Courier New" w:cs="Courier New" w:eastAsia="Courier New"/>
          <w:sz w:val="33"/>
          <w:szCs w:val="33"/>
          <w:spacing w:val="-12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5"/>
          <w:w w:val="158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num==l?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"was"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6"/>
          <w:position w:val="3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"'s</w:t>
      </w:r>
      <w:r>
        <w:rPr>
          <w:rFonts w:ascii="Courier New" w:hAnsi="Courier New" w:cs="Courier New" w:eastAsia="Courier New"/>
          <w:sz w:val="33"/>
          <w:szCs w:val="33"/>
          <w:spacing w:val="-2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were"),</w:t>
      </w:r>
      <w:r>
        <w:rPr>
          <w:rFonts w:ascii="Courier New" w:hAnsi="Courier New" w:cs="Courier New" w:eastAsia="Courier New"/>
          <w:sz w:val="33"/>
          <w:szCs w:val="33"/>
          <w:spacing w:val="1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pile);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3" w:lineRule="exact"/>
        <w:ind w:left="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NumType w:start="6"/>
          <w:pgMar w:footer="655" w:header="0" w:top="1200" w:bottom="840" w:left="1180" w:right="1180"/>
          <w:footerReference w:type="default" r:id="rId131"/>
          <w:pgSz w:w="12120" w:h="15800"/>
        </w:sectPr>
      </w:pPr>
      <w:rPr/>
    </w:p>
    <w:p>
      <w:pPr>
        <w:spacing w:before="27" w:after="0" w:line="240" w:lineRule="auto"/>
        <w:ind w:left="347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705902pt;margin-top:-3.861089pt;width:467.831052pt;height:.1pt;mso-position-horizontal-relative:page;mso-position-vertical-relative:paragraph;z-index:-16480" coordorigin="1474,-77" coordsize="9357,2">
            <v:shape style="position:absolute;left:1474;top:-77;width:9357;height:2" coordorigin="1474,-77" coordsize="9357,0" path="m1474,-77l10831,-77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3.468910pt;margin-top:49.72649pt;width:467.831052pt;height:.1pt;mso-position-horizontal-relative:page;mso-position-vertical-relative:paragraph;z-index:-16479" coordorigin="1469,995" coordsize="9357,2">
            <v:shape style="position:absolute;left:1469;top:995;width:9357;height:2" coordorigin="1469,995" coordsize="9357,0" path="m1469,995l10826,995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69.676964pt;margin-top:749.273438pt;width:468.068049pt;height:.1pt;mso-position-horizontal-relative:page;mso-position-vertical-relative:page;z-index:-16478" coordorigin="1394,14985" coordsize="9361,2">
            <v:shape style="position:absolute;left:1394;top:14985;width:9361;height:2" coordorigin="1394,14985" coordsize="9361,0" path="m1394,14985l10755,14985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9"/>
          <w:b/>
          <w:bCs/>
        </w:rPr>
        <w:t>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p56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9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search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char: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3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8" w:lineRule="exact"/>
        <w:ind w:left="89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There</w:t>
      </w:r>
      <w:r>
        <w:rPr>
          <w:rFonts w:ascii="Courier New" w:hAnsi="Courier New" w:cs="Courier New" w:eastAsia="Courier New"/>
          <w:sz w:val="32"/>
          <w:szCs w:val="32"/>
          <w:spacing w:val="66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18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25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12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51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position</w:t>
      </w:r>
      <w:r>
        <w:rPr>
          <w:rFonts w:ascii="Courier New" w:hAnsi="Courier New" w:cs="Courier New" w:eastAsia="Courier New"/>
          <w:sz w:val="32"/>
          <w:szCs w:val="32"/>
          <w:spacing w:val="65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89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There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76"/>
          <w:w w:val="5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2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position</w:t>
      </w:r>
      <w:r>
        <w:rPr>
          <w:rFonts w:ascii="Courier New" w:hAnsi="Courier New" w:cs="Courier New" w:eastAsia="Courier New"/>
          <w:sz w:val="32"/>
          <w:szCs w:val="32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3"/>
          <w:position w:val="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8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There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76"/>
          <w:w w:val="5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2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position</w:t>
      </w:r>
      <w:r>
        <w:rPr>
          <w:rFonts w:ascii="Courier New" w:hAnsi="Courier New" w:cs="Courier New" w:eastAsia="Courier New"/>
          <w:sz w:val="32"/>
          <w:szCs w:val="32"/>
          <w:spacing w:val="-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  <w:position w:val="3"/>
        </w:rPr>
        <w:t>8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8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i's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were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found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8" w:lineRule="exact"/>
        <w:ind w:left="7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p56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89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search</w:t>
      </w:r>
      <w:r>
        <w:rPr>
          <w:rFonts w:ascii="Courier New" w:hAnsi="Courier New" w:cs="Courier New" w:eastAsia="Courier New"/>
          <w:sz w:val="32"/>
          <w:szCs w:val="32"/>
          <w:spacing w:val="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char: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8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There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position</w:t>
      </w:r>
      <w:r>
        <w:rPr>
          <w:rFonts w:ascii="Courier New" w:hAnsi="Courier New" w:cs="Courier New" w:eastAsia="Courier New"/>
          <w:sz w:val="32"/>
          <w:szCs w:val="32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223" w:lineRule="auto"/>
        <w:ind w:left="735" w:right="4857" w:firstLine="152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was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found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p56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4" w:lineRule="exact"/>
        <w:ind w:left="8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search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char: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q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86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98"/>
          <w:position w:val="3"/>
        </w:rPr>
        <w:t>0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q's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were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found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thisisapile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55" w:top="1320" w:bottom="840" w:left="1180" w:right="1180"/>
          <w:pgSz w:w="12120" w:h="15800"/>
        </w:sectPr>
      </w:pPr>
      <w:rPr/>
    </w:p>
    <w:p>
      <w:pPr>
        <w:spacing w:before="16" w:after="0" w:line="240" w:lineRule="auto"/>
        <w:ind w:left="3276" w:right="3220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68866pt;margin-top:-4.73604pt;width:472.876333pt;height:.1pt;mso-position-horizontal-relative:page;mso-position-vertical-relative:paragraph;z-index:-16477" coordorigin="1274,-95" coordsize="9458,2">
            <v:shape style="position:absolute;left:1274;top:-95;width:9458;height:2" coordorigin="1274,-95" coordsize="9458,0" path="m1274,-95l10731,-9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68866pt;margin-top:48.936996pt;width:472.876333pt;height:.1pt;mso-position-horizontal-relative:page;mso-position-vertical-relative:paragraph;z-index:-16476" coordorigin="1274,979" coordsize="9458,2">
            <v:shape style="position:absolute;left:1274;top:979;width:9458;height:2" coordorigin="1274,979" coordsize="9458,0" path="m1274,979l10731,979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746.510437pt;width:473.594627pt;height:.1pt;mso-position-horizontal-relative:page;mso-position-vertical-relative:page;z-index:-16475" coordorigin="1264,14930" coordsize="9472,2">
            <v:shape style="position:absolute;left:1264;top:14930;width:9472;height:2" coordorigin="1264,14930" coordsize="9472,0" path="m1264,14930l10736,14930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u;nclude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&lt;std;o.h&gt;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ma;n()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29"/>
          <w:szCs w:val="29"/>
          <w:spacing w:val="0"/>
          <w:w w:val="168"/>
          <w:position w:val="3"/>
        </w:rPr>
        <w:t>{</w:t>
      </w:r>
      <w:r>
        <w:rPr>
          <w:rFonts w:ascii="Courier New" w:hAnsi="Courier New" w:cs="Courier New" w:eastAsia="Courier New"/>
          <w:sz w:val="29"/>
          <w:szCs w:val="29"/>
          <w:spacing w:val="-168"/>
          <w:w w:val="168"/>
          <w:position w:val="3"/>
        </w:rPr>
        <w:t> </w:t>
      </w:r>
      <w:r>
        <w:rPr>
          <w:rFonts w:ascii="Courier New" w:hAnsi="Courier New" w:cs="Courier New" w:eastAsia="Courier New"/>
          <w:sz w:val="29"/>
          <w:szCs w:val="29"/>
          <w:spacing w:val="0"/>
          <w:w w:val="92"/>
          <w:position w:val="3"/>
        </w:rPr>
        <w:t>/*</w:t>
      </w:r>
      <w:r>
        <w:rPr>
          <w:rFonts w:ascii="Courier New" w:hAnsi="Courier New" w:cs="Courier New" w:eastAsia="Courier New"/>
          <w:sz w:val="29"/>
          <w:szCs w:val="29"/>
          <w:spacing w:val="-44"/>
          <w:w w:val="9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sl;ck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counter*/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6" w:lineRule="exact"/>
        <w:ind w:left="10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;nt</w:t>
      </w:r>
      <w:r>
        <w:rPr>
          <w:rFonts w:ascii="Courier New" w:hAnsi="Courier New" w:cs="Courier New" w:eastAsia="Courier New"/>
          <w:sz w:val="33"/>
          <w:szCs w:val="33"/>
          <w:spacing w:val="-3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;;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5" w:lineRule="exact"/>
        <w:ind w:left="10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10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2"/>
        </w:rPr>
        <w:t>for(</w:t>
      </w:r>
      <w:r>
        <w:rPr>
          <w:rFonts w:ascii="Courier New" w:hAnsi="Courier New" w:cs="Courier New" w:eastAsia="Courier New"/>
          <w:sz w:val="33"/>
          <w:szCs w:val="33"/>
          <w:spacing w:val="-14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i=a;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(ch=getchar()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6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EOF;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++i);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8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-26"/>
          <w:w w:val="8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consisted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chars.\n",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10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exi</w:t>
      </w:r>
      <w:r>
        <w:rPr>
          <w:rFonts w:ascii="Courier New" w:hAnsi="Courier New" w:cs="Courier New" w:eastAsia="Courier New"/>
          <w:sz w:val="33"/>
          <w:szCs w:val="33"/>
          <w:spacing w:val="-59"/>
          <w:w w:val="73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p58</w:t>
      </w:r>
      <w:r>
        <w:rPr>
          <w:rFonts w:ascii="Courier New" w:hAnsi="Courier New" w:cs="Courier New" w:eastAsia="Courier New"/>
          <w:sz w:val="33"/>
          <w:szCs w:val="33"/>
          <w:spacing w:val="13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&lt;p58.c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7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consisted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193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56" w:header="0" w:top="1180" w:bottom="840" w:left="1160" w:right="1200"/>
          <w:footerReference w:type="default" r:id="rId132"/>
          <w:pgSz w:w="12120" w:h="15800"/>
        </w:sectPr>
      </w:pPr>
      <w:rPr/>
    </w:p>
    <w:p>
      <w:pPr>
        <w:spacing w:before="16" w:after="0" w:line="240" w:lineRule="auto"/>
        <w:ind w:left="3493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432938pt;margin-top:-4.700649pt;width:468.164706pt;height:.1pt;mso-position-horizontal-relative:page;mso-position-vertical-relative:paragraph;z-index:-16474" coordorigin="1469,-94" coordsize="9363,2">
            <v:shape style="position:absolute;left:1469;top:-94;width:9363;height:2" coordorigin="1469,-94" coordsize="9363,0" path="m1469,-94l10832,-94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3.432938pt;margin-top:49.206356pt;width:465.550588pt;height:.1pt;mso-position-horizontal-relative:page;mso-position-vertical-relative:paragraph;z-index:-16473" coordorigin="1469,984" coordsize="9311,2">
            <v:shape style="position:absolute;left:1469;top:984;width:9311;height:2" coordorigin="1469,984" coordsize="9311,0" path="m1469,984l10780,984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0.581177pt;margin-top:755.413635pt;width:383.087059pt;height:.1pt;mso-position-horizontal-relative:page;mso-position-vertical-relative:page;z-index:-16472" coordorigin="1412,15108" coordsize="7662,2">
            <v:shape style="position:absolute;left:1412;top:15108;width:7662;height:2" coordorigin="1412,15108" coordsize="7662,0" path="m1412,15108l9073,15108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3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7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78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56"/>
          <w:position w:val="3"/>
        </w:rPr>
        <w:t>{</w:t>
      </w:r>
      <w:r>
        <w:rPr>
          <w:rFonts w:ascii="Courier New" w:hAnsi="Courier New" w:cs="Courier New" w:eastAsia="Courier New"/>
          <w:sz w:val="31"/>
          <w:szCs w:val="31"/>
          <w:spacing w:val="-171"/>
          <w:w w:val="15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obscure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tab-expanding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filter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8" w:lineRule="exact"/>
        <w:ind w:left="118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3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59" w:lineRule="exact"/>
        <w:ind w:left="1197" w:right="-20"/>
        <w:jc w:val="left"/>
        <w:tabs>
          <w:tab w:pos="54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4"/>
        </w:rPr>
        <w:t>exp[9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-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-4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-148"/>
          <w:w w:val="80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4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-4"/>
        </w:rPr>
        <w:t>"·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42" w:lineRule="exact"/>
        <w:ind w:left="5535" w:right="4017"/>
        <w:jc w:val="center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57"/>
          <w:position w:val="1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8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8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5"/>
          <w:w w:val="78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((ch=getchar()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!=</w:t>
      </w:r>
      <w:r>
        <w:rPr>
          <w:rFonts w:ascii="Courier New" w:hAnsi="Courier New" w:cs="Courier New" w:eastAsia="Courier New"/>
          <w:sz w:val="32"/>
          <w:szCs w:val="32"/>
          <w:spacing w:val="3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EOF);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2" w:lineRule="exact"/>
        <w:ind w:left="22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2"/>
        </w:rPr>
        <w:t>(ch=='\t'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2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printf("%s",exp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19"/>
          <w:position w:val="2"/>
        </w:rPr>
        <w:t>: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putchar(ch)</w:t>
      </w:r>
      <w:r>
        <w:rPr>
          <w:rFonts w:ascii="Courier New" w:hAnsi="Courier New" w:cs="Courier New" w:eastAsia="Courier New"/>
          <w:sz w:val="32"/>
          <w:szCs w:val="32"/>
          <w:spacing w:val="-32"/>
          <w:w w:val="75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2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77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9" w:after="0" w:line="680" w:lineRule="atLeast"/>
        <w:ind w:left="760" w:right="5672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p59</w:t>
      </w:r>
      <w:r>
        <w:rPr>
          <w:rFonts w:ascii="Courier New" w:hAnsi="Courier New" w:cs="Courier New" w:eastAsia="Courier New"/>
          <w:sz w:val="32"/>
          <w:szCs w:val="32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&lt;</w:t>
      </w:r>
      <w:r>
        <w:rPr>
          <w:rFonts w:ascii="Courier New" w:hAnsi="Courier New" w:cs="Courier New" w:eastAsia="Courier New"/>
          <w:sz w:val="32"/>
          <w:szCs w:val="32"/>
          <w:spacing w:val="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p59.fil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&gt;</w:t>
      </w:r>
      <w:r>
        <w:rPr>
          <w:rFonts w:ascii="Courier New" w:hAnsi="Courier New" w:cs="Courier New" w:eastAsia="Courier New"/>
          <w:sz w:val="32"/>
          <w:szCs w:val="32"/>
          <w:spacing w:val="1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p59.out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type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p59</w:t>
      </w:r>
      <w:r>
        <w:rPr>
          <w:rFonts w:ascii="Courier New" w:hAnsi="Courier New" w:cs="Courier New" w:eastAsia="Courier New"/>
          <w:sz w:val="32"/>
          <w:szCs w:val="32"/>
          <w:spacing w:val="-95"/>
          <w:w w:val="75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fil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221" w:lineRule="auto"/>
        <w:ind w:left="751" w:right="7673" w:firstLine="1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50"/>
        </w:rPr>
        <w:t>1-+2-+3-+4-+5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</w:rPr>
        <w:t>d-+d-+d-+s-+a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0" w:after="0" w:line="293" w:lineRule="exact"/>
        <w:ind w:left="760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w w:val="80"/>
          <w:i/>
          <w:position w:val="-1"/>
        </w:rPr>
        <w:t>5-+333</w:t>
      </w:r>
      <w:r>
        <w:rPr>
          <w:rFonts w:ascii="Arial" w:hAnsi="Arial" w:cs="Arial" w:eastAsia="Arial"/>
          <w:sz w:val="26"/>
          <w:szCs w:val="26"/>
          <w:spacing w:val="-3"/>
          <w:w w:val="80"/>
          <w:i/>
          <w:position w:val="-1"/>
        </w:rPr>
        <w:t>'</w:t>
      </w:r>
      <w:r>
        <w:rPr>
          <w:rFonts w:ascii="Times New Roman" w:hAnsi="Times New Roman" w:cs="Times New Roman" w:eastAsia="Times New Roman"/>
          <w:sz w:val="11"/>
          <w:szCs w:val="11"/>
          <w:spacing w:val="-19"/>
          <w:w w:val="121"/>
          <w:i/>
          <w:position w:val="11"/>
        </w:rPr>
        <w:t>1</w:t>
      </w:r>
      <w:r>
        <w:rPr>
          <w:rFonts w:ascii="Arial" w:hAnsi="Arial" w:cs="Arial" w:eastAsia="Arial"/>
          <w:sz w:val="26"/>
          <w:szCs w:val="26"/>
          <w:spacing w:val="0"/>
          <w:w w:val="111"/>
          <w:i/>
          <w:position w:val="-1"/>
        </w:rPr>
        <w:t>'Z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type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p59.out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215" w:lineRule="auto"/>
        <w:ind w:left="751" w:right="3733" w:firstLine="10"/>
        <w:jc w:val="left"/>
        <w:tabs>
          <w:tab w:pos="2000" w:val="left"/>
          <w:tab w:pos="3260" w:val="left"/>
          <w:tab w:pos="4540" w:val="left"/>
          <w:tab w:pos="58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  <w:t>1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  <w:tab/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  <w:t>2</w:t>
      </w:r>
      <w:r>
        <w:rPr>
          <w:rFonts w:ascii="Courier New" w:hAnsi="Courier New" w:cs="Courier New" w:eastAsia="Courier New"/>
          <w:sz w:val="28"/>
          <w:szCs w:val="28"/>
          <w:spacing w:val="-163"/>
          <w:w w:val="10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  <w:tab/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3</w:t>
      </w:r>
      <w:r>
        <w:rPr>
          <w:rFonts w:ascii="Arial" w:hAnsi="Arial" w:cs="Arial" w:eastAsia="Arial"/>
          <w:sz w:val="25"/>
          <w:szCs w:val="25"/>
          <w:spacing w:val="-68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a</w:t>
      </w:r>
    </w:p>
    <w:p>
      <w:pPr>
        <w:spacing w:before="12" w:after="0" w:line="240" w:lineRule="auto"/>
        <w:ind w:left="755" w:right="-20"/>
        <w:jc w:val="left"/>
        <w:tabs>
          <w:tab w:pos="20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-148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333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656" w:header="0" w:top="1420" w:bottom="840" w:left="1160" w:right="1200"/>
          <w:footerReference w:type="default" r:id="rId133"/>
          <w:pgSz w:w="12120" w:h="15800"/>
        </w:sectPr>
      </w:pPr>
      <w:rPr/>
    </w:p>
    <w:p>
      <w:pPr>
        <w:spacing w:before="15" w:after="0" w:line="240" w:lineRule="auto"/>
        <w:ind w:left="2307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4.646385pt;margin-top:-3.967821pt;width:473.355195pt;height:.1pt;mso-position-horizontal-relative:page;mso-position-vertical-relative:paragraph;z-index:-16471" coordorigin="1293,-79" coordsize="9467,2">
            <v:shape style="position:absolute;left:1293;top:-79;width:9467;height:2" coordorigin="1293,-79" coordsize="9467,0" path="m1293,-79l10760,-79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4.646385pt;margin-top:49.82502pt;width:473.594626pt;height:.1pt;mso-position-horizontal-relative:page;mso-position-vertical-relative:paragraph;z-index:-16470" coordorigin="1293,997" coordsize="9472,2">
            <v:shape style="position:absolute;left:1293;top:997;width:9472;height:2" coordorigin="1293,997" coordsize="9472,0" path="m1293,997l10765,99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Comma</w:t>
      </w:r>
      <w:r>
        <w:rPr>
          <w:rFonts w:ascii="Arial" w:hAnsi="Arial" w:cs="Arial" w:eastAsia="Arial"/>
          <w:sz w:val="63"/>
          <w:szCs w:val="63"/>
          <w:spacing w:val="16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Operator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exact"/>
        <w:ind w:left="612" w:right="487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more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updat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50"/>
          <w:szCs w:val="50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0" w:after="0" w:line="240" w:lineRule="auto"/>
        <w:ind w:left="621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2"/>
        </w:rPr>
        <w:t>statement.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auto"/>
        <w:ind w:left="617" w:right="548" w:firstLine="14"/>
        <w:jc w:val="left"/>
        <w:tabs>
          <w:tab w:pos="37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guarante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separate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3"/>
        </w:rPr>
        <w:t>Wil</w:t>
      </w:r>
      <w:r>
        <w:rPr>
          <w:rFonts w:ascii="Arial" w:hAnsi="Arial" w:cs="Arial" w:eastAsia="Arial"/>
          <w:sz w:val="36"/>
          <w:szCs w:val="36"/>
          <w:spacing w:val="0"/>
          <w:w w:val="93"/>
        </w:rPr>
        <w:t>l</w:t>
      </w:r>
      <w:r>
        <w:rPr>
          <w:rFonts w:ascii="Arial" w:hAnsi="Arial" w:cs="Arial" w:eastAsia="Arial"/>
          <w:sz w:val="36"/>
          <w:szCs w:val="36"/>
          <w:spacing w:val="1"/>
          <w:w w:val="9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left-to-right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order.</w:t>
      </w:r>
      <w:r>
        <w:rPr>
          <w:rFonts w:ascii="Arial" w:hAnsi="Arial" w:cs="Arial" w:eastAsia="Arial"/>
          <w:sz w:val="36"/>
          <w:szCs w:val="36"/>
          <w:spacing w:val="-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Without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using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comma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operator,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sure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order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4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240" w:lineRule="auto"/>
        <w:ind w:left="617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which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expressions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would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handled.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0" w:lineRule="exact"/>
        <w:ind w:left="63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2" w:after="0" w:line="362" w:lineRule="exact"/>
        <w:ind w:left="11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46"/>
          <w:w w:val="8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sum;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1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i=a,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sum=i;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i&lt;laa;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sum+=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i,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i++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1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thru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3"/>
        </w:rPr>
        <w:t>%dis</w:t>
      </w:r>
      <w:r>
        <w:rPr>
          <w:rFonts w:ascii="Courier New" w:hAnsi="Courier New" w:cs="Courier New" w:eastAsia="Courier New"/>
          <w:sz w:val="33"/>
          <w:szCs w:val="33"/>
          <w:spacing w:val="50"/>
          <w:w w:val="8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3"/>
        </w:rPr>
        <w:t>%d\n",--i,sum);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1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2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p5la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5" w:lineRule="exact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ints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thru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99</w:t>
      </w:r>
      <w:r>
        <w:rPr>
          <w:rFonts w:ascii="Courier New" w:hAnsi="Courier New" w:cs="Courier New" w:eastAsia="Courier New"/>
          <w:sz w:val="33"/>
          <w:szCs w:val="33"/>
          <w:spacing w:val="-42"/>
          <w:w w:val="8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495a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617" w:right="891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63.209797pt;margin-top:130.459778pt;width:473.834058pt;height:.1pt;mso-position-horizontal-relative:page;mso-position-vertical-relative:paragraph;z-index:-16469" coordorigin="1264,2609" coordsize="9477,2">
            <v:shape style="position:absolute;left:1264;top:2609;width:9477;height:2" coordorigin="1264,2609" coordsize="9477,0" path="m1264,2609l10741,2609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only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separators.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07" w:header="0" w:top="1220" w:bottom="800" w:left="1160" w:right="1260"/>
          <w:footerReference w:type="default" r:id="rId134"/>
          <w:pgSz w:w="12120" w:h="15800"/>
        </w:sectPr>
      </w:pPr>
      <w:rPr/>
    </w:p>
    <w:p>
      <w:pPr>
        <w:spacing w:before="27" w:after="0" w:line="240" w:lineRule="auto"/>
        <w:ind w:left="2393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70.725471pt;margin-top:-2.686086pt;width:416.970728pt;height:.1pt;mso-position-horizontal-relative:page;mso-position-vertical-relative:paragraph;z-index:-16468" coordorigin="1415,-54" coordsize="8339,2">
            <v:shape style="position:absolute;left:1415;top:-54;width:8339;height:2" coordorigin="1415,-54" coordsize="8339,0" path="m1415,-54l9754,-5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70.011078pt;margin-top:51.199272pt;width:470.074367pt;height:.1pt;mso-position-horizontal-relative:page;mso-position-vertical-relative:paragraph;z-index:-16467" coordorigin="1400,1024" coordsize="9401,2">
            <v:shape style="position:absolute;left:1400;top:1024;width:9401;height:2" coordorigin="1400,1024" coordsize="9401,0" path="m1400,1024l10802,102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6.677216pt;margin-top:750.332703pt;width:398.396361pt;height:.1pt;mso-position-horizontal-relative:page;mso-position-vertical-relative:page;z-index:-16466" coordorigin="1334,15007" coordsize="7968,2">
            <v:shape style="position:absolute;left:1334;top:15007;width:7968;height:2" coordorigin="1334,15007" coordsize="7968,0" path="m1334,15007l9301,1500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Comma</w:t>
      </w:r>
      <w:r>
        <w:rPr>
          <w:rFonts w:ascii="Arial" w:hAnsi="Arial" w:cs="Arial" w:eastAsia="Arial"/>
          <w:sz w:val="64"/>
          <w:szCs w:val="64"/>
          <w:spacing w:val="116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3"/>
        </w:rPr>
        <w:t>Operator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702" w:right="595" w:firstLine="14"/>
        <w:jc w:val="left"/>
        <w:tabs>
          <w:tab w:pos="26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handy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side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effect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separate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evaluated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left-to-right,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overall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whole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evaluated.</w:t>
      </w:r>
      <w:r>
        <w:rPr>
          <w:rFonts w:ascii="Arial" w:hAnsi="Arial" w:cs="Arial" w:eastAsia="Arial"/>
          <w:sz w:val="35"/>
          <w:szCs w:val="35"/>
          <w:spacing w:val="-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featur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prett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slick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(and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sometime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hard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understand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statements.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7" w:lineRule="auto"/>
        <w:ind w:left="693" w:right="533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programmer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following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rc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(error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level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25"/>
          <w:szCs w:val="25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5"/>
          <w:szCs w:val="25"/>
          <w:spacing w:val="-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10?</w:t>
      </w:r>
      <w:r>
        <w:rPr>
          <w:rFonts w:ascii="Courier New" w:hAnsi="Courier New" w:cs="Courier New" w:eastAsia="Courier New"/>
          <w:sz w:val="33"/>
          <w:szCs w:val="33"/>
          <w:spacing w:val="-6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2:</w:t>
      </w:r>
      <w:r>
        <w:rPr>
          <w:rFonts w:ascii="Courier New" w:hAnsi="Courier New" w:cs="Courier New" w:eastAsia="Courier New"/>
          <w:sz w:val="33"/>
          <w:szCs w:val="33"/>
          <w:spacing w:val="-3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8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2" w:lineRule="auto"/>
        <w:ind w:left="683" w:right="827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changed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causing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programmer</w:t>
      </w:r>
      <w:r>
        <w:rPr>
          <w:rFonts w:ascii="Arial" w:hAnsi="Arial" w:cs="Arial" w:eastAsia="Arial"/>
          <w:sz w:val="35"/>
          <w:szCs w:val="35"/>
          <w:spacing w:val="4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additiona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2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resulted: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4" w:after="0" w:line="240" w:lineRule="auto"/>
        <w:ind w:left="117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</w:rPr>
        <w:t>rc</w:t>
      </w:r>
      <w:r>
        <w:rPr>
          <w:rFonts w:ascii="Courier New" w:hAnsi="Courier New" w:cs="Courier New" w:eastAsia="Courier New"/>
          <w:sz w:val="33"/>
          <w:szCs w:val="33"/>
          <w:spacing w:val="54"/>
          <w:w w:val="65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5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5"/>
        </w:rPr>
        <w:t>  </w:t>
      </w:r>
      <w:r>
        <w:rPr>
          <w:rFonts w:ascii="Times New Roman" w:hAnsi="Times New Roman" w:cs="Times New Roman" w:eastAsia="Times New Roman"/>
          <w:sz w:val="35"/>
          <w:szCs w:val="35"/>
          <w:spacing w:val="6"/>
          <w:w w:val="65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35"/>
          <w:szCs w:val="35"/>
          <w:spacing w:val="3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error_level</w:t>
      </w:r>
      <w:r>
        <w:rPr>
          <w:rFonts w:ascii="Courier New" w:hAnsi="Courier New" w:cs="Courier New" w:eastAsia="Courier New"/>
          <w:sz w:val="33"/>
          <w:szCs w:val="33"/>
          <w:spacing w:val="25"/>
          <w:w w:val="7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&gt;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10?</w:t>
      </w:r>
      <w:r>
        <w:rPr>
          <w:rFonts w:ascii="Courier New" w:hAnsi="Courier New" w:cs="Courier New" w:eastAsia="Courier New"/>
          <w:sz w:val="33"/>
          <w:szCs w:val="33"/>
          <w:spacing w:val="-6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emsg=5,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1"/>
        </w:rPr>
        <w:t>2</w:t>
      </w:r>
      <w:r>
        <w:rPr>
          <w:rFonts w:ascii="Courier New" w:hAnsi="Courier New" w:cs="Courier New" w:eastAsia="Courier New"/>
          <w:sz w:val="33"/>
          <w:szCs w:val="33"/>
          <w:spacing w:val="-11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6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8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12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pgMar w:footer="607" w:header="0" w:top="1260" w:bottom="800" w:left="1160" w:right="1180"/>
          <w:footerReference w:type="default" r:id="rId135"/>
          <w:pgSz w:w="12040" w:h="15800"/>
        </w:sectPr>
      </w:pPr>
      <w:rPr/>
    </w:p>
    <w:p>
      <w:pPr>
        <w:spacing w:before="25" w:after="0" w:line="240" w:lineRule="auto"/>
        <w:ind w:left="1973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996826pt;margin-top:-3.426304pt;width:471.857199pt;height:.1pt;mso-position-horizontal-relative:page;mso-position-vertical-relative:paragraph;z-index:-16465" coordorigin="1280,-69" coordsize="9437,2">
            <v:shape style="position:absolute;left:1280;top:-69;width:9437;height:2" coordorigin="1280,-69" coordsize="9437,0" path="m1280,-69l10717,-69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758034pt;margin-top:50.181694pt;width:472.095993pt;height:.1pt;mso-position-horizontal-relative:page;mso-position-vertical-relative:paragraph;z-index:-16464" coordorigin="1275,1004" coordsize="9442,2">
            <v:shape style="position:absolute;left:1275;top:1004;width:9442;height:2" coordorigin="1275,1004" coordsize="9442,0" path="m1275,1004l10717,100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802856pt;margin-top:745.127258pt;width:463.499405pt;height:.1pt;mso-position-horizontal-relative:page;mso-position-vertical-relative:page;z-index:-16463" coordorigin="1256,14903" coordsize="9270,2">
            <v:shape style="position:absolute;left:1256;top:14903;width:9270;height:2" coordorigin="1256,14903" coordsize="9270,0" path="m1256,14903l10526,1490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do</w:t>
      </w:r>
      <w:r>
        <w:rPr>
          <w:rFonts w:ascii="Arial" w:hAnsi="Arial" w:cs="Arial" w:eastAsia="Arial"/>
          <w:sz w:val="63"/>
          <w:szCs w:val="63"/>
          <w:spacing w:val="11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while</w:t>
      </w:r>
      <w:r>
        <w:rPr>
          <w:rFonts w:ascii="Arial" w:hAnsi="Arial" w:cs="Arial" w:eastAsia="Arial"/>
          <w:sz w:val="63"/>
          <w:szCs w:val="63"/>
          <w:spacing w:val="16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3"/>
        </w:rPr>
        <w:t>Statement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588" w:right="594" w:firstLine="10"/>
        <w:jc w:val="left"/>
        <w:tabs>
          <w:tab w:pos="7160" w:val="left"/>
          <w:tab w:pos="77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similar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while</w:t>
      </w:r>
      <w:r>
        <w:rPr>
          <w:rFonts w:ascii="Arial" w:hAnsi="Arial" w:cs="Arial" w:eastAsia="Arial"/>
          <w:sz w:val="36"/>
          <w:szCs w:val="36"/>
          <w:spacing w:val="78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excep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exit-conditio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loop.</w:t>
      </w:r>
      <w:r>
        <w:rPr>
          <w:rFonts w:ascii="Arial" w:hAnsi="Arial" w:cs="Arial" w:eastAsia="Arial"/>
          <w:sz w:val="36"/>
          <w:szCs w:val="36"/>
          <w:spacing w:val="-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conditio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eventuall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evaluate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fals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terminatio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9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loop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checked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  <w:i/>
        </w:rPr>
        <w:t>after</w:t>
      </w:r>
      <w:r>
        <w:rPr>
          <w:rFonts w:ascii="Arial" w:hAnsi="Arial" w:cs="Arial" w:eastAsia="Arial"/>
          <w:sz w:val="36"/>
          <w:szCs w:val="36"/>
          <w:spacing w:val="0"/>
          <w:w w:val="103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statement{s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loop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executed.</w:t>
      </w:r>
      <w:r>
        <w:rPr>
          <w:rFonts w:ascii="Arial" w:hAnsi="Arial" w:cs="Arial" w:eastAsia="Arial"/>
          <w:sz w:val="36"/>
          <w:szCs w:val="36"/>
          <w:spacing w:val="-8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loop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always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execute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leas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once.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general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is: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4"/>
        </w:rPr>
        <w:t>do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5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statement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080002pt;height:15.36pt;mso-position-horizontal-relative:char;mso-position-vertical-relative:line" type="#_x0000_t75">
            <v:imagedata r:id="rId13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697" w:header="0" w:top="1140" w:bottom="880" w:left="1160" w:right="1180"/>
          <w:footerReference w:type="default" r:id="rId136"/>
          <w:pgSz w:w="12040" w:h="15800"/>
        </w:sectPr>
      </w:pPr>
      <w:rPr/>
    </w:p>
    <w:p>
      <w:pPr>
        <w:spacing w:before="19" w:after="0" w:line="665" w:lineRule="exact"/>
        <w:ind w:left="3697" w:right="3392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2.176888pt;margin-top:-5.420785pt;width:470.221698pt;height:.1pt;mso-position-horizontal-relative:page;mso-position-vertical-relative:paragraph;z-index:-16462" coordorigin="1444,-108" coordsize="9404,2">
            <v:shape style="position:absolute;left:1444;top:-108;width:9404;height:2" coordorigin="1444,-108" coordsize="9404,0" path="m1444,-108l10848,-108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938683pt;margin-top:48.209393pt;width:470.221698pt;height:.1pt;mso-position-horizontal-relative:page;mso-position-vertical-relative:paragraph;z-index:-16461" coordorigin="1439,964" coordsize="9404,2">
            <v:shape style="position:absolute;left:1439;top:964;width:9404;height:2" coordorigin="1439,964" coordsize="9404,0" path="m1439,964l10843,96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8.603775pt;margin-top:749.38916pt;width:435.205188pt;height:.1pt;mso-position-horizontal-relative:page;mso-position-vertical-relative:page;z-index:-16460" coordorigin="1372,14988" coordsize="8704,2">
            <v:shape style="position:absolute;left:1372;top:14988;width:8704;height:2" coordorigin="1372,14988" coordsize="8704,0" path="m1372,14988l10076,1498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  <w:position w:val="-2"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0" w:lineRule="exact"/>
        <w:ind w:left="7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76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18"/>
          <w:w w:val="148"/>
          <w:position w:val="3"/>
        </w:rPr>
        <w:t>{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6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prompter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25" w:lineRule="exact"/>
        <w:ind w:left="1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70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"does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59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4896</w:t>
      </w:r>
      <w:r>
        <w:rPr>
          <w:rFonts w:ascii="Courier New" w:hAnsi="Courier New" w:cs="Courier New" w:eastAsia="Courier New"/>
          <w:sz w:val="33"/>
          <w:szCs w:val="33"/>
          <w:spacing w:val="30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-20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4896</w:t>
      </w:r>
      <w:r>
        <w:rPr>
          <w:rFonts w:ascii="Courier New" w:hAnsi="Courier New" w:cs="Courier New" w:eastAsia="Courier New"/>
          <w:sz w:val="33"/>
          <w:szCs w:val="33"/>
          <w:spacing w:val="33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  <w:position w:val="1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59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1677216?\n"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8" w:lineRule="exact"/>
        <w:ind w:left="116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5" w:after="0" w:line="240" w:lineRule="auto"/>
        <w:ind w:left="17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"answer</w:t>
      </w:r>
      <w:r>
        <w:rPr>
          <w:rFonts w:ascii="Courier New" w:hAnsi="Courier New" w:cs="Courier New" w:eastAsia="Courier New"/>
          <w:sz w:val="33"/>
          <w:szCs w:val="33"/>
          <w:spacing w:val="10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</w:rPr>
        <w:t>'y'</w:t>
      </w:r>
      <w:r>
        <w:rPr>
          <w:rFonts w:ascii="Courier New" w:hAnsi="Courier New" w:cs="Courier New" w:eastAsia="Courier New"/>
          <w:sz w:val="30"/>
          <w:szCs w:val="30"/>
          <w:spacing w:val="2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'n':</w:t>
      </w:r>
      <w:r>
        <w:rPr>
          <w:rFonts w:ascii="Courier New" w:hAnsi="Courier New" w:cs="Courier New" w:eastAsia="Courier New"/>
          <w:sz w:val="33"/>
          <w:szCs w:val="33"/>
          <w:spacing w:val="-12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7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scanf("%c",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&amp;ch);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15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spacing w:val="31"/>
          <w:w w:val="146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22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23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5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'n'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  <w:position w:val="3"/>
        </w:rPr>
        <w:t>&amp;&amp;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26"/>
          <w:w w:val="7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5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  <w:position w:val="3"/>
        </w:rPr>
        <w:t>'y'</w:t>
      </w:r>
      <w:r>
        <w:rPr>
          <w:rFonts w:ascii="Courier New" w:hAnsi="Courier New" w:cs="Courier New" w:eastAsia="Courier New"/>
          <w:sz w:val="30"/>
          <w:szCs w:val="30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25" w:lineRule="exact"/>
        <w:ind w:left="116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1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9"/>
          <w:w w:val="149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4"/>
          <w:position w:val="1"/>
        </w:rPr>
        <w:t>==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4"/>
          <w:position w:val="1"/>
        </w:rPr>
        <w:t>  </w:t>
      </w:r>
      <w:r>
        <w:rPr>
          <w:rFonts w:ascii="Times New Roman" w:hAnsi="Times New Roman" w:cs="Times New Roman" w:eastAsia="Times New Roman"/>
          <w:sz w:val="35"/>
          <w:szCs w:val="35"/>
          <w:spacing w:val="16"/>
          <w:w w:val="64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3"/>
          <w:position w:val="1"/>
        </w:rPr>
        <w:t>'y')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40" w:lineRule="exact"/>
        <w:ind w:left="17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3"/>
          <w:w w:val="77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"You're</w:t>
      </w:r>
      <w:r>
        <w:rPr>
          <w:rFonts w:ascii="Courier New" w:hAnsi="Courier New" w:cs="Courier New" w:eastAsia="Courier New"/>
          <w:sz w:val="33"/>
          <w:szCs w:val="33"/>
          <w:spacing w:val="-1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correct\n"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1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7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7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"You're</w:t>
      </w:r>
      <w:r>
        <w:rPr>
          <w:rFonts w:ascii="Courier New" w:hAnsi="Courier New" w:cs="Courier New" w:eastAsia="Courier New"/>
          <w:sz w:val="33"/>
          <w:szCs w:val="33"/>
          <w:spacing w:val="-10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wrong\n"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13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exit(8);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73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55" w:lineRule="exact"/>
        <w:ind w:left="7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p513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7" w:lineRule="exact"/>
        <w:ind w:left="8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3"/>
        </w:rPr>
        <w:t>does</w:t>
      </w:r>
      <w:r>
        <w:rPr>
          <w:rFonts w:ascii="Courier New" w:hAnsi="Courier New" w:cs="Courier New" w:eastAsia="Courier New"/>
          <w:sz w:val="33"/>
          <w:szCs w:val="33"/>
          <w:spacing w:val="65"/>
          <w:w w:val="6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3"/>
        </w:rPr>
        <w:t>4896</w:t>
      </w:r>
      <w:r>
        <w:rPr>
          <w:rFonts w:ascii="Courier New" w:hAnsi="Courier New" w:cs="Courier New" w:eastAsia="Courier New"/>
          <w:sz w:val="33"/>
          <w:szCs w:val="33"/>
          <w:spacing w:val="92"/>
          <w:w w:val="6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3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-5"/>
          <w:w w:val="6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3"/>
        </w:rPr>
        <w:t>4896</w:t>
      </w:r>
      <w:r>
        <w:rPr>
          <w:rFonts w:ascii="Courier New" w:hAnsi="Courier New" w:cs="Courier New" w:eastAsia="Courier New"/>
          <w:sz w:val="33"/>
          <w:szCs w:val="33"/>
          <w:spacing w:val="95"/>
          <w:w w:val="6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4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8"/>
          <w:w w:val="6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1677216?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8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35"/>
          <w:w w:val="72"/>
          <w:position w:val="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46"/>
          <w:position w:val="4"/>
        </w:rPr>
        <w:t>'y'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46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'n':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7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85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42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44"/>
          <w:position w:val="3"/>
        </w:rPr>
        <w:t>'y'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4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4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'n':</w:t>
      </w:r>
      <w:r>
        <w:rPr>
          <w:rFonts w:ascii="Courier New" w:hAnsi="Courier New" w:cs="Courier New" w:eastAsia="Courier New"/>
          <w:sz w:val="33"/>
          <w:szCs w:val="33"/>
          <w:spacing w:val="8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45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44"/>
          <w:position w:val="3"/>
        </w:rPr>
        <w:t>'y'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4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27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59"/>
          <w:position w:val="3"/>
        </w:rPr>
        <w:t>'n':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43" w:lineRule="exact"/>
        <w:ind w:left="7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85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45"/>
          <w:w w:val="71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46"/>
          <w:position w:val="3"/>
        </w:rPr>
        <w:t>'y'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4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4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'n':</w:t>
      </w:r>
      <w:r>
        <w:rPr>
          <w:rFonts w:ascii="Courier New" w:hAnsi="Courier New" w:cs="Courier New" w:eastAsia="Courier New"/>
          <w:sz w:val="33"/>
          <w:szCs w:val="33"/>
          <w:spacing w:val="8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with</w:t>
      </w:r>
      <w:r>
        <w:rPr>
          <w:rFonts w:ascii="Courier New" w:hAnsi="Courier New" w:cs="Courier New" w:eastAsia="Courier New"/>
          <w:sz w:val="33"/>
          <w:szCs w:val="33"/>
          <w:spacing w:val="40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46"/>
          <w:position w:val="3"/>
        </w:rPr>
        <w:t>'y'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4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17"/>
          <w:w w:val="75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1"/>
          <w:position w:val="3"/>
        </w:rPr>
        <w:t>'n':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44" w:lineRule="exact"/>
        <w:ind w:left="7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84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You're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wrong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97" w:header="0" w:top="1300" w:bottom="880" w:left="1160" w:right="1200"/>
          <w:footerReference w:type="default" r:id="rId138"/>
          <w:pgSz w:w="12120" w:h="15800"/>
        </w:sectPr>
      </w:pPr>
      <w:rPr/>
    </w:p>
    <w:p>
      <w:pPr>
        <w:spacing w:before="27" w:after="0" w:line="240" w:lineRule="auto"/>
        <w:ind w:left="241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209797pt;margin-top:-4.425639pt;width:473.115765pt;height:.1pt;mso-position-horizontal-relative:page;mso-position-vertical-relative:paragraph;z-index:-16459" coordorigin="1264,-89" coordsize="9462,2">
            <v:shape style="position:absolute;left:1264;top:-89;width:9462;height:2" coordorigin="1264,-89" coordsize="9462,0" path="m1264,-89l10727,-89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209797pt;margin-top:49.487007pt;width:473.594627pt;height:.1pt;mso-position-horizontal-relative:page;mso-position-vertical-relative:paragraph;z-index:-16458" coordorigin="1264,990" coordsize="9472,2">
            <v:shape style="position:absolute;left:1264;top:990;width:9472;height:2" coordorigin="1264,990" coordsize="9472,0" path="m1264,990l10736,99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491505pt;margin-top:745.192627pt;width:357.709996pt;height:.1pt;mso-position-horizontal-relative:page;mso-position-vertical-relative:page;z-index:-16457" coordorigin="1250,14904" coordsize="7154,2">
            <v:shape style="position:absolute;left:1250;top:14904;width:7154;height:2" coordorigin="1250,14904" coordsize="7154,0" path="m1250,14904l8404,1490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brea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61"/>
          <w:szCs w:val="61"/>
          <w:spacing w:val="12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Statement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97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break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free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5" w:after="0" w:line="277" w:lineRule="auto"/>
        <w:ind w:left="602" w:right="611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for,</w:t>
      </w:r>
      <w:r>
        <w:rPr>
          <w:rFonts w:ascii="Arial" w:hAnsi="Arial" w:cs="Arial" w:eastAsia="Arial"/>
          <w:sz w:val="36"/>
          <w:szCs w:val="36"/>
          <w:spacing w:val="36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while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,</w:t>
      </w:r>
      <w:r>
        <w:rPr>
          <w:rFonts w:ascii="Arial" w:hAnsi="Arial" w:cs="Arial" w:eastAsia="Arial"/>
          <w:sz w:val="36"/>
          <w:szCs w:val="36"/>
          <w:spacing w:val="64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do</w:t>
      </w:r>
      <w:r>
        <w:rPr>
          <w:rFonts w:ascii="Arial" w:hAnsi="Arial" w:cs="Arial" w:eastAsia="Arial"/>
          <w:sz w:val="36"/>
          <w:szCs w:val="36"/>
          <w:spacing w:val="47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while</w:t>
      </w:r>
      <w:r>
        <w:rPr>
          <w:rFonts w:ascii="Arial" w:hAnsi="Arial" w:cs="Arial" w:eastAsia="Arial"/>
          <w:sz w:val="36"/>
          <w:szCs w:val="36"/>
          <w:spacing w:val="65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switch,</w:t>
      </w:r>
      <w:r>
        <w:rPr>
          <w:rFonts w:ascii="Arial" w:hAnsi="Arial" w:cs="Arial" w:eastAsia="Arial"/>
          <w:sz w:val="36"/>
          <w:szCs w:val="36"/>
          <w:spacing w:val="55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-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·that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encloses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it,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continu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nex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statement.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60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fragment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echo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until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33"/>
          <w:w w:val="7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42"/>
          <w:w w:val="126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6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=</w:t>
      </w:r>
      <w:r>
        <w:rPr>
          <w:rFonts w:ascii="Arial" w:hAnsi="Arial" w:cs="Arial" w:eastAsia="Arial"/>
          <w:sz w:val="26"/>
          <w:szCs w:val="26"/>
          <w:spacing w:val="5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getchar{</w:t>
      </w:r>
      <w:r>
        <w:rPr>
          <w:rFonts w:ascii="Courier New" w:hAnsi="Courier New" w:cs="Courier New" w:eastAsia="Courier New"/>
          <w:sz w:val="33"/>
          <w:szCs w:val="33"/>
          <w:spacing w:val="-38"/>
          <w:w w:val="7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47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4" w:lineRule="exact"/>
        <w:ind w:left="117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373" w:lineRule="exact"/>
        <w:ind w:left="189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6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9"/>
          <w:position w:val="2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-14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2"/>
        </w:rPr>
        <w:t>==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6"/>
          <w:szCs w:val="26"/>
          <w:spacing w:val="1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'\n'</w:t>
      </w:r>
      <w:r>
        <w:rPr>
          <w:rFonts w:ascii="Courier New" w:hAnsi="Courier New" w:cs="Courier New" w:eastAsia="Courier New"/>
          <w:sz w:val="31"/>
          <w:szCs w:val="31"/>
          <w:spacing w:val="-10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69"/>
          <w:position w:val="2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24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8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24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33"/>
          <w:w w:val="74"/>
          <w:position w:val="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5" w:lineRule="exact"/>
        <w:ind w:left="117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703" w:header="0" w:top="1140" w:bottom="900" w:left="1160" w:right="1220"/>
          <w:footerReference w:type="default" r:id="rId139"/>
          <w:pgSz w:w="12120" w:h="15800"/>
        </w:sectPr>
      </w:pPr>
      <w:rPr/>
    </w:p>
    <w:p>
      <w:pPr>
        <w:spacing w:before="19" w:after="0" w:line="240" w:lineRule="auto"/>
        <w:ind w:left="211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0.703979pt;margin-top:-4.883677pt;width:471.280252pt;height:.1pt;mso-position-horizontal-relative:page;mso-position-vertical-relative:paragraph;z-index:-16456" coordorigin="1414,-98" coordsize="9426,2">
            <v:shape style="position:absolute;left:1414;top:-98;width:9426;height:2" coordorigin="1414,-98" coordsize="9426,0" path="m1414,-98l10840,-9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942848pt;margin-top:48.947334pt;width:471.280252pt;height:.1pt;mso-position-horizontal-relative:page;mso-position-vertical-relative:paragraph;z-index:-16455" coordorigin="1419,979" coordsize="9426,2">
            <v:shape style="position:absolute;left:1419;top:979;width:9426;height:2" coordorigin="1419,979" coordsize="9426,0" path="m1419,979l10844,97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7.837601pt;margin-top:755.069641pt;width:401.292866pt;height:.1pt;mso-position-horizontal-relative:page;mso-position-vertical-relative:page;z-index:-16454" coordorigin="1357,15101" coordsize="8026,2">
            <v:shape style="position:absolute;left:1357;top:15101;width:8026;height:2" coordorigin="1357,15101" coordsize="8026,0" path="m1357,15101l9383,1510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continu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Statement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717" w:right="688" w:firstLine="14"/>
        <w:jc w:val="left"/>
        <w:tabs>
          <w:tab w:pos="7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loop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for,</w:t>
      </w:r>
      <w:r>
        <w:rPr>
          <w:rFonts w:ascii="Arial" w:hAnsi="Arial" w:cs="Arial" w:eastAsia="Arial"/>
          <w:sz w:val="35"/>
          <w:szCs w:val="35"/>
          <w:spacing w:val="6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9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do</w:t>
      </w:r>
      <w:r>
        <w:rPr>
          <w:rFonts w:ascii="Arial" w:hAnsi="Arial" w:cs="Arial" w:eastAsia="Arial"/>
          <w:sz w:val="35"/>
          <w:szCs w:val="35"/>
          <w:spacing w:val="3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while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only.</w:t>
      </w:r>
      <w:r>
        <w:rPr>
          <w:rFonts w:ascii="Arial" w:hAnsi="Arial" w:cs="Arial" w:eastAsia="Arial"/>
          <w:sz w:val="35"/>
          <w:szCs w:val="35"/>
          <w:spacing w:val="-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Like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break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6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interrupt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Unlike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break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6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instea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tem1inatin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loop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continu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causes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iteration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(pass)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skipped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nex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started.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1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fragment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echo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everything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except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20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until</w:t>
      </w:r>
      <w:r>
        <w:rPr>
          <w:rFonts w:ascii="Courier New" w:hAnsi="Courier New" w:cs="Courier New" w:eastAsia="Courier New"/>
          <w:sz w:val="33"/>
          <w:szCs w:val="33"/>
          <w:spacing w:val="47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14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5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3"/>
          <w:w w:val="7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28"/>
          <w:w w:val="149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56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=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getchar(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32"/>
        </w:rPr>
        <w:t>!=</w:t>
      </w:r>
      <w:r>
        <w:rPr>
          <w:rFonts w:ascii="Arial" w:hAnsi="Arial" w:cs="Arial" w:eastAsia="Arial"/>
          <w:sz w:val="23"/>
          <w:szCs w:val="23"/>
          <w:spacing w:val="49"/>
          <w:w w:val="13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4" w:lineRule="exact"/>
        <w:ind w:left="127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6" w:after="0" w:line="240" w:lineRule="auto"/>
        <w:ind w:left="19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3"/>
          <w:w w:val="149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57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==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5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25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continue;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97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5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127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703" w:header="0" w:top="1380" w:bottom="900" w:left="1160" w:right="1220"/>
          <w:footerReference w:type="default" r:id="rId140"/>
          <w:pgSz w:w="12120" w:h="15800"/>
        </w:sectPr>
      </w:pPr>
      <w:rPr/>
    </w:p>
    <w:p>
      <w:pPr>
        <w:spacing w:before="28" w:after="0" w:line="240" w:lineRule="auto"/>
        <w:ind w:left="862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2.400002pt;margin-top:-3.718889pt;width:473.76pt;height:.1pt;mso-position-horizontal-relative:page;mso-position-vertical-relative:paragraph;z-index:-16453" coordorigin="1248,-74" coordsize="9475,2">
            <v:shape style="position:absolute;left:1248;top:-74;width:9475;height:2" coordorigin="1248,-74" coordsize="9475,0" path="m1248,-74l10723,-7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400002pt;margin-top:50.035667pt;width:474pt;height:.1pt;mso-position-horizontal-relative:page;mso-position-vertical-relative:paragraph;z-index:-16452" coordorigin="1248,1001" coordsize="9480,2">
            <v:shape style="position:absolute;left:1248;top:1001;width:9480;height:2" coordorigin="1248,1001" coordsize="9480,0" path="m1248,1001l10728,100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62.400002pt;margin-top:748.604187pt;width:412.32pt;height:.1pt;mso-position-horizontal-relative:page;mso-position-vertical-relative:page;z-index:-16451" coordorigin="1248,14972" coordsize="8246,2">
            <v:shape style="position:absolute;left:1248;top:14972;width:8246;height:2" coordorigin="1248,14972" coordsize="8246,0" path="m1248,14972l9494,14972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switc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3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&amp;</w:t>
      </w:r>
      <w:r>
        <w:rPr>
          <w:rFonts w:ascii="Arial" w:hAnsi="Arial" w:cs="Arial" w:eastAsia="Arial"/>
          <w:sz w:val="62"/>
          <w:szCs w:val="62"/>
          <w:spacing w:val="6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break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2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Statements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598" w:right="543" w:firstLine="10"/>
        <w:jc w:val="left"/>
        <w:tabs>
          <w:tab w:pos="5760" w:val="left"/>
          <w:tab w:pos="81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choose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betwee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several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alternative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writ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8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use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large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if-els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8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if-els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if-els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...</w:t>
      </w:r>
      <w:r>
        <w:rPr>
          <w:rFonts w:ascii="Arial" w:hAnsi="Arial" w:cs="Arial" w:eastAsia="Arial"/>
          <w:sz w:val="35"/>
          <w:szCs w:val="35"/>
          <w:spacing w:val="-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eonstruction.</w:t>
      </w:r>
      <w:r>
        <w:rPr>
          <w:rFonts w:ascii="Arial" w:hAnsi="Arial" w:cs="Arial" w:eastAsia="Arial"/>
          <w:sz w:val="36"/>
          <w:szCs w:val="36"/>
          <w:spacing w:val="-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far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convenien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clear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240" w:lineRule="auto"/>
        <w:ind w:left="59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switc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break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provided</w:t>
      </w:r>
      <w:r>
        <w:rPr>
          <w:rFonts w:ascii="Arial" w:hAnsi="Arial" w:cs="Arial" w:eastAsia="Arial"/>
          <w:sz w:val="36"/>
          <w:szCs w:val="36"/>
          <w:spacing w:val="9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C.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598" w:right="938"/>
        <w:jc w:val="left"/>
        <w:tabs>
          <w:tab w:pos="38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switc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provides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orderly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arrange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alternative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9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well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default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"catch-all"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choice.</w:t>
      </w:r>
      <w:r>
        <w:rPr>
          <w:rFonts w:ascii="Arial" w:hAnsi="Arial" w:cs="Arial" w:eastAsia="Arial"/>
          <w:sz w:val="36"/>
          <w:szCs w:val="36"/>
          <w:spacing w:val="-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similar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case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languages.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8" w:lineRule="auto"/>
        <w:ind w:left="602" w:right="842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break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,progra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get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switc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construct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continu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whole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switc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construct.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32" w:header="0" w:top="1180" w:bottom="820" w:left="1140" w:right="1220"/>
          <w:footerReference w:type="default" r:id="rId141"/>
          <w:pgSz w:w="12120" w:h="15800"/>
        </w:sectPr>
      </w:pPr>
      <w:rPr/>
    </w:p>
    <w:p>
      <w:pPr>
        <w:spacing w:before="23" w:after="0" w:line="240" w:lineRule="auto"/>
        <w:ind w:left="2083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367928pt;margin-top:-4.641124pt;width:469.745283pt;height:.1pt;mso-position-horizontal-relative:page;mso-position-vertical-relative:paragraph;z-index:-16450" coordorigin="1467,-93" coordsize="9395,2">
            <v:shape style="position:absolute;left:1467;top:-93;width:9395;height:2" coordorigin="1467,-93" coordsize="9395,0" path="m1467,-93l10862,-93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89151pt;margin-top:48.86961pt;width:469.983491pt;height:.1pt;mso-position-horizontal-relative:page;mso-position-vertical-relative:paragraph;z-index:-16449" coordorigin="1458,977" coordsize="9400,2">
            <v:shape style="position:absolute;left:1458;top:977;width:9400;height:2" coordorigin="1458,977" coordsize="9400,0" path="m1458,977l10858,977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switch</w:t>
      </w:r>
      <w:r>
        <w:rPr>
          <w:rFonts w:ascii="Arial" w:hAnsi="Arial" w:cs="Arial" w:eastAsia="Arial"/>
          <w:sz w:val="61"/>
          <w:szCs w:val="61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6"/>
          <w:b/>
          <w:bCs/>
        </w:rPr>
        <w:t>#1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9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#include</w:t>
      </w:r>
      <w:r>
        <w:rPr>
          <w:rFonts w:ascii="Courier New" w:hAnsi="Courier New" w:cs="Courier New" w:eastAsia="Courier New"/>
          <w:sz w:val="28"/>
          <w:szCs w:val="28"/>
          <w:spacing w:val="99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&lt;stdio.h&gt;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1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237" w:lineRule="exact"/>
        <w:ind w:left="639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4"/>
        </w:rPr>
        <w:t>{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4" w:after="0" w:line="240" w:lineRule="auto"/>
        <w:ind w:left="98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28"/>
          <w:szCs w:val="28"/>
          <w:spacing w:val="-19"/>
          <w:w w:val="7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</w:rPr>
        <w:t>ch;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6" w:lineRule="exact"/>
        <w:ind w:left="973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printf(</w:t>
      </w:r>
      <w:r>
        <w:rPr>
          <w:rFonts w:ascii="Courier New" w:hAnsi="Courier New" w:cs="Courier New" w:eastAsia="Courier New"/>
          <w:sz w:val="28"/>
          <w:szCs w:val="28"/>
          <w:spacing w:val="-6"/>
          <w:w w:val="71"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   </w:t>
      </w:r>
      <w:r>
        <w:rPr>
          <w:rFonts w:ascii="Times New Roman" w:hAnsi="Times New Roman" w:cs="Times New Roman" w:eastAsia="Times New Roman"/>
          <w:sz w:val="10"/>
          <w:szCs w:val="10"/>
          <w:spacing w:val="24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Gimme</w:t>
      </w:r>
      <w:r>
        <w:rPr>
          <w:rFonts w:ascii="Courier New" w:hAnsi="Courier New" w:cs="Courier New" w:eastAsia="Courier New"/>
          <w:sz w:val="28"/>
          <w:szCs w:val="28"/>
          <w:spacing w:val="13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-1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1st</w:t>
      </w:r>
      <w:r>
        <w:rPr>
          <w:rFonts w:ascii="Courier New" w:hAnsi="Courier New" w:cs="Courier New" w:eastAsia="Courier New"/>
          <w:sz w:val="28"/>
          <w:szCs w:val="28"/>
          <w:spacing w:val="17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letter</w:t>
      </w:r>
      <w:r>
        <w:rPr>
          <w:rFonts w:ascii="Courier New" w:hAnsi="Courier New" w:cs="Courier New" w:eastAsia="Courier New"/>
          <w:sz w:val="28"/>
          <w:szCs w:val="28"/>
          <w:spacing w:val="-10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of</w:t>
      </w:r>
      <w:r>
        <w:rPr>
          <w:rFonts w:ascii="Courier New" w:hAnsi="Courier New" w:cs="Courier New" w:eastAsia="Courier New"/>
          <w:sz w:val="28"/>
          <w:szCs w:val="28"/>
          <w:spacing w:val="6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an</w:t>
      </w:r>
      <w:r>
        <w:rPr>
          <w:rFonts w:ascii="Courier New" w:hAnsi="Courier New" w:cs="Courier New" w:eastAsia="Courier New"/>
          <w:sz w:val="28"/>
          <w:szCs w:val="28"/>
          <w:spacing w:val="11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instruction</w:t>
      </w:r>
      <w:r>
        <w:rPr>
          <w:rFonts w:ascii="Courier New" w:hAnsi="Courier New" w:cs="Courier New" w:eastAsia="Courier New"/>
          <w:sz w:val="28"/>
          <w:szCs w:val="28"/>
          <w:spacing w:val="12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\</w:t>
      </w:r>
      <w:r>
        <w:rPr>
          <w:rFonts w:ascii="Courier New" w:hAnsi="Courier New" w:cs="Courier New" w:eastAsia="Courier New"/>
          <w:sz w:val="28"/>
          <w:szCs w:val="28"/>
          <w:spacing w:val="22"/>
          <w:w w:val="73"/>
          <w:position w:val="2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6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-2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362"/>
          <w:position w:val="2"/>
        </w:rPr>
        <w:t>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360"/>
          <w:position w:val="2"/>
        </w:rPr>
        <w:t>;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286" w:lineRule="exact"/>
        <w:ind w:left="963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while</w:t>
      </w:r>
      <w:r>
        <w:rPr>
          <w:rFonts w:ascii="Courier New" w:hAnsi="Courier New" w:cs="Courier New" w:eastAsia="Courier New"/>
          <w:sz w:val="28"/>
          <w:szCs w:val="28"/>
          <w:spacing w:val="-25"/>
          <w:w w:val="72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(ch</w:t>
      </w:r>
      <w:r>
        <w:rPr>
          <w:rFonts w:ascii="Courier New" w:hAnsi="Courier New" w:cs="Courier New" w:eastAsia="Courier New"/>
          <w:sz w:val="28"/>
          <w:szCs w:val="28"/>
          <w:spacing w:val="9"/>
          <w:w w:val="72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=</w:t>
      </w:r>
      <w:r>
        <w:rPr>
          <w:rFonts w:ascii="Courier New" w:hAnsi="Courier New" w:cs="Courier New" w:eastAsia="Courier New"/>
          <w:sz w:val="28"/>
          <w:szCs w:val="28"/>
          <w:spacing w:val="-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getchar()</w:t>
      </w:r>
      <w:r>
        <w:rPr>
          <w:rFonts w:ascii="Courier New" w:hAnsi="Courier New" w:cs="Courier New" w:eastAsia="Courier New"/>
          <w:sz w:val="28"/>
          <w:szCs w:val="28"/>
          <w:spacing w:val="-27"/>
          <w:w w:val="72"/>
          <w:position w:val="2"/>
        </w:rPr>
        <w:t>)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!=</w:t>
      </w:r>
      <w:r>
        <w:rPr>
          <w:rFonts w:ascii="Courier New" w:hAnsi="Courier New" w:cs="Courier New" w:eastAsia="Courier New"/>
          <w:sz w:val="28"/>
          <w:szCs w:val="28"/>
          <w:spacing w:val="-7"/>
          <w:w w:val="72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EOF</w:t>
      </w:r>
      <w:r>
        <w:rPr>
          <w:rFonts w:ascii="Courier New" w:hAnsi="Courier New" w:cs="Courier New" w:eastAsia="Courier New"/>
          <w:sz w:val="28"/>
          <w:szCs w:val="28"/>
          <w:spacing w:val="-7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65"/>
          <w:position w:val="2"/>
        </w:rPr>
        <w:t>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8" w:lineRule="exact"/>
        <w:ind w:left="9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336" w:lineRule="exact"/>
        <w:ind w:left="1458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77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77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28"/>
          <w:w w:val="17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</w:t>
      </w:r>
      <w:r>
        <w:rPr>
          <w:rFonts w:ascii="Arial" w:hAnsi="Arial" w:cs="Arial" w:eastAsia="Arial"/>
          <w:sz w:val="24"/>
          <w:szCs w:val="24"/>
          <w:spacing w:val="5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1"/>
        </w:rPr>
        <w:t>ch</w:t>
      </w:r>
      <w:r>
        <w:rPr>
          <w:rFonts w:ascii="Courier New" w:hAnsi="Courier New" w:cs="Courier New" w:eastAsia="Courier New"/>
          <w:sz w:val="28"/>
          <w:szCs w:val="28"/>
          <w:spacing w:val="23"/>
          <w:w w:val="72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78"/>
          <w:position w:val="1"/>
        </w:rPr>
        <w:t>!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62"/>
          <w:position w:val="1"/>
        </w:rPr>
        <w:t>=</w:t>
      </w:r>
      <w:r>
        <w:rPr>
          <w:rFonts w:ascii="Times New Roman" w:hAnsi="Times New Roman" w:cs="Times New Roman" w:eastAsia="Times New Roman"/>
          <w:sz w:val="30"/>
          <w:szCs w:val="30"/>
          <w:spacing w:val="3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1"/>
        </w:rPr>
        <w:t>'\n'</w:t>
      </w:r>
      <w:r>
        <w:rPr>
          <w:rFonts w:ascii="Courier New" w:hAnsi="Courier New" w:cs="Courier New" w:eastAsia="Courier New"/>
          <w:sz w:val="28"/>
          <w:szCs w:val="28"/>
          <w:spacing w:val="-8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55"/>
          <w:position w:val="1"/>
        </w:rPr>
        <w:t>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8" w:lineRule="exact"/>
        <w:ind w:left="14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335" w:lineRule="exact"/>
        <w:ind w:left="1921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0"/>
          <w:position w:val="2"/>
        </w:rPr>
        <w:t>if</w:t>
      </w:r>
      <w:r>
        <w:rPr>
          <w:rFonts w:ascii="Courier New" w:hAnsi="Courier New" w:cs="Courier New" w:eastAsia="Courier New"/>
          <w:sz w:val="28"/>
          <w:szCs w:val="28"/>
          <w:spacing w:val="-10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6"/>
          <w:position w:val="2"/>
        </w:rPr>
        <w:t>(ch</w:t>
      </w:r>
      <w:r>
        <w:rPr>
          <w:rFonts w:ascii="Courier New" w:hAnsi="Courier New" w:cs="Courier New" w:eastAsia="Courier New"/>
          <w:sz w:val="28"/>
          <w:szCs w:val="28"/>
          <w:spacing w:val="-9"/>
          <w:w w:val="76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&gt;=</w:t>
      </w:r>
      <w:r>
        <w:rPr>
          <w:rFonts w:ascii="Courier New" w:hAnsi="Courier New" w:cs="Courier New" w:eastAsia="Courier New"/>
          <w:sz w:val="28"/>
          <w:szCs w:val="28"/>
          <w:spacing w:val="-6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'a'</w:t>
      </w:r>
      <w:r>
        <w:rPr>
          <w:rFonts w:ascii="Courier New" w:hAnsi="Courier New" w:cs="Courier New" w:eastAsia="Courier New"/>
          <w:sz w:val="28"/>
          <w:szCs w:val="28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8"/>
          <w:position w:val="2"/>
        </w:rPr>
        <w:t>&amp;&amp;</w:t>
      </w:r>
      <w:r>
        <w:rPr>
          <w:rFonts w:ascii="Courier New" w:hAnsi="Courier New" w:cs="Courier New" w:eastAsia="Courier New"/>
          <w:sz w:val="30"/>
          <w:szCs w:val="30"/>
          <w:spacing w:val="-10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ch</w:t>
      </w:r>
      <w:r>
        <w:rPr>
          <w:rFonts w:ascii="Courier New" w:hAnsi="Courier New" w:cs="Courier New" w:eastAsia="Courier New"/>
          <w:sz w:val="28"/>
          <w:szCs w:val="28"/>
          <w:spacing w:val="3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&lt;=</w:t>
      </w:r>
      <w:r>
        <w:rPr>
          <w:rFonts w:ascii="Courier New" w:hAnsi="Courier New" w:cs="Courier New" w:eastAsia="Courier New"/>
          <w:sz w:val="28"/>
          <w:szCs w:val="28"/>
          <w:spacing w:val="-7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2"/>
        </w:rPr>
        <w:t>'z')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5" w:lineRule="exact"/>
        <w:ind w:left="2378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3"/>
        </w:rPr>
        <w:t>switch(ch)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2" w:lineRule="exact"/>
        <w:ind w:left="2383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4"/>
        </w:rPr>
        <w:t>{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4" w:after="0" w:line="316" w:lineRule="exact"/>
        <w:ind w:left="284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case</w:t>
      </w:r>
      <w:r>
        <w:rPr>
          <w:rFonts w:ascii="Courier New" w:hAnsi="Courier New" w:cs="Courier New" w:eastAsia="Courier New"/>
          <w:sz w:val="28"/>
          <w:szCs w:val="28"/>
          <w:spacing w:val="-7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'a':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7" w:lineRule="exact"/>
        <w:ind w:left="3316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Courier New" w:hAnsi="Courier New" w:cs="Courier New" w:eastAsia="Courier New"/>
          <w:sz w:val="28"/>
          <w:szCs w:val="28"/>
          <w:w w:val="70"/>
          <w:position w:val="3"/>
        </w:rPr>
        <w:t>printf</w:t>
      </w:r>
      <w:r>
        <w:rPr>
          <w:rFonts w:ascii="Courier New" w:hAnsi="Courier New" w:cs="Courier New" w:eastAsia="Courier New"/>
          <w:sz w:val="28"/>
          <w:szCs w:val="28"/>
          <w:spacing w:val="6"/>
          <w:w w:val="70"/>
          <w:position w:val="3"/>
        </w:rPr>
        <w:t>(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-6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add</w:t>
      </w:r>
      <w:r>
        <w:rPr>
          <w:rFonts w:ascii="Courier New" w:hAnsi="Courier New" w:cs="Courier New" w:eastAsia="Courier New"/>
          <w:sz w:val="28"/>
          <w:szCs w:val="28"/>
          <w:spacing w:val="12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instruction\</w:t>
      </w:r>
      <w:r>
        <w:rPr>
          <w:rFonts w:ascii="Courier New" w:hAnsi="Courier New" w:cs="Courier New" w:eastAsia="Courier New"/>
          <w:sz w:val="28"/>
          <w:szCs w:val="28"/>
          <w:spacing w:val="4"/>
          <w:w w:val="70"/>
          <w:position w:val="3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6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-17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353"/>
          <w:position w:val="3"/>
        </w:rPr>
        <w:t>)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351"/>
          <w:position w:val="3"/>
        </w:rPr>
        <w:t>;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282" w:lineRule="exact"/>
        <w:ind w:left="3273" w:right="5534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79" w:lineRule="exact"/>
        <w:ind w:left="284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2"/>
          <w:position w:val="2"/>
        </w:rPr>
        <w:t>case</w:t>
      </w:r>
      <w:r>
        <w:rPr>
          <w:rFonts w:ascii="Courier New" w:hAnsi="Courier New" w:cs="Courier New" w:eastAsia="Courier New"/>
          <w:sz w:val="28"/>
          <w:szCs w:val="28"/>
          <w:spacing w:val="-7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'j':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4" w:lineRule="exact"/>
        <w:ind w:left="3316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69"/>
          <w:position w:val="3"/>
        </w:rPr>
        <w:t>printf("</w:t>
      </w:r>
      <w:r>
        <w:rPr>
          <w:rFonts w:ascii="Courier New" w:hAnsi="Courier New" w:cs="Courier New" w:eastAsia="Courier New"/>
          <w:sz w:val="28"/>
          <w:szCs w:val="28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3"/>
        </w:rPr>
        <w:t>jmp</w:t>
      </w:r>
      <w:r>
        <w:rPr>
          <w:rFonts w:ascii="Courier New" w:hAnsi="Courier New" w:cs="Courier New" w:eastAsia="Courier New"/>
          <w:sz w:val="28"/>
          <w:szCs w:val="28"/>
          <w:spacing w:val="-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3"/>
        </w:rPr>
        <w:t>instrucHon\n");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4" w:lineRule="exact"/>
        <w:ind w:left="3275" w:right="5537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2" w:lineRule="exact"/>
        <w:ind w:left="283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2"/>
          <w:position w:val="2"/>
        </w:rPr>
        <w:t>case</w:t>
      </w:r>
      <w:r>
        <w:rPr>
          <w:rFonts w:ascii="Courier New" w:hAnsi="Courier New" w:cs="Courier New" w:eastAsia="Courier New"/>
          <w:sz w:val="28"/>
          <w:szCs w:val="28"/>
          <w:spacing w:val="-7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's':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2" w:lineRule="exact"/>
        <w:ind w:left="331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0"/>
          <w:position w:val="2"/>
        </w:rPr>
        <w:t>printf</w:t>
      </w:r>
      <w:r>
        <w:rPr>
          <w:rFonts w:ascii="Courier New" w:hAnsi="Courier New" w:cs="Courier New" w:eastAsia="Courier New"/>
          <w:sz w:val="28"/>
          <w:szCs w:val="28"/>
          <w:spacing w:val="1"/>
          <w:w w:val="70"/>
          <w:position w:val="2"/>
        </w:rPr>
        <w:t>(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6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-7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sub</w:t>
      </w:r>
      <w:r>
        <w:rPr>
          <w:rFonts w:ascii="Courier New" w:hAnsi="Courier New" w:cs="Courier New" w:eastAsia="Courier New"/>
          <w:sz w:val="28"/>
          <w:szCs w:val="28"/>
          <w:spacing w:val="3"/>
          <w:w w:val="72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instruction\n");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79" w:lineRule="exact"/>
        <w:ind w:left="3266" w:right="5536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79" w:lineRule="exact"/>
        <w:ind w:left="283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case</w:t>
      </w:r>
      <w:r>
        <w:rPr>
          <w:rFonts w:ascii="Courier New" w:hAnsi="Courier New" w:cs="Courier New" w:eastAsia="Courier New"/>
          <w:sz w:val="28"/>
          <w:szCs w:val="28"/>
          <w:spacing w:val="-6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'c':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4" w:lineRule="exact"/>
        <w:ind w:left="3307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0"/>
          <w:position w:val="3"/>
        </w:rPr>
        <w:t>printf("</w:t>
      </w:r>
      <w:r>
        <w:rPr>
          <w:rFonts w:ascii="Courier New" w:hAnsi="Courier New" w:cs="Courier New" w:eastAsia="Courier New"/>
          <w:sz w:val="28"/>
          <w:szCs w:val="28"/>
          <w:spacing w:val="-7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cmp</w:t>
      </w:r>
      <w:r>
        <w:rPr>
          <w:rFonts w:ascii="Courier New" w:hAnsi="Courier New" w:cs="Courier New" w:eastAsia="Courier New"/>
          <w:sz w:val="28"/>
          <w:szCs w:val="28"/>
          <w:spacing w:val="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instruction\n");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7" w:lineRule="exact"/>
        <w:ind w:left="3261" w:right="5551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7" w:lineRule="exact"/>
        <w:ind w:left="2831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default: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8" w:lineRule="exact"/>
        <w:ind w:left="3307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printf(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  <w:position w:val="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11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4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3"/>
        </w:rPr>
        <w:t>a,c,j,</w:t>
      </w:r>
      <w:r>
        <w:rPr>
          <w:rFonts w:ascii="Courier New" w:hAnsi="Courier New" w:cs="Courier New" w:eastAsia="Courier New"/>
          <w:sz w:val="28"/>
          <w:szCs w:val="28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3"/>
        </w:rPr>
        <w:t>or</w:t>
      </w:r>
      <w:r>
        <w:rPr>
          <w:rFonts w:ascii="Courier New" w:hAnsi="Courier New" w:cs="Courier New" w:eastAsia="Courier New"/>
          <w:sz w:val="28"/>
          <w:szCs w:val="28"/>
          <w:spacing w:val="-7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7"/>
          <w:position w:val="3"/>
        </w:rPr>
        <w:t>s</w:t>
      </w:r>
      <w:r>
        <w:rPr>
          <w:rFonts w:ascii="Courier New" w:hAnsi="Courier New" w:cs="Courier New" w:eastAsia="Courier New"/>
          <w:sz w:val="28"/>
          <w:szCs w:val="28"/>
          <w:spacing w:val="-3"/>
          <w:w w:val="77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please\n"</w:t>
      </w:r>
      <w:r>
        <w:rPr>
          <w:rFonts w:ascii="Courier New" w:hAnsi="Courier New" w:cs="Courier New" w:eastAsia="Courier New"/>
          <w:sz w:val="28"/>
          <w:szCs w:val="28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82"/>
          <w:position w:val="3"/>
        </w:rPr>
        <w:t>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91" w:lineRule="exact"/>
        <w:ind w:left="3261" w:right="5551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2" w:lineRule="exact"/>
        <w:ind w:left="236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16"/>
        </w:rPr>
        <w:t>}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240" w:lineRule="auto"/>
        <w:ind w:left="188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printf</w:t>
      </w:r>
      <w:r>
        <w:rPr>
          <w:rFonts w:ascii="Courier New" w:hAnsi="Courier New" w:cs="Courier New" w:eastAsia="Courier New"/>
          <w:sz w:val="28"/>
          <w:szCs w:val="28"/>
          <w:spacing w:val="7"/>
          <w:w w:val="71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"</w:t>
      </w:r>
      <w:r>
        <w:rPr>
          <w:rFonts w:ascii="Courier New" w:hAnsi="Courier New" w:cs="Courier New" w:eastAsia="Courier New"/>
          <w:sz w:val="28"/>
          <w:szCs w:val="28"/>
          <w:spacing w:val="7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Gimme</w:t>
      </w:r>
      <w:r>
        <w:rPr>
          <w:rFonts w:ascii="Courier New" w:hAnsi="Courier New" w:cs="Courier New" w:eastAsia="Courier New"/>
          <w:sz w:val="28"/>
          <w:szCs w:val="28"/>
          <w:spacing w:val="-10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another</w:t>
      </w:r>
      <w:r>
        <w:rPr>
          <w:rFonts w:ascii="Courier New" w:hAnsi="Courier New" w:cs="Courier New" w:eastAsia="Courier New"/>
          <w:sz w:val="28"/>
          <w:szCs w:val="28"/>
          <w:spacing w:val="-13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one\n"</w:t>
      </w:r>
      <w:r>
        <w:rPr>
          <w:rFonts w:ascii="Courier New" w:hAnsi="Courier New" w:cs="Courier New" w:eastAsia="Courier New"/>
          <w:sz w:val="28"/>
          <w:szCs w:val="28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8"/>
        </w:rPr>
        <w:t>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237" w:lineRule="exact"/>
        <w:ind w:left="1425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3"/>
        </w:rPr>
        <w:t>}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9" w:after="0" w:line="271" w:lineRule="exact"/>
        <w:ind w:left="95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1" w:after="0" w:line="315" w:lineRule="exact"/>
        <w:ind w:left="944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printf</w:t>
      </w:r>
      <w:r>
        <w:rPr>
          <w:rFonts w:ascii="Courier New" w:hAnsi="Courier New" w:cs="Courier New" w:eastAsia="Courier New"/>
          <w:sz w:val="28"/>
          <w:szCs w:val="28"/>
          <w:spacing w:val="7"/>
          <w:w w:val="70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"EOF</w:t>
      </w:r>
      <w:r>
        <w:rPr>
          <w:rFonts w:ascii="Courier New" w:hAnsi="Courier New" w:cs="Courier New" w:eastAsia="Courier New"/>
          <w:sz w:val="28"/>
          <w:szCs w:val="28"/>
          <w:spacing w:val="6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detected\n"</w:t>
      </w:r>
      <w:r>
        <w:rPr>
          <w:rFonts w:ascii="Courier New" w:hAnsi="Courier New" w:cs="Courier New" w:eastAsia="Courier New"/>
          <w:sz w:val="28"/>
          <w:szCs w:val="28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80"/>
          <w:position w:val="2"/>
        </w:rPr>
        <w:t>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8" w:lineRule="exact"/>
        <w:ind w:left="60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5" w:right="-20"/>
        <w:jc w:val="left"/>
        <w:tabs>
          <w:tab w:pos="4660" w:val="left"/>
          <w:tab w:pos="70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9.794807pt;margin-top:4.920885pt;width:407.096698pt;height:.1pt;mso-position-horizontal-relative:page;mso-position-vertical-relative:paragraph;z-index:-16448" coordorigin="1396,98" coordsize="8142,2">
            <v:shape style="position:absolute;left:1396;top:98;width:8142;height:2" coordorigin="1396,98" coordsize="8142,0" path="m1396,98l9538,98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6"/>
          <w:szCs w:val="26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26"/>
          <w:szCs w:val="26"/>
          <w:spacing w:val="57"/>
          <w:w w:val="100"/>
          <w:b/>
          <w:bCs/>
          <w:i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</w:rPr>
        <w:t>Class</w:t>
      </w:r>
      <w:r>
        <w:rPr>
          <w:rFonts w:ascii="Arial" w:hAnsi="Arial" w:cs="Arial" w:eastAsia="Arial"/>
          <w:sz w:val="27"/>
          <w:szCs w:val="27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#5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</w:rPr>
        <w:t>17</w:t>
      </w:r>
      <w:r>
        <w:rPr>
          <w:rFonts w:ascii="Arial" w:hAnsi="Arial" w:cs="Arial" w:eastAsia="Arial"/>
          <w:sz w:val="27"/>
          <w:szCs w:val="27"/>
          <w:spacing w:val="-69"/>
          <w:w w:val="100"/>
          <w:b/>
          <w:bCs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switch</w:t>
      </w:r>
      <w:r>
        <w:rPr>
          <w:rFonts w:ascii="Arial" w:hAnsi="Arial" w:cs="Arial" w:eastAsia="Arial"/>
          <w:sz w:val="27"/>
          <w:szCs w:val="27"/>
          <w:spacing w:val="21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Exampl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31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7"/>
          <w:b/>
          <w:bCs/>
          <w:position w:val="1"/>
        </w:rPr>
        <w:t>#1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40" w:bottom="280" w:left="1300" w:right="1200"/>
          <w:footerReference w:type="default" r:id="rId142"/>
          <w:pgSz w:w="12120" w:h="15800"/>
        </w:sectPr>
      </w:pPr>
      <w:rPr/>
    </w:p>
    <w:p>
      <w:pPr>
        <w:spacing w:before="10" w:after="0" w:line="240" w:lineRule="auto"/>
        <w:ind w:left="2049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4.254631pt;margin-top:-4.175458pt;width:471.757982pt;height:.1pt;mso-position-horizontal-relative:page;mso-position-vertical-relative:paragraph;z-index:-16447" coordorigin="1285,-84" coordsize="9435,2">
            <v:shape style="position:absolute;left:1285;top:-84;width:9435;height:2" coordorigin="1285,-84" coordsize="9435,0" path="m1285,-84l10720,-84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254631pt;margin-top:49.535931pt;width:471.996847pt;height:.1pt;mso-position-horizontal-relative:page;mso-position-vertical-relative:paragraph;z-index:-16446" coordorigin="1285,991" coordsize="9440,2">
            <v:shape style="position:absolute;left:1285;top:991;width:9440;height:2" coordorigin="1285,991" coordsize="9440,0" path="m1285,991l10725,99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switc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h</w:t>
      </w:r>
      <w:r>
        <w:rPr>
          <w:rFonts w:ascii="Arial" w:hAnsi="Arial" w:cs="Arial" w:eastAsia="Arial"/>
          <w:sz w:val="64"/>
          <w:szCs w:val="64"/>
          <w:spacing w:val="128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Exampl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</w:t>
      </w:r>
      <w:r>
        <w:rPr>
          <w:rFonts w:ascii="Arial" w:hAnsi="Arial" w:cs="Arial" w:eastAsia="Arial"/>
          <w:sz w:val="64"/>
          <w:szCs w:val="64"/>
          <w:spacing w:val="83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4"/>
        </w:rPr>
        <w:t>#1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p517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8" w:lineRule="exact"/>
        <w:ind w:left="7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2"/>
          <w:position w:val="2"/>
        </w:rPr>
        <w:t>Girnrne</w:t>
      </w:r>
      <w:r>
        <w:rPr>
          <w:rFonts w:ascii="Courier New" w:hAnsi="Courier New" w:cs="Courier New" w:eastAsia="Courier New"/>
          <w:sz w:val="33"/>
          <w:szCs w:val="33"/>
          <w:spacing w:val="19"/>
          <w:w w:val="5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1st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letter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an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instruction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2" w:lineRule="exact"/>
        <w:ind w:left="588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0" w:after="0" w:line="240" w:lineRule="auto"/>
        <w:ind w:left="7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add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instruction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8" w:lineRule="exact"/>
        <w:ind w:left="7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2"/>
          <w:position w:val="2"/>
        </w:rPr>
        <w:t>Girnrne</w:t>
      </w:r>
      <w:r>
        <w:rPr>
          <w:rFonts w:ascii="Courier New" w:hAnsi="Courier New" w:cs="Courier New" w:eastAsia="Courier New"/>
          <w:sz w:val="33"/>
          <w:szCs w:val="33"/>
          <w:spacing w:val="19"/>
          <w:w w:val="5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another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1" w:lineRule="exact"/>
        <w:ind w:left="58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240" w:lineRule="auto"/>
        <w:ind w:left="7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a,c,j,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-12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please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8" w:lineRule="exact"/>
        <w:ind w:left="7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2"/>
          <w:position w:val="2"/>
        </w:rPr>
        <w:t>Girnrne</w:t>
      </w:r>
      <w:r>
        <w:rPr>
          <w:rFonts w:ascii="Courier New" w:hAnsi="Courier New" w:cs="Courier New" w:eastAsia="Courier New"/>
          <w:sz w:val="33"/>
          <w:szCs w:val="33"/>
          <w:spacing w:val="19"/>
          <w:w w:val="5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another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40" w:lineRule="auto"/>
        <w:ind w:left="58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373" w:lineRule="exact"/>
        <w:ind w:left="7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lower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only,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please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7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52"/>
          <w:position w:val="3"/>
        </w:rPr>
        <w:t>Girnrne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another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1" w:lineRule="exact"/>
        <w:ind w:left="57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203"/>
        </w:rPr>
        <w:t>j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19" w:after="0" w:line="240" w:lineRule="auto"/>
        <w:ind w:left="7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5"/>
        </w:rPr>
        <w:t>jrnp</w:t>
      </w:r>
      <w:r>
        <w:rPr>
          <w:rFonts w:ascii="Courier New" w:hAnsi="Courier New" w:cs="Courier New" w:eastAsia="Courier New"/>
          <w:sz w:val="33"/>
          <w:szCs w:val="33"/>
          <w:spacing w:val="35"/>
          <w:w w:val="5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instruction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3" w:lineRule="exact"/>
        <w:ind w:left="7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2"/>
          <w:position w:val="2"/>
        </w:rPr>
        <w:t>Girnrne</w:t>
      </w:r>
      <w:r>
        <w:rPr>
          <w:rFonts w:ascii="Courier New" w:hAnsi="Courier New" w:cs="Courier New" w:eastAsia="Courier New"/>
          <w:sz w:val="33"/>
          <w:szCs w:val="33"/>
          <w:spacing w:val="20"/>
          <w:w w:val="5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another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5" w:lineRule="exact"/>
        <w:ind w:left="57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68"/>
        </w:rPr>
        <w:t>""Z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240" w:lineRule="auto"/>
        <w:ind w:left="73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EOF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detected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4680" w:val="left"/>
          <w:tab w:pos="70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299171pt;margin-top:2.169387pt;width:409.414269pt;height:.1pt;mso-position-horizontal-relative:page;mso-position-vertical-relative:paragraph;z-index:-16445" coordorigin="1266,43" coordsize="8188,2">
            <v:shape style="position:absolute;left:1266;top:43;width:8188;height:2" coordorigin="1266,43" coordsize="8188,0" path="m1266,43l9454,4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#5</w:t>
      </w:r>
      <w:r>
        <w:rPr>
          <w:rFonts w:ascii="Arial" w:hAnsi="Arial" w:cs="Arial" w:eastAsia="Arial"/>
          <w:sz w:val="28"/>
          <w:szCs w:val="28"/>
          <w:spacing w:val="-6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30"/>
          <w:szCs w:val="30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switc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h</w:t>
      </w:r>
      <w:r>
        <w:rPr>
          <w:rFonts w:ascii="Arial" w:hAnsi="Arial" w:cs="Arial" w:eastAsia="Arial"/>
          <w:sz w:val="28"/>
          <w:szCs w:val="28"/>
          <w:spacing w:val="78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8"/>
          <w:szCs w:val="28"/>
          <w:spacing w:val="49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2"/>
        </w:rPr>
        <w:t>#1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60" w:bottom="280" w:left="1180" w:right="1280"/>
          <w:footerReference w:type="default" r:id="rId143"/>
          <w:pgSz w:w="12120" w:h="15800"/>
        </w:sectPr>
      </w:pPr>
      <w:rPr/>
    </w:p>
    <w:p>
      <w:pPr>
        <w:spacing w:before="26" w:after="0" w:line="240" w:lineRule="auto"/>
        <w:ind w:left="2806" w:right="2632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1.938683pt;margin-top:-4.482345pt;width:469.745283pt;height:.1pt;mso-position-horizontal-relative:page;mso-position-vertical-relative:paragraph;z-index:-16444" coordorigin="1439,-90" coordsize="9395,2">
            <v:shape style="position:absolute;left:1439;top:-90;width:9395;height:2" coordorigin="1439,-90" coordsize="9395,0" path="m1439,-90l10834,-90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462265pt;margin-top:49.028389pt;width:469.983491pt;height:.1pt;mso-position-horizontal-relative:page;mso-position-vertical-relative:paragraph;z-index:-16443" coordorigin="1429,981" coordsize="9400,2">
            <v:shape style="position:absolute;left:1429;top:981;width:9400;height:2" coordorigin="1429,981" coordsize="9400,0" path="m1429,981l10829,98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switch</w:t>
      </w:r>
      <w:r>
        <w:rPr>
          <w:rFonts w:ascii="Arial" w:hAnsi="Arial" w:cs="Arial" w:eastAsia="Arial"/>
          <w:sz w:val="60"/>
          <w:szCs w:val="6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details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46" w:right="580" w:firstLine="-491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type,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including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expressions.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0" w:lineRule="auto"/>
        <w:ind w:left="1332" w:right="876" w:firstLine="-491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must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type,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including</w:t>
      </w:r>
      <w:r>
        <w:rPr>
          <w:rFonts w:ascii="Arial" w:hAnsi="Arial" w:cs="Arial" w:eastAsia="Arial"/>
          <w:sz w:val="35"/>
          <w:szCs w:val="35"/>
          <w:spacing w:val="9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char.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6" w:lineRule="auto"/>
        <w:ind w:left="1327" w:right="477" w:firstLine="-495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including</w:t>
      </w:r>
      <w:r>
        <w:rPr>
          <w:rFonts w:ascii="Arial" w:hAnsi="Arial" w:cs="Arial" w:eastAsia="Arial"/>
          <w:sz w:val="35"/>
          <w:szCs w:val="35"/>
          <w:spacing w:val="23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break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,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optional,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allowing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groups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cases</w:t>
      </w:r>
      <w:r>
        <w:rPr>
          <w:rFonts w:ascii="Arial" w:hAnsi="Arial" w:cs="Arial" w:eastAsia="Arial"/>
          <w:sz w:val="35"/>
          <w:szCs w:val="35"/>
          <w:spacing w:val="8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same.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2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default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optional.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303" w:right="517" w:firstLine="-486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break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optional,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without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execut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84" w:lineRule="auto"/>
        <w:ind w:left="1322" w:right="639" w:firstLine="-2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next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break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switc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block.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" w:right="45"/>
        <w:jc w:val="center"/>
        <w:tabs>
          <w:tab w:pos="4600" w:val="left"/>
          <w:tab w:pos="764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7.412735pt;margin-top:1.712192pt;width:470.698113pt;height:.1pt;mso-position-horizontal-relative:page;mso-position-vertical-relative:paragraph;z-index:-16442" coordorigin="1348,34" coordsize="9414,2">
            <v:shape style="position:absolute;left:1348;top:34;width:9414;height:2" coordorigin="1348,34" coordsize="9414,0" path="m1348,34l10762,34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#5</w:t>
      </w:r>
      <w:r>
        <w:rPr>
          <w:rFonts w:ascii="Arial" w:hAnsi="Arial" w:cs="Arial" w:eastAsia="Arial"/>
          <w:sz w:val="27"/>
          <w:szCs w:val="27"/>
          <w:spacing w:val="-5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9"/>
          <w:szCs w:val="2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switc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h</w:t>
      </w:r>
      <w:r>
        <w:rPr>
          <w:rFonts w:ascii="Arial" w:hAnsi="Arial" w:cs="Arial" w:eastAsia="Arial"/>
          <w:sz w:val="27"/>
          <w:szCs w:val="27"/>
          <w:spacing w:val="25"/>
          <w:w w:val="111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details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80" w:bottom="0" w:left="1260" w:right="1240"/>
          <w:footerReference w:type="default" r:id="rId144"/>
          <w:pgSz w:w="12120" w:h="15800"/>
        </w:sectPr>
      </w:pPr>
      <w:rPr/>
    </w:p>
    <w:p>
      <w:pPr>
        <w:spacing w:before="25" w:after="0" w:line="240" w:lineRule="auto"/>
        <w:ind w:left="206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0.240002pt;margin-top:-4.119837pt;width:474.72pt;height:.1pt;mso-position-horizontal-relative:page;mso-position-vertical-relative:paragraph;z-index:-16441" coordorigin="1205,-82" coordsize="9494,2">
            <v:shape style="position:absolute;left:1205;top:-82;width:9494;height:2" coordorigin="1205,-82" coordsize="9494,0" path="m1205,-82l10699,-82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240002pt;margin-top:49.994682pt;width:474.72pt;height:.1pt;mso-position-horizontal-relative:page;mso-position-vertical-relative:paragraph;z-index:-16440" coordorigin="1205,1000" coordsize="9494,2">
            <v:shape style="position:absolute;left:1205;top:1000;width:9494;height:2" coordorigin="1205,1000" coordsize="9494,0" path="m1205,1000l10699,1000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switc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</w:t>
      </w:r>
      <w:r>
        <w:rPr>
          <w:rFonts w:ascii="Arial" w:hAnsi="Arial" w:cs="Arial" w:eastAsia="Arial"/>
          <w:sz w:val="63"/>
          <w:szCs w:val="63"/>
          <w:spacing w:val="16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Exampl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2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#2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60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2" w:after="0" w:line="240" w:lineRule="auto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31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8" w:lineRule="exact"/>
        <w:ind w:left="1022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-1"/>
          <w:w w:val="7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single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digit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number:</w:t>
      </w:r>
      <w:r>
        <w:rPr>
          <w:rFonts w:ascii="Courier New" w:hAnsi="Courier New" w:cs="Courier New" w:eastAsia="Courier New"/>
          <w:sz w:val="33"/>
          <w:szCs w:val="33"/>
          <w:spacing w:val="5"/>
          <w:w w:val="73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44"/>
          <w:position w:val="0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42"/>
          <w:position w:val="0"/>
        </w:rPr>
        <w:t>;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71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2"/>
        </w:rPr>
        <w:t>ch</w:t>
      </w:r>
      <w:r>
        <w:rPr>
          <w:rFonts w:ascii="Courier New" w:hAnsi="Courier New" w:cs="Courier New" w:eastAsia="Courier New"/>
          <w:sz w:val="33"/>
          <w:szCs w:val="33"/>
          <w:spacing w:val="57"/>
          <w:w w:val="64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4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4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5"/>
          <w:w w:val="6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ge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  <w:position w:val="2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char(</w:t>
      </w:r>
      <w:r>
        <w:rPr>
          <w:rFonts w:ascii="Courier New" w:hAnsi="Courier New" w:cs="Courier New" w:eastAsia="Courier New"/>
          <w:sz w:val="33"/>
          <w:szCs w:val="33"/>
          <w:spacing w:val="-49"/>
          <w:w w:val="74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3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switch(c:h).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70" w:lineRule="exact"/>
        <w:ind w:left="103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3"/>
          <w:position w:val="-3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18" w:lineRule="exact"/>
        <w:ind w:left="131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16"/>
          <w:w w:val="7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3"/>
          <w:position w:val="1"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-4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02"/>
          <w:position w:val="1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39" w:lineRule="exact"/>
        <w:ind w:left="131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16"/>
          <w:w w:val="75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18"/>
          <w:w w:val="137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8"/>
          <w:w w:val="96"/>
          <w:position w:val="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3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46" w:lineRule="exact"/>
        <w:ind w:left="131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1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27"/>
          <w:szCs w:val="27"/>
          <w:spacing w:val="-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37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3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46" w:lineRule="exact"/>
        <w:ind w:left="131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16"/>
          <w:w w:val="75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27"/>
          <w:szCs w:val="27"/>
          <w:spacing w:val="-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37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02"/>
          <w:position w:val="3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46" w:lineRule="exact"/>
        <w:ind w:left="131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1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3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02"/>
          <w:position w:val="3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50" w:lineRule="exact"/>
        <w:ind w:right="460"/>
        <w:jc w:val="right"/>
        <w:tabs>
          <w:tab w:pos="71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5"/>
          <w:w w:val="73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14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%c</w:t>
      </w:r>
      <w:r>
        <w:rPr>
          <w:rFonts w:ascii="Courier New" w:hAnsi="Courier New" w:cs="Courier New" w:eastAsia="Courier New"/>
          <w:sz w:val="33"/>
          <w:szCs w:val="33"/>
          <w:spacing w:val="-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14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differ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nt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vowels\n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4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0"/>
          <w:position w:val="1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03"/>
          <w:position w:val="3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30" w:lineRule="exact"/>
        <w:ind w:right="424"/>
        <w:jc w:val="righ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7" w:lineRule="exact"/>
        <w:ind w:left="131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1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13"/>
          <w:w w:val="137"/>
          <w:position w:val="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54"/>
          <w:position w:val="3"/>
        </w:rPr>
        <w:t>2':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50" w:lineRule="exact"/>
        <w:ind w:left="1324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30"/>
          <w:w w:val="73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12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3"/>
        </w:rPr>
        <w:t>6</w:t>
      </w:r>
      <w:r>
        <w:rPr>
          <w:rFonts w:ascii="Times New Roman" w:hAnsi="Times New Roman" w:cs="Times New Roman" w:eastAsia="Times New Roman"/>
          <w:sz w:val="26"/>
          <w:szCs w:val="26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32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404"/>
          <w:position w:val="3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31" w:lineRule="exact"/>
        <w:ind w:left="1890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18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%c</w:t>
      </w:r>
      <w:r>
        <w:rPr>
          <w:rFonts w:ascii="Courier New" w:hAnsi="Courier New" w:cs="Courier New" w:eastAsia="Courier New"/>
          <w:sz w:val="33"/>
          <w:szCs w:val="33"/>
          <w:spacing w:val="2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no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repeated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letters\</w:t>
      </w:r>
      <w:r>
        <w:rPr>
          <w:rFonts w:ascii="Courier New" w:hAnsi="Courier New" w:cs="Courier New" w:eastAsia="Courier New"/>
          <w:sz w:val="33"/>
          <w:szCs w:val="33"/>
          <w:spacing w:val="20"/>
          <w:w w:val="71"/>
          <w:position w:val="2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7"/>
          <w:position w:val="12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29"/>
          <w:position w:val="2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15" w:lineRule="exact"/>
        <w:ind w:right="489"/>
        <w:jc w:val="righ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  <w:position w:val="2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-44"/>
          <w:w w:val="77"/>
          <w:position w:val="2"/>
        </w:rPr>
        <w:t>h</w:t>
      </w:r>
      <w:r>
        <w:rPr>
          <w:rFonts w:ascii="Courier New" w:hAnsi="Courier New" w:cs="Courier New" w:eastAsia="Courier New"/>
          <w:sz w:val="33"/>
          <w:szCs w:val="33"/>
          <w:spacing w:val="-31"/>
          <w:w w:val="27"/>
          <w:position w:val="2"/>
        </w:rPr>
        <w:t>·</w:t>
      </w:r>
      <w:r>
        <w:rPr>
          <w:rFonts w:ascii="Courier New" w:hAnsi="Courier New" w:cs="Courier New" w:eastAsia="Courier New"/>
          <w:sz w:val="33"/>
          <w:szCs w:val="33"/>
          <w:spacing w:val="-173"/>
          <w:w w:val="7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27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7" w:after="0" w:line="221" w:lineRule="auto"/>
        <w:ind w:left="1324" w:right="6926" w:firstLine="566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18"/>
          <w:w w:val="137"/>
          <w:position w:val="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0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7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13"/>
          <w:w w:val="137"/>
          <w:position w:val="1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7"/>
          <w:szCs w:val="27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0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438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7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14"/>
          <w:w w:val="127"/>
          <w:position w:val="1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7"/>
          <w:szCs w:val="27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32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404"/>
          <w:position w:val="0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53" w:lineRule="exact"/>
        <w:ind w:left="1890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14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%c</w:t>
      </w:r>
      <w:r>
        <w:rPr>
          <w:rFonts w:ascii="Courier New" w:hAnsi="Courier New" w:cs="Courier New" w:eastAsia="Courier New"/>
          <w:sz w:val="33"/>
          <w:szCs w:val="33"/>
          <w:spacing w:val="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repeated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letters\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2"/>
          <w:position w:val="13"/>
        </w:rPr>
        <w:t>11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50" w:lineRule="exact"/>
        <w:ind w:right="707"/>
        <w:jc w:val="righ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103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5" w:after="0" w:line="316" w:lineRule="exact"/>
        <w:ind w:left="61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14" w:right="-20"/>
        <w:jc w:val="left"/>
        <w:tabs>
          <w:tab w:pos="4720" w:val="left"/>
          <w:tab w:pos="710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0.240002pt;margin-top:3.231997pt;width:391.44pt;height:.1pt;mso-position-horizontal-relative:page;mso-position-vertical-relative:paragraph;z-index:-16439" coordorigin="1205,65" coordsize="7829,2">
            <v:shape style="position:absolute;left:1205;top:65;width:7829;height:2" coordorigin="1205,65" coordsize="7829,0" path="m1205,65l9034,65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i/>
          <w:position w:val="-2"/>
        </w:rPr>
        <w:t>C</w:t>
      </w:r>
      <w:r>
        <w:rPr>
          <w:rFonts w:ascii="Times New Roman" w:hAnsi="Times New Roman" w:cs="Times New Roman" w:eastAsia="Times New Roman"/>
          <w:sz w:val="31"/>
          <w:szCs w:val="31"/>
          <w:spacing w:val="32"/>
          <w:w w:val="100"/>
          <w:i/>
          <w:position w:val="-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9"/>
          <w:szCs w:val="29"/>
          <w:spacing w:val="32"/>
          <w:w w:val="100"/>
          <w:position w:val="-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>#5</w:t>
      </w:r>
      <w:r>
        <w:rPr>
          <w:rFonts w:ascii="Arial" w:hAnsi="Arial" w:cs="Arial" w:eastAsia="Arial"/>
          <w:sz w:val="29"/>
          <w:szCs w:val="29"/>
          <w:spacing w:val="-68"/>
          <w:w w:val="100"/>
          <w:position w:val="-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20</w:t>
      </w:r>
      <w:r>
        <w:rPr>
          <w:rFonts w:ascii="Times New Roman" w:hAnsi="Times New Roman" w:cs="Times New Roman" w:eastAsia="Times New Roman"/>
          <w:sz w:val="30"/>
          <w:szCs w:val="30"/>
          <w:spacing w:val="-6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switc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9"/>
          <w:szCs w:val="29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unple</w:t>
      </w:r>
      <w:r>
        <w:rPr>
          <w:rFonts w:ascii="Arial" w:hAnsi="Arial" w:cs="Arial" w:eastAsia="Arial"/>
          <w:sz w:val="29"/>
          <w:szCs w:val="29"/>
          <w:spacing w:val="67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#2,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80" w:bottom="280" w:left="1100" w:right="1260"/>
          <w:footerReference w:type="default" r:id="rId145"/>
          <w:pgSz w:w="12120" w:h="15800"/>
        </w:sectPr>
      </w:pPr>
      <w:rPr/>
    </w:p>
    <w:p>
      <w:pPr>
        <w:spacing w:before="10" w:after="0" w:line="240" w:lineRule="auto"/>
        <w:ind w:left="2025" w:right="1866"/>
        <w:jc w:val="center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72.415092pt;margin-top:-3.764694pt;width:470.221698pt;height:.1pt;mso-position-horizontal-relative:page;mso-position-vertical-relative:paragraph;z-index:-16438" coordorigin="1448,-75" coordsize="9404,2">
            <v:shape style="position:absolute;left:1448;top:-75;width:9404;height:2" coordorigin="1448,-75" coordsize="9404,0" path="m1448,-75l10853,-75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415092pt;margin-top:49.865482pt;width:470.221698pt;height:.1pt;mso-position-horizontal-relative:page;mso-position-vertical-relative:paragraph;z-index:-16437" coordorigin="1448,997" coordsize="9404,2">
            <v:shape style="position:absolute;left:1448;top:997;width:9404;height:2" coordorigin="1448,997" coordsize="9404,0" path="m1448,997l10853,997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switc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h</w:t>
      </w:r>
      <w:r>
        <w:rPr>
          <w:rFonts w:ascii="Arial" w:hAnsi="Arial" w:cs="Arial" w:eastAsia="Arial"/>
          <w:sz w:val="64"/>
          <w:szCs w:val="64"/>
          <w:spacing w:val="113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Exampl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</w:t>
      </w:r>
      <w:r>
        <w:rPr>
          <w:rFonts w:ascii="Arial" w:hAnsi="Arial" w:cs="Arial" w:eastAsia="Arial"/>
          <w:sz w:val="64"/>
          <w:szCs w:val="64"/>
          <w:spacing w:val="81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4"/>
        </w:rPr>
        <w:t>#2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</w:rPr>
        <w:t>p520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5" w:lineRule="exact"/>
        <w:ind w:left="77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gimme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single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digit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number:</w:t>
      </w:r>
      <w:r>
        <w:rPr>
          <w:rFonts w:ascii="Courier New" w:hAnsi="Courier New" w:cs="Courier New" w:eastAsia="Courier New"/>
          <w:sz w:val="32"/>
          <w:szCs w:val="32"/>
          <w:spacing w:val="-13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3"/>
          <w:position w:val="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27" w:lineRule="auto"/>
        <w:ind w:left="778" w:right="343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7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0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different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vowels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7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no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repeated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letters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0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</w:rPr>
        <w:t>p520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5" w:lineRule="exact"/>
        <w:ind w:left="7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gimme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single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digit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number:</w:t>
      </w:r>
      <w:r>
        <w:rPr>
          <w:rFonts w:ascii="Courier New" w:hAnsi="Courier New" w:cs="Courier New" w:eastAsia="Courier New"/>
          <w:sz w:val="32"/>
          <w:szCs w:val="32"/>
          <w:spacing w:val="-12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7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repeated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letters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6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</w:rPr>
        <w:t>p520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5" w:lineRule="exact"/>
        <w:ind w:left="75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gimme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single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digit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number:</w:t>
      </w:r>
      <w:r>
        <w:rPr>
          <w:rFonts w:ascii="Courier New" w:hAnsi="Courier New" w:cs="Courier New" w:eastAsia="Courier New"/>
          <w:sz w:val="32"/>
          <w:szCs w:val="32"/>
          <w:spacing w:val="-11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49"/>
        <w:jc w:val="center"/>
        <w:tabs>
          <w:tab w:pos="4600" w:val="left"/>
          <w:tab w:pos="694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9.080193pt;margin-top:2.059252pt;width:411.384434pt;height:.1pt;mso-position-horizontal-relative:page;mso-position-vertical-relative:paragraph;z-index:-16436" coordorigin="1382,41" coordsize="8228,2">
            <v:shape style="position:absolute;left:1382;top:41;width:8228;height:2" coordorigin="1382,41" coordsize="8228,0" path="m1382,41l9609,4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i/>
        </w:rPr>
        <w:t>C</w:t>
      </w:r>
      <w:r>
        <w:rPr>
          <w:rFonts w:ascii="Arial" w:hAnsi="Arial" w:cs="Arial" w:eastAsia="Arial"/>
          <w:sz w:val="27"/>
          <w:szCs w:val="27"/>
          <w:spacing w:val="45"/>
          <w:w w:val="100"/>
          <w:i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1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#5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71"/>
        </w:rPr>
        <w:t>21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switc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h</w:t>
      </w:r>
      <w:r>
        <w:rPr>
          <w:rFonts w:ascii="Arial" w:hAnsi="Arial" w:cs="Arial" w:eastAsia="Arial"/>
          <w:sz w:val="29"/>
          <w:szCs w:val="29"/>
          <w:spacing w:val="52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Exampl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9"/>
          <w:szCs w:val="29"/>
          <w:spacing w:val="30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2"/>
          <w:position w:val="2"/>
        </w:rPr>
        <w:t>#2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20" w:bottom="280" w:left="1280" w:right="1200"/>
          <w:footerReference w:type="default" r:id="rId146"/>
          <w:pgSz w:w="12120" w:h="15800"/>
        </w:sectPr>
      </w:pPr>
      <w:rPr/>
    </w:p>
    <w:p>
      <w:pPr>
        <w:spacing w:before="14" w:after="0" w:line="240" w:lineRule="auto"/>
        <w:ind w:left="290" w:right="272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9.618332pt;margin-top:-4.127435pt;width:473.355195pt;height:.1pt;mso-position-horizontal-relative:page;mso-position-vertical-relative:paragraph;z-index:-16435" coordorigin="1192,-83" coordsize="9467,2">
            <v:shape style="position:absolute;left:1192;top:-83;width:9467;height:2" coordorigin="1192,-83" coordsize="9467,0" path="m1192,-83l10659,-83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59.618332pt;margin-top:49.305988pt;width:473.355195pt;height:.1pt;mso-position-horizontal-relative:page;mso-position-vertical-relative:paragraph;z-index:-16434" coordorigin="1192,986" coordsize="9467,2">
            <v:shape style="position:absolute;left:1192;top:986;width:9467;height:2" coordorigin="1192,986" coordsize="9467,0" path="m1192,986l10659,986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15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''Infinitel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y</w:t>
      </w:r>
      <w:r>
        <w:rPr>
          <w:rFonts w:ascii="Arial" w:hAnsi="Arial" w:cs="Arial" w:eastAsia="Arial"/>
          <w:sz w:val="62"/>
          <w:szCs w:val="62"/>
          <w:spacing w:val="170"/>
          <w:w w:val="106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Abusable''</w:t>
      </w:r>
      <w:r>
        <w:rPr>
          <w:rFonts w:ascii="Arial" w:hAnsi="Arial" w:cs="Arial" w:eastAsia="Arial"/>
          <w:sz w:val="62"/>
          <w:szCs w:val="62"/>
          <w:spacing w:val="79"/>
          <w:w w:val="106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goto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596" w:right="546" w:firstLine="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Althoug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K&amp;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sugges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"b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sparingly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if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all",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g</w:t>
      </w:r>
      <w:r>
        <w:rPr>
          <w:rFonts w:ascii="Arial" w:hAnsi="Arial" w:cs="Arial" w:eastAsia="Arial"/>
          <w:sz w:val="33"/>
          <w:szCs w:val="33"/>
          <w:spacing w:val="-8"/>
          <w:w w:val="100"/>
          <w:i/>
        </w:rPr>
        <w:t>o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t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o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 </w:t>
      </w:r>
      <w:r>
        <w:rPr>
          <w:rFonts w:ascii="Arial" w:hAnsi="Arial" w:cs="Arial" w:eastAsia="Arial"/>
          <w:sz w:val="33"/>
          <w:szCs w:val="33"/>
          <w:spacing w:val="32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provided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C.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many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looping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available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-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very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few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justifiabl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needs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got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o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 </w:t>
      </w:r>
      <w:r>
        <w:rPr>
          <w:rFonts w:ascii="Arial" w:hAnsi="Arial" w:cs="Arial" w:eastAsia="Arial"/>
          <w:sz w:val="33"/>
          <w:szCs w:val="33"/>
          <w:spacing w:val="20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statement.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0" w:lineRule="auto"/>
        <w:ind w:left="596" w:right="1035" w:firstLine="10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completel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escape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very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neste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loops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usually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frowne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upon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since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break</w:t>
      </w:r>
      <w:r>
        <w:rPr>
          <w:rFonts w:ascii="Arial" w:hAnsi="Arial" w:cs="Arial" w:eastAsia="Arial"/>
          <w:sz w:val="36"/>
          <w:szCs w:val="36"/>
          <w:spacing w:val="55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only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innermos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loop.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5" w:right="49"/>
        <w:jc w:val="center"/>
        <w:tabs>
          <w:tab w:pos="4660" w:val="left"/>
          <w:tab w:pos="544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8.90004pt;margin-top:1.760824pt;width:432.651916pt;height:.1pt;mso-position-horizontal-relative:page;mso-position-vertical-relative:paragraph;z-index:-16433" coordorigin="1178,35" coordsize="8653,2">
            <v:shape style="position:absolute;left:1178;top:35;width:8653;height:2" coordorigin="1178,35" coordsize="8653,0" path="m1178,35l9831,35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21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2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#5</w:t>
      </w:r>
      <w:r>
        <w:rPr>
          <w:rFonts w:ascii="Arial" w:hAnsi="Arial" w:cs="Arial" w:eastAsia="Arial"/>
          <w:sz w:val="29"/>
          <w:szCs w:val="29"/>
          <w:spacing w:val="-6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22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Th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9"/>
          <w:szCs w:val="29"/>
          <w:spacing w:val="49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"Infinitel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41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Abusable"</w:t>
      </w:r>
      <w:r>
        <w:rPr>
          <w:rFonts w:ascii="Arial" w:hAnsi="Arial" w:cs="Arial" w:eastAsia="Arial"/>
          <w:sz w:val="29"/>
          <w:szCs w:val="29"/>
          <w:spacing w:val="66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3"/>
          <w:position w:val="1"/>
        </w:rPr>
        <w:t>goto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220" w:bottom="280" w:left="1080" w:right="1360"/>
          <w:footerReference w:type="default" r:id="rId147"/>
          <w:pgSz w:w="12120" w:h="15800"/>
        </w:sectPr>
      </w:pPr>
      <w:rPr/>
    </w:p>
    <w:p>
      <w:pPr>
        <w:spacing w:before="14" w:after="0" w:line="240" w:lineRule="auto"/>
        <w:ind w:left="1960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415092pt;margin-top:-4.613323pt;width:470.221698pt;height:.1pt;mso-position-horizontal-relative:page;mso-position-vertical-relative:paragraph;z-index:-16432" coordorigin="1448,-92" coordsize="9404,2">
            <v:shape style="position:absolute;left:1448;top:-92;width:9404;height:2" coordorigin="1448,-92" coordsize="9404,0" path="m1448,-92l10853,-9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938683pt;margin-top:49.016853pt;width:470.459906pt;height:.1pt;mso-position-horizontal-relative:page;mso-position-vertical-relative:paragraph;z-index:-16431" coordorigin="1439,980" coordsize="9409,2">
            <v:shape style="position:absolute;left:1439;top:980;width:9409;height:2" coordorigin="1439,980" coordsize="9409,0" path="m1439,980l10848,98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61"/>
          <w:szCs w:val="61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tolerabl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98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goto</w:t>
      </w:r>
      <w:r>
        <w:rPr>
          <w:rFonts w:ascii="Arial" w:hAnsi="Arial" w:cs="Arial" w:eastAsia="Arial"/>
          <w:sz w:val="61"/>
          <w:szCs w:val="61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use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8" w:lineRule="exact"/>
        <w:ind w:left="6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240" w:lineRule="auto"/>
        <w:ind w:left="1064" w:right="-20"/>
        <w:jc w:val="left"/>
        <w:tabs>
          <w:tab w:pos="24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9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-112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55"/>
        </w:rPr>
        <w:t>j,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.•.</w:t>
      </w:r>
      <w:r>
        <w:rPr>
          <w:rFonts w:ascii="Courier New" w:hAnsi="Courier New" w:cs="Courier New" w:eastAsia="Courier New"/>
          <w:sz w:val="31"/>
          <w:szCs w:val="31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50" w:lineRule="exact"/>
        <w:ind w:left="10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5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i=a;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i&lt;laa;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i++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105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7" w:after="0" w:line="240" w:lineRule="auto"/>
        <w:ind w:left="16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8"/>
          <w:w w:val="75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j=a;</w:t>
      </w:r>
      <w:r>
        <w:rPr>
          <w:rFonts w:ascii="Courier New" w:hAnsi="Courier New" w:cs="Courier New" w:eastAsia="Courier New"/>
          <w:sz w:val="33"/>
          <w:szCs w:val="33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j&lt;2aa;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j++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8" w:lineRule="exact"/>
        <w:ind w:left="16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5" w:after="0" w:line="240" w:lineRule="auto"/>
        <w:ind w:left="216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8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k=a;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k&lt;58;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k++</w:t>
      </w:r>
      <w:r>
        <w:rPr>
          <w:rFonts w:ascii="Courier New" w:hAnsi="Courier New" w:cs="Courier New" w:eastAsia="Courier New"/>
          <w:sz w:val="33"/>
          <w:szCs w:val="33"/>
          <w:spacing w:val="-10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8" w:lineRule="exact"/>
        <w:ind w:left="217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1" w:after="0" w:line="240" w:lineRule="auto"/>
        <w:ind w:left="272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lots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1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processing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3" w:lineRule="exact"/>
        <w:ind w:left="273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6"/>
          <w:w w:val="149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self-destruct</w:t>
      </w:r>
      <w:r>
        <w:rPr>
          <w:rFonts w:ascii="Courier New" w:hAnsi="Courier New" w:cs="Courier New" w:eastAsia="Courier New"/>
          <w:sz w:val="33"/>
          <w:szCs w:val="33"/>
          <w:spacing w:val="-5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order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given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7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3244" w:right="4576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goto</w:t>
      </w:r>
      <w:r>
        <w:rPr>
          <w:rFonts w:ascii="Courier New" w:hAnsi="Courier New" w:cs="Courier New" w:eastAsia="Courier New"/>
          <w:sz w:val="33"/>
          <w:szCs w:val="33"/>
          <w:spacing w:val="34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harikari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27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.•.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216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6" w:after="0" w:line="240" w:lineRule="auto"/>
        <w:ind w:left="2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other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statements</w:t>
      </w:r>
      <w:r>
        <w:rPr>
          <w:rFonts w:ascii="Courier New" w:hAnsi="Courier New" w:cs="Courier New" w:eastAsia="Courier New"/>
          <w:sz w:val="33"/>
          <w:szCs w:val="33"/>
          <w:spacing w:val="-1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•••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3" w:lineRule="exact"/>
        <w:ind w:left="159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1" w:after="0" w:line="240" w:lineRule="auto"/>
        <w:ind w:left="1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still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other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statements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2" w:lineRule="exact"/>
        <w:ind w:left="103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373" w:lineRule="exact"/>
        <w:ind w:left="10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9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few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more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statements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•.•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9" w:lineRule="exact"/>
        <w:ind w:left="10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exit(a);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harikari: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"we,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who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about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die,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salute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you!\n"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4" w:lineRule="exact"/>
        <w:ind w:left="10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exit(42);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60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06" w:right="-20"/>
        <w:jc w:val="left"/>
        <w:tabs>
          <w:tab w:pos="4640" w:val="left"/>
          <w:tab w:pos="67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8.841980pt;margin-top:2.8597pt;width:437.110849pt;height:.1pt;mso-position-horizontal-relative:page;mso-position-vertical-relative:paragraph;z-index:-16430" coordorigin="1377,57" coordsize="8742,2">
            <v:shape style="position:absolute;left:1377;top:57;width:8742;height:2" coordorigin="1377,57" coordsize="8742,0" path="m1377,57l10119,57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#5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23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28"/>
          <w:szCs w:val="28"/>
          <w:spacing w:val="24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position w:val="2"/>
        </w:rPr>
        <w:t>tolerabl</w:t>
      </w:r>
      <w:r>
        <w:rPr>
          <w:rFonts w:ascii="Arial" w:hAnsi="Arial" w:cs="Arial" w:eastAsia="Arial"/>
          <w:sz w:val="28"/>
          <w:szCs w:val="28"/>
          <w:spacing w:val="0"/>
          <w:w w:val="111"/>
          <w:position w:val="2"/>
        </w:rPr>
        <w:t>e</w:t>
      </w:r>
      <w:r>
        <w:rPr>
          <w:rFonts w:ascii="Arial" w:hAnsi="Arial" w:cs="Arial" w:eastAsia="Arial"/>
          <w:sz w:val="28"/>
          <w:szCs w:val="28"/>
          <w:spacing w:val="17"/>
          <w:w w:val="111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got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28"/>
          <w:szCs w:val="28"/>
          <w:spacing w:val="56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2"/>
        </w:rPr>
        <w:t>use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20" w:bottom="280" w:left="1280" w:right="1100"/>
          <w:footerReference w:type="default" r:id="rId148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15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49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694" w:lineRule="exact"/>
        <w:ind w:left="1897" w:right="1846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63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1"/>
          <w:w w:val="107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7" w:right="7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9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5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g</w:t>
      </w:r>
      <w:r>
        <w:rPr>
          <w:rFonts w:ascii="Arial" w:hAnsi="Arial" w:cs="Arial" w:eastAsia="Arial"/>
          <w:sz w:val="62"/>
          <w:szCs w:val="62"/>
          <w:spacing w:val="56"/>
          <w:w w:val="106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41" w:right="3351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3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4"/>
        </w:rPr>
        <w:t>6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6" w:right="269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7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r</w:t>
      </w:r>
      <w:r>
        <w:rPr>
          <w:rFonts w:ascii="Arial" w:hAnsi="Arial" w:cs="Arial" w:eastAsia="Arial"/>
          <w:sz w:val="34"/>
          <w:szCs w:val="34"/>
          <w:spacing w:val="-2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2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1988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258" w:right="3212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2" w:after="0" w:line="240" w:lineRule="auto"/>
        <w:ind w:left="2685" w:right="267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4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83" w:lineRule="exact"/>
        <w:ind w:left="2375" w:right="237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{CENET</w:t>
      </w:r>
      <w:r>
        <w:rPr>
          <w:rFonts w:ascii="Arial" w:hAnsi="Arial" w:cs="Arial" w:eastAsia="Arial"/>
          <w:sz w:val="34"/>
          <w:szCs w:val="34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-1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  <w:position w:val="-1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916" w:right="4005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5.13443pt;margin-top:-1.635832pt;width:46.911377pt;height:27.127762pt;mso-position-horizontal-relative:page;mso-position-vertical-relative:paragraph;z-index:-16429" type="#_x0000_t202" filled="f" stroked="f">
            <v:textbox inset="0,0,0,0">
              <w:txbxContent>
                <w:p>
                  <w:pPr>
                    <w:spacing w:before="0" w:after="0" w:line="543" w:lineRule="exact"/>
                    <w:ind w:right="-121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8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54"/>
                      <w:w w:val="14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6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81"/>
                      <w:w w:val="145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6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5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4"/>
          <w:w w:val="175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83"/>
          <w:position w:val="10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59"/>
          <w:w w:val="100"/>
          <w:position w:val="10"/>
        </w:rPr>
        <w:t> </w:t>
      </w:r>
      <w:r>
        <w:rPr>
          <w:rFonts w:ascii="Arial" w:hAnsi="Arial" w:cs="Arial" w:eastAsia="Arial"/>
          <w:sz w:val="36"/>
          <w:szCs w:val="36"/>
          <w:spacing w:val="-23"/>
          <w:w w:val="175"/>
          <w:position w:val="0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126"/>
          <w:w w:val="89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24"/>
          <w:w w:val="175"/>
          <w:position w:val="0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105"/>
          <w:w w:val="89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76"/>
          <w:w w:val="174"/>
          <w:position w:val="0"/>
        </w:rPr>
        <w:t>·</w:t>
      </w:r>
      <w:r>
        <w:rPr>
          <w:rFonts w:ascii="Times New Roman" w:hAnsi="Times New Roman" w:cs="Times New Roman" w:eastAsia="Times New Roman"/>
          <w:sz w:val="49"/>
          <w:szCs w:val="49"/>
          <w:spacing w:val="-22"/>
          <w:w w:val="89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8" w:lineRule="exact"/>
        <w:ind w:left="2053" w:right="2058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7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Research</w:t>
      </w:r>
      <w:r>
        <w:rPr>
          <w:rFonts w:ascii="Arial" w:hAnsi="Arial" w:cs="Arial" w:eastAsia="Arial"/>
          <w:sz w:val="34"/>
          <w:szCs w:val="34"/>
          <w:spacing w:val="-1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6" w:after="0" w:line="290" w:lineRule="auto"/>
        <w:ind w:left="2744" w:right="2804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43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center"/>
        <w:spacing w:after="0"/>
        <w:sectPr>
          <w:pgMar w:footer="0" w:header="0" w:top="1480" w:bottom="280" w:left="1600" w:right="1360"/>
          <w:footerReference w:type="default" r:id="rId151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15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52"/>
          <w:pgSz w:w="12120" w:h="15800"/>
        </w:sectPr>
      </w:pPr>
      <w:rPr/>
    </w:p>
    <w:p>
      <w:pPr>
        <w:spacing w:before="30" w:after="0" w:line="240" w:lineRule="auto"/>
        <w:ind w:left="3807" w:right="361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3.9842pt;margin-top:-5.573046pt;width:471.679178pt;height:.1pt;mso-position-horizontal-relative:page;mso-position-vertical-relative:paragraph;z-index:-16428" coordorigin="1480,-111" coordsize="9434,2">
            <v:shape style="position:absolute;left:1480;top:-111;width:9434;height:2" coordorigin="1480,-111" coordsize="9434,0" path="m1480,-111l10913,-11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3.744766pt;margin-top:49.058437pt;width:471.918609pt;height:.1pt;mso-position-horizontal-relative:page;mso-position-vertical-relative:paragraph;z-index:-16427" coordorigin="1475,981" coordsize="9438,2">
            <v:shape style="position:absolute;left:1475;top:981;width:9438;height:2" coordorigin="1475,981" coordsize="9438,0" path="m1475,981l10913,98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2" w:right="-20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4"/>
          <w:szCs w:val="44"/>
          <w:spacing w:val="-9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Preprocesso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directives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7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6"/>
        </w:rPr>
        <w:t>Macros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6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Inclusion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4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Conditiona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Compilation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797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</w:rPr>
        <w:t>*</w:t>
      </w:r>
      <w:r>
        <w:rPr>
          <w:rFonts w:ascii="Arial" w:hAnsi="Arial" w:cs="Arial" w:eastAsia="Arial"/>
          <w:sz w:val="52"/>
          <w:szCs w:val="52"/>
          <w:spacing w:val="-138"/>
          <w:w w:val="100"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</w:rPr>
        <w:tab/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Debugging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Techniques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" w:right="54"/>
        <w:jc w:val="center"/>
        <w:tabs>
          <w:tab w:pos="4700" w:val="left"/>
          <w:tab w:pos="85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70.153297pt;margin-top:2.021213pt;width:437.679968pt;height:.1pt;mso-position-horizontal-relative:page;mso-position-vertical-relative:paragraph;z-index:-16426" coordorigin="1403,40" coordsize="8754,2">
            <v:shape style="position:absolute;left:1403;top:40;width:8754;height:2" coordorigin="1403,40" coordsize="8754,0" path="m1403,40l10157,40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2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1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#6</w:t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3"/>
          <w:position w:val="2"/>
        </w:rPr>
        <w:t>Outline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00" w:bottom="280" w:left="1300" w:right="1140"/>
          <w:footerReference w:type="default" r:id="rId154"/>
          <w:pgSz w:w="12120" w:h="15800"/>
        </w:sectPr>
      </w:pPr>
      <w:rPr/>
    </w:p>
    <w:p>
      <w:pPr>
        <w:spacing w:before="14" w:after="0" w:line="240" w:lineRule="auto"/>
        <w:ind w:left="130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8.90004pt;margin-top:-5.664465pt;width:473.594626pt;height:.1pt;mso-position-horizontal-relative:page;mso-position-vertical-relative:paragraph;z-index:-16425" coordorigin="1178,-113" coordsize="9472,2">
            <v:shape style="position:absolute;left:1178;top:-113;width:9472;height:2" coordorigin="1178,-113" coordsize="9472,0" path="m1178,-113l10650,-11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58.90004pt;margin-top:48.367989pt;width:473.594626pt;height:.1pt;mso-position-horizontal-relative:page;mso-position-vertical-relative:paragraph;z-index:-16424" coordorigin="1178,967" coordsize="9472,2">
            <v:shape style="position:absolute;left:1178;top:967;width:9472;height:2" coordorigin="1178,967" coordsize="9472,0" path="m1178,967l10650,96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58.660606pt;margin-top:748.187744pt;width:474.073489pt;height:.1pt;mso-position-horizontal-relative:page;mso-position-vertical-relative:page;z-index:-16423" coordorigin="1173,14964" coordsize="9481,2">
            <v:shape style="position:absolute;left:1173;top:14964;width:9481;height:2" coordorigin="1173,14964" coordsize="9481,0" path="m1173,14964l10655,1496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Preprocesso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12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Directives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586" w:right="776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language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processor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your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source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file.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several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commands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source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direc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do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different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things.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95" w:right="575" w:firstLine="-493"/>
        <w:jc w:val="left"/>
        <w:tabs>
          <w:tab w:pos="1280" w:val="left"/>
          <w:tab w:pos="59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line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whose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'#'</w:t>
      </w:r>
      <w:r>
        <w:rPr>
          <w:rFonts w:ascii="Arial" w:hAnsi="Arial" w:cs="Arial" w:eastAsia="Arial"/>
          <w:sz w:val="41"/>
          <w:szCs w:val="41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treate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command.</w:t>
      </w:r>
      <w:r>
        <w:rPr>
          <w:rFonts w:ascii="Arial" w:hAnsi="Arial" w:cs="Arial" w:eastAsia="Arial"/>
          <w:sz w:val="36"/>
          <w:szCs w:val="36"/>
          <w:spacing w:val="-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  <w:t>#</w:t>
      </w:r>
      <w:r>
        <w:rPr>
          <w:rFonts w:ascii="Times New Roman" w:hAnsi="Times New Roman" w:cs="Times New Roman" w:eastAsia="Times New Roman"/>
          <w:sz w:val="45"/>
          <w:szCs w:val="45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immediately.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65" w:lineRule="exact"/>
        <w:ind w:left="131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Mos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compilers</w:t>
      </w:r>
      <w:r>
        <w:rPr>
          <w:rFonts w:ascii="Arial" w:hAnsi="Arial" w:cs="Arial" w:eastAsia="Arial"/>
          <w:sz w:val="36"/>
          <w:szCs w:val="36"/>
          <w:spacing w:val="9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require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spacing w:val="0"/>
          <w:w w:val="100"/>
        </w:rPr>
        <w:t>#</w:t>
      </w:r>
      <w:r>
        <w:rPr>
          <w:rFonts w:ascii="Times New Roman" w:hAnsi="Times New Roman" w:cs="Times New Roman" w:eastAsia="Times New Roman"/>
          <w:sz w:val="45"/>
          <w:szCs w:val="45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the­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3" w:after="0" w:line="240" w:lineRule="auto"/>
        <w:ind w:left="1281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line.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281" w:right="667" w:firstLine="-479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line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contai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for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needed.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300" w:right="633" w:firstLine="-498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newline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immediatel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preceded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by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27"/>
        </w:rPr>
        <w:t>'\',</w:t>
      </w:r>
      <w:r>
        <w:rPr>
          <w:rFonts w:ascii="Arial" w:hAnsi="Arial" w:cs="Arial" w:eastAsia="Arial"/>
          <w:sz w:val="36"/>
          <w:szCs w:val="36"/>
          <w:spacing w:val="-57"/>
          <w:w w:val="12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newline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30"/>
        </w:rPr>
        <w:t>'\'</w:t>
      </w:r>
      <w:r>
        <w:rPr>
          <w:rFonts w:ascii="Arial" w:hAnsi="Arial" w:cs="Arial" w:eastAsia="Arial"/>
          <w:sz w:val="36"/>
          <w:szCs w:val="36"/>
          <w:spacing w:val="-21"/>
          <w:w w:val="13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ignored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line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treate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thoug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8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1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original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line.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34" w:header="0" w:top="1220" w:bottom="820" w:left="1080" w:right="1340"/>
          <w:footerReference w:type="default" r:id="rId155"/>
          <w:pgSz w:w="12120" w:h="15800"/>
        </w:sectPr>
      </w:pPr>
      <w:rPr/>
    </w:p>
    <w:p>
      <w:pPr>
        <w:spacing w:before="19" w:after="0" w:line="240" w:lineRule="auto"/>
        <w:ind w:left="138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996826pt;margin-top:-5.37262pt;width:470.902023pt;height:.1pt;mso-position-horizontal-relative:page;mso-position-vertical-relative:paragraph;z-index:-16422" coordorigin="1280,-107" coordsize="9418,2">
            <v:shape style="position:absolute;left:1280;top:-107;width:9418;height:2" coordorigin="1280,-107" coordsize="9418,0" path="m1280,-107l10698,-107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758034pt;margin-top:48.953342pt;width:471.140817pt;height:.1pt;mso-position-horizontal-relative:page;mso-position-vertical-relative:paragraph;z-index:-16421" coordorigin="1275,979" coordsize="9423,2">
            <v:shape style="position:absolute;left:1275;top:979;width:9423;height:2" coordorigin="1275,979" coordsize="9423,0" path="m1275,979l10698,979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0.414913pt;margin-top:754.819763pt;width:426.008726pt;height:.1pt;mso-position-horizontal-relative:page;mso-position-vertical-relative:page;z-index:-16420" coordorigin="1208,15096" coordsize="8520,2">
            <v:shape style="position:absolute;left:1208;top:15096;width:8520;height:2" coordorigin="1208,15096" coordsize="8520,0" path="m1208,15096l9728,1509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Preprocesso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9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Directives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360" w:right="1177" w:firstLine="-482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side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effect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all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removed.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46" w:right="647" w:firstLine="-473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save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-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debugging</w:t>
      </w:r>
      <w:r>
        <w:rPr>
          <w:rFonts w:ascii="Arial" w:hAnsi="Arial" w:cs="Arial" w:eastAsia="Arial"/>
          <w:sz w:val="35"/>
          <w:szCs w:val="35"/>
          <w:spacing w:val="1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purposes.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46" w:right="1161" w:firstLine="-478"/>
        <w:jc w:val="left"/>
        <w:tabs>
          <w:tab w:pos="1340" w:val="left"/>
          <w:tab w:pos="75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1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does</w:t>
      </w:r>
      <w:r>
        <w:rPr>
          <w:rFonts w:ascii="Arial" w:hAnsi="Arial" w:cs="Arial" w:eastAsia="Arial"/>
          <w:sz w:val="35"/>
          <w:szCs w:val="35"/>
          <w:spacing w:val="4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know</w:t>
      </w:r>
      <w:r>
        <w:rPr>
          <w:rFonts w:ascii="Arial" w:hAnsi="Arial" w:cs="Arial" w:eastAsia="Arial"/>
          <w:sz w:val="35"/>
          <w:szCs w:val="35"/>
          <w:spacing w:val="7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will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happily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directe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do,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including</w:t>
      </w:r>
      <w:r>
        <w:rPr>
          <w:rFonts w:ascii="Arial" w:hAnsi="Arial" w:cs="Arial" w:eastAsia="Arial"/>
          <w:sz w:val="35"/>
          <w:szCs w:val="35"/>
          <w:spacing w:val="-11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building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invalid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statements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deletio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code.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3"/>
          <w:pgMar w:footer="634" w:header="0" w:top="1380" w:bottom="820" w:left="1080" w:right="1260"/>
          <w:footerReference w:type="default" r:id="rId156"/>
          <w:pgSz w:w="12040" w:h="15800"/>
        </w:sectPr>
      </w:pPr>
      <w:rPr/>
    </w:p>
    <w:p>
      <w:pPr>
        <w:spacing w:before="33" w:after="0" w:line="240" w:lineRule="auto"/>
        <w:ind w:left="1301" w:right="1162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343166pt;margin-top:-4.646871pt;width:474.353925pt;height:.1pt;mso-position-horizontal-relative:page;mso-position-vertical-relative:paragraph;z-index:-16419" coordorigin="1267,-93" coordsize="9487,2">
            <v:shape style="position:absolute;left:1267;top:-93;width:9487;height:2" coordorigin="1267,-93" coordsize="9487,0" path="m1267,-93l10754,-93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3.583099pt;margin-top:49.587635pt;width:474.113989pt;height:.1pt;mso-position-horizontal-relative:page;mso-position-vertical-relative:paragraph;z-index:-16418" coordorigin="1272,992" coordsize="9482,2">
            <v:shape style="position:absolute;left:1272;top:992;width:9482;height:2" coordorigin="1272,992" coordsize="9482,0" path="m1272,992l10754,992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Preprocesso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12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Directives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3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K&amp;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standar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directive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are: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4"/>
        </w:rPr>
        <w:t>#define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6" w:after="0" w:line="240" w:lineRule="auto"/>
        <w:ind w:left="157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Defin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macro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{constant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4"/>
        </w:rPr>
        <w:t>#undef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1" w:after="0" w:line="240" w:lineRule="auto"/>
        <w:ind w:left="157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Remove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macro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{constant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definition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6"/>
        </w:rPr>
        <w:t>#include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6" w:after="0" w:line="240" w:lineRule="auto"/>
        <w:ind w:left="1567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Insert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text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file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0" w:lineRule="atLeast"/>
        <w:ind w:left="1548" w:right="762" w:firstLine="-917"/>
        <w:jc w:val="left"/>
        <w:tabs>
          <w:tab w:pos="15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#if</w:t>
      </w:r>
      <w:r>
        <w:rPr>
          <w:rFonts w:ascii="Arial" w:hAnsi="Arial" w:cs="Arial" w:eastAsia="Arial"/>
          <w:sz w:val="36"/>
          <w:szCs w:val="36"/>
          <w:spacing w:val="-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Conditionall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text,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based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upon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constant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expression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634" w:top="1180" w:bottom="820" w:left="1120" w:right="1160"/>
          <w:pgSz w:w="12040" w:h="15800"/>
        </w:sectPr>
      </w:pPr>
      <w:rPr/>
    </w:p>
    <w:p>
      <w:pPr>
        <w:spacing w:before="14" w:after="0" w:line="240" w:lineRule="auto"/>
        <w:ind w:left="632" w:right="-9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4"/>
        </w:rPr>
        <w:t>#ifdef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0" w:lineRule="atLeast"/>
        <w:ind w:right="75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Conditionall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text,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based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upon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macro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defined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160"/>
          <w:cols w:num="2" w:equalWidth="0">
            <w:col w:w="1556" w:space="7"/>
            <w:col w:w="8197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63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3"/>
        </w:rPr>
        <w:t>#ifndef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490" w:lineRule="exact"/>
        <w:ind w:left="1572" w:right="666" w:firstLine="-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Conditionall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text,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test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being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opposit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#ifdef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160"/>
        </w:sectPr>
      </w:pPr>
      <w:rPr/>
    </w:p>
    <w:p>
      <w:pPr>
        <w:spacing w:before="14" w:after="0" w:line="240" w:lineRule="auto"/>
        <w:ind w:left="636" w:right="-9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5"/>
        </w:rPr>
        <w:t>#else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10" w:right="1455" w:firstLine="-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Alternativel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text,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previous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#if,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#ifdef,</w:t>
      </w:r>
      <w:r>
        <w:rPr>
          <w:rFonts w:ascii="Arial" w:hAnsi="Arial" w:cs="Arial" w:eastAsia="Arial"/>
          <w:sz w:val="36"/>
          <w:szCs w:val="36"/>
          <w:spacing w:val="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#ifndef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test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failed.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160"/>
          <w:cols w:num="2" w:equalWidth="0">
            <w:col w:w="1540" w:space="22"/>
            <w:col w:w="8198"/>
          </w:cols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63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w w:val="108"/>
        </w:rPr>
        <w:t>#en</w:t>
      </w:r>
      <w:r>
        <w:rPr>
          <w:rFonts w:ascii="Arial" w:hAnsi="Arial" w:cs="Arial" w:eastAsia="Arial"/>
          <w:sz w:val="36"/>
          <w:szCs w:val="36"/>
          <w:spacing w:val="-26"/>
          <w:w w:val="108"/>
        </w:rPr>
        <w:t>d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if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1" w:after="0" w:line="240" w:lineRule="auto"/>
        <w:ind w:left="155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63.343166pt;margin-top:68.648857pt;width:393.015544pt;height:.1pt;mso-position-horizontal-relative:page;mso-position-vertical-relative:paragraph;z-index:-16417" coordorigin="1267,1373" coordsize="7860,2">
            <v:shape style="position:absolute;left:1267;top:1373;width:7860;height:2" coordorigin="1267,1373" coordsize="7860,0" path="m1267,1373l9127,1373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Terminat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conditiona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text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160"/>
        </w:sectPr>
      </w:pPr>
      <w:rPr/>
    </w:p>
    <w:p>
      <w:pPr>
        <w:spacing w:before="31" w:after="0" w:line="240" w:lineRule="auto"/>
        <w:ind w:left="3761" w:right="3631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8.820412pt;margin-top:-4.729452pt;width:469.598102pt;height:.1pt;mso-position-horizontal-relative:page;mso-position-vertical-relative:paragraph;z-index:-16416" coordorigin="1376,-95" coordsize="9392,2">
            <v:shape style="position:absolute;left:1376;top:-95;width:9392;height:2" coordorigin="1376,-95" coordsize="9392,0" path="m1376,-95l10768,-95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8.10601pt;margin-top:49.275387pt;width:469.836234pt;height:.1pt;mso-position-horizontal-relative:page;mso-position-vertical-relative:paragraph;z-index:-16415" coordorigin="1362,986" coordsize="9397,2">
            <v:shape style="position:absolute;left:1362;top:986;width:9397;height:2" coordorigin="1362,986" coordsize="9397,0" path="m1362,986l10759,986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4.534019pt;margin-top:759.293701pt;width:469.836234pt;height:.1pt;mso-position-horizontal-relative:page;mso-position-vertical-relative:page;z-index:-16414" coordorigin="1291,15186" coordsize="9397,2">
            <v:shape style="position:absolute;left:1291;top:15186;width:9397;height:2" coordorigin="1291,15186" coordsize="9397,0" path="m1291,15186l10687,1518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#define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0" w:lineRule="auto"/>
        <w:ind w:left="1398" w:right="1055" w:firstLine="-500"/>
        <w:jc w:val="left"/>
        <w:tabs>
          <w:tab w:pos="1400" w:val="left"/>
          <w:tab w:pos="294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symbolic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macros.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handy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"magic"</w:t>
      </w:r>
      <w:r>
        <w:rPr>
          <w:rFonts w:ascii="Arial" w:hAnsi="Arial" w:cs="Arial" w:eastAsia="Arial"/>
          <w:sz w:val="35"/>
          <w:szCs w:val="35"/>
          <w:spacing w:val="1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PI</w:t>
      </w:r>
      <w:r>
        <w:rPr>
          <w:rFonts w:ascii="Arial" w:hAnsi="Arial" w:cs="Arial" w:eastAsia="Arial"/>
          <w:sz w:val="33"/>
          <w:szCs w:val="33"/>
          <w:spacing w:val="4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3"/>
          <w:i/>
        </w:rPr>
        <w:t>LINE</w:t>
      </w:r>
      <w:r>
        <w:rPr>
          <w:rFonts w:ascii="Arial" w:hAnsi="Arial" w:cs="Arial" w:eastAsia="Arial"/>
          <w:sz w:val="33"/>
          <w:szCs w:val="33"/>
          <w:spacing w:val="-20"/>
          <w:w w:val="103"/>
          <w:i/>
        </w:rPr>
        <w:t>S</w:t>
      </w:r>
      <w:r>
        <w:rPr>
          <w:rFonts w:ascii="Times New Roman" w:hAnsi="Times New Roman" w:cs="Times New Roman" w:eastAsia="Times New Roman"/>
          <w:sz w:val="55"/>
          <w:szCs w:val="55"/>
          <w:spacing w:val="-31"/>
          <w:w w:val="133"/>
          <w:position w:val="-20"/>
        </w:rPr>
        <w:t>-</w:t>
      </w:r>
      <w:r>
        <w:rPr>
          <w:rFonts w:ascii="Arial" w:hAnsi="Arial" w:cs="Arial" w:eastAsia="Arial"/>
          <w:sz w:val="33"/>
          <w:szCs w:val="33"/>
          <w:spacing w:val="0"/>
          <w:w w:val="99"/>
          <w:i/>
          <w:position w:val="0"/>
        </w:rPr>
        <w:t>PE</w:t>
      </w:r>
      <w:r>
        <w:rPr>
          <w:rFonts w:ascii="Arial" w:hAnsi="Arial" w:cs="Arial" w:eastAsia="Arial"/>
          <w:sz w:val="33"/>
          <w:szCs w:val="33"/>
          <w:spacing w:val="-28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62"/>
          <w:szCs w:val="62"/>
          <w:spacing w:val="-37"/>
          <w:w w:val="118"/>
          <w:position w:val="-20"/>
        </w:rPr>
        <w:t>-</w:t>
      </w:r>
      <w:r>
        <w:rPr>
          <w:rFonts w:ascii="Arial" w:hAnsi="Arial" w:cs="Arial" w:eastAsia="Arial"/>
          <w:sz w:val="33"/>
          <w:szCs w:val="33"/>
          <w:spacing w:val="0"/>
          <w:w w:val="104"/>
          <w:i/>
          <w:position w:val="0"/>
        </w:rPr>
        <w:t>PAGE.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381" w:lineRule="exact"/>
        <w:ind w:left="842" w:right="778"/>
        <w:jc w:val="center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command</w:t>
      </w:r>
      <w:r>
        <w:rPr>
          <w:rFonts w:ascii="Arial" w:hAnsi="Arial" w:cs="Arial" w:eastAsia="Arial"/>
          <w:sz w:val="35"/>
          <w:szCs w:val="35"/>
          <w:spacing w:val="1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0" w:after="0" w:line="286" w:lineRule="auto"/>
        <w:ind w:left="1378" w:right="497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traditionall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UPPERCASE</w:t>
      </w:r>
      <w:r>
        <w:rPr>
          <w:rFonts w:ascii="Arial" w:hAnsi="Arial" w:cs="Arial" w:eastAsia="Arial"/>
          <w:sz w:val="35"/>
          <w:szCs w:val="35"/>
          <w:spacing w:val="22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enhance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readibilit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fact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#define.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55" w:right="931" w:firstLine="-481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appear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anywhere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file,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holds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appearance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associate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#unde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command.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6" w:lineRule="auto"/>
        <w:ind w:left="1345" w:right="724" w:firstLine="-486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numbers,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subexpressions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...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you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want.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340" w:right="831" w:firstLine="-486"/>
        <w:jc w:val="left"/>
        <w:tabs>
          <w:tab w:pos="1340" w:val="left"/>
          <w:tab w:pos="78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require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equal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delimiter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definition..</w:t>
      </w:r>
      <w:r>
        <w:rPr>
          <w:rFonts w:ascii="Arial" w:hAnsi="Arial" w:cs="Arial" w:eastAsia="Arial"/>
          <w:sz w:val="35"/>
          <w:szCs w:val="35"/>
          <w:spacing w:val="-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body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start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first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40" w:lineRule="auto"/>
        <w:ind w:left="134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non-blank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name.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1321" w:right="1284" w:firstLine="-481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9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know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keywords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you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choose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so.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35" w:header="0" w:top="1480" w:bottom="820" w:left="1160" w:right="1160"/>
          <w:footerReference w:type="default" r:id="rId157"/>
          <w:pgSz w:w="12040" w:h="15800"/>
        </w:sectPr>
      </w:pPr>
      <w:rPr/>
    </w:p>
    <w:p>
      <w:pPr>
        <w:spacing w:before="23" w:after="0" w:line="240" w:lineRule="auto"/>
        <w:ind w:left="506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910137pt;margin-top:-3.458379pt;width:465.801988pt;height:.1pt;mso-position-horizontal-relative:page;mso-position-vertical-relative:paragraph;z-index:-16413" coordorigin="1278,-69" coordsize="9316,2">
            <v:shape style="position:absolute;left:1278;top:-69;width:9316;height:2" coordorigin="1278,-69" coordsize="9316,0" path="m1278,-69l10594,-69e" filled="f" stroked="t" strokeweight=".478728pt" strokecolor="#000000">
              <v:path arrowok="t"/>
            </v:shape>
          </v:group>
          <w10:wrap type="none"/>
        </w:pict>
      </w:r>
      <w:r>
        <w:rPr/>
        <w:pict>
          <v:group style="position:absolute;margin-left:63.670776pt;margin-top:50.350784pt;width:467.956263pt;height:.1pt;mso-position-horizontal-relative:page;mso-position-vertical-relative:paragraph;z-index:-16412" coordorigin="1273,1007" coordsize="9359,2">
            <v:shape style="position:absolute;left:1273;top:1007;width:9359;height:2" coordorigin="1273,1007" coordsize="9359,0" path="m1273,1007l10633,1007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3.192047pt;margin-top:746.137756pt;width:439.232604pt;height:.1pt;mso-position-horizontal-relative:page;mso-position-vertical-relative:page;z-index:-16411" coordorigin="1264,14923" coordsize="8785,2">
            <v:shape style="position:absolute;left:1264;top:14923;width:8785;height:2" coordorigin="1264,14923" coordsize="8785,0" path="m1264,14923l10048,14923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#defin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7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Macros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Without</w:t>
      </w:r>
      <w:r>
        <w:rPr>
          <w:rFonts w:ascii="Arial" w:hAnsi="Arial" w:cs="Arial" w:eastAsia="Arial"/>
          <w:sz w:val="63"/>
          <w:szCs w:val="63"/>
          <w:spacing w:val="10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Args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2" w:lineRule="auto"/>
        <w:ind w:left="592" w:right="546" w:firstLine="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command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depending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upon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left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parenthesi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immediately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defined.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1" w:right="-20"/>
        <w:jc w:val="left"/>
        <w:tabs>
          <w:tab w:pos="2020" w:val="left"/>
          <w:tab w:pos="30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12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name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sequence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tokens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9" w:lineRule="auto"/>
        <w:ind w:left="602" w:right="836"/>
        <w:jc w:val="left"/>
        <w:tabs>
          <w:tab w:pos="59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macro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take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arguments.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invoked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simply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mentionin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name.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macro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replacemen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9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never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performed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constants.</w:t>
      </w:r>
      <w:r>
        <w:rPr>
          <w:rFonts w:ascii="Arial" w:hAnsi="Arial" w:cs="Arial" w:eastAsia="Arial"/>
          <w:sz w:val="36"/>
          <w:szCs w:val="36"/>
          <w:spacing w:val="-8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Here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some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examples: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66.504974" w:type="dxa"/>
      </w:tblPr>
      <w:tblGrid/>
      <w:tr>
        <w:trPr>
          <w:trHeight w:val="610" w:hRule="exact"/>
        </w:trPr>
        <w:tc>
          <w:tcPr>
            <w:tcW w:w="12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4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19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07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w w:val="73"/>
              </w:rPr>
              <w:t>BLOCK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91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SIZE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53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86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</w:rPr>
              <w:t>4696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  <w:tr>
        <w:trPr>
          <w:trHeight w:val="1305" w:hRule="exact"/>
        </w:trPr>
        <w:tc>
          <w:tcPr>
            <w:tcW w:w="12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19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212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1"/>
              </w:rPr>
              <w:t>ERRMSGl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12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PRNL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53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300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"Extraneous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3"/>
                <w:w w:val="7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brouhaha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7"/>
                <w:w w:val="7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in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6"/>
                <w:w w:val="7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input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7"/>
                <w:w w:val="7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line"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6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putchar('\n')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</w:tbl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66.504974" w:type="dxa"/>
      </w:tblPr>
      <w:tblGrid/>
      <w:tr>
        <w:trPr>
          <w:trHeight w:val="672" w:hRule="exact"/>
        </w:trPr>
        <w:tc>
          <w:tcPr>
            <w:tcW w:w="12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5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28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12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w w:val="71"/>
              </w:rPr>
              <w:t>BYTE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8"/>
                <w:w w:val="71"/>
              </w:rPr>
              <w:t>S</w:t>
            </w:r>
            <w:r>
              <w:rPr>
                <w:rFonts w:ascii="Times New Roman" w:hAnsi="Times New Roman" w:cs="Times New Roman" w:eastAsia="Times New Roman"/>
                <w:sz w:val="37"/>
                <w:szCs w:val="37"/>
                <w:spacing w:val="-21"/>
                <w:w w:val="153"/>
                <w:position w:val="-14"/>
              </w:rPr>
              <w:t>-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  <w:position w:val="0"/>
              </w:rPr>
              <w:t>PE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"/>
                <w:w w:val="72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37"/>
                <w:szCs w:val="37"/>
                <w:spacing w:val="-17"/>
                <w:w w:val="153"/>
                <w:position w:val="-14"/>
              </w:rPr>
              <w:t>-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1"/>
                <w:position w:val="0"/>
              </w:rPr>
              <w:t>REC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36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240" w:lineRule="auto"/>
              <w:ind w:left="20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7"/>
              </w:rPr>
              <w:t>512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  <w:tr>
        <w:trPr>
          <w:trHeight w:val="1243" w:hRule="exact"/>
        </w:trPr>
        <w:tc>
          <w:tcPr>
            <w:tcW w:w="12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28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217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RECORDS_PER_BLOCK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03" w:right="-20"/>
              <w:jc w:val="left"/>
              <w:tabs>
                <w:tab w:pos="1060" w:val="left"/>
              </w:tabs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do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43"/>
                <w:w w:val="74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  <w:tab/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</w:rPr>
              <w:t>"repeat"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  <w:tc>
          <w:tcPr>
            <w:tcW w:w="36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200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</w:rPr>
              <w:t>BLOCK_SIZE/BYTES_PER_REC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674" w:header="0" w:top="1140" w:bottom="860" w:left="1160" w:right="1160"/>
          <w:footerReference w:type="default" r:id="rId158"/>
          <w:pgSz w:w="12040" w:h="15800"/>
        </w:sectPr>
      </w:pPr>
      <w:rPr/>
    </w:p>
    <w:p>
      <w:pPr>
        <w:spacing w:before="20" w:after="0" w:line="240" w:lineRule="auto"/>
        <w:ind w:left="646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0.703979pt;margin-top:-3.426712pt;width:471.041388pt;height:.1pt;mso-position-horizontal-relative:page;mso-position-vertical-relative:paragraph;z-index:-16410" coordorigin="1414,-69" coordsize="9421,2">
            <v:shape style="position:absolute;left:1414;top:-69;width:9421;height:2" coordorigin="1414,-69" coordsize="9421,0" path="m1414,-69l10835,-6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703979pt;margin-top:50.165051pt;width:470.802523pt;height:.1pt;mso-position-horizontal-relative:page;mso-position-vertical-relative:paragraph;z-index:-16409" coordorigin="1414,1003" coordsize="9416,2">
            <v:shape style="position:absolute;left:1414;top:1003;width:9416;height:2" coordorigin="1414,1003" coordsize="9416,0" path="m1414,1003l10830,1003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6.882141pt;margin-top:755.548157pt;width:471.280253pt;height:.1pt;mso-position-horizontal-relative:page;mso-position-vertical-relative:page;z-index:-16408" coordorigin="1338,15111" coordsize="9426,2">
            <v:shape style="position:absolute;left:1338;top:15111;width:9426;height:2" coordorigin="1338,15111" coordsize="9426,0" path="m1338,15111l10763,1511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#defin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5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Macros</w:t>
      </w:r>
      <w:r>
        <w:rPr>
          <w:rFonts w:ascii="Arial" w:hAnsi="Arial" w:cs="Arial" w:eastAsia="Arial"/>
          <w:sz w:val="63"/>
          <w:szCs w:val="63"/>
          <w:spacing w:val="17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Without</w:t>
      </w:r>
      <w:r>
        <w:rPr>
          <w:rFonts w:ascii="Arial" w:hAnsi="Arial" w:cs="Arial" w:eastAsia="Arial"/>
          <w:sz w:val="63"/>
          <w:szCs w:val="63"/>
          <w:spacing w:val="12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Args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703" w:right="789" w:firstLine="19"/>
        <w:jc w:val="left"/>
        <w:tabs>
          <w:tab w:pos="6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11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{without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args)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compile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option.</w:t>
      </w:r>
      <w:r>
        <w:rPr>
          <w:rFonts w:ascii="Arial" w:hAnsi="Arial" w:cs="Arial" w:eastAsia="Arial"/>
          <w:sz w:val="35"/>
          <w:szCs w:val="35"/>
          <w:spacing w:val="-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compiler</w:t>
      </w:r>
      <w:r>
        <w:rPr>
          <w:rFonts w:ascii="Arial" w:hAnsi="Arial" w:cs="Arial" w:eastAsia="Arial"/>
          <w:sz w:val="35"/>
          <w:szCs w:val="35"/>
          <w:spacing w:val="4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UNIX</w:t>
      </w:r>
      <w:r>
        <w:rPr>
          <w:rFonts w:ascii="Arial" w:hAnsi="Arial" w:cs="Arial" w:eastAsia="Arial"/>
          <w:sz w:val="35"/>
          <w:szCs w:val="35"/>
          <w:spacing w:val="0"/>
          <w:w w:val="93"/>
        </w:rPr>
        <w:t>™</w:t>
      </w:r>
      <w:r>
        <w:rPr>
          <w:rFonts w:ascii="Arial" w:hAnsi="Arial" w:cs="Arial" w:eastAsia="Arial"/>
          <w:sz w:val="35"/>
          <w:szCs w:val="35"/>
          <w:spacing w:val="2"/>
          <w:w w:val="9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0" w:lineRule="exact"/>
        <w:ind w:left="71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macro</w:t>
      </w:r>
      <w:r>
        <w:rPr>
          <w:rFonts w:ascii="Arial" w:hAnsi="Arial" w:cs="Arial" w:eastAsia="Arial"/>
          <w:sz w:val="35"/>
          <w:szCs w:val="35"/>
          <w:spacing w:val="87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3"/>
          <w:position w:val="-1"/>
        </w:rPr>
        <w:t>DEBUG:</w:t>
      </w:r>
      <w:r>
        <w:rPr>
          <w:rFonts w:ascii="Arial" w:hAnsi="Arial" w:cs="Arial" w:eastAsia="Arial"/>
          <w:sz w:val="28"/>
          <w:szCs w:val="28"/>
          <w:spacing w:val="0"/>
          <w:w w:val="83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16"/>
          <w:w w:val="83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should</w:t>
      </w:r>
      <w:r>
        <w:rPr>
          <w:rFonts w:ascii="Arial" w:hAnsi="Arial" w:cs="Arial" w:eastAsia="Arial"/>
          <w:sz w:val="35"/>
          <w:szCs w:val="35"/>
          <w:spacing w:val="8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35"/>
          <w:szCs w:val="35"/>
          <w:spacing w:val="7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35"/>
          <w:szCs w:val="35"/>
          <w:spacing w:val="6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3</w:t>
      </w:r>
      <w:r>
        <w:rPr>
          <w:rFonts w:ascii="Arial" w:hAnsi="Arial" w:cs="Arial" w:eastAsia="Arial"/>
          <w:sz w:val="35"/>
          <w:szCs w:val="35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1"/>
        </w:rPr>
        <w:t>before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71" w:after="0" w:line="291" w:lineRule="auto"/>
        <w:ind w:left="708" w:right="214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8"/>
        </w:rPr>
        <w:t>compiling</w:t>
      </w:r>
      <w:r>
        <w:rPr>
          <w:rFonts w:ascii="Arial" w:hAnsi="Arial" w:cs="Arial" w:eastAsia="Arial"/>
          <w:sz w:val="35"/>
          <w:szCs w:val="35"/>
          <w:spacing w:val="-4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buggy,</w:t>
      </w:r>
      <w:r>
        <w:rPr>
          <w:rFonts w:ascii="Times New Roman" w:hAnsi="Times New Roman" w:cs="Times New Roman" w:eastAsia="Times New Roman"/>
          <w:sz w:val="31"/>
          <w:szCs w:val="31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compile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cc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-DDEBUG=3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buggy.c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674" w:header="0" w:top="1360" w:bottom="860" w:left="1160" w:right="1240"/>
          <w:footerReference w:type="default" r:id="rId159"/>
          <w:pgSz w:w="12120" w:h="15800"/>
        </w:sectPr>
      </w:pPr>
      <w:rPr/>
    </w:p>
    <w:p>
      <w:pPr>
        <w:spacing w:before="14" w:after="0" w:line="240" w:lineRule="auto"/>
        <w:ind w:left="482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3.776901pt;margin-top:-3.616572pt;width:471.519117pt;height:.1pt;mso-position-horizontal-relative:page;mso-position-vertical-relative:paragraph;z-index:-16407" coordorigin="1276,-72" coordsize="9430,2">
            <v:shape style="position:absolute;left:1276;top:-72;width:9430;height:2" coordorigin="1276,-72" coordsize="9430,0" path="m1276,-72l10706,-7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776901pt;margin-top:50.214439pt;width:471.757982pt;height:.1pt;mso-position-horizontal-relative:page;mso-position-vertical-relative:paragraph;z-index:-16406" coordorigin="1276,1004" coordsize="9435,2">
            <v:shape style="position:absolute;left:1276;top:1004;width:9435;height:2" coordorigin="1276,1004" coordsize="9435,0" path="m1276,1004l10711,1004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01577pt;margin-top:751.720154pt;width:425.179345pt;height:.1pt;mso-position-horizontal-relative:page;mso-position-vertical-relative:page;z-index:-16405" coordorigin="1280,15034" coordsize="8504,2">
            <v:shape style="position:absolute;left:1280;top:15034;width:8504;height:2" coordorigin="1280,15034" coordsize="8504,0" path="m1280,15034l9784,1503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#defin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</w:t>
      </w:r>
      <w:r>
        <w:rPr>
          <w:rFonts w:ascii="Arial" w:hAnsi="Arial" w:cs="Arial" w:eastAsia="Arial"/>
          <w:sz w:val="64"/>
          <w:szCs w:val="64"/>
          <w:spacing w:val="120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Macros</w:t>
      </w:r>
      <w:r>
        <w:rPr>
          <w:rFonts w:ascii="Arial" w:hAnsi="Arial" w:cs="Arial" w:eastAsia="Arial"/>
          <w:sz w:val="64"/>
          <w:szCs w:val="64"/>
          <w:spacing w:val="161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Without</w:t>
      </w:r>
      <w:r>
        <w:rPr>
          <w:rFonts w:ascii="Arial" w:hAnsi="Arial" w:cs="Arial" w:eastAsia="Arial"/>
          <w:sz w:val="64"/>
          <w:szCs w:val="64"/>
          <w:spacing w:val="75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3"/>
        </w:rPr>
        <w:t>Args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Incorrec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2"/>
          <w:szCs w:val="52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2"/>
          <w:b/>
          <w:bCs/>
        </w:rPr>
        <w:t>usage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0" w:lineRule="auto"/>
        <w:ind w:left="597" w:right="1136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Here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examples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valid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will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probably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pain: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87" w:after="0" w:line="434" w:lineRule="exact"/>
        <w:ind w:left="592" w:right="-20"/>
        <w:jc w:val="left"/>
        <w:tabs>
          <w:tab w:pos="20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48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NUMBER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8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91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REPLIES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57"/>
          <w:w w:val="6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592" w:right="-20"/>
        <w:jc w:val="left"/>
        <w:tabs>
          <w:tab w:pos="2000" w:val="left"/>
          <w:tab w:pos="35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PIPESIZE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42;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88" w:right="-20"/>
        <w:jc w:val="left"/>
        <w:tabs>
          <w:tab w:pos="2000" w:val="left"/>
          <w:tab w:pos="36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NEWLINE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"\n"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7" w:after="0" w:line="235" w:lineRule="exact"/>
        <w:ind w:left="161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63"/>
          <w:position w:val="-2"/>
        </w:rPr>
        <w:t>•••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85" w:lineRule="exact"/>
        <w:ind w:left="1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NUMBER_OF_REPLIES;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16"/>
          <w:w w:val="67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67"/>
        </w:rPr>
        <w:t>=</w:t>
      </w:r>
      <w:r>
        <w:rPr>
          <w:rFonts w:ascii="Courier New" w:hAnsi="Courier New" w:cs="Courier New" w:eastAsia="Courier New"/>
          <w:sz w:val="38"/>
          <w:szCs w:val="38"/>
          <w:spacing w:val="-10"/>
          <w:w w:val="6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</w:rPr>
        <w:t>PIPESIZE</w:t>
      </w:r>
      <w:r>
        <w:rPr>
          <w:rFonts w:ascii="Courier New" w:hAnsi="Courier New" w:cs="Courier New" w:eastAsia="Courier New"/>
          <w:sz w:val="33"/>
          <w:szCs w:val="33"/>
          <w:spacing w:val="86"/>
          <w:w w:val="6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*</w:t>
      </w:r>
      <w:r>
        <w:rPr>
          <w:rFonts w:ascii="Arial" w:hAnsi="Arial" w:cs="Arial" w:eastAsia="Arial"/>
          <w:sz w:val="34"/>
          <w:szCs w:val="34"/>
          <w:spacing w:val="4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radius;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9" w:lineRule="exact"/>
        <w:ind w:left="158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7.140717pt;margin-top:8.200325pt;width:14.717609pt;height:27.5pt;mso-position-horizontal-relative:page;mso-position-vertical-relative:paragraph;z-index:-16404" type="#_x0000_t202" filled="f" stroked="f">
            <v:textbox inset="0,0,0,0">
              <w:txbxContent>
                <w:p>
                  <w:pPr>
                    <w:spacing w:before="0" w:after="0" w:line="550" w:lineRule="exact"/>
                    <w:ind w:right="-123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Pr/>
                  <w:r>
                    <w:rPr>
                      <w:rFonts w:ascii="Arial" w:hAnsi="Arial" w:cs="Arial" w:eastAsia="Arial"/>
                      <w:sz w:val="55"/>
                      <w:szCs w:val="55"/>
                      <w:spacing w:val="-10"/>
                      <w:w w:val="100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  <w:position w:val="-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"%c",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-4"/>
        </w:rPr>
        <w:t>NEWLINE);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426" w:lineRule="exact"/>
        <w:ind w:left="1624"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0"/>
          <w:szCs w:val="50"/>
          <w:spacing w:val="0"/>
          <w:w w:val="104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8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would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produce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565" w:lineRule="exact"/>
        <w:ind w:left="1624"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5"/>
          <w:szCs w:val="55"/>
          <w:spacing w:val="-15"/>
          <w:w w:val="103"/>
          <w:position w:val="-2"/>
        </w:rPr>
        <w:t>.</w:t>
      </w:r>
      <w:r>
        <w:rPr>
          <w:rFonts w:ascii="Arial" w:hAnsi="Arial" w:cs="Arial" w:eastAsia="Arial"/>
          <w:sz w:val="50"/>
          <w:szCs w:val="50"/>
          <w:spacing w:val="-2"/>
          <w:w w:val="104"/>
          <w:position w:val="-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14"/>
          <w:position w:val="-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0" w:after="0" w:line="368" w:lineRule="exact"/>
        <w:ind w:left="1725" w:right="-20"/>
        <w:jc w:val="left"/>
        <w:tabs>
          <w:tab w:pos="32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4"/>
        </w:rPr>
        <w:t>count</w:t>
      </w:r>
      <w:r>
        <w:rPr>
          <w:rFonts w:ascii="Courier New" w:hAnsi="Courier New" w:cs="Courier New" w:eastAsia="Courier New"/>
          <w:sz w:val="33"/>
          <w:szCs w:val="33"/>
          <w:spacing w:val="40"/>
          <w:w w:val="69"/>
          <w:position w:val="4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69"/>
          <w:position w:val="4"/>
        </w:rPr>
        <w:t>=</w:t>
      </w:r>
      <w:r>
        <w:rPr>
          <w:rFonts w:ascii="Courier New" w:hAnsi="Courier New" w:cs="Courier New" w:eastAsia="Courier New"/>
          <w:sz w:val="38"/>
          <w:szCs w:val="38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8"/>
          <w:szCs w:val="38"/>
          <w:spacing w:val="0"/>
          <w:w w:val="69"/>
          <w:position w:val="4"/>
        </w:rPr>
        <w:t>=</w:t>
      </w:r>
      <w:r>
        <w:rPr>
          <w:rFonts w:ascii="Courier New" w:hAnsi="Courier New" w:cs="Courier New" w:eastAsia="Courier New"/>
          <w:sz w:val="38"/>
          <w:szCs w:val="38"/>
          <w:spacing w:val="111"/>
          <w:w w:val="69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4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28"/>
          <w:w w:val="69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7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0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44"/>
          <w:w w:val="6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42;</w:t>
      </w:r>
      <w:r>
        <w:rPr>
          <w:rFonts w:ascii="Courier New" w:hAnsi="Courier New" w:cs="Courier New" w:eastAsia="Courier New"/>
          <w:sz w:val="33"/>
          <w:szCs w:val="33"/>
          <w:spacing w:val="-18"/>
          <w:w w:val="7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*</w:t>
      </w:r>
      <w:r>
        <w:rPr>
          <w:rFonts w:ascii="Arial" w:hAnsi="Arial" w:cs="Arial" w:eastAsia="Arial"/>
          <w:sz w:val="34"/>
          <w:szCs w:val="34"/>
          <w:spacing w:val="4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radius;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4" w:lineRule="exact"/>
        <w:ind w:left="1729" w:right="-20"/>
        <w:jc w:val="left"/>
        <w:tabs>
          <w:tab w:pos="44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784393pt;margin-top:8.678841pt;width:7.9222pt;height:27.5pt;mso-position-horizontal-relative:page;mso-position-vertical-relative:paragraph;z-index:-16403" type="#_x0000_t202" filled="f" stroked="f">
            <v:textbox inset="0,0,0,0">
              <w:txbxContent>
                <w:p>
                  <w:pPr>
                    <w:spacing w:before="0" w:after="0" w:line="550" w:lineRule="exact"/>
                    <w:ind w:right="-123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Pr/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3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6"/>
          <w:w w:val="73"/>
          <w:position w:val="-4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4"/>
        </w:rPr>
        <w:t>"%c","\n"</w:t>
      </w:r>
      <w:r>
        <w:rPr>
          <w:rFonts w:ascii="Courier New" w:hAnsi="Courier New" w:cs="Courier New" w:eastAsia="Courier New"/>
          <w:sz w:val="33"/>
          <w:szCs w:val="33"/>
          <w:spacing w:val="-117"/>
          <w:w w:val="73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431" w:lineRule="exact"/>
        <w:ind w:left="1634"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0"/>
          <w:szCs w:val="50"/>
          <w:spacing w:val="-7"/>
          <w:w w:val="104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14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jc w:val="left"/>
        <w:spacing w:after="0"/>
        <w:sectPr>
          <w:pgMar w:footer="563" w:header="0" w:top="1280" w:bottom="760" w:left="1180" w:right="1240"/>
          <w:footerReference w:type="default" r:id="rId160"/>
          <w:pgSz w:w="12120" w:h="15800"/>
        </w:sectPr>
      </w:pPr>
      <w:rPr/>
    </w:p>
    <w:p>
      <w:pPr>
        <w:spacing w:before="33" w:after="0" w:line="240" w:lineRule="auto"/>
        <w:ind w:left="516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6.543144pt;margin-top:-4.834376pt;width:472.264811pt;height:.1pt;mso-position-horizontal-relative:page;mso-position-vertical-relative:paragraph;z-index:-16402" coordorigin="1331,-97" coordsize="9445,2">
            <v:shape style="position:absolute;left:1331;top:-97;width:9445;height:2" coordorigin="1331,-97" coordsize="9445,0" path="m1331,-97l10776,-97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6.30378pt;margin-top:49.094627pt;width:472.264811pt;height:.1pt;mso-position-horizontal-relative:page;mso-position-vertical-relative:paragraph;z-index:-16401" coordorigin="1326,982" coordsize="9445,2">
            <v:shape style="position:absolute;left:1326;top:982;width:9445;height:2" coordorigin="1326,982" coordsize="9445,0" path="m1326,982l10771,982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When</w:t>
      </w:r>
      <w:r>
        <w:rPr>
          <w:rFonts w:ascii="Arial" w:hAnsi="Arial" w:cs="Arial" w:eastAsia="Arial"/>
          <w:sz w:val="59"/>
          <w:szCs w:val="59"/>
          <w:spacing w:val="78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doe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118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substitution</w:t>
      </w:r>
      <w:r>
        <w:rPr>
          <w:rFonts w:ascii="Arial" w:hAnsi="Arial" w:cs="Arial" w:eastAsia="Arial"/>
          <w:sz w:val="59"/>
          <w:szCs w:val="59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occur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654" w:right="1016" w:firstLine="-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Substitutio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doesn't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occur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quotes.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example: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4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6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example</w:t>
      </w:r>
      <w:r>
        <w:rPr>
          <w:rFonts w:ascii="Courier New" w:hAnsi="Courier New" w:cs="Courier New" w:eastAsia="Courier New"/>
          <w:sz w:val="32"/>
          <w:szCs w:val="32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93"/>
          <w:w w:val="76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35" w:after="0" w:line="704" w:lineRule="exact"/>
        <w:ind w:left="626" w:right="5541" w:firstLine="14"/>
        <w:jc w:val="left"/>
        <w:tabs>
          <w:tab w:pos="2040" w:val="left"/>
          <w:tab w:pos="36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HOOK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'?'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48" w:lineRule="exact"/>
        <w:ind w:left="6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563" w:header="0" w:top="1340" w:bottom="760" w:left="1160" w:right="1180"/>
          <w:footerReference w:type="default" r:id="rId161"/>
          <w:pgSz w:w="12040" w:h="1580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6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p69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86" w:right="-20"/>
        <w:jc w:val="left"/>
        <w:tabs>
          <w:tab w:pos="17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printf("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HOOK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'%c'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character\n",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HOOK);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HOOK</w:t>
      </w:r>
      <w:r>
        <w:rPr>
          <w:rFonts w:ascii="Courier New" w:hAnsi="Courier New" w:cs="Courier New" w:eastAsia="Courier New"/>
          <w:sz w:val="32"/>
          <w:szCs w:val="32"/>
          <w:spacing w:val="13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1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'?'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character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80"/>
          <w:cols w:num="2" w:equalWidth="0">
            <w:col w:w="1029" w:space="3"/>
            <w:col w:w="8668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62.952682pt;margin-top:754.40686pt;width:472.982902pt;height:.1pt;mso-position-horizontal-relative:page;mso-position-vertical-relative:page;z-index:-16400" coordorigin="1259,15088" coordsize="9460,2">
            <v:shape style="position:absolute;left:1259;top:15088;width:9460;height:2" coordorigin="1259,15088" coordsize="9460,0" path="m1259,15088l10719,15088e" filled="f" stroked="t" strokeweight=".718091pt" strokecolor="#000000">
              <v:path arrowok="t"/>
            </v:shape>
          </v:group>
          <w10:wrap type="none"/>
        </w:pict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2" w:lineRule="auto"/>
        <w:ind w:left="607" w:right="789" w:firstLine="2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K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5"/>
          <w:w w:val="8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exactl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happen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quotes.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some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substitution.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Check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documentatio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sure.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1" w:lineRule="auto"/>
        <w:ind w:left="611" w:right="1501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ANSI-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force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substitutio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selectively.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80"/>
        </w:sectPr>
      </w:pPr>
      <w:rPr/>
    </w:p>
    <w:p>
      <w:pPr>
        <w:spacing w:before="17" w:after="0" w:line="722" w:lineRule="exact"/>
        <w:ind w:left="985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4.628227pt;margin-top:-3.529074pt;width:472.982902pt;height:.1pt;mso-position-horizontal-relative:page;mso-position-vertical-relative:paragraph;z-index:-16399" coordorigin="1293,-71" coordsize="9460,2">
            <v:shape style="position:absolute;left:1293;top:-71;width:9460;height:2" coordorigin="1293,-71" coordsize="9460,0" path="m1293,-71l10752,-71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4.628227pt;margin-top:50.399933pt;width:473.222266pt;height:.1pt;mso-position-horizontal-relative:page;mso-position-vertical-relative:paragraph;z-index:-16398" coordorigin="1293,1008" coordsize="9464,2">
            <v:shape style="position:absolute;left:1293;top:1008;width:9464;height:2" coordorigin="1293,1008" coordsize="9464,0" path="m1293,1008l10757,1008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-2"/>
        </w:rPr>
        <w:t>#defin</w: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-2"/>
        </w:rPr>
        <w:t>e</w:t>
      </w:r>
      <w:r>
        <w:rPr>
          <w:rFonts w:ascii="Arial" w:hAnsi="Arial" w:cs="Arial" w:eastAsia="Arial"/>
          <w:sz w:val="64"/>
          <w:szCs w:val="64"/>
          <w:spacing w:val="146"/>
          <w:w w:val="100"/>
          <w:position w:val="-2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-2"/>
        </w:rPr>
        <w:t>Progra</w: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-2"/>
        </w:rPr>
        <w:t>m</w:t>
      </w:r>
      <w:r>
        <w:rPr>
          <w:rFonts w:ascii="Arial" w:hAnsi="Arial" w:cs="Arial" w:eastAsia="Arial"/>
          <w:sz w:val="64"/>
          <w:szCs w:val="64"/>
          <w:spacing w:val="128"/>
          <w:w w:val="100"/>
          <w:position w:val="-2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1"/>
          <w:position w:val="-2"/>
        </w:rPr>
        <w:t>Example</w: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636" w:header="0" w:top="1180" w:bottom="820" w:left="1160" w:right="1160"/>
          <w:footerReference w:type="default" r:id="rId162"/>
          <w:pgSz w:w="12040" w:h="15800"/>
        </w:sectPr>
      </w:pPr>
      <w:rPr/>
    </w:p>
    <w:p>
      <w:pPr>
        <w:spacing w:before="27" w:after="0" w:line="373" w:lineRule="exact"/>
        <w:ind w:left="630" w:right="-76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26" w:right="-8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30" w:right="-76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630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6" w:after="0" w:line="460" w:lineRule="exact"/>
        <w:ind w:right="-20"/>
        <w:jc w:val="left"/>
        <w:tabs>
          <w:tab w:pos="27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3"/>
          <w:position w:val="9"/>
        </w:rPr>
        <w:t>MINIM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9"/>
        </w:rPr>
        <w:t>S</w:t>
      </w:r>
      <w:r>
        <w:rPr>
          <w:rFonts w:ascii="Arial" w:hAnsi="Arial" w:cs="Arial" w:eastAsia="Arial"/>
          <w:sz w:val="47"/>
          <w:szCs w:val="47"/>
          <w:spacing w:val="0"/>
          <w:w w:val="52"/>
          <w:position w:val="-8"/>
        </w:rPr>
        <w:t>-</w:t>
      </w:r>
      <w:r>
        <w:rPr>
          <w:rFonts w:ascii="Arial" w:hAnsi="Arial" w:cs="Arial" w:eastAsia="Arial"/>
          <w:sz w:val="47"/>
          <w:szCs w:val="47"/>
          <w:spacing w:val="-40"/>
          <w:w w:val="52"/>
          <w:position w:val="-8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9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5"/>
          <w:w w:val="74"/>
          <w:position w:val="9"/>
        </w:rPr>
        <w:t>A</w:t>
      </w:r>
      <w:r>
        <w:rPr>
          <w:rFonts w:ascii="Times New Roman" w:hAnsi="Times New Roman" w:cs="Times New Roman" w:eastAsia="Times New Roman"/>
          <w:sz w:val="43"/>
          <w:szCs w:val="43"/>
          <w:spacing w:val="-39"/>
          <w:w w:val="132"/>
          <w:position w:val="-8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9"/>
        </w:rPr>
        <w:t>DRAM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9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9"/>
        </w:rPr>
        <w:t>60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3" w:lineRule="exact"/>
        <w:ind w:left="10" w:right="-20"/>
        <w:jc w:val="left"/>
        <w:tabs>
          <w:tab w:pos="2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9"/>
        </w:rPr>
        <w:t>DRAM</w:t>
      </w:r>
      <w:r>
        <w:rPr>
          <w:rFonts w:ascii="Courier New" w:hAnsi="Courier New" w:cs="Courier New" w:eastAsia="Courier New"/>
          <w:sz w:val="33"/>
          <w:szCs w:val="33"/>
          <w:spacing w:val="-42"/>
          <w:w w:val="74"/>
          <w:position w:val="9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-5"/>
          <w:w w:val="189"/>
          <w:position w:val="-4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9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  <w:position w:val="9"/>
        </w:rPr>
        <w:t>A</w:t>
      </w:r>
      <w:r>
        <w:rPr>
          <w:rFonts w:ascii="Times New Roman" w:hAnsi="Times New Roman" w:cs="Times New Roman" w:eastAsia="Times New Roman"/>
          <w:sz w:val="37"/>
          <w:szCs w:val="37"/>
          <w:spacing w:val="-16"/>
          <w:w w:val="153"/>
          <w:position w:val="-4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9"/>
        </w:rPr>
        <w:t>OZ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9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5"/>
          <w:position w:val="8"/>
        </w:rPr>
        <w:t>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41" w:lineRule="exact"/>
        <w:ind w:left="5" w:right="-20"/>
        <w:jc w:val="left"/>
        <w:tabs>
          <w:tab w:pos="27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8"/>
        </w:rPr>
        <w:t>OZ</w:t>
      </w:r>
      <w:r>
        <w:rPr>
          <w:rFonts w:ascii="Courier New" w:hAnsi="Courier New" w:cs="Courier New" w:eastAsia="Courier New"/>
          <w:sz w:val="33"/>
          <w:szCs w:val="33"/>
          <w:spacing w:val="-29"/>
          <w:w w:val="74"/>
          <w:position w:val="8"/>
        </w:rPr>
        <w:t>S</w:t>
      </w:r>
      <w:r>
        <w:rPr>
          <w:rFonts w:ascii="Arial" w:hAnsi="Arial" w:cs="Arial" w:eastAsia="Arial"/>
          <w:sz w:val="31"/>
          <w:szCs w:val="31"/>
          <w:spacing w:val="-9"/>
          <w:w w:val="176"/>
          <w:position w:val="-6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8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9"/>
          <w:w w:val="74"/>
          <w:position w:val="8"/>
        </w:rPr>
        <w:t>A</w:t>
      </w:r>
      <w:r>
        <w:rPr>
          <w:rFonts w:ascii="Arial" w:hAnsi="Arial" w:cs="Arial" w:eastAsia="Arial"/>
          <w:sz w:val="31"/>
          <w:szCs w:val="31"/>
          <w:spacing w:val="-9"/>
          <w:w w:val="176"/>
          <w:position w:val="-6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8"/>
        </w:rPr>
        <w:t>PINT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8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8"/>
        </w:rPr>
        <w:t>16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1" w:lineRule="exact"/>
        <w:ind w:left="19" w:right="-20"/>
        <w:jc w:val="left"/>
        <w:tabs>
          <w:tab w:pos="2840" w:val="left"/>
        </w:tabs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PINTS_INA_QUART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5"/>
          <w:position w:val="3"/>
        </w:rPr>
        <w:t>2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60"/>
          <w:cols w:num="2" w:equalWidth="0">
            <w:col w:w="1643" w:space="529"/>
            <w:col w:w="7548"/>
          </w:cols>
        </w:sectPr>
      </w:pPr>
      <w:rPr/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6" w:lineRule="exact"/>
        <w:ind w:left="63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25"/>
        </w:rPr>
        <w:t>{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7" w:after="0" w:line="201" w:lineRule="auto"/>
        <w:ind w:left="1042" w:right="1738" w:firstLine="1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quart</w:t>
      </w:r>
      <w:r>
        <w:rPr>
          <w:rFonts w:ascii="Courier New" w:hAnsi="Courier New" w:cs="Courier New" w:eastAsia="Courier New"/>
          <w:sz w:val="33"/>
          <w:szCs w:val="33"/>
          <w:spacing w:val="-39"/>
          <w:w w:val="72"/>
        </w:rPr>
        <w:t>s</w:t>
      </w:r>
      <w:r>
        <w:rPr>
          <w:rFonts w:ascii="Arial" w:hAnsi="Arial" w:cs="Arial" w:eastAsia="Arial"/>
          <w:sz w:val="31"/>
          <w:szCs w:val="31"/>
          <w:spacing w:val="-9"/>
          <w:w w:val="176"/>
          <w:position w:val="-14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0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32"/>
          <w:w w:val="71"/>
          <w:position w:val="0"/>
        </w:rPr>
        <w:t>a</w:t>
      </w:r>
      <w:r>
        <w:rPr>
          <w:rFonts w:ascii="Arial" w:hAnsi="Arial" w:cs="Arial" w:eastAsia="Arial"/>
          <w:sz w:val="31"/>
          <w:szCs w:val="31"/>
          <w:spacing w:val="-6"/>
          <w:w w:val="176"/>
          <w:position w:val="-14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gallon</w:t>
      </w:r>
      <w:r>
        <w:rPr>
          <w:rFonts w:ascii="Courier New" w:hAnsi="Courier New" w:cs="Courier New" w:eastAsia="Courier New"/>
          <w:sz w:val="33"/>
          <w:szCs w:val="33"/>
          <w:spacing w:val="-52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0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6"/>
          <w:w w:val="56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0"/>
        </w:rPr>
        <w:t>4;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5"/>
          <w:w w:val="74"/>
          <w:position w:val="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"Apothecary's</w:t>
      </w:r>
      <w:r>
        <w:rPr>
          <w:rFonts w:ascii="Courier New" w:hAnsi="Courier New" w:cs="Courier New" w:eastAsia="Courier New"/>
          <w:sz w:val="33"/>
          <w:szCs w:val="33"/>
          <w:spacing w:val="-61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0"/>
        </w:rPr>
        <w:t>Fluid</w:t>
      </w:r>
      <w:r>
        <w:rPr>
          <w:rFonts w:ascii="Courier New" w:hAnsi="Courier New" w:cs="Courier New" w:eastAsia="Courier New"/>
          <w:sz w:val="33"/>
          <w:szCs w:val="33"/>
          <w:spacing w:val="18"/>
          <w:w w:val="7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Measures:\n"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5"/>
          <w:w w:val="74"/>
          <w:position w:val="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0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-48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quarts/gallon\n",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quarts_ina_gallon);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9" w:after="0" w:line="220" w:lineRule="auto"/>
        <w:ind w:left="1037" w:right="2261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3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pints/quart\n",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PINTS_INA_QUART);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ounces/pint\n",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OZS_INA_PINT);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drams/ounce\n",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DRAMS_INA_OZ);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"%d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minims/dram\n",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MINIMS_INA_DRAM);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2" w:lineRule="auto"/>
        <w:ind w:left="1372" w:right="2390" w:firstLine="-326"/>
        <w:jc w:val="left"/>
        <w:rPr>
          <w:rFonts w:ascii="Arial" w:hAnsi="Arial" w:cs="Arial" w:eastAsia="Arial"/>
          <w:sz w:val="38"/>
          <w:szCs w:val="38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3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"So,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there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1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minims/gallon!\n",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(quarts_ina_gallon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</w:rPr>
        <w:t>*</w:t>
      </w:r>
      <w:r>
        <w:rPr>
          <w:rFonts w:ascii="Arial" w:hAnsi="Arial" w:cs="Arial" w:eastAsia="Arial"/>
          <w:sz w:val="38"/>
          <w:szCs w:val="38"/>
          <w:spacing w:val="3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4"/>
        </w:rPr>
        <w:t>PINTS_INA.....;QUART</w:t>
      </w:r>
      <w:r>
        <w:rPr>
          <w:rFonts w:ascii="Courier New" w:hAnsi="Courier New" w:cs="Courier New" w:eastAsia="Courier New"/>
          <w:sz w:val="33"/>
          <w:szCs w:val="33"/>
          <w:spacing w:val="24"/>
          <w:w w:val="54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</w:rPr>
        <w:t>*</w:t>
      </w:r>
      <w:r>
        <w:rPr>
          <w:rFonts w:ascii="Arial" w:hAnsi="Arial" w:cs="Arial" w:eastAsia="Arial"/>
          <w:sz w:val="38"/>
          <w:szCs w:val="38"/>
          <w:spacing w:val="0"/>
          <w:w w:val="100"/>
        </w:rPr>
      </w:r>
    </w:p>
    <w:p>
      <w:pPr>
        <w:spacing w:before="0" w:after="0" w:line="357" w:lineRule="exact"/>
        <w:ind w:left="13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OZS_INA_PINT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2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8"/>
          <w:szCs w:val="38"/>
          <w:spacing w:val="2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DRAMS_INA_OZ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8"/>
          <w:szCs w:val="38"/>
          <w:spacing w:val="1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MINIMS_INA_DRAM</w:t>
      </w:r>
      <w:r>
        <w:rPr>
          <w:rFonts w:ascii="Courier New" w:hAnsi="Courier New" w:cs="Courier New" w:eastAsia="Courier New"/>
          <w:sz w:val="33"/>
          <w:szCs w:val="33"/>
          <w:spacing w:val="-17"/>
          <w:w w:val="7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3" w:lineRule="exact"/>
        <w:ind w:left="10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exit(O);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p610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Apothecary's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Fluid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Measures: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6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position w:val="3"/>
        </w:rPr>
        <w:t>4</w:t>
      </w:r>
      <w:r>
        <w:rPr>
          <w:rFonts w:ascii="Courier New" w:hAnsi="Courier New" w:cs="Courier New" w:eastAsia="Courier New"/>
          <w:sz w:val="33"/>
          <w:szCs w:val="33"/>
          <w:spacing w:val="-10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quarts/gallon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92"/>
          <w:position w:val="3"/>
        </w:rPr>
        <w:t>2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pints/quart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6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16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ounces/pint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104"/>
          <w:position w:val="3"/>
        </w:rPr>
        <w:t>8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drams/ounce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1"/>
          <w:position w:val="3"/>
        </w:rPr>
        <w:t>60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minims/dram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4.867592pt;margin-top:104.73246pt;width:425.349503pt;height:.1pt;mso-position-horizontal-relative:page;mso-position-vertical-relative:paragraph;z-index:-16397" coordorigin="1297,2095" coordsize="8507,2">
            <v:shape style="position:absolute;left:1297;top:2095;width:8507;height:2" coordorigin="1297,2095" coordsize="8507,0" path="m1297,2095l9804,2095e" filled="f" stroked="t" strokeweight=".718091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So,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there</w:t>
      </w:r>
      <w:r>
        <w:rPr>
          <w:rFonts w:ascii="Courier New" w:hAnsi="Courier New" w:cs="Courier New" w:eastAsia="Courier New"/>
          <w:sz w:val="33"/>
          <w:szCs w:val="33"/>
          <w:spacing w:val="-2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61440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minims/gallon!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60"/>
        </w:sectPr>
      </w:pPr>
      <w:rPr/>
    </w:p>
    <w:p>
      <w:pPr>
        <w:spacing w:before="22" w:after="0" w:line="240" w:lineRule="auto"/>
        <w:ind w:left="959" w:right="795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8.315331pt;margin-top:-3.565954pt;width:471.757982pt;height:.1pt;mso-position-horizontal-relative:page;mso-position-vertical-relative:paragraph;z-index:-16396" coordorigin="1366,-71" coordsize="9435,2">
            <v:shape style="position:absolute;left:1366;top:-71;width:9435;height:2" coordorigin="1366,-71" coordsize="9435,0" path="m1366,-71l10801,-7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315331pt;margin-top:50.02581pt;width:471.519117pt;height:.1pt;mso-position-horizontal-relative:page;mso-position-vertical-relative:paragraph;z-index:-16395" coordorigin="1366,1001" coordsize="9430,2">
            <v:shape style="position:absolute;left:1366;top:1001;width:9430;height:2" coordorigin="1366,1001" coordsize="9430,0" path="m1366,1001l10797,100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#defin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4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Macros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2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Wit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</w:t>
      </w:r>
      <w:r>
        <w:rPr>
          <w:rFonts w:ascii="Arial" w:hAnsi="Arial" w:cs="Arial" w:eastAsia="Arial"/>
          <w:sz w:val="63"/>
          <w:szCs w:val="63"/>
          <w:spacing w:val="6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Args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644" w:right="892"/>
        <w:jc w:val="left"/>
        <w:tabs>
          <w:tab w:pos="8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second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arguments.</w:t>
      </w:r>
      <w:r>
        <w:rPr>
          <w:rFonts w:ascii="Arial" w:hAnsi="Arial" w:cs="Arial" w:eastAsia="Arial"/>
          <w:sz w:val="35"/>
          <w:szCs w:val="35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44" w:right="-20"/>
        <w:jc w:val="left"/>
        <w:tabs>
          <w:tab w:pos="20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name(argl,arg2</w:t>
      </w:r>
      <w:r>
        <w:rPr>
          <w:rFonts w:ascii="Courier New" w:hAnsi="Courier New" w:cs="Courier New" w:eastAsia="Courier New"/>
          <w:sz w:val="33"/>
          <w:szCs w:val="33"/>
          <w:spacing w:val="-39"/>
          <w:w w:val="72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.•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,argn)</w:t>
      </w:r>
      <w:r>
        <w:rPr>
          <w:rFonts w:ascii="Courier New" w:hAnsi="Courier New" w:cs="Courier New" w:eastAsia="Courier New"/>
          <w:sz w:val="33"/>
          <w:szCs w:val="33"/>
          <w:spacing w:val="14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sequence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tokens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322" w:right="535" w:firstLine="-473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immediatel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follow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definition.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342" w:right="1065" w:firstLine="-502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valid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identifiers,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same.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332" w:right="485" w:firstLine="-497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body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macro.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299" w:right="647" w:firstLine="-473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invoked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mentionin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g</w:t>
      </w:r>
      <w:r>
        <w:rPr>
          <w:rFonts w:ascii="Arial" w:hAnsi="Arial" w:cs="Arial" w:eastAsia="Arial"/>
          <w:sz w:val="35"/>
          <w:szCs w:val="35"/>
          <w:spacing w:val="-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immediatel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parenthesis,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separate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parenthesis.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08" w:right="928" w:firstLine="-487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empty,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empt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list.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" w:right="53"/>
        <w:jc w:val="center"/>
        <w:tabs>
          <w:tab w:pos="4620" w:val="left"/>
          <w:tab w:pos="598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4.732361pt;margin-top:4.722616pt;width:471.996847pt;height:.1pt;mso-position-horizontal-relative:page;mso-position-vertical-relative:paragraph;z-index:-16394" coordorigin="1295,94" coordsize="9440,2">
            <v:shape style="position:absolute;left:1295;top:94;width:9440;height:2" coordorigin="1295,94" coordsize="9440,0" path="m1295,94l10735,9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i/>
        </w:rPr>
        <w:t>C</w:t>
      </w:r>
      <w:r>
        <w:rPr>
          <w:rFonts w:ascii="Arial" w:hAnsi="Arial" w:cs="Arial" w:eastAsia="Arial"/>
          <w:sz w:val="27"/>
          <w:szCs w:val="27"/>
          <w:spacing w:val="47"/>
          <w:w w:val="100"/>
          <w:i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#6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11</w:t>
      </w:r>
      <w:r>
        <w:rPr>
          <w:rFonts w:ascii="Arial" w:hAnsi="Arial" w:cs="Arial" w:eastAsia="Arial"/>
          <w:sz w:val="27"/>
          <w:szCs w:val="27"/>
          <w:spacing w:val="-5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#defin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2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2"/>
          <w:position w:val="1"/>
        </w:rPr>
        <w:t>Macros</w:t>
      </w:r>
      <w:r>
        <w:rPr>
          <w:rFonts w:ascii="Arial" w:hAnsi="Arial" w:cs="Arial" w:eastAsia="Arial"/>
          <w:sz w:val="27"/>
          <w:szCs w:val="27"/>
          <w:spacing w:val="24"/>
          <w:w w:val="112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Wit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h</w:t>
      </w:r>
      <w:r>
        <w:rPr>
          <w:rFonts w:ascii="Arial" w:hAnsi="Arial" w:cs="Arial" w:eastAsia="Arial"/>
          <w:sz w:val="27"/>
          <w:szCs w:val="27"/>
          <w:spacing w:val="63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Args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20" w:bottom="0" w:left="1200" w:right="1280"/>
          <w:footerReference w:type="default" r:id="rId163"/>
          <w:pgSz w:w="12120" w:h="15800"/>
        </w:sectPr>
      </w:pPr>
      <w:rPr/>
    </w:p>
    <w:p>
      <w:pPr>
        <w:spacing w:before="18" w:after="0" w:line="240" w:lineRule="auto"/>
        <w:ind w:left="139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5.279999pt;margin-top:-4.807872pt;width:474pt;height:.1pt;mso-position-horizontal-relative:page;mso-position-vertical-relative:paragraph;z-index:-16393" coordorigin="1306,-96" coordsize="9480,2">
            <v:shape style="position:absolute;left:1306;top:-96;width:9480;height:2" coordorigin="1306,-96" coordsize="9480,0" path="m1306,-96l10786,-96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5.279999pt;margin-top:49.186661pt;width:474.24pt;height:.1pt;mso-position-horizontal-relative:page;mso-position-vertical-relative:paragraph;z-index:-16392" coordorigin="1306,984" coordsize="9485,2">
            <v:shape style="position:absolute;left:1306;top:984;width:9485;height:2" coordorigin="1306,984" coordsize="9485,0" path="m1306,984l10790,984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2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Source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585" w:right="-20"/>
        <w:jc w:val="left"/>
        <w:tabs>
          <w:tab w:pos="2000" w:val="left"/>
          <w:tab w:pos="32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TRACE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590" w:right="-20"/>
        <w:jc w:val="left"/>
        <w:tabs>
          <w:tab w:pos="2000" w:val="left"/>
          <w:tab w:pos="28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Nl</w:t>
      </w:r>
      <w:r>
        <w:rPr>
          <w:rFonts w:ascii="Courier New" w:hAnsi="Courier New" w:cs="Courier New" w:eastAsia="Courier New"/>
          <w:sz w:val="33"/>
          <w:szCs w:val="33"/>
          <w:spacing w:val="-13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putchar('\n')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12"/>
          <w:pgMar w:footer="627" w:header="0" w:top="1200" w:bottom="820" w:left="1220" w:right="1180"/>
          <w:footerReference w:type="default" r:id="rId164"/>
          <w:pgSz w:w="12120" w:h="15800"/>
        </w:sectPr>
      </w:pPr>
      <w:rPr/>
    </w:p>
    <w:p>
      <w:pPr>
        <w:spacing w:before="27" w:after="0" w:line="240" w:lineRule="auto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5.760002pt;margin-top:749.084167pt;width:372pt;height:.1pt;mso-position-horizontal-relative:page;mso-position-vertical-relative:page;z-index:-16391" coordorigin="1315,14982" coordsize="7440,2">
            <v:shape style="position:absolute;left:1315;top:14982;width:7440;height:2" coordorigin="1315,14982" coordsize="7440,0" path="m1315,14982l8755,14982e" filled="f" stroked="t" strokeweight=".72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w w:val="7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Skip2nb(p)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Nextc(p)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0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Trcode(stmt)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IsUpCase(c)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7" w:after="0" w:line="240" w:lineRule="auto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5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(*p</w:t>
      </w:r>
      <w:r>
        <w:rPr>
          <w:rFonts w:ascii="Courier New" w:hAnsi="Courier New" w:cs="Courier New" w:eastAsia="Courier New"/>
          <w:sz w:val="33"/>
          <w:szCs w:val="33"/>
          <w:spacing w:val="3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-2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1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2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-59"/>
          <w:w w:val="9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p++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printf("-&gt;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nextc=&lt;%c&gt;.\n",*p)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(TRACE)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stmt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48" w:right="-20"/>
        <w:jc w:val="left"/>
        <w:tabs>
          <w:tab w:pos="32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2"/>
        </w:rPr>
        <w:t>(('A'&lt;=c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2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3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c&lt;='I')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192" w:right="-20"/>
        <w:jc w:val="left"/>
        <w:tabs>
          <w:tab w:pos="32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('J'&lt;=c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c&lt;='R')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9" w:lineRule="exact"/>
        <w:ind w:left="1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4"/>
        </w:rPr>
        <w:t>('S'&lt;=c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4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4"/>
        </w:rPr>
        <w:t>c&lt;='Z'))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20" w:right="1180"/>
          <w:cols w:num="2" w:equalWidth="0">
            <w:col w:w="3461" w:space="95"/>
            <w:col w:w="6164"/>
          </w:cols>
        </w:sectPr>
      </w:pPr>
      <w:rPr/>
    </w:p>
    <w:p>
      <w:pPr>
        <w:spacing w:before="30" w:after="0" w:line="240" w:lineRule="auto"/>
        <w:ind w:left="1529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3.367928pt;margin-top:-4.05222pt;width:470.221698pt;height:.1pt;mso-position-horizontal-relative:page;mso-position-vertical-relative:paragraph;z-index:-16390" coordorigin="1467,-81" coordsize="9404,2">
            <v:shape style="position:absolute;left:1467;top:-81;width:9404;height:2" coordorigin="1467,-81" coordsize="9404,0" path="m1467,-81l10872,-81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3.129715pt;margin-top:49.697403pt;width:470.459906pt;height:.1pt;mso-position-horizontal-relative:page;mso-position-vertical-relative:paragraph;z-index:-16389" coordorigin="1463,994" coordsize="9409,2">
            <v:shape style="position:absolute;left:1463;top:994;width:9409;height:2" coordorigin="1463,994" coordsize="9409,0" path="m1463,994l10872,99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9.556602pt;margin-top:754.883606pt;width:375.176887pt;height:.1pt;mso-position-horizontal-relative:page;mso-position-vertical-relative:page;z-index:-16388" coordorigin="1391,15098" coordsize="7504,2">
            <v:shape style="position:absolute;left:1391;top:15098;width:7504;height:2" coordorigin="1391,15098" coordsize="7504,0" path="m1391,15098l8895,1509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2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Source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4" w:lineRule="exact"/>
        <w:ind w:left="73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0" w:after="0" w:line="398" w:lineRule="exact"/>
        <w:ind w:left="128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94"/>
          <w:w w:val="6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2"/>
          <w:position w:val="2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58"/>
          <w:w w:val="62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2"/>
          <w:position w:val="2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2"/>
          <w:position w:val="2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33"/>
          <w:w w:val="6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a;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27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string[Ba],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*ptr;;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printf("Gimme</w:t>
      </w:r>
      <w:r>
        <w:rPr>
          <w:rFonts w:ascii="Courier New" w:hAnsi="Courier New" w:cs="Courier New" w:eastAsia="Courier New"/>
          <w:sz w:val="32"/>
          <w:szCs w:val="32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9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string");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3" w:after="0" w:line="240" w:lineRule="auto"/>
        <w:ind w:left="126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3"/>
        </w:rPr>
        <w:t>NL;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22" w:after="0" w:line="240" w:lineRule="auto"/>
        <w:ind w:left="127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scanf("%s",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string);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6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65"/>
          <w:w w:val="66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6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17"/>
          <w:w w:val="6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string;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1257" w:right="-20"/>
        <w:jc w:val="left"/>
        <w:tabs>
          <w:tab w:pos="35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Skip2nb{ptr);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/*skip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leading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blanks*/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5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6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-22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*ptr</w:t>
      </w:r>
      <w:r>
        <w:rPr>
          <w:rFonts w:ascii="Courier New" w:hAnsi="Courier New" w:cs="Courier New" w:eastAsia="Courier New"/>
          <w:sz w:val="32"/>
          <w:szCs w:val="32"/>
          <w:spacing w:val="104"/>
          <w:w w:val="77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4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'\0';</w:t>
      </w:r>
      <w:r>
        <w:rPr>
          <w:rFonts w:ascii="Courier New" w:hAnsi="Courier New" w:cs="Courier New" w:eastAsia="Courier New"/>
          <w:sz w:val="32"/>
          <w:szCs w:val="32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++ptr)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4" w:lineRule="exact"/>
        <w:ind w:left="126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46" w:after="0" w:line="226" w:lineRule="auto"/>
        <w:ind w:left="1953" w:right="4163" w:firstLine="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debugging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statement</w:t>
      </w:r>
      <w:r>
        <w:rPr>
          <w:rFonts w:ascii="Courier New" w:hAnsi="Courier New" w:cs="Courier New" w:eastAsia="Courier New"/>
          <w:sz w:val="32"/>
          <w:szCs w:val="32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Trcode</w:t>
      </w:r>
      <w:r>
        <w:rPr>
          <w:rFonts w:ascii="Courier New" w:hAnsi="Courier New" w:cs="Courier New" w:eastAsia="Courier New"/>
          <w:sz w:val="32"/>
          <w:szCs w:val="32"/>
          <w:spacing w:val="20"/>
          <w:w w:val="76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Nextc(ptr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10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IsUpCase(*ptr</w:t>
      </w:r>
      <w:r>
        <w:rPr>
          <w:rFonts w:ascii="Courier New" w:hAnsi="Courier New" w:cs="Courier New" w:eastAsia="Courier New"/>
          <w:sz w:val="32"/>
          <w:szCs w:val="32"/>
          <w:spacing w:val="-32"/>
          <w:w w:val="7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5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26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++i;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4" w:lineRule="exact"/>
        <w:ind w:left="1248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31" w:after="0" w:line="240" w:lineRule="auto"/>
        <w:ind w:left="12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</w:rPr>
        <w:t>printf{</w:t>
      </w:r>
      <w:r>
        <w:rPr>
          <w:rFonts w:ascii="Courier New" w:hAnsi="Courier New" w:cs="Courier New" w:eastAsia="Courier New"/>
          <w:sz w:val="32"/>
          <w:szCs w:val="32"/>
          <w:spacing w:val="-14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"There</w:t>
      </w:r>
      <w:r>
        <w:rPr>
          <w:rFonts w:ascii="Courier New" w:hAnsi="Courier New" w:cs="Courier New" w:eastAsia="Courier New"/>
          <w:sz w:val="32"/>
          <w:szCs w:val="32"/>
          <w:spacing w:val="14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are</w:t>
      </w:r>
      <w:r>
        <w:rPr>
          <w:rFonts w:ascii="Courier New" w:hAnsi="Courier New" w:cs="Courier New" w:eastAsia="Courier New"/>
          <w:sz w:val="32"/>
          <w:szCs w:val="32"/>
          <w:spacing w:val="2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29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uppercase</w:t>
      </w:r>
      <w:r>
        <w:rPr>
          <w:rFonts w:ascii="Courier New" w:hAnsi="Courier New" w:cs="Courier New" w:eastAsia="Courier New"/>
          <w:sz w:val="32"/>
          <w:szCs w:val="32"/>
          <w:spacing w:val="7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28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2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'%s'\n",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28" w:lineRule="exact"/>
        <w:ind w:right="1236"/>
        <w:jc w:val="righ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8"/>
          <w:position w:val="2"/>
        </w:rPr>
        <w:t>i,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string);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60" w:lineRule="exact"/>
        <w:ind w:left="123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exit(a);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6" w:lineRule="exact"/>
        <w:ind w:left="695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pgMar w:header="0" w:footer="627" w:top="1380" w:bottom="820" w:left="1220" w:right="1180"/>
          <w:pgSz w:w="12120" w:h="15800"/>
        </w:sectPr>
      </w:pPr>
      <w:rPr/>
    </w:p>
    <w:p>
      <w:pPr>
        <w:spacing w:before="12" w:after="0" w:line="240" w:lineRule="auto"/>
        <w:ind w:left="258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730934pt;margin-top:-4.816248pt;width:473.355196pt;height:.1pt;mso-position-horizontal-relative:page;mso-position-vertical-relative:paragraph;z-index:-16387" coordorigin="1255,-96" coordsize="9467,2">
            <v:shape style="position:absolute;left:1255;top:-96;width:9467;height:2" coordorigin="1255,-96" coordsize="9467,0" path="m1255,-96l10722,-96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730934pt;margin-top:48.856789pt;width:473.355196pt;height:.1pt;mso-position-horizontal-relative:page;mso-position-vertical-relative:paragraph;z-index:-16386" coordorigin="1255,977" coordsize="9467,2">
            <v:shape style="position:absolute;left:1255;top:977;width:9467;height:2" coordorigin="1255,977" coordsize="9467,0" path="m1255,977l10722,97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4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Partial</w:t>
      </w:r>
      <w:r>
        <w:rPr>
          <w:rFonts w:ascii="Arial" w:hAnsi="Arial" w:cs="Arial" w:eastAsia="Arial"/>
          <w:sz w:val="52"/>
          <w:szCs w:val="52"/>
          <w:spacing w:val="88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preprocesso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52"/>
          <w:szCs w:val="52"/>
          <w:spacing w:val="113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output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4" w:lineRule="exact"/>
        <w:ind w:left="6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240" w:lineRule="auto"/>
        <w:ind w:left="11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14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53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27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0;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string[80].</w:t>
      </w:r>
      <w:r>
        <w:rPr>
          <w:rFonts w:ascii="Courier New" w:hAnsi="Courier New" w:cs="Courier New" w:eastAsia="Courier New"/>
          <w:sz w:val="33"/>
          <w:szCs w:val="33"/>
          <w:spacing w:val="-12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*ptr;;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printf("Gimme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202" w:right="-20"/>
        <w:jc w:val="left"/>
        <w:tabs>
          <w:tab w:pos="40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14"/>
          <w:w w:val="167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--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(&amp;_iob(:l:}}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)-&gt;_cnt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&gt;=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6"/>
          <w:position w:val="3"/>
        </w:rPr>
        <w:t>0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?</w:t>
      </w:r>
      <w:r>
        <w:rPr>
          <w:rFonts w:ascii="Courier New" w:hAnsi="Courier New" w:cs="Courier New" w:eastAsia="Courier New"/>
          <w:sz w:val="33"/>
          <w:szCs w:val="33"/>
          <w:spacing w:val="-11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3"/>
          <w:w w:val="15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10"/>
          <w:w w:val="8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2"/>
          <w:position w:val="3"/>
        </w:rPr>
        <w:t>(&amp;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iob(:l:))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267" w:right="4853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)-&gt;</w:t>
      </w:r>
      <w:r>
        <w:rPr>
          <w:rFonts w:ascii="Courier New" w:hAnsi="Courier New" w:cs="Courier New" w:eastAsia="Courier New"/>
          <w:sz w:val="33"/>
          <w:szCs w:val="33"/>
          <w:spacing w:val="2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ptr++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4"/>
          <w:w w:val="158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13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9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16"/>
          <w:position w:val="3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154" w:right="-20"/>
        <w:jc w:val="left"/>
        <w:tabs>
          <w:tab w:pos="64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_flushbuf</w:t>
      </w:r>
      <w:r>
        <w:rPr>
          <w:rFonts w:ascii="Courier New" w:hAnsi="Courier New" w:cs="Courier New" w:eastAsia="Courier New"/>
          <w:sz w:val="33"/>
          <w:szCs w:val="33"/>
          <w:spacing w:val="-32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10"/>
          <w:w w:val="15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'\n'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7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-13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14"/>
          <w:w w:val="167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(&amp;_iob(:l:))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-21"/>
          <w:w w:val="16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18"/>
          <w:w w:val="16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6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23"/>
          <w:w w:val="1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scanf("%s",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11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string;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154" w:right="-20"/>
        <w:jc w:val="left"/>
        <w:tabs>
          <w:tab w:pos="3160" w:val="left"/>
        </w:tabs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11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(*</w:t>
      </w:r>
      <w:r>
        <w:rPr>
          <w:rFonts w:ascii="Courier New" w:hAnsi="Courier New" w:cs="Courier New" w:eastAsia="Courier New"/>
          <w:sz w:val="33"/>
          <w:szCs w:val="33"/>
          <w:spacing w:val="4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')</w:t>
      </w:r>
      <w:r>
        <w:rPr>
          <w:rFonts w:ascii="Courier New" w:hAnsi="Courier New" w:cs="Courier New" w:eastAsia="Courier New"/>
          <w:sz w:val="33"/>
          <w:szCs w:val="33"/>
          <w:spacing w:val="14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24"/>
          <w:w w:val="75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3"/>
        </w:rPr>
        <w:t>++</w:t>
      </w:r>
      <w:r>
        <w:rPr>
          <w:rFonts w:ascii="Courier New" w:hAnsi="Courier New" w:cs="Courier New" w:eastAsia="Courier New"/>
          <w:sz w:val="28"/>
          <w:szCs w:val="28"/>
          <w:spacing w:val="54"/>
          <w:w w:val="75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3"/>
        </w:rPr>
        <w:t>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5"/>
          <w:w w:val="76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*ptr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'\0';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++ptr)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0" w:lineRule="exact"/>
        <w:ind w:left="117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1" w:lineRule="exact"/>
        <w:ind w:right="1156"/>
        <w:jc w:val="right"/>
        <w:tabs>
          <w:tab w:pos="1400" w:val="left"/>
          <w:tab w:pos="65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4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  <w:position w:val="-4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9"/>
          <w:position w:val="-4"/>
        </w:rPr>
        <w:t>(</w:t>
      </w:r>
      <w:r>
        <w:rPr>
          <w:rFonts w:ascii="Arial" w:hAnsi="Arial" w:cs="Arial" w:eastAsia="Arial"/>
          <w:sz w:val="28"/>
          <w:szCs w:val="28"/>
          <w:spacing w:val="0"/>
          <w:w w:val="129"/>
          <w:position w:val="-4"/>
        </w:rPr>
        <w:t>1'</w:t>
      </w:r>
      <w:r>
        <w:rPr>
          <w:rFonts w:ascii="Arial" w:hAnsi="Arial" w:cs="Arial" w:eastAsia="Arial"/>
          <w:sz w:val="28"/>
          <w:szCs w:val="28"/>
          <w:spacing w:val="0"/>
          <w:w w:val="129"/>
          <w:position w:val="-4"/>
        </w:rPr>
        <w:t>)</w:t>
      </w:r>
      <w:r>
        <w:rPr>
          <w:rFonts w:ascii="Arial" w:hAnsi="Arial" w:cs="Arial" w:eastAsia="Arial"/>
          <w:sz w:val="28"/>
          <w:szCs w:val="28"/>
          <w:spacing w:val="-99"/>
          <w:w w:val="129"/>
          <w:position w:val="-4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4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4"/>
        </w:rPr>
        <w:t>printf("-&gt;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4"/>
        </w:rPr>
        <w:t>nextc=&lt;%c&gt;.\n",*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3"/>
          <w:position w:val="-4"/>
        </w:rPr>
        <w:t>ptr)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2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7" w:lineRule="exact"/>
        <w:ind w:right="1115"/>
        <w:jc w:val="righ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spacing w:val="0"/>
          <w:w w:val="173"/>
          <w:position w:val="1"/>
        </w:rPr>
        <w:t>'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46" w:lineRule="exact"/>
        <w:ind w:left="2059" w:right="2454" w:firstLine="-158"/>
        <w:jc w:val="left"/>
        <w:tabs>
          <w:tab w:pos="45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29"/>
          <w:w w:val="77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(('A'&lt;=*</w:t>
      </w:r>
      <w:r>
        <w:rPr>
          <w:rFonts w:ascii="Courier New" w:hAnsi="Courier New" w:cs="Courier New" w:eastAsia="Courier New"/>
          <w:sz w:val="33"/>
          <w:szCs w:val="33"/>
          <w:spacing w:val="74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&amp;&amp;</w:t>
      </w:r>
      <w:r>
        <w:rPr>
          <w:rFonts w:ascii="Courier New" w:hAnsi="Courier New" w:cs="Courier New" w:eastAsia="Courier New"/>
          <w:sz w:val="33"/>
          <w:szCs w:val="33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3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57"/>
          <w:w w:val="9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&lt;='I'</w:t>
      </w:r>
      <w:r>
        <w:rPr>
          <w:rFonts w:ascii="Courier New" w:hAnsi="Courier New" w:cs="Courier New" w:eastAsia="Courier New"/>
          <w:sz w:val="33"/>
          <w:szCs w:val="33"/>
          <w:spacing w:val="-152"/>
          <w:w w:val="7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31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1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31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3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('J'&lt;=</w:t>
      </w:r>
      <w:r>
        <w:rPr>
          <w:rFonts w:ascii="Courier New" w:hAnsi="Courier New" w:cs="Courier New" w:eastAsia="Courier New"/>
          <w:sz w:val="33"/>
          <w:szCs w:val="33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1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38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&amp;&amp;</w:t>
      </w:r>
      <w:r>
        <w:rPr>
          <w:rFonts w:ascii="Courier New" w:hAnsi="Courier New" w:cs="Courier New" w:eastAsia="Courier New"/>
          <w:sz w:val="33"/>
          <w:szCs w:val="33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3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52"/>
          <w:w w:val="9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&lt;='R')</w:t>
      </w:r>
      <w:r>
        <w:rPr>
          <w:rFonts w:ascii="Courier New" w:hAnsi="Courier New" w:cs="Courier New" w:eastAsia="Courier New"/>
          <w:sz w:val="33"/>
          <w:szCs w:val="33"/>
          <w:spacing w:val="29"/>
          <w:w w:val="70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27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2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('S'&lt;=</w:t>
      </w:r>
      <w:r>
        <w:rPr>
          <w:rFonts w:ascii="Courier New" w:hAnsi="Courier New" w:cs="Courier New" w:eastAsia="Courier New"/>
          <w:sz w:val="33"/>
          <w:szCs w:val="33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21"/>
          <w:w w:val="8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38"/>
          <w:w w:val="8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&amp;&amp;</w:t>
      </w:r>
      <w:r>
        <w:rPr>
          <w:rFonts w:ascii="Courier New" w:hAnsi="Courier New" w:cs="Courier New" w:eastAsia="Courier New"/>
          <w:sz w:val="33"/>
          <w:szCs w:val="33"/>
          <w:spacing w:val="-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1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ptr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&lt;='Z'))</w:t>
      </w:r>
      <w:r>
        <w:rPr>
          <w:rFonts w:ascii="Courier New" w:hAnsi="Courier New" w:cs="Courier New" w:eastAsia="Courier New"/>
          <w:sz w:val="33"/>
          <w:szCs w:val="33"/>
          <w:spacing w:val="10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65" w:lineRule="exact"/>
        <w:ind w:left="2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++i;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4" w:lineRule="exact"/>
        <w:ind w:left="117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240" w:lineRule="auto"/>
        <w:ind w:left="116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"There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3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uppercase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chars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'%s'\n",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3" w:lineRule="exact"/>
        <w:ind w:right="1252"/>
        <w:jc w:val="righ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6"/>
          <w:position w:val="2"/>
        </w:rPr>
        <w:t>i,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string);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1" w:lineRule="exact"/>
        <w:ind w:left="116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exit(O};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60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61.533779pt;margin-top:100.99826pt;width:443.905176pt;height:.1pt;mso-position-horizontal-relative:page;mso-position-vertical-relative:paragraph;z-index:-16385" coordorigin="1231,2020" coordsize="8878,2">
            <v:shape style="position:absolute;left:1231;top:2020;width:8878;height:2" coordorigin="1231,2020" coordsize="8878,0" path="m1231,2020l10109,2020e" filled="f" stroked="t" strokeweight=".718293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footer="468" w:header="0" w:top="1380" w:bottom="660" w:left="1140" w:right="1280"/>
          <w:footerReference w:type="default" r:id="rId165"/>
          <w:pgSz w:w="12120" w:h="15800"/>
        </w:sectPr>
      </w:pPr>
      <w:rPr/>
    </w:p>
    <w:p>
      <w:pPr>
        <w:spacing w:before="22" w:after="0" w:line="240" w:lineRule="auto"/>
        <w:ind w:left="266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058540pt;margin-top:-4.462587pt;width:469.121836pt;height:.1pt;mso-position-horizontal-relative:page;mso-position-vertical-relative:paragraph;z-index:-16384" coordorigin="1381,-89" coordsize="9382,2">
            <v:shape style="position:absolute;left:1381;top:-89;width:9382;height:2" coordorigin="1381,-89" coordsize="9382,0" path="m1381,-89l10764,-89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8.582275pt;margin-top:49.064335pt;width:469.598102pt;height:.1pt;mso-position-horizontal-relative:page;mso-position-vertical-relative:paragraph;z-index:-16383" coordorigin="1372,981" coordsize="9392,2">
            <v:shape style="position:absolute;left:1372;top:981;width:9392;height:2" coordorigin="1372,981" coordsize="9392,0" path="m1372,981l10764,981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4.534019pt;margin-top:759.413208pt;width:470.074367pt;height:.1pt;mso-position-horizontal-relative:page;mso-position-vertical-relative:page;z-index:-16382" coordorigin="1291,15188" coordsize="9401,2">
            <v:shape style="position:absolute;left:1291;top:15188;width:9401;height:2" coordorigin="1291,15188" coordsize="9401,0" path="m1291,15188l10692,15188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1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60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Progra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52"/>
          <w:szCs w:val="52"/>
          <w:spacing w:val="76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output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p614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7" w:lineRule="exact"/>
        <w:ind w:left="6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Gimme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6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AbCDefgHijk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7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nextc=&lt;A&gt;.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7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nextc=&lt;b&gt;.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7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nextc=&lt;C&gt;.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7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nextc=&lt;D&gt;.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7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nextc=&lt;e&gt;.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9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nextc=&lt;f&gt;.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9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nextc=&lt;g&gt;.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nextc=&lt;H&gt;.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nextc=&lt;I&gt;.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nextc=&lt;j&gt;.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-&gt;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nextc=&lt;k&gt;.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There</w:t>
      </w:r>
      <w:r>
        <w:rPr>
          <w:rFonts w:ascii="Courier New" w:hAnsi="Courier New" w:cs="Courier New" w:eastAsia="Courier New"/>
          <w:sz w:val="32"/>
          <w:szCs w:val="32"/>
          <w:spacing w:val="2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are</w:t>
      </w:r>
      <w:r>
        <w:rPr>
          <w:rFonts w:ascii="Courier New" w:hAnsi="Courier New" w:cs="Courier New" w:eastAsia="Courier New"/>
          <w:sz w:val="32"/>
          <w:szCs w:val="32"/>
          <w:spacing w:val="1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uppercase</w:t>
      </w:r>
      <w:r>
        <w:rPr>
          <w:rFonts w:ascii="Courier New" w:hAnsi="Courier New" w:cs="Courier New" w:eastAsia="Courier New"/>
          <w:sz w:val="32"/>
          <w:szCs w:val="32"/>
          <w:spacing w:val="4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chars</w:t>
      </w:r>
      <w:r>
        <w:rPr>
          <w:rFonts w:ascii="Courier New" w:hAnsi="Courier New" w:cs="Courier New" w:eastAsia="Courier New"/>
          <w:sz w:val="32"/>
          <w:szCs w:val="32"/>
          <w:spacing w:val="3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'AbCDefgHijk'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468" w:header="0" w:top="1480" w:bottom="660" w:left="1140" w:right="1200"/>
          <w:footerReference w:type="default" r:id="rId166"/>
          <w:pgSz w:w="12040" w:h="15800"/>
        </w:sectPr>
      </w:pPr>
      <w:rPr/>
    </w:p>
    <w:p>
      <w:pPr>
        <w:spacing w:before="32" w:after="0" w:line="240" w:lineRule="auto"/>
        <w:ind w:left="284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802856pt;margin-top:-3.894664pt;width:472.573582pt;height:.1pt;mso-position-horizontal-relative:page;mso-position-vertical-relative:paragraph;z-index:-16380" coordorigin="1256,-78" coordsize="9451,2">
            <v:shape style="position:absolute;left:1256;top:-78;width:9451;height:2" coordorigin="1256,-78" coordsize="9451,0" path="m1256,-78l10708,-78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041649pt;margin-top:49.713333pt;width:472.334788pt;height:.1pt;mso-position-horizontal-relative:page;mso-position-vertical-relative:paragraph;z-index:-16379" coordorigin="1261,994" coordsize="9447,2">
            <v:shape style="position:absolute;left:1261;top:994;width:9447;height:2" coordorigin="1261,994" coordsize="9447,0" path="m1261,994l10708,994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2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Pitfalls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300" w:right="1009" w:firstLine="-497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Don't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side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effect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i.e.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36"/>
        </w:rPr>
        <w:t>+</w:t>
      </w:r>
      <w:r>
        <w:rPr>
          <w:rFonts w:ascii="Arial" w:hAnsi="Arial" w:cs="Arial" w:eastAsia="Arial"/>
          <w:sz w:val="35"/>
          <w:szCs w:val="35"/>
          <w:spacing w:val="-43"/>
          <w:w w:val="136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36"/>
        </w:rPr>
        <w:t>+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36"/>
        </w:rPr>
        <w:t>)</w:t>
      </w:r>
      <w:r>
        <w:rPr>
          <w:rFonts w:ascii="Times New Roman" w:hAnsi="Times New Roman" w:cs="Times New Roman" w:eastAsia="Times New Roman"/>
          <w:sz w:val="36"/>
          <w:szCs w:val="36"/>
          <w:spacing w:val="-18"/>
          <w:w w:val="13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unless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sure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</w:t>
      </w:r>
    </w:p>
    <w:p>
      <w:pPr>
        <w:spacing w:before="14" w:after="0" w:line="395" w:lineRule="exact"/>
        <w:ind w:left="130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8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will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1"/>
        </w:rPr>
        <w:t>happen.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footer="526" w:header="0" w:top="1320" w:bottom="720" w:left="1160" w:right="1120"/>
          <w:footerReference w:type="default" r:id="rId167"/>
          <w:pgSz w:w="12040" w:h="15800"/>
        </w:sectPr>
      </w:pPr>
      <w:rPr/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60"/>
        </w:rPr>
        <w:t>•••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40" w:lineRule="auto"/>
        <w:ind w:left="2006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spacing w:val="-9"/>
          <w:w w:val="174"/>
        </w:rPr>
        <w:t>(</w:t>
      </w:r>
      <w:r>
        <w:rPr>
          <w:rFonts w:ascii="Courier New" w:hAnsi="Courier New" w:cs="Courier New" w:eastAsia="Courier New"/>
          <w:sz w:val="30"/>
          <w:szCs w:val="30"/>
          <w:spacing w:val="0"/>
          <w:w w:val="81"/>
        </w:rPr>
        <w:t>'0'</w:t>
      </w:r>
      <w:r>
        <w:rPr>
          <w:rFonts w:ascii="Courier New" w:hAnsi="Courier New" w:cs="Courier New" w:eastAsia="Courier New"/>
          <w:sz w:val="30"/>
          <w:szCs w:val="30"/>
          <w:spacing w:val="-10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&lt;=</w:t>
      </w:r>
      <w:r>
        <w:rPr>
          <w:rFonts w:ascii="Arial" w:hAnsi="Arial" w:cs="Arial" w:eastAsia="Arial"/>
          <w:sz w:val="27"/>
          <w:szCs w:val="27"/>
          <w:spacing w:val="7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(n)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22"/>
          <w:w w:val="100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0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(n)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3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&lt;=</w:t>
      </w:r>
      <w:r>
        <w:rPr>
          <w:rFonts w:ascii="Arial" w:hAnsi="Arial" w:cs="Arial" w:eastAsia="Arial"/>
          <w:sz w:val="27"/>
          <w:szCs w:val="27"/>
          <w:spacing w:val="18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'9'</w:t>
      </w:r>
      <w:r>
        <w:rPr>
          <w:rFonts w:ascii="Courier New" w:hAnsi="Courier New" w:cs="Courier New" w:eastAsia="Courier New"/>
          <w:sz w:val="30"/>
          <w:szCs w:val="30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74"/>
        </w:rPr>
        <w:t>)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exact"/>
        <w:ind w:right="-20"/>
        <w:jc w:val="left"/>
        <w:tabs>
          <w:tab w:pos="29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shape style="position:absolute;margin-left:123.839996pt;margin-top:-32.49733pt;width:133.440002pt;height:15.36pt;mso-position-horizontal-relative:page;mso-position-vertical-relative:paragraph;z-index:-16381" type="#_x0000_t75">
            <v:imagedata r:id="rId168" o:title=""/>
          </v:shape>
        </w:pict>
      </w:r>
      <w:r>
        <w:rPr>
          <w:rFonts w:ascii="Courier New" w:hAnsi="Courier New" w:cs="Courier New" w:eastAsia="Courier New"/>
          <w:sz w:val="32"/>
          <w:szCs w:val="32"/>
          <w:w w:val="76"/>
          <w:position w:val="1"/>
        </w:rPr>
        <w:t>Isdigit</w:t>
      </w:r>
      <w:r>
        <w:rPr>
          <w:rFonts w:ascii="Courier New" w:hAnsi="Courier New" w:cs="Courier New" w:eastAsia="Courier New"/>
          <w:sz w:val="32"/>
          <w:szCs w:val="32"/>
          <w:spacing w:val="-5"/>
          <w:w w:val="76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1"/>
        </w:rPr>
        <w:t>*p++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Watch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1"/>
        </w:rPr>
        <w:t>out!</w:t>
      </w:r>
      <w:r>
        <w:rPr>
          <w:rFonts w:ascii="Courier New" w:hAnsi="Courier New" w:cs="Courier New" w:eastAsia="Courier New"/>
          <w:sz w:val="32"/>
          <w:szCs w:val="32"/>
          <w:spacing w:val="-13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20"/>
          <w:cols w:num="2" w:equalWidth="0">
            <w:col w:w="2286" w:space="308"/>
            <w:col w:w="7166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63.041649pt;margin-top:753.623169pt;width:440.813963pt;height:.1pt;mso-position-horizontal-relative:page;mso-position-vertical-relative:page;z-index:-16378" coordorigin="1261,15072" coordsize="8816,2">
            <v:shape style="position:absolute;left:1261;top:15072;width:8816;height:2" coordorigin="1261,15072" coordsize="8816,0" path="m1261,15072l10077,15072e" filled="f" stroked="t" strokeweight=".716382pt" strokecolor="#000000">
              <v:path arrowok="t"/>
            </v:shape>
          </v:group>
          <w10:wrap type="none"/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6" w:lineRule="auto"/>
        <w:ind w:left="1304" w:right="592" w:firstLine="-497"/>
        <w:jc w:val="left"/>
        <w:tabs>
          <w:tab w:pos="1300" w:val="left"/>
          <w:tab w:pos="38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list.</w:t>
      </w:r>
      <w:r>
        <w:rPr>
          <w:rFonts w:ascii="Arial" w:hAnsi="Arial" w:cs="Arial" w:eastAsia="Arial"/>
          <w:sz w:val="35"/>
          <w:szCs w:val="35"/>
          <w:spacing w:val="-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preprocessor</w:t>
      </w:r>
      <w:r>
        <w:rPr>
          <w:rFonts w:ascii="Arial" w:hAnsi="Arial" w:cs="Arial" w:eastAsia="Arial"/>
          <w:sz w:val="35"/>
          <w:szCs w:val="35"/>
          <w:spacing w:val="-6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think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body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so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lumped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replacemen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</w:t>
      </w:r>
      <w:r>
        <w:rPr>
          <w:rFonts w:ascii="Arial" w:hAnsi="Arial" w:cs="Arial" w:eastAsia="Arial"/>
          <w:sz w:val="35"/>
          <w:szCs w:val="35"/>
          <w:spacing w:val="18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string.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309" w:right="-20"/>
        <w:jc w:val="left"/>
        <w:tabs>
          <w:tab w:pos="61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10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SUM(x,</w:t>
      </w:r>
      <w:r>
        <w:rPr>
          <w:rFonts w:ascii="Courier New" w:hAnsi="Courier New" w:cs="Courier New" w:eastAsia="Courier New"/>
          <w:sz w:val="32"/>
          <w:szCs w:val="32"/>
          <w:spacing w:val="-15"/>
          <w:w w:val="76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y)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3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(x</w:t>
      </w:r>
      <w:r>
        <w:rPr>
          <w:rFonts w:ascii="Courier New" w:hAnsi="Courier New" w:cs="Courier New" w:eastAsia="Courier New"/>
          <w:sz w:val="32"/>
          <w:szCs w:val="32"/>
          <w:spacing w:val="-1"/>
          <w:w w:val="8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(y)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/*Wrong!!!*/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20"/>
        </w:sectPr>
      </w:pPr>
      <w:rPr/>
    </w:p>
    <w:p>
      <w:pPr>
        <w:spacing w:before="50" w:after="0" w:line="240" w:lineRule="auto"/>
        <w:ind w:left="298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462265pt;margin-top:-2.932764pt;width:470.221698pt;height:.1pt;mso-position-horizontal-relative:page;mso-position-vertical-relative:paragraph;z-index:-16377" coordorigin="1429,-59" coordsize="9404,2">
            <v:shape style="position:absolute;left:1429;top:-59;width:9404;height:2" coordorigin="1429,-59" coordsize="9404,0" path="m1429,-59l10834,-59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0.985847pt;margin-top:50.936302pt;width:470.698113pt;height:.1pt;mso-position-horizontal-relative:page;mso-position-vertical-relative:paragraph;z-index:-16376" coordorigin="1420,1019" coordsize="9414,2">
            <v:shape style="position:absolute;left:1420;top:1019;width:9414;height:2" coordorigin="1420,1019" coordsize="9414,0" path="m1420,1019l10834,1019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8.365562pt;margin-top:761.572449pt;width:402.09434pt;height:.1pt;mso-position-horizontal-relative:page;mso-position-vertical-relative:page;z-index:-16375" coordorigin="1367,15231" coordsize="8042,2">
            <v:shape style="position:absolute;left:1367;top:15231;width:8042;height:2" coordorigin="1367,15231" coordsize="8042,0" path="m1367,15231l9409,1523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Macr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12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Pitfalls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1427" w:right="760" w:firstLine="-476"/>
        <w:jc w:val="left"/>
        <w:tabs>
          <w:tab w:pos="1440" w:val="left"/>
          <w:tab w:pos="71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Use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around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around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whole.</w:t>
      </w:r>
      <w:r>
        <w:rPr>
          <w:rFonts w:ascii="Arial" w:hAnsi="Arial" w:cs="Arial" w:eastAsia="Arial"/>
          <w:sz w:val="35"/>
          <w:szCs w:val="35"/>
          <w:spacing w:val="-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ensures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term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grouped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properly.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6" w:after="0" w:line="390" w:lineRule="exact"/>
        <w:ind w:left="1432" w:right="-20"/>
        <w:jc w:val="left"/>
        <w:tabs>
          <w:tab w:pos="2840" w:val="left"/>
          <w:tab w:pos="45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12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SQUARE(x)</w:t>
      </w:r>
      <w:r>
        <w:rPr>
          <w:rFonts w:ascii="Courier New" w:hAnsi="Courier New" w:cs="Courier New" w:eastAsia="Courier New"/>
          <w:sz w:val="33"/>
          <w:szCs w:val="33"/>
          <w:spacing w:val="-10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5"/>
          <w:w w:val="7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</w:rPr>
        <w:t>*</w:t>
      </w:r>
      <w:r>
        <w:rPr>
          <w:rFonts w:ascii="Arial" w:hAnsi="Arial" w:cs="Arial" w:eastAsia="Arial"/>
          <w:sz w:val="33"/>
          <w:szCs w:val="33"/>
          <w:spacing w:val="5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62" w:lineRule="exact"/>
        <w:ind w:left="26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99"/>
          <w:w w:val="65"/>
          <w:position w:val="3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5"/>
          <w:position w:val="3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5"/>
          <w:position w:val="3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13"/>
          <w:w w:val="6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SQUARE(a+b</w:t>
      </w:r>
      <w:r>
        <w:rPr>
          <w:rFonts w:ascii="Courier New" w:hAnsi="Courier New" w:cs="Courier New" w:eastAsia="Courier New"/>
          <w:sz w:val="33"/>
          <w:szCs w:val="33"/>
          <w:spacing w:val="20"/>
          <w:w w:val="73"/>
          <w:position w:val="3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4"/>
          <w:position w:val="3"/>
        </w:rPr>
        <w:t>*</w:t>
      </w:r>
      <w:r>
        <w:rPr>
          <w:rFonts w:ascii="Arial" w:hAnsi="Arial" w:cs="Arial" w:eastAsia="Arial"/>
          <w:sz w:val="34"/>
          <w:szCs w:val="34"/>
          <w:spacing w:val="4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2;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2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expands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547" w:right="-20"/>
        <w:jc w:val="left"/>
        <w:tabs>
          <w:tab w:pos="69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answer</w:t>
      </w:r>
      <w:r>
        <w:rPr>
          <w:rFonts w:ascii="Courier New" w:hAnsi="Courier New" w:cs="Courier New" w:eastAsia="Courier New"/>
          <w:sz w:val="33"/>
          <w:szCs w:val="33"/>
          <w:spacing w:val="53"/>
          <w:w w:val="68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8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8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9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a+b</w:t>
      </w:r>
      <w:r>
        <w:rPr>
          <w:rFonts w:ascii="Courier New" w:hAnsi="Courier New" w:cs="Courier New" w:eastAsia="Courier New"/>
          <w:sz w:val="33"/>
          <w:szCs w:val="33"/>
          <w:spacing w:val="40"/>
          <w:w w:val="6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*</w:t>
      </w:r>
      <w:r>
        <w:rPr>
          <w:rFonts w:ascii="Arial" w:hAnsi="Arial" w:cs="Arial" w:eastAsia="Arial"/>
          <w:sz w:val="34"/>
          <w:szCs w:val="34"/>
          <w:spacing w:val="4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a+b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*</w:t>
      </w:r>
      <w:r>
        <w:rPr>
          <w:rFonts w:ascii="Arial" w:hAnsi="Arial" w:cs="Arial" w:eastAsia="Arial"/>
          <w:sz w:val="34"/>
          <w:szCs w:val="34"/>
          <w:spacing w:val="4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2;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Surprise!</w:t>
      </w:r>
      <w:r>
        <w:rPr>
          <w:rFonts w:ascii="Courier New" w:hAnsi="Courier New" w:cs="Courier New" w:eastAsia="Courier New"/>
          <w:sz w:val="33"/>
          <w:szCs w:val="33"/>
          <w:spacing w:val="-13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1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9" w:lineRule="auto"/>
        <w:ind w:left="1408" w:right="673" w:firstLine="-486"/>
        <w:jc w:val="left"/>
        <w:tabs>
          <w:tab w:pos="1420" w:val="left"/>
          <w:tab w:pos="58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commands.</w:t>
      </w:r>
      <w:r>
        <w:rPr>
          <w:rFonts w:ascii="Arial" w:hAnsi="Arial" w:cs="Arial" w:eastAsia="Arial"/>
          <w:sz w:val="35"/>
          <w:szCs w:val="35"/>
          <w:spacing w:val="-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i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f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17"/>
          <w:w w:val="6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96" w:lineRule="auto"/>
        <w:ind w:left="1408" w:right="470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macro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starts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7"/>
        </w:rPr>
        <w:t>a#.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26" w:header="0" w:top="1480" w:bottom="720" w:left="1160" w:right="1200"/>
          <w:footerReference w:type="default" r:id="rId169"/>
          <w:pgSz w:w="12120" w:h="15800"/>
        </w:sectPr>
      </w:pPr>
      <w:rPr/>
    </w:p>
    <w:p>
      <w:pPr>
        <w:spacing w:before="15" w:after="0" w:line="240" w:lineRule="auto"/>
        <w:ind w:left="2849" w:right="2783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4.646385pt;margin-top:-5.494623pt;width:473.115764pt;height:.1pt;mso-position-horizontal-relative:page;mso-position-vertical-relative:paragraph;z-index:-16374" coordorigin="1293,-110" coordsize="9462,2">
            <v:shape style="position:absolute;left:1293;top:-110;width:9462;height:2" coordorigin="1293,-110" coordsize="9462,0" path="m1293,-110l10755,-11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4.646385pt;margin-top:48.777443pt;width:473.115764pt;height:.1pt;mso-position-horizontal-relative:page;mso-position-vertical-relative:paragraph;z-index:-16373" coordorigin="1293,976" coordsize="9462,2">
            <v:shape style="position:absolute;left:1293;top:976;width:9462;height:2" coordorigin="1293,976" coordsize="9462,0" path="m1293,976l10755,976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1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Inclusion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621" w:right="586" w:firstLine="-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often,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several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files,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7" w:lineRule="exact"/>
        <w:ind w:left="601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i/>
          <w:position w:val="-1"/>
        </w:rPr>
        <w:t>#define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  <w:position w:val="-1"/>
        </w:rPr>
        <w:t>s</w:t>
      </w:r>
      <w:r>
        <w:rPr>
          <w:rFonts w:ascii="Arial" w:hAnsi="Arial" w:cs="Arial" w:eastAsia="Arial"/>
          <w:sz w:val="36"/>
          <w:szCs w:val="36"/>
          <w:spacing w:val="60"/>
          <w:w w:val="100"/>
          <w:i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35"/>
          <w:szCs w:val="35"/>
          <w:spacing w:val="4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separat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8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have</w:t>
      </w:r>
      <w:r>
        <w:rPr>
          <w:rFonts w:ascii="Arial" w:hAnsi="Arial" w:cs="Arial" w:eastAsia="Arial"/>
          <w:sz w:val="35"/>
          <w:szCs w:val="35"/>
          <w:spacing w:val="7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position w:val="-1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65" w:after="0" w:line="240" w:lineRule="auto"/>
        <w:ind w:left="60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copied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  <w:i/>
        </w:rPr>
        <w:t>#include.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611" w:right="973" w:firstLine="-5"/>
        <w:jc w:val="left"/>
        <w:tabs>
          <w:tab w:pos="29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5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25"/>
        </w:rPr>
        <w:t>t</w:t>
      </w:r>
      <w:r>
        <w:rPr>
          <w:rFonts w:ascii="Arial" w:hAnsi="Arial" w:cs="Arial" w:eastAsia="Arial"/>
          <w:sz w:val="35"/>
          <w:szCs w:val="35"/>
          <w:spacing w:val="-11"/>
          <w:w w:val="12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recognizes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#include</w:t>
      </w:r>
      <w:r>
        <w:rPr>
          <w:rFonts w:ascii="Arial" w:hAnsi="Arial" w:cs="Arial" w:eastAsia="Arial"/>
          <w:sz w:val="36"/>
          <w:szCs w:val="36"/>
          <w:spacing w:val="8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staterr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ent,</w:t>
      </w:r>
      <w:r>
        <w:rPr>
          <w:rFonts w:ascii="Arial" w:hAnsi="Arial" w:cs="Arial" w:eastAsia="Arial"/>
          <w:sz w:val="35"/>
          <w:szCs w:val="35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preprocessor</w:t>
      </w:r>
      <w:r>
        <w:rPr>
          <w:rFonts w:ascii="Arial" w:hAnsi="Arial" w:cs="Arial" w:eastAsia="Arial"/>
          <w:sz w:val="35"/>
          <w:szCs w:val="35"/>
          <w:spacing w:val="3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searches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name.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found,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copied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curren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  <w:i/>
        </w:rPr>
        <w:t>#include</w:t>
      </w:r>
      <w:r>
        <w:rPr>
          <w:rFonts w:ascii="Arial" w:hAnsi="Arial" w:cs="Arial" w:eastAsia="Arial"/>
          <w:sz w:val="36"/>
          <w:szCs w:val="36"/>
          <w:spacing w:val="0"/>
          <w:w w:val="104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statement.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18"/>
          <w:pgMar w:footer="557" w:header="0" w:top="1300" w:bottom="740" w:left="1180" w:right="1180"/>
          <w:footerReference w:type="default" r:id="rId170"/>
          <w:pgSz w:w="12120" w:h="15800"/>
        </w:sectPr>
      </w:pPr>
      <w:rPr/>
    </w:p>
    <w:p>
      <w:pPr>
        <w:spacing w:before="19" w:after="0" w:line="240" w:lineRule="auto"/>
        <w:ind w:left="3014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0.703979pt;margin-top:-5.122926pt;width:471.757982pt;height:.1pt;mso-position-horizontal-relative:page;mso-position-vertical-relative:paragraph;z-index:-16372" coordorigin="1414,-102" coordsize="9435,2">
            <v:shape style="position:absolute;left:1414;top:-102;width:9435;height:2" coordorigin="1414,-102" coordsize="9435,0" path="m1414,-102l10849,-10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465118pt;margin-top:48.947334pt;width:472.235712pt;height:.1pt;mso-position-horizontal-relative:page;mso-position-vertical-relative:paragraph;z-index:-16371" coordorigin="1409,979" coordsize="9445,2">
            <v:shape style="position:absolute;left:1409;top:979;width:9445;height:2" coordorigin="1409,979" coordsize="9445,0" path="m1409,979l10854,97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0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Inclusion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712" w:right="1305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included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specifie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two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ways: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17" w:right="7648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13"/>
        </w:rPr>
        <w:t>&lt;fileid&gt;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0" w:after="0" w:line="280" w:lineRule="auto"/>
        <w:ind w:left="1600" w:right="898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Whic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-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look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places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disk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where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system-relate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system-supplie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include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kept.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17" w:right="7855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11"/>
        </w:rPr>
        <w:t>"fileid"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5" w:after="0" w:line="280" w:lineRule="auto"/>
        <w:ind w:left="1591" w:right="723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Whic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-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look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your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own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areas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i.e.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curren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director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and/or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system-relate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places.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683" w:right="1272" w:firstLine="14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Under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VM,</w:t>
      </w:r>
      <w:r>
        <w:rPr>
          <w:rFonts w:ascii="Arial" w:hAnsi="Arial" w:cs="Arial" w:eastAsia="Arial"/>
          <w:sz w:val="36"/>
          <w:szCs w:val="36"/>
          <w:spacing w:val="-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equivalent;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standar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minidisk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search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order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always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used.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both"/>
        <w:spacing w:after="0"/>
        <w:sectPr>
          <w:pgMar w:header="0" w:footer="557" w:top="1380" w:bottom="740" w:left="1180" w:right="1180"/>
          <w:pgSz w:w="12120" w:h="15800"/>
        </w:sectPr>
      </w:pPr>
      <w:rPr/>
    </w:p>
    <w:p>
      <w:pPr>
        <w:spacing w:before="20" w:after="0" w:line="240" w:lineRule="auto"/>
        <w:ind w:left="2211" w:right="-20"/>
        <w:jc w:val="left"/>
        <w:rPr>
          <w:rFonts w:ascii="Arial" w:hAnsi="Arial" w:cs="Arial" w:eastAsia="Arial"/>
          <w:sz w:val="65"/>
          <w:szCs w:val="65"/>
        </w:rPr>
      </w:pPr>
      <w:rPr/>
      <w:r>
        <w:rPr/>
        <w:pict>
          <v:group style="position:absolute;margin-left:63.44923pt;margin-top:-3.25907pt;width:473.355195pt;height:.1pt;mso-position-horizontal-relative:page;mso-position-vertical-relative:paragraph;z-index:-16370" coordorigin="1269,-65" coordsize="9467,2">
            <v:shape style="position:absolute;left:1269;top:-65;width:9467;height:2" coordorigin="1269,-65" coordsize="9467,0" path="m1269,-65l10736,-6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68866pt;margin-top:51.252609pt;width:473.355195pt;height:.1pt;mso-position-horizontal-relative:page;mso-position-vertical-relative:paragraph;z-index:-16369" coordorigin="1274,1025" coordsize="9467,2">
            <v:shape style="position:absolute;left:1274;top:1025;width:9467;height:2" coordorigin="1274,1025" coordsize="9467,0" path="m1274,1025l10741,1025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5"/>
          <w:szCs w:val="65"/>
          <w:spacing w:val="0"/>
          <w:w w:val="100"/>
        </w:rPr>
        <w:t>#include</w:t>
      </w:r>
      <w:r>
        <w:rPr>
          <w:rFonts w:ascii="Arial" w:hAnsi="Arial" w:cs="Arial" w:eastAsia="Arial"/>
          <w:sz w:val="65"/>
          <w:szCs w:val="65"/>
          <w:spacing w:val="144"/>
          <w:w w:val="100"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4"/>
        </w:rPr>
        <w:t>example</w:t>
      </w:r>
      <w:r>
        <w:rPr>
          <w:rFonts w:ascii="Arial" w:hAnsi="Arial" w:cs="Arial" w:eastAsia="Arial"/>
          <w:sz w:val="65"/>
          <w:szCs w:val="65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5" w:lineRule="exact"/>
        <w:ind w:left="60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69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9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copy</w:t>
      </w:r>
      <w:r>
        <w:rPr>
          <w:rFonts w:ascii="Courier New" w:hAnsi="Courier New" w:cs="Courier New" w:eastAsia="Courier New"/>
          <w:sz w:val="33"/>
          <w:szCs w:val="33"/>
          <w:spacing w:val="29"/>
          <w:w w:val="69"/>
          <w:position w:val="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69"/>
          <w:position w:val="2"/>
        </w:rPr>
        <w:t>in</w:t>
      </w:r>
      <w:r>
        <w:rPr>
          <w:rFonts w:ascii="Courier New" w:hAnsi="Courier New" w:cs="Courier New" w:eastAsia="Courier New"/>
          <w:sz w:val="35"/>
          <w:szCs w:val="35"/>
          <w:spacing w:val="-18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our</w:t>
      </w:r>
      <w:r>
        <w:rPr>
          <w:rFonts w:ascii="Courier New" w:hAnsi="Courier New" w:cs="Courier New" w:eastAsia="Courier New"/>
          <w:sz w:val="33"/>
          <w:szCs w:val="33"/>
          <w:spacing w:val="23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constant</w:t>
      </w:r>
      <w:r>
        <w:rPr>
          <w:rFonts w:ascii="Courier New" w:hAnsi="Courier New" w:cs="Courier New" w:eastAsia="Courier New"/>
          <w:sz w:val="33"/>
          <w:szCs w:val="33"/>
          <w:spacing w:val="42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file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"mynums"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7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61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3" w:after="0" w:line="240" w:lineRule="auto"/>
        <w:ind w:left="116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"Hidden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within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mynums.h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file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are:\n");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3" w:after="0" w:line="194" w:lineRule="auto"/>
        <w:ind w:left="1167" w:right="2793"/>
        <w:jc w:val="left"/>
        <w:tabs>
          <w:tab w:pos="3140" w:val="left"/>
          <w:tab w:pos="37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"#defines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6"/>
        </w:rPr>
        <w:t>PI=</w:t>
      </w:r>
      <w:r>
        <w:rPr>
          <w:rFonts w:ascii="Courier New" w:hAnsi="Courier New" w:cs="Courier New" w:eastAsia="Courier New"/>
          <w:sz w:val="33"/>
          <w:szCs w:val="33"/>
          <w:spacing w:val="-66"/>
          <w:w w:val="9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%d,\n",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PI);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printf("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forE</w:t>
      </w:r>
      <w:r>
        <w:rPr>
          <w:rFonts w:ascii="Courier New" w:hAnsi="Courier New" w:cs="Courier New" w:eastAsia="Courier New"/>
          <w:sz w:val="33"/>
          <w:szCs w:val="33"/>
          <w:spacing w:val="11"/>
          <w:w w:val="100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2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%d,\n",</w:t>
      </w:r>
      <w:r>
        <w:rPr>
          <w:rFonts w:ascii="Courier New" w:hAnsi="Courier New" w:cs="Courier New" w:eastAsia="Courier New"/>
          <w:sz w:val="33"/>
          <w:szCs w:val="33"/>
          <w:spacing w:val="109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-131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4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136"/>
          <w:w w:val="7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%d.\n",</w:t>
      </w:r>
      <w:r>
        <w:rPr>
          <w:rFonts w:ascii="Courier New" w:hAnsi="Courier New" w:cs="Courier New" w:eastAsia="Courier New"/>
          <w:sz w:val="33"/>
          <w:szCs w:val="33"/>
          <w:spacing w:val="109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1"/>
        </w:rPr>
        <w:t>C);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9" w:lineRule="exact"/>
        <w:ind w:left="617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</w:rPr>
        <w:t>}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type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mynums.h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67.001190" w:type="dxa"/>
      </w:tblPr>
      <w:tblGrid/>
      <w:tr>
        <w:trPr>
          <w:trHeight w:val="438" w:hRule="exact"/>
        </w:trPr>
        <w:tc>
          <w:tcPr>
            <w:tcW w:w="11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0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  <w:position w:val="2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6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0" w:lineRule="exact"/>
              <w:ind w:left="136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  <w:position w:val="2"/>
              </w:rPr>
              <w:t>PI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0" w:lineRule="exact"/>
              <w:ind w:left="201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  <w:position w:val="2"/>
              </w:rPr>
              <w:t>3.14159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  <w:tr>
        <w:trPr>
          <w:trHeight w:val="345" w:hRule="exact"/>
        </w:trPr>
        <w:tc>
          <w:tcPr>
            <w:tcW w:w="11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5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  <w:position w:val="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6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5" w:lineRule="exact"/>
              <w:ind w:left="136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0"/>
                <w:position w:val="3"/>
              </w:rPr>
              <w:t>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5" w:lineRule="exact"/>
              <w:ind w:left="215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2.151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  <w:tr>
        <w:trPr>
          <w:trHeight w:val="438" w:hRule="exact"/>
        </w:trPr>
        <w:tc>
          <w:tcPr>
            <w:tcW w:w="11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9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6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9" w:lineRule="exact"/>
              <w:ind w:left="136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C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8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9" w:lineRule="exact"/>
              <w:ind w:left="215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2.997925E10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footer="513" w:header="0" w:top="1320" w:bottom="700" w:left="1160" w:right="1180"/>
          <w:footerReference w:type="default" r:id="rId171"/>
          <w:pgSz w:w="12120" w:h="15800"/>
        </w:sectPr>
      </w:pPr>
      <w:rPr/>
    </w:p>
    <w:p>
      <w:pPr>
        <w:spacing w:before="25" w:after="0" w:line="240" w:lineRule="auto"/>
        <w:ind w:left="1369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987389pt;margin-top:-5.052691pt;width:471.519117pt;height:.1pt;mso-position-horizontal-relative:page;mso-position-vertical-relative:paragraph;z-index:-16368" coordorigin="1400,-101" coordsize="9430,2">
            <v:shape style="position:absolute;left:1400;top:-101;width:9430;height:2" coordorigin="1400,-101" coordsize="9430,0" path="m1400,-101l10830,-10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74852pt;margin-top:48.539074pt;width:471.519117pt;height:.1pt;mso-position-horizontal-relative:page;mso-position-vertical-relative:paragraph;z-index:-16367" coordorigin="1395,971" coordsize="9430,2">
            <v:shape style="position:absolute;left:1395;top:971;width:9430;height:2" coordorigin="1395,971" coordsize="9430,0" path="m1395,971l10825,97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6.16555pt;margin-top:758.897644pt;width:471.757982pt;height:.1pt;mso-position-horizontal-relative:page;mso-position-vertical-relative:page;z-index:-16366" coordorigin="1323,15178" coordsize="9435,2">
            <v:shape style="position:absolute;left:1323;top:15178;width:9435;height:2" coordorigin="1323,15178" coordsize="9435,0" path="m1323,15178l10758,15178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Conditional</w:t>
      </w:r>
      <w:r>
        <w:rPr>
          <w:rFonts w:ascii="Arial" w:hAnsi="Arial" w:cs="Arial" w:eastAsia="Arial"/>
          <w:sz w:val="59"/>
          <w:szCs w:val="59"/>
          <w:spacing w:val="10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Compilation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619" w:right="448" w:firstLine="29"/>
        <w:jc w:val="left"/>
        <w:tabs>
          <w:tab w:pos="47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necessary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different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depending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upon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certai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situations.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minimize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changes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made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under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circumstances,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handy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keep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situation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able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selec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bunches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2" w:lineRule="auto"/>
        <w:ind w:left="619" w:right="508" w:firstLine="5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needs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run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different,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like: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19" w:right="-20"/>
        <w:jc w:val="left"/>
        <w:tabs>
          <w:tab w:pos="2180" w:val="left"/>
          <w:tab w:pos="43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20"/>
        </w:rPr>
        <w:t>#define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Isupperc(c)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(('A'</w:t>
      </w:r>
      <w:r>
        <w:rPr>
          <w:rFonts w:ascii="Courier New" w:hAnsi="Courier New" w:cs="Courier New" w:eastAsia="Courier New"/>
          <w:sz w:val="33"/>
          <w:szCs w:val="33"/>
          <w:spacing w:val="-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&lt;=c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0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&lt;=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'Z'))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work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PC,</w:t>
      </w:r>
      <w:r>
        <w:rPr>
          <w:rFonts w:ascii="Arial" w:hAnsi="Arial" w:cs="Arial" w:eastAsia="Arial"/>
          <w:sz w:val="35"/>
          <w:szCs w:val="35"/>
          <w:spacing w:val="-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40" w:lineRule="auto"/>
        <w:ind w:left="62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1"/>
        </w:rPr>
        <w:t>MVS.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auto"/>
        <w:ind w:left="591" w:right="498" w:firstLine="14"/>
        <w:jc w:val="left"/>
        <w:tabs>
          <w:tab w:pos="5200" w:val="left"/>
          <w:tab w:pos="8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</w:t>
      </w:r>
      <w:r>
        <w:rPr>
          <w:rFonts w:ascii="Arial" w:hAnsi="Arial" w:cs="Arial" w:eastAsia="Arial"/>
          <w:sz w:val="35"/>
          <w:szCs w:val="35"/>
          <w:spacing w:val="4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help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out.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o</w:t>
      </w:r>
      <w:r>
        <w:rPr>
          <w:rFonts w:ascii="Arial" w:hAnsi="Arial" w:cs="Arial" w:eastAsia="Arial"/>
          <w:sz w:val="35"/>
          <w:szCs w:val="35"/>
          <w:spacing w:val="8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zero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non-zero.</w:t>
      </w:r>
      <w:r>
        <w:rPr>
          <w:rFonts w:ascii="Arial" w:hAnsi="Arial" w:cs="Arial" w:eastAsia="Arial"/>
          <w:sz w:val="35"/>
          <w:szCs w:val="35"/>
          <w:spacing w:val="-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02" w:lineRule="exact"/>
        <w:ind w:left="61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non-zero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35"/>
          <w:szCs w:val="35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everythin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up</w:t>
      </w:r>
      <w:r>
        <w:rPr>
          <w:rFonts w:ascii="Arial" w:hAnsi="Arial" w:cs="Arial" w:eastAsia="Arial"/>
          <w:sz w:val="35"/>
          <w:szCs w:val="35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nex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#else</w:t>
      </w:r>
      <w:r>
        <w:rPr>
          <w:rFonts w:ascii="Arial" w:hAnsi="Arial" w:cs="Arial" w:eastAsia="Arial"/>
          <w:sz w:val="35"/>
          <w:szCs w:val="35"/>
          <w:spacing w:val="7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  <w:position w:val="-1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81" w:after="0" w:line="285" w:lineRule="auto"/>
        <w:ind w:left="595" w:right="765" w:firstLine="-5"/>
        <w:jc w:val="left"/>
        <w:tabs>
          <w:tab w:pos="47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#endi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compiled.</w:t>
      </w:r>
      <w:r>
        <w:rPr>
          <w:rFonts w:ascii="Arial" w:hAnsi="Arial" w:cs="Arial" w:eastAsia="Arial"/>
          <w:sz w:val="35"/>
          <w:szCs w:val="35"/>
          <w:spacing w:val="-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zero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everythin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nex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#else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#endi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ignored.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77" w:header="0" w:top="1460" w:bottom="860" w:left="1220" w:right="1240"/>
          <w:footerReference w:type="default" r:id="rId172"/>
          <w:pgSz w:w="12120" w:h="15800"/>
        </w:sectPr>
      </w:pPr>
      <w:rPr/>
    </w:p>
    <w:p>
      <w:pPr>
        <w:spacing w:before="13" w:after="0" w:line="240" w:lineRule="auto"/>
        <w:ind w:left="128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6.936317pt;margin-top:-4.893452pt;width:470.936321pt;height:.1pt;mso-position-horizontal-relative:page;mso-position-vertical-relative:paragraph;z-index:-16363" coordorigin="1339,-98" coordsize="9419,2">
            <v:shape style="position:absolute;left:1339;top:-98;width:9419;height:2" coordorigin="1339,-98" coordsize="9419,0" path="m1339,-98l10757,-98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6.936317pt;margin-top:48.497841pt;width:470.936321pt;height:.1pt;mso-position-horizontal-relative:page;mso-position-vertical-relative:paragraph;z-index:-16362" coordorigin="1339,970" coordsize="9419,2">
            <v:shape style="position:absolute;left:1339;top:970;width:9419;height:2" coordorigin="1339,970" coordsize="9419,0" path="m1339,970l10757,97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Conditional</w:t>
      </w:r>
      <w:r>
        <w:rPr>
          <w:rFonts w:ascii="Arial" w:hAnsi="Arial" w:cs="Arial" w:eastAsia="Arial"/>
          <w:sz w:val="60"/>
          <w:szCs w:val="60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Compilation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8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So,</w:t>
      </w:r>
      <w:r>
        <w:rPr>
          <w:rFonts w:ascii="Arial" w:hAnsi="Arial" w:cs="Arial" w:eastAsia="Arial"/>
          <w:sz w:val="35"/>
          <w:szCs w:val="35"/>
          <w:spacing w:val="-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solutio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9" w:right="-20"/>
        <w:jc w:val="left"/>
        <w:tabs>
          <w:tab w:pos="14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#if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('A'==Oxcl)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11" w:lineRule="exact"/>
        <w:ind w:left="599" w:right="-20"/>
        <w:jc w:val="left"/>
        <w:tabs>
          <w:tab w:pos="2140" w:val="left"/>
          <w:tab w:pos="38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12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ONTHEPIG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87" w:lineRule="exact"/>
        <w:ind w:left="599" w:right="-20"/>
        <w:jc w:val="left"/>
        <w:tabs>
          <w:tab w:pos="2140" w:val="left"/>
          <w:tab w:pos="3840" w:val="left"/>
        </w:tabs>
        <w:rPr>
          <w:rFonts w:ascii="Courier New" w:hAnsi="Courier New" w:cs="Courier New" w:eastAsia="Courier New"/>
          <w:sz w:val="43"/>
          <w:szCs w:val="4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63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ONTHEPC</w:t>
      </w:r>
      <w:r>
        <w:rPr>
          <w:rFonts w:ascii="Courier New" w:hAnsi="Courier New" w:cs="Courier New" w:eastAsia="Courier New"/>
          <w:sz w:val="33"/>
          <w:szCs w:val="33"/>
          <w:spacing w:val="-63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43"/>
          <w:szCs w:val="43"/>
          <w:spacing w:val="0"/>
          <w:w w:val="67"/>
          <w:position w:val="3"/>
        </w:rPr>
        <w:t>a</w:t>
      </w:r>
      <w:r>
        <w:rPr>
          <w:rFonts w:ascii="Courier New" w:hAnsi="Courier New" w:cs="Courier New" w:eastAsia="Courier New"/>
          <w:sz w:val="43"/>
          <w:szCs w:val="43"/>
          <w:spacing w:val="0"/>
          <w:w w:val="100"/>
          <w:position w:val="0"/>
        </w:rPr>
      </w:r>
    </w:p>
    <w:p>
      <w:pPr>
        <w:spacing w:before="0" w:after="0" w:line="333" w:lineRule="exact"/>
        <w:ind w:left="599" w:right="-20"/>
        <w:jc w:val="left"/>
        <w:tabs>
          <w:tab w:pos="2140" w:val="left"/>
          <w:tab w:pos="69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Isupper(c</w:t>
      </w:r>
      <w:r>
        <w:rPr>
          <w:rFonts w:ascii="Courier New" w:hAnsi="Courier New" w:cs="Courier New" w:eastAsia="Courier New"/>
          <w:sz w:val="33"/>
          <w:szCs w:val="33"/>
          <w:spacing w:val="-32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(('A'&lt;=c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3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c&lt;='I')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3877" w:right="-20"/>
        <w:jc w:val="left"/>
        <w:tabs>
          <w:tab w:pos="69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('J'&lt;=c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2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3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c&lt;='R')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388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('S'&lt;=c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3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c&lt;='Z'))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NumType w:start="22"/>
          <w:pgMar w:footer="677" w:header="0" w:top="1220" w:bottom="860" w:left="1240" w:right="1100"/>
          <w:footerReference w:type="default" r:id="rId173"/>
          <w:pgSz w:w="12120" w:h="15800"/>
        </w:sectPr>
      </w:pPr>
      <w:rPr/>
    </w:p>
    <w:p>
      <w:pPr>
        <w:spacing w:before="27" w:after="0" w:line="240" w:lineRule="auto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shape style="position:absolute;margin-left:92.160004pt;margin-top:22.213078pt;width:49.919998pt;height:12.48pt;mso-position-horizontal-relative:page;mso-position-vertical-relative:paragraph;z-index:-16365" type="#_x0000_t75">
            <v:imagedata r:id="rId174" o:title=""/>
          </v:shape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ONTHEPIG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40" w:right="1100"/>
          <w:cols w:num="2" w:equalWidth="0">
            <w:col w:w="1602" w:space="540"/>
            <w:col w:w="7638"/>
          </w:cols>
        </w:sectPr>
      </w:pPr>
      <w:rPr/>
    </w:p>
    <w:p>
      <w:pPr>
        <w:spacing w:before="0" w:after="0" w:line="346" w:lineRule="exact"/>
        <w:ind w:left="594" w:right="-20"/>
        <w:jc w:val="left"/>
        <w:tabs>
          <w:tab w:pos="2140" w:val="left"/>
          <w:tab w:pos="38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67.17453pt;margin-top:746.403076pt;width:460.693397pt;height:.1pt;mso-position-horizontal-relative:page;mso-position-vertical-relative:page;z-index:-16361" coordorigin="1343,14928" coordsize="9214,2">
            <v:shape style="position:absolute;left:1343;top:14928;width:9214;height:2" coordorigin="1343,14928" coordsize="9214,0" path="m1343,14928l10557,14928e" filled="f" stroked="t" strokeweight=".71462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ONTHEPC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56"/>
          <w:position w:val="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363" w:lineRule="exact"/>
        <w:ind w:left="599" w:right="-20"/>
        <w:jc w:val="left"/>
        <w:tabs>
          <w:tab w:pos="2140" w:val="left"/>
          <w:tab w:pos="41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Isupper(c)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(('A'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&lt;=c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1"/>
          <w:position w:val="4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4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4"/>
        </w:rPr>
        <w:t>&lt;=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4"/>
        </w:rPr>
        <w:t>'Z'))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shape style="position:absolute;margin-left:91.199997pt;margin-top:37.344810pt;width:41.279999pt;height:31.68pt;mso-position-horizontal-relative:page;mso-position-vertical-relative:paragraph;z-index:-16364" type="#_x0000_t75">
            <v:imagedata r:id="rId175" o:title=""/>
          </v:shape>
        </w:pict>
      </w:r>
      <w:r>
        <w:rPr>
          <w:rFonts w:ascii="Courier New" w:hAnsi="Courier New" w:cs="Courier New" w:eastAsia="Courier New"/>
          <w:sz w:val="33"/>
          <w:szCs w:val="33"/>
          <w:w w:val="71"/>
        </w:rPr>
        <w:t>#en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17"/>
          <w:w w:val="157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ONTHEPC</w:t>
      </w:r>
      <w:r>
        <w:rPr>
          <w:rFonts w:ascii="Courier New" w:hAnsi="Courier New" w:cs="Courier New" w:eastAsia="Courier New"/>
          <w:sz w:val="33"/>
          <w:szCs w:val="33"/>
          <w:spacing w:val="-12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printf("bn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PC"</w:t>
      </w:r>
      <w:r>
        <w:rPr>
          <w:rFonts w:ascii="Courier New" w:hAnsi="Courier New" w:cs="Courier New" w:eastAsia="Courier New"/>
          <w:sz w:val="33"/>
          <w:szCs w:val="33"/>
          <w:spacing w:val="-27"/>
          <w:w w:val="75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15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printf("on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VM"));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#if</w:t>
      </w:r>
      <w:r>
        <w:rPr>
          <w:rFonts w:ascii="Courier New" w:hAnsi="Courier New" w:cs="Courier New" w:eastAsia="Courier New"/>
          <w:sz w:val="33"/>
          <w:szCs w:val="33"/>
          <w:spacing w:val="-22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ONTHEPIG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87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some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vm-specific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stuff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4" w:lineRule="exact"/>
        <w:ind w:left="88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system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"EXEC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QLUNCH"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99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#en</w:t>
      </w:r>
      <w:r>
        <w:rPr>
          <w:rFonts w:ascii="Courier New" w:hAnsi="Courier New" w:cs="Courier New" w:eastAsia="Courier New"/>
          <w:sz w:val="33"/>
          <w:szCs w:val="33"/>
          <w:spacing w:val="32"/>
          <w:w w:val="71"/>
          <w:position w:val="3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  <w:position w:val="3"/>
        </w:rPr>
        <w:t>if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5" w:after="0" w:line="240" w:lineRule="auto"/>
        <w:ind w:left="59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p622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240" w:lineRule="auto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on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240" w:right="1100"/>
        </w:sectPr>
      </w:pPr>
      <w:rPr/>
    </w:p>
    <w:p>
      <w:pPr>
        <w:spacing w:before="61" w:after="0" w:line="240" w:lineRule="auto"/>
        <w:ind w:left="1550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80.800003pt;margin-top:-3.15009pt;width:468.877647pt;height:.1pt;mso-position-horizontal-relative:page;mso-position-vertical-relative:paragraph;z-index:-16360" coordorigin="1616,-63" coordsize="9378,2">
            <v:shape style="position:absolute;left:1616;top:-63;width:9378;height:2" coordorigin="1616,-63" coordsize="9378,0" path="m1616,-63l10994,-63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80.324707pt;margin-top:50.279861pt;width:469.352941pt;height:.1pt;mso-position-horizontal-relative:page;mso-position-vertical-relative:paragraph;z-index:-16359" coordorigin="1606,1006" coordsize="9387,2">
            <v:shape style="position:absolute;left:1606;top:1006;width:9387;height:2" coordorigin="1606,1006" coordsize="9387,0" path="m1606,1006l10994,1006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6.760002pt;margin-top:759.587891pt;width:430.854118pt;height:.1pt;mso-position-horizontal-relative:page;mso-position-vertical-relative:page;z-index:-16358" coordorigin="1535,15192" coordsize="8617,2">
            <v:shape style="position:absolute;left:1535;top:15192;width:8617;height:2" coordorigin="1535,15192" coordsize="8617,0" path="m1535,15192l10152,15192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Conditional</w:t>
      </w:r>
      <w:r>
        <w:rPr>
          <w:rFonts w:ascii="Arial" w:hAnsi="Arial" w:cs="Arial" w:eastAsia="Arial"/>
          <w:sz w:val="59"/>
          <w:szCs w:val="59"/>
          <w:spacing w:val="98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Compilation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95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Othe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52"/>
          <w:szCs w:val="5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1"/>
          <w:b/>
          <w:bCs/>
        </w:rPr>
        <w:t>uses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7" w:lineRule="auto"/>
        <w:ind w:left="1536" w:right="1353" w:firstLine="-485"/>
        <w:jc w:val="left"/>
        <w:tabs>
          <w:tab w:pos="1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#i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</w:t>
      </w:r>
      <w:r>
        <w:rPr>
          <w:rFonts w:ascii="Arial" w:hAnsi="Arial" w:cs="Arial" w:eastAsia="Arial"/>
          <w:sz w:val="35"/>
          <w:szCs w:val="35"/>
          <w:spacing w:val="6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0</w:t>
      </w:r>
      <w:r>
        <w:rPr>
          <w:rFonts w:ascii="Arial" w:hAnsi="Arial" w:cs="Arial" w:eastAsia="Arial"/>
          <w:sz w:val="35"/>
          <w:szCs w:val="35"/>
          <w:spacing w:val="2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quick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out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code.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526" w:right="442" w:firstLine="-485"/>
        <w:jc w:val="left"/>
        <w:tabs>
          <w:tab w:pos="1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#unde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</w:t>
      </w:r>
      <w:r>
        <w:rPr>
          <w:rFonts w:ascii="Arial" w:hAnsi="Arial" w:cs="Arial" w:eastAsia="Arial"/>
          <w:sz w:val="35"/>
          <w:szCs w:val="35"/>
          <w:spacing w:val="7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#defin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change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magic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517" w:right="674" w:firstLine="-485"/>
        <w:jc w:val="left"/>
        <w:tabs>
          <w:tab w:pos="15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#i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</w:t>
      </w:r>
      <w:r>
        <w:rPr>
          <w:rFonts w:ascii="Arial" w:hAnsi="Arial" w:cs="Arial" w:eastAsia="Arial"/>
          <w:sz w:val="35"/>
          <w:szCs w:val="35"/>
          <w:spacing w:val="7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conditionall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include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files,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i.e.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8087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.vs.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non-8087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auto"/>
        <w:ind w:left="1507" w:right="1545" w:firstLine="-480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able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out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1" w:after="0" w:line="240" w:lineRule="auto"/>
        <w:ind w:left="1512" w:right="-20"/>
        <w:jc w:val="left"/>
        <w:tabs>
          <w:tab w:pos="42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13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ONTHEPC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30"/>
          <w:w w:val="129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'A'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Ox41</w:t>
      </w:r>
      <w:r>
        <w:rPr>
          <w:rFonts w:ascii="Courier New" w:hAnsi="Courier New" w:cs="Courier New" w:eastAsia="Courier New"/>
          <w:sz w:val="32"/>
          <w:szCs w:val="32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header="0" w:footer="677" w:top="1480" w:bottom="860" w:left="1240" w:right="1100"/>
          <w:pgSz w:w="12120" w:h="15800"/>
        </w:sectPr>
      </w:pPr>
      <w:rPr/>
    </w:p>
    <w:p>
      <w:pPr>
        <w:spacing w:before="28" w:after="0" w:line="240" w:lineRule="auto"/>
        <w:ind w:left="191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209797pt;margin-top:-4.245606pt;width:472.876334pt;height:.1pt;mso-position-horizontal-relative:page;mso-position-vertical-relative:paragraph;z-index:-16357" coordorigin="1264,-85" coordsize="9458,2">
            <v:shape style="position:absolute;left:1264;top:-85;width:9458;height:2" coordorigin="1264,-85" coordsize="9458,0" path="m1264,-85l10722,-8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48.948208pt;width:472.876333pt;height:.1pt;mso-position-horizontal-relative:page;mso-position-vertical-relative:paragraph;z-index:-16356" coordorigin="1269,979" coordsize="9458,2">
            <v:shape style="position:absolute;left:1269;top:979;width:9458;height:2" coordorigin="1269,979" coordsize="9458,0" path="m1269,979l10727,979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11"/>
        </w:rPr>
        <w:t>Debugging</w:t>
      </w:r>
      <w:r>
        <w:rPr>
          <w:rFonts w:ascii="Arial" w:hAnsi="Arial" w:cs="Arial" w:eastAsia="Arial"/>
          <w:sz w:val="60"/>
          <w:szCs w:val="60"/>
          <w:spacing w:val="11"/>
          <w:w w:val="111"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Code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 </w:t>
      </w:r>
      <w:r>
        <w:rPr>
          <w:rFonts w:ascii="Arial" w:hAnsi="Arial" w:cs="Arial" w:eastAsia="Arial"/>
          <w:sz w:val="60"/>
          <w:szCs w:val="60"/>
          <w:spacing w:val="27"/>
          <w:w w:val="100"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65"/>
        </w:rPr>
        <w:t>#1_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597" w:right="1748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quit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handy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when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debugging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code.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footer="493" w:header="0" w:top="1340" w:bottom="680" w:left="1160" w:right="1280"/>
          <w:footerReference w:type="default" r:id="rId176"/>
          <w:pgSz w:w="12120" w:h="15800"/>
        </w:sectPr>
      </w:pPr>
      <w:rPr/>
    </w:p>
    <w:p>
      <w:pPr>
        <w:spacing w:before="27" w:after="0" w:line="373" w:lineRule="exact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#ifdef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02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#define·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5" w:lineRule="exact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3"/>
        </w:rPr>
        <w:t>#en</w:t>
      </w:r>
      <w:r>
        <w:rPr>
          <w:rFonts w:ascii="Courier New" w:hAnsi="Courier New" w:cs="Courier New" w:eastAsia="Courier New"/>
          <w:sz w:val="33"/>
          <w:szCs w:val="33"/>
          <w:spacing w:val="15"/>
          <w:w w:val="70"/>
          <w:position w:val="3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DEBUG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5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DPRINTF{args)</w:t>
      </w:r>
      <w:r>
        <w:rPr>
          <w:rFonts w:ascii="Courier New" w:hAnsi="Courier New" w:cs="Courier New" w:eastAsia="Courier New"/>
          <w:sz w:val="33"/>
          <w:szCs w:val="33"/>
          <w:spacing w:val="13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args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DPRINTF{args)</w:t>
      </w:r>
      <w:r>
        <w:rPr>
          <w:rFonts w:ascii="Courier New" w:hAnsi="Courier New" w:cs="Courier New" w:eastAsia="Courier New"/>
          <w:sz w:val="33"/>
          <w:szCs w:val="33"/>
          <w:spacing w:val="107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nothing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17" w:lineRule="exact"/>
        <w:ind w:left="34" w:right="-20"/>
        <w:jc w:val="left"/>
        <w:rPr>
          <w:rFonts w:ascii="Arial" w:hAnsi="Arial" w:cs="Arial" w:eastAsia="Arial"/>
          <w:sz w:val="54"/>
          <w:szCs w:val="54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100"/>
          <w:position w:val="-1"/>
        </w:rPr>
        <w:t>...</w:t>
      </w:r>
      <w:r>
        <w:rPr>
          <w:rFonts w:ascii="Arial" w:hAnsi="Arial" w:cs="Arial" w:eastAsia="Arial"/>
          <w:sz w:val="54"/>
          <w:szCs w:val="54"/>
          <w:spacing w:val="0"/>
          <w:w w:val="100"/>
          <w:position w:val="0"/>
        </w:rPr>
      </w:r>
    </w:p>
    <w:p>
      <w:pPr>
        <w:spacing w:before="0" w:after="0" w:line="338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DPRINTF{{"index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now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%#8x\n",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index));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7" w:after="0" w:line="248" w:lineRule="exact"/>
        <w:ind w:left="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58"/>
          <w:position w:val="-1"/>
        </w:rPr>
        <w:t>•••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80"/>
          <w:cols w:num="2" w:equalWidth="0">
            <w:col w:w="1727" w:space="1001"/>
            <w:col w:w="6952"/>
          </w:cols>
        </w:sectPr>
      </w:pPr>
      <w:rPr/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2.491505pt;margin-top:755.016663pt;width:448.933228pt;height:.1pt;mso-position-horizontal-relative:page;mso-position-vertical-relative:page;z-index:-16355" coordorigin="1250,15100" coordsize="8979,2">
            <v:shape style="position:absolute;left:1250;top:15100;width:8979;height:2" coordorigin="1250,15100" coordsize="8979,0" path="m1250,15100l10228,15100e" filled="f" stroked="t" strokeweight=".718293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14" w:after="0" w:line="275" w:lineRule="auto"/>
        <w:ind w:left="578" w:right="538" w:firstLine="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4"/>
        </w:rPr>
        <w:t>DEBUG</w:t>
      </w:r>
      <w:r>
        <w:rPr>
          <w:rFonts w:ascii="Arial" w:hAnsi="Arial" w:cs="Arial" w:eastAsia="Arial"/>
          <w:sz w:val="36"/>
          <w:szCs w:val="36"/>
          <w:spacing w:val="18"/>
          <w:w w:val="9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defined,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above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statement</w:t>
      </w:r>
      <w:r>
        <w:rPr>
          <w:rFonts w:ascii="Arial" w:hAnsi="Arial" w:cs="Arial" w:eastAsia="Arial"/>
          <w:sz w:val="34"/>
          <w:szCs w:val="34"/>
          <w:spacing w:val="2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will</w:t>
      </w:r>
      <w:r>
        <w:rPr>
          <w:rFonts w:ascii="Arial" w:hAnsi="Arial" w:cs="Arial" w:eastAsia="Arial"/>
          <w:sz w:val="34"/>
          <w:szCs w:val="34"/>
          <w:spacing w:val="8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5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changed</w:t>
      </w:r>
      <w:r>
        <w:rPr>
          <w:rFonts w:ascii="Arial" w:hAnsi="Arial" w:cs="Arial" w:eastAsia="Arial"/>
          <w:sz w:val="34"/>
          <w:szCs w:val="34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8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printf("index</w:t>
      </w:r>
      <w:r>
        <w:rPr>
          <w:rFonts w:ascii="Courier New" w:hAnsi="Courier New" w:cs="Courier New" w:eastAsia="Courier New"/>
          <w:sz w:val="33"/>
          <w:szCs w:val="33"/>
          <w:spacing w:val="-2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f10W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%#8x\n",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index);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3" w:lineRule="auto"/>
        <w:ind w:left="593" w:right="623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Whe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9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defined,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above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changed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preprocessor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';'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which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discarded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06" w:lineRule="exact"/>
        <w:ind w:left="583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compiler.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280"/>
        </w:sectPr>
      </w:pPr>
      <w:rPr/>
    </w:p>
    <w:p>
      <w:pPr>
        <w:spacing w:before="24" w:after="0" w:line="240" w:lineRule="auto"/>
        <w:ind w:left="1983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7.339943pt;margin-top:-3.476349pt;width:470.663229pt;height:.1pt;mso-position-horizontal-relative:page;mso-position-vertical-relative:paragraph;z-index:-16354" coordorigin="1347,-70" coordsize="9413,2">
            <v:shape style="position:absolute;left:1347;top:-70;width:9413;height:2" coordorigin="1347,-70" coordsize="9413,0" path="m1347,-70l10760,-7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101151pt;margin-top:50.131649pt;width:470.902023pt;height:.1pt;mso-position-horizontal-relative:page;mso-position-vertical-relative:paragraph;z-index:-16353" coordorigin="1342,1003" coordsize="9418,2">
            <v:shape style="position:absolute;left:1342;top:1003;width:9418;height:2" coordorigin="1342,1003" coordsize="9418,0" path="m1342,1003l10760,100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Debugging</w:t>
      </w:r>
      <w:r>
        <w:rPr>
          <w:rFonts w:ascii="Arial" w:hAnsi="Arial" w:cs="Arial" w:eastAsia="Arial"/>
          <w:sz w:val="63"/>
          <w:szCs w:val="63"/>
          <w:spacing w:val="17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Code</w:t>
      </w:r>
      <w:r>
        <w:rPr>
          <w:rFonts w:ascii="Arial" w:hAnsi="Arial" w:cs="Arial" w:eastAsia="Arial"/>
          <w:sz w:val="63"/>
          <w:szCs w:val="63"/>
          <w:spacing w:val="10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#2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auto"/>
        <w:ind w:left="645" w:right="659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certai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bunch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preprocessor'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18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builti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28"/>
        </w:rPr>
        <w:t>_FILE_</w:t>
      </w:r>
      <w:r>
        <w:rPr>
          <w:rFonts w:ascii="Arial" w:hAnsi="Arial" w:cs="Arial" w:eastAsia="Arial"/>
          <w:sz w:val="29"/>
          <w:szCs w:val="29"/>
          <w:spacing w:val="48"/>
          <w:w w:val="12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26"/>
        </w:rPr>
        <w:t>_LINE_.</w:t>
      </w:r>
      <w:r>
        <w:rPr>
          <w:rFonts w:ascii="Arial" w:hAnsi="Arial" w:cs="Arial" w:eastAsia="Arial"/>
          <w:sz w:val="29"/>
          <w:szCs w:val="29"/>
          <w:spacing w:val="0"/>
          <w:w w:val="12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hold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curren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integer,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respectively.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50" w:right="-20"/>
        <w:jc w:val="left"/>
        <w:tabs>
          <w:tab w:pos="404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defines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stdin,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stdout,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stderr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3" w:lineRule="exact"/>
        <w:ind w:left="64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#ifdef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DEBUG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78" w:lineRule="exact"/>
        <w:ind w:left="645" w:right="-20"/>
        <w:jc w:val="left"/>
        <w:tabs>
          <w:tab w:pos="4020" w:val="left"/>
          <w:tab w:pos="95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DTRACE(var)</w:t>
      </w:r>
      <w:r>
        <w:rPr>
          <w:rFonts w:ascii="Courier New" w:hAnsi="Courier New" w:cs="Courier New" w:eastAsia="Courier New"/>
          <w:sz w:val="32"/>
          <w:szCs w:val="32"/>
          <w:spacing w:val="-121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fprintf(stderr,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"%s:%d</w:t>
      </w:r>
      <w:r>
        <w:rPr>
          <w:rFonts w:ascii="Courier New" w:hAnsi="Courier New" w:cs="Courier New" w:eastAsia="Courier New"/>
          <w:sz w:val="32"/>
          <w:szCs w:val="32"/>
          <w:spacing w:val="130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var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4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>\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4" w:lineRule="exact"/>
        <w:ind w:left="512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91"/>
          <w:position w:val="2"/>
        </w:rPr>
        <w:t>._FILE_,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2"/>
        </w:rPr>
        <w:t>_LINE_,</w:t>
      </w:r>
      <w:r>
        <w:rPr>
          <w:rFonts w:ascii="Courier New" w:hAnsi="Courier New" w:cs="Courier New" w:eastAsia="Courier New"/>
          <w:sz w:val="32"/>
          <w:szCs w:val="32"/>
          <w:spacing w:val="95"/>
          <w:w w:val="88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2"/>
        </w:rPr>
        <w:t>var)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493" w:header="0" w:top="1400" w:bottom="680" w:left="1160" w:right="1040"/>
          <w:footerReference w:type="default" r:id="rId177"/>
          <w:pgSz w:w="12040" w:h="15800"/>
        </w:sectPr>
      </w:pPr>
      <w:rPr/>
    </w:p>
    <w:p>
      <w:pPr>
        <w:spacing w:before="0" w:after="0" w:line="356" w:lineRule="exact"/>
        <w:ind w:left="63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#else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636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DTRACE(var)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9" w:lineRule="exact"/>
        <w:ind w:left="64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  <w:position w:val="2"/>
        </w:rPr>
        <w:t>#en</w:t>
      </w:r>
      <w:r>
        <w:rPr>
          <w:rFonts w:ascii="Courier New" w:hAnsi="Courier New" w:cs="Courier New" w:eastAsia="Courier New"/>
          <w:sz w:val="32"/>
          <w:szCs w:val="32"/>
          <w:spacing w:val="16"/>
          <w:w w:val="73"/>
          <w:position w:val="2"/>
        </w:rPr>
        <w:t>d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do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nothing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040"/>
          <w:cols w:num="2" w:equalWidth="0">
            <w:col w:w="3347" w:space="680"/>
            <w:col w:w="5813"/>
          </w:cols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3.996826pt;margin-top:757.332642pt;width:471.379611pt;height:.1pt;mso-position-horizontal-relative:page;mso-position-vertical-relative:page;z-index:-16352" coordorigin="1280,15147" coordsize="9428,2">
            <v:shape style="position:absolute;left:1280;top:15147;width:9428;height:2" coordorigin="1280,15147" coordsize="9428,0" path="m1280,15147l10708,15147e" filled="f" stroked="t" strokeweight=".716382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15" w:after="0" w:line="288" w:lineRule="auto"/>
        <w:ind w:left="641" w:right="764"/>
        <w:jc w:val="left"/>
        <w:tabs>
          <w:tab w:pos="39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messages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being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stderr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stdout.</w:t>
      </w:r>
      <w:r>
        <w:rPr>
          <w:rFonts w:ascii="Arial" w:hAnsi="Arial" w:cs="Arial" w:eastAsia="Arial"/>
          <w:sz w:val="35"/>
          <w:szCs w:val="35"/>
          <w:spacing w:val="-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capture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86" w:lineRule="auto"/>
        <w:ind w:left="621" w:right="972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messages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redirection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stdout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messages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screen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both"/>
        <w:spacing w:after="0"/>
        <w:sectPr>
          <w:type w:val="continuous"/>
          <w:pgSz w:w="12040" w:h="15800"/>
          <w:pgMar w:top="1060" w:bottom="280" w:left="1160" w:right="104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778070pt;height:766.0875pt;mso-position-horizontal-relative:char;mso-position-vertical-relative:line" type="#_x0000_t75">
            <v:imagedata r:id="rId17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78"/>
          <w:pgSz w:w="12040" w:h="1580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94" w:lineRule="exact"/>
        <w:ind w:left="1904" w:right="1882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70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5"/>
          <w:w w:val="107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2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9" w:right="15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0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75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g</w:t>
      </w:r>
      <w:r>
        <w:rPr>
          <w:rFonts w:ascii="Arial" w:hAnsi="Arial" w:cs="Arial" w:eastAsia="Arial"/>
          <w:sz w:val="62"/>
          <w:szCs w:val="62"/>
          <w:spacing w:val="23"/>
          <w:w w:val="107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47" w:right="3397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32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7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5" w:right="2733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</w:t>
      </w:r>
      <w:r>
        <w:rPr>
          <w:rFonts w:ascii="Arial" w:hAnsi="Arial" w:cs="Arial" w:eastAsia="Arial"/>
          <w:sz w:val="34"/>
          <w:szCs w:val="34"/>
          <w:spacing w:val="-10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2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1988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254" w:right="327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2" w:after="0" w:line="240" w:lineRule="auto"/>
        <w:ind w:left="2689" w:right="273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4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7" w:after="0" w:line="240" w:lineRule="auto"/>
        <w:ind w:left="2379" w:right="2432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95"/>
        </w:rPr>
        <w:t>{CENET</w:t>
      </w:r>
      <w:r>
        <w:rPr>
          <w:rFonts w:ascii="Arial" w:hAnsi="Arial" w:cs="Arial" w:eastAsia="Arial"/>
          <w:sz w:val="34"/>
          <w:szCs w:val="34"/>
          <w:spacing w:val="25"/>
          <w:w w:val="95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918" w:right="4061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29364pt;margin-top:-1.825461pt;width:46.503452pt;height:27.534082pt;mso-position-horizontal-relative:page;mso-position-vertical-relative:paragraph;z-index:-16351" type="#_x0000_t202" filled="f" stroked="f">
            <v:textbox inset="0,0,0,0">
              <w:txbxContent>
                <w:p>
                  <w:pPr>
                    <w:spacing w:before="0" w:after="0" w:line="551" w:lineRule="exact"/>
                    <w:ind w:right="-123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7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58"/>
                      <w:w w:val="142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3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88"/>
                      <w:w w:val="142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5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4"/>
          <w:w w:val="175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72"/>
          <w:position w:val="10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78"/>
          <w:w w:val="100"/>
          <w:position w:val="10"/>
        </w:rPr>
        <w:t> </w:t>
      </w:r>
      <w:r>
        <w:rPr>
          <w:rFonts w:ascii="Arial" w:hAnsi="Arial" w:cs="Arial" w:eastAsia="Arial"/>
          <w:sz w:val="36"/>
          <w:szCs w:val="36"/>
          <w:spacing w:val="9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11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-77"/>
          <w:w w:val="174"/>
          <w:position w:val="0"/>
        </w:rPr>
        <w:t>·</w:t>
      </w:r>
      <w:r>
        <w:rPr>
          <w:rFonts w:ascii="Times New Roman" w:hAnsi="Times New Roman" w:cs="Times New Roman" w:eastAsia="Times New Roman"/>
          <w:sz w:val="50"/>
          <w:szCs w:val="50"/>
          <w:spacing w:val="-20"/>
          <w:w w:val="86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5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8" w:lineRule="exact"/>
        <w:ind w:left="2046" w:right="2127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2" w:after="0" w:line="293" w:lineRule="auto"/>
        <w:ind w:left="3136" w:right="2842" w:firstLine="-368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Vorldow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l</w:t>
      </w:r>
      <w:r>
        <w:rPr>
          <w:rFonts w:ascii="Arial" w:hAnsi="Arial" w:cs="Arial" w:eastAsia="Arial"/>
          <w:sz w:val="34"/>
          <w:szCs w:val="34"/>
          <w:spacing w:val="-40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5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60" w:right="1340"/>
          <w:footerReference w:type="default" r:id="rId180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18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81"/>
          <w:pgSz w:w="12120" w:h="15800"/>
        </w:sectPr>
      </w:pPr>
      <w:rPr/>
    </w:p>
    <w:p>
      <w:pPr>
        <w:spacing w:before="22" w:after="0" w:line="240" w:lineRule="auto"/>
        <w:ind w:left="3770" w:right="3615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4.08255pt;margin-top:-4.801767pt;width:470.459906pt;height:.1pt;mso-position-horizontal-relative:page;mso-position-vertical-relative:paragraph;z-index:-16350" coordorigin="1482,-96" coordsize="9409,2">
            <v:shape style="position:absolute;left:1482;top:-96;width:9409;height:2" coordorigin="1482,-96" coordsize="9409,0" path="m1482,-96l10891,-96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Outline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4.08255pt;margin-top:-8.879075pt;width:470.459906pt;height:.1pt;mso-position-horizontal-relative:page;mso-position-vertical-relative:paragraph;z-index:-16349" coordorigin="1482,-178" coordsize="9409,2">
            <v:shape style="position:absolute;left:1482;top:-178;width:9409;height:2" coordorigin="1482,-178" coordsize="9409,0" path="m1482,-178l10891,-17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</w:rPr>
        <w:t>*</w:t>
      </w:r>
      <w:r>
        <w:rPr>
          <w:rFonts w:ascii="Arial" w:hAnsi="Arial" w:cs="Arial" w:eastAsia="Arial"/>
          <w:sz w:val="59"/>
          <w:szCs w:val="59"/>
          <w:spacing w:val="0"/>
          <w:w w:val="100"/>
        </w:rPr>
        <w:tab/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classes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scope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9" w:after="0" w:line="240" w:lineRule="auto"/>
        <w:ind w:left="800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day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discussion/chalk-talk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" w:right="41"/>
        <w:jc w:val="center"/>
        <w:tabs>
          <w:tab w:pos="4680" w:val="left"/>
          <w:tab w:pos="852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0.747643pt;margin-top:1.599038pt;width:471.174528pt;height:.1pt;mso-position-horizontal-relative:page;mso-position-vertical-relative:paragraph;z-index:-16348" coordorigin="1415,32" coordsize="9423,2">
            <v:shape style="position:absolute;left:1415;top:32;width:9423;height:2" coordorigin="1415,32" coordsize="9423,0" path="m1415,32l10838,3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#7</w:t>
      </w:r>
      <w:r>
        <w:rPr>
          <w:rFonts w:ascii="Arial" w:hAnsi="Arial" w:cs="Arial" w:eastAsia="Arial"/>
          <w:sz w:val="27"/>
          <w:szCs w:val="27"/>
          <w:spacing w:val="-4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11"/>
        </w:rPr>
        <w:t>1</w:t>
      </w:r>
      <w:r>
        <w:rPr>
          <w:rFonts w:ascii="Arial" w:hAnsi="Arial" w:cs="Arial" w:eastAsia="Arial"/>
          <w:sz w:val="27"/>
          <w:szCs w:val="27"/>
          <w:spacing w:val="-49"/>
          <w:w w:val="11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2"/>
        </w:rPr>
        <w:t>Outline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60" w:bottom="0" w:left="1320" w:right="1160"/>
          <w:footerReference w:type="default" r:id="rId183"/>
          <w:pgSz w:w="12120" w:h="15800"/>
        </w:sectPr>
      </w:pPr>
      <w:rPr/>
    </w:p>
    <w:p>
      <w:pPr>
        <w:spacing w:before="20" w:after="0" w:line="240" w:lineRule="auto"/>
        <w:ind w:left="88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1.773212pt;margin-top:-4.655847pt;width:472.876334pt;height:.1pt;mso-position-horizontal-relative:page;mso-position-vertical-relative:paragraph;z-index:-16347" coordorigin="1235,-93" coordsize="9458,2">
            <v:shape style="position:absolute;left:1235;top:-93;width:9458;height:2" coordorigin="1235,-93" coordsize="9458,0" path="m1235,-93l10693,-9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773212pt;margin-top:49.136993pt;width:472.876334pt;height:.1pt;mso-position-horizontal-relative:page;mso-position-vertical-relative:paragraph;z-index:-16346" coordorigin="1235,983" coordsize="9458,2">
            <v:shape style="position:absolute;left:1235;top:983;width:9458;height:2" coordorigin="1235,983" coordsize="9458,0" path="m1235,983l10693,98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Local</w:t>
      </w:r>
      <w:r>
        <w:rPr>
          <w:rFonts w:ascii="Arial" w:hAnsi="Arial" w:cs="Arial" w:eastAsia="Arial"/>
          <w:sz w:val="61"/>
          <w:szCs w:val="61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.vs.</w:t>
      </w:r>
      <w:r>
        <w:rPr>
          <w:rFonts w:ascii="Arial" w:hAnsi="Arial" w:cs="Arial" w:eastAsia="Arial"/>
          <w:sz w:val="61"/>
          <w:szCs w:val="61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Global</w:t>
      </w:r>
      <w:r>
        <w:rPr>
          <w:rFonts w:ascii="Arial" w:hAnsi="Arial" w:cs="Arial" w:eastAsia="Arial"/>
          <w:sz w:val="61"/>
          <w:szCs w:val="61"/>
          <w:spacing w:val="6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Variables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604" w:right="848" w:firstLine="-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·local.</w:t>
      </w:r>
      <w:r>
        <w:rPr>
          <w:rFonts w:ascii="Arial" w:hAnsi="Arial" w:cs="Arial" w:eastAsia="Arial"/>
          <w:sz w:val="35"/>
          <w:szCs w:val="35"/>
          <w:spacing w:val="-28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global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scope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depending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upon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declared.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17" w:right="522" w:firstLine="-498"/>
        <w:jc w:val="left"/>
        <w:tabs>
          <w:tab w:pos="1320" w:val="left"/>
          <w:tab w:pos="3860" w:val="left"/>
          <w:tab w:pos="5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a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function,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8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28"/>
        </w:rPr>
        <w:t>t</w:t>
      </w:r>
      <w:r>
        <w:rPr>
          <w:rFonts w:ascii="Arial" w:hAnsi="Arial" w:cs="Arial" w:eastAsia="Arial"/>
          <w:sz w:val="35"/>
          <w:szCs w:val="35"/>
          <w:spacing w:val="-14"/>
          <w:w w:val="12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directly.</w:t>
      </w:r>
      <w:r>
        <w:rPr>
          <w:rFonts w:ascii="Arial" w:hAnsi="Arial" w:cs="Arial" w:eastAsia="Arial"/>
          <w:sz w:val="35"/>
          <w:szCs w:val="35"/>
          <w:spacing w:val="-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local.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293" w:right="375" w:firstLine="-474"/>
        <w:jc w:val="left"/>
        <w:tabs>
          <w:tab w:pos="1320" w:val="left"/>
          <w:tab w:pos="5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outsid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a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global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85" w:lineRule="auto"/>
        <w:ind w:left="1298" w:right="743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without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anything.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2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zimmers;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5" w:lineRule="exact"/>
        <w:ind w:left="132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6" w:after="0" w:line="240" w:lineRule="auto"/>
        <w:ind w:left="18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"How</w:t>
      </w:r>
      <w:r>
        <w:rPr>
          <w:rFonts w:ascii="Courier New" w:hAnsi="Courier New" w:cs="Courier New" w:eastAsia="Courier New"/>
          <w:sz w:val="33"/>
          <w:szCs w:val="33"/>
          <w:spacing w:val="1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many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rooms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2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need?\n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8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21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"%d",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&amp;zimmers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8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0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"Ok,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that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comes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%fDM\n",</w:t>
      </w:r>
      <w:r>
        <w:rPr>
          <w:rFonts w:ascii="Courier New" w:hAnsi="Courier New" w:cs="Courier New" w:eastAsia="Courier New"/>
          <w:sz w:val="33"/>
          <w:szCs w:val="33"/>
          <w:spacing w:val="-1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RoomCheck(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8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32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77.408142" w:type="dxa"/>
      </w:tblPr>
      <w:tblGrid/>
      <w:tr>
        <w:trPr>
          <w:trHeight w:val="440" w:hRule="exact"/>
        </w:trPr>
        <w:tc>
          <w:tcPr>
            <w:tcW w:w="12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2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2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7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2" w:lineRule="exact"/>
              <w:ind w:left="212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2"/>
                <w:position w:val="2"/>
              </w:rPr>
              <w:t>ROOMRATE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72" w:lineRule="exact"/>
              <w:ind w:left="349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2"/>
              </w:rPr>
              <w:t>43.00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  <w:tr>
        <w:trPr>
          <w:trHeight w:val="355" w:hRule="exact"/>
        </w:trPr>
        <w:tc>
          <w:tcPr>
            <w:tcW w:w="12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2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#define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7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2" w:lineRule="exact"/>
              <w:ind w:left="203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3"/>
              </w:rPr>
              <w:t>TAXRATE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2" w:lineRule="exact"/>
              <w:ind w:left="507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5"/>
                <w:position w:val="3"/>
              </w:rPr>
              <w:t>1.14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342" w:lineRule="exact"/>
        <w:ind w:left="13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float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RoomCheck(</w:t>
      </w:r>
      <w:r>
        <w:rPr>
          <w:rFonts w:ascii="Courier New" w:hAnsi="Courier New" w:cs="Courier New" w:eastAsia="Courier New"/>
          <w:sz w:val="33"/>
          <w:szCs w:val="33"/>
          <w:spacing w:val="-76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39"/>
          <w:position w:val="3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132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07" w:lineRule="exact"/>
        <w:ind w:left="18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zimmers</w:t>
      </w:r>
      <w:r>
        <w:rPr>
          <w:rFonts w:ascii="Courier New" w:hAnsi="Courier New" w:cs="Courier New" w:eastAsia="Courier New"/>
          <w:sz w:val="33"/>
          <w:szCs w:val="33"/>
          <w:spacing w:val="96"/>
          <w:w w:val="73"/>
          <w:position w:val="2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8"/>
          <w:szCs w:val="38"/>
          <w:spacing w:val="3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ROOMRATE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  <w:position w:val="2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2"/>
        </w:rPr>
        <w:t>*</w:t>
      </w:r>
      <w:r>
        <w:rPr>
          <w:rFonts w:ascii="Arial" w:hAnsi="Arial" w:cs="Arial" w:eastAsia="Arial"/>
          <w:sz w:val="38"/>
          <w:szCs w:val="38"/>
          <w:spacing w:val="2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TAXRATE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5" w:lineRule="exact"/>
        <w:ind w:left="132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111" w:right="-20"/>
        <w:jc w:val="left"/>
        <w:tabs>
          <w:tab w:pos="4780" w:val="left"/>
          <w:tab w:pos="59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815487pt;margin-top:2.833705pt;width:467.129988pt;height:.1pt;mso-position-horizontal-relative:page;mso-position-vertical-relative:paragraph;z-index:-16345" coordorigin="1216,57" coordsize="9343,2">
            <v:shape style="position:absolute;left:1216;top:57;width:9343;height:2" coordorigin="1216,57" coordsize="9343,0" path="m1216,57l10559,5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#7</w:t>
      </w:r>
      <w:r>
        <w:rPr>
          <w:rFonts w:ascii="Arial" w:hAnsi="Arial" w:cs="Arial" w:eastAsia="Arial"/>
          <w:sz w:val="28"/>
          <w:szCs w:val="28"/>
          <w:spacing w:val="-5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-6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Local</w:t>
      </w:r>
      <w:r>
        <w:rPr>
          <w:rFonts w:ascii="Arial" w:hAnsi="Arial" w:cs="Arial" w:eastAsia="Arial"/>
          <w:sz w:val="28"/>
          <w:szCs w:val="28"/>
          <w:spacing w:val="4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-11"/>
          <w:w w:val="170"/>
          <w:position w:val="1"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4"/>
          <w:position w:val="1"/>
        </w:rPr>
        <w:t>vs</w:t>
      </w:r>
      <w:r>
        <w:rPr>
          <w:rFonts w:ascii="Arial" w:hAnsi="Arial" w:cs="Arial" w:eastAsia="Arial"/>
          <w:sz w:val="28"/>
          <w:szCs w:val="28"/>
          <w:spacing w:val="0"/>
          <w:w w:val="103"/>
          <w:position w:val="1"/>
        </w:rPr>
        <w:t>.</w:t>
      </w:r>
      <w:r>
        <w:rPr>
          <w:rFonts w:ascii="Arial" w:hAnsi="Arial" w:cs="Arial" w:eastAsia="Arial"/>
          <w:sz w:val="28"/>
          <w:szCs w:val="28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Globa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8"/>
          <w:szCs w:val="28"/>
          <w:spacing w:val="51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position w:val="1"/>
        </w:rPr>
        <w:t>Variables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20" w:bottom="280" w:left="1120" w:right="1380"/>
          <w:footerReference w:type="default" r:id="rId184"/>
          <w:pgSz w:w="12120" w:h="15800"/>
        </w:sectPr>
      </w:pPr>
      <w:rPr/>
    </w:p>
    <w:p>
      <w:pPr>
        <w:spacing w:before="12" w:after="0" w:line="240" w:lineRule="auto"/>
        <w:ind w:left="2750" w:right="2578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5.035378pt;margin-top:-4.713359pt;width:470.221698pt;height:.1pt;mso-position-horizontal-relative:page;mso-position-vertical-relative:paragraph;z-index:-16344" coordorigin="1501,-94" coordsize="9404,2">
            <v:shape style="position:absolute;left:1501;top:-94;width:9404;height:2" coordorigin="1501,-94" coordsize="9404,0" path="m1501,-94l10905,-9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4.55896pt;margin-top:48.916821pt;width:470.459906pt;height:.1pt;mso-position-horizontal-relative:page;mso-position-vertical-relative:paragraph;z-index:-16343" coordorigin="1491,978" coordsize="9409,2">
            <v:shape style="position:absolute;left:1491;top:978;width:9409;height:2" coordorigin="1491,978" coordsize="9409,0" path="m1491,978l10900,97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Storag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Class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633" w:right="712" w:firstLine="19"/>
        <w:jc w:val="left"/>
        <w:tabs>
          <w:tab w:pos="41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certai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class.</w:t>
      </w:r>
      <w:r>
        <w:rPr>
          <w:rFonts w:ascii="Arial" w:hAnsi="Arial" w:cs="Arial" w:eastAsia="Arial"/>
          <w:sz w:val="35"/>
          <w:szCs w:val="35"/>
          <w:spacing w:val="-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defined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keyword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if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2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determine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things: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319" w:right="772" w:firstLine="-486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which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29" w:right="1666" w:firstLine="-50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determine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will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remain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memory.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2" w:lineRule="auto"/>
        <w:ind w:left="609" w:right="1666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keywords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describe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storage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classes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auto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extern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7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static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4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register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" w:right="42"/>
        <w:jc w:val="center"/>
        <w:tabs>
          <w:tab w:pos="4680" w:val="left"/>
          <w:tab w:pos="76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71.224060pt;margin-top:1.912918pt;width:413.290094pt;height:.1pt;mso-position-horizontal-relative:page;mso-position-vertical-relative:paragraph;z-index:-16342" coordorigin="1424,38" coordsize="8266,2">
            <v:shape style="position:absolute;left:1424;top:38;width:8266;height:2" coordorigin="1424,38" coordsize="8266,0" path="m1424,38l9690,3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3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#7</w:t>
      </w:r>
      <w:r>
        <w:rPr>
          <w:rFonts w:ascii="Arial" w:hAnsi="Arial" w:cs="Arial" w:eastAsia="Arial"/>
          <w:sz w:val="27"/>
          <w:szCs w:val="27"/>
          <w:spacing w:val="-48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position w:val="-2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-45"/>
          <w:w w:val="109"/>
          <w:position w:val="-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2"/>
        </w:rPr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Storag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e</w:t>
      </w:r>
      <w:r>
        <w:rPr>
          <w:rFonts w:ascii="Arial" w:hAnsi="Arial" w:cs="Arial" w:eastAsia="Arial"/>
          <w:sz w:val="27"/>
          <w:szCs w:val="27"/>
          <w:spacing w:val="30"/>
          <w:w w:val="109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320" w:right="1160"/>
          <w:footerReference w:type="default" r:id="rId185"/>
          <w:pgSz w:w="12120" w:h="15800"/>
        </w:sectPr>
      </w:pPr>
      <w:rPr/>
    </w:p>
    <w:p>
      <w:pPr>
        <w:spacing w:before="17" w:after="0" w:line="240" w:lineRule="auto"/>
        <w:ind w:left="1850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639999pt;margin-top:-4.039866pt;width:474pt;height:.1pt;mso-position-horizontal-relative:page;mso-position-vertical-relative:paragraph;z-index:-16341" coordorigin="1253,-81" coordsize="9480,2">
            <v:shape style="position:absolute;left:1253;top:-81;width:9480;height:2" coordorigin="1253,-81" coordsize="9480,0" path="m1253,-81l10733,-81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639999pt;margin-top:49.954666pt;width:474.48pt;height:.1pt;mso-position-horizontal-relative:page;mso-position-vertical-relative:paragraph;z-index:-16340" coordorigin="1253,999" coordsize="9490,2">
            <v:shape style="position:absolute;left:1253;top:999;width:9490;height:2" coordorigin="1253,999" coordsize="9490,0" path="m1253,999l10742,999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Automati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Variables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auto"/>
        <w:ind w:left="1298" w:right="640" w:firstLine="-49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default,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automatic.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0" w:lineRule="auto"/>
        <w:ind w:left="1283" w:right="891" w:firstLine="-485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298" w:right="806" w:firstLine="-494"/>
        <w:jc w:val="left"/>
        <w:tabs>
          <w:tab w:pos="1280" w:val="left"/>
          <w:tab w:pos="26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comes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existence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called.</w:t>
      </w:r>
      <w:r>
        <w:rPr>
          <w:rFonts w:ascii="Arial" w:hAnsi="Arial" w:cs="Arial" w:eastAsia="Arial"/>
          <w:sz w:val="35"/>
          <w:szCs w:val="35"/>
          <w:spacing w:val="-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caller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disappear.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288" w:right="787" w:firstLine="-485"/>
        <w:jc w:val="left"/>
        <w:tabs>
          <w:tab w:pos="1280" w:val="left"/>
          <w:tab w:pos="3000" w:val="left"/>
          <w:tab w:pos="42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initializers.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called.</w:t>
      </w:r>
      <w:r>
        <w:rPr>
          <w:rFonts w:ascii="Arial" w:hAnsi="Arial" w:cs="Arial" w:eastAsia="Arial"/>
          <w:sz w:val="35"/>
          <w:szCs w:val="35"/>
          <w:spacing w:val="-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undefined.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1" w:lineRule="auto"/>
        <w:ind w:left="1307" w:right="941" w:firstLine="-49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initializers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explicitly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1298" w:right="845" w:firstLine="-485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2.639999pt;margin-top:149.241348pt;width:352.8pt;height:.1pt;mso-position-horizontal-relative:page;mso-position-vertical-relative:paragraph;z-index:-16339" coordorigin="1253,2985" coordsize="7056,2">
            <v:shape style="position:absolute;left:1253;top:2985;width:7056;height:2" coordorigin="1253,2985" coordsize="7056,0" path="m1253,2985l8309,2985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limited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block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7"/>
        </w:rPr>
        <w:t>{</w:t>
      </w:r>
      <w:r>
        <w:rPr>
          <w:rFonts w:ascii="Arial" w:hAnsi="Arial" w:cs="Arial" w:eastAsia="Arial"/>
          <w:sz w:val="35"/>
          <w:szCs w:val="35"/>
          <w:spacing w:val="-31"/>
          <w:w w:val="14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47"/>
        </w:rPr>
        <w:t>}</w:t>
      </w:r>
      <w:r>
        <w:rPr>
          <w:rFonts w:ascii="Arial" w:hAnsi="Arial" w:cs="Arial" w:eastAsia="Arial"/>
          <w:sz w:val="35"/>
          <w:szCs w:val="35"/>
          <w:spacing w:val="-28"/>
          <w:w w:val="14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pair)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it.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could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compound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statement.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90" w:header="0" w:top="1220" w:bottom="780" w:left="1160" w:right="1160"/>
          <w:footerReference w:type="default" r:id="rId186"/>
          <w:pgSz w:w="12120" w:h="15800"/>
        </w:sectPr>
      </w:pPr>
      <w:rPr/>
    </w:p>
    <w:p>
      <w:pPr>
        <w:spacing w:before="30" w:after="0" w:line="665" w:lineRule="exact"/>
        <w:ind w:left="3558" w:right="3231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2.853767pt;margin-top:-4.922349pt;width:471.519117pt;height:.1pt;mso-position-horizontal-relative:page;mso-position-vertical-relative:paragraph;z-index:-16338" coordorigin="1457,-98" coordsize="9430,2">
            <v:shape style="position:absolute;left:1457;top:-98;width:9430;height:2" coordorigin="1457,-98" coordsize="9430,0" path="m1457,-98l10887,-9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2.614899pt;margin-top:48.78904pt;width:471.996847pt;height:.1pt;mso-position-horizontal-relative:page;mso-position-vertical-relative:paragraph;z-index:-16337" coordorigin="1452,976" coordsize="9440,2">
            <v:shape style="position:absolute;left:1452;top:976;width:9440;height:2" coordorigin="1452,976" coordsize="9440,0" path="m1452,976l10892,976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  <w:position w:val="-2"/>
        </w:rPr>
        <w:t>Examples</w:t>
      </w:r>
      <w:r>
        <w:rPr>
          <w:rFonts w:ascii="Arial" w:hAnsi="Arial" w:cs="Arial" w:eastAsia="Arial"/>
          <w:sz w:val="59"/>
          <w:szCs w:val="59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590" w:header="0" w:top="1440" w:bottom="780" w:left="1160" w:right="1160"/>
          <w:footerReference w:type="default" r:id="rId187"/>
          <w:pgSz w:w="12120" w:h="15800"/>
        </w:sectPr>
      </w:pPr>
      <w:rPr/>
    </w:p>
    <w:p>
      <w:pPr>
        <w:spacing w:before="22" w:after="0" w:line="350" w:lineRule="exact"/>
        <w:ind w:left="760" w:right="-76" w:firstLine="14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17" w:lineRule="exact"/>
        <w:ind w:left="738" w:right="763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  <w:position w:val="-1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PI</w:t>
      </w:r>
      <w:r>
        <w:rPr>
          <w:rFonts w:ascii="Courier New" w:hAnsi="Courier New" w:cs="Courier New" w:eastAsia="Courier New"/>
          <w:sz w:val="33"/>
          <w:szCs w:val="33"/>
          <w:spacing w:val="34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3.14159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160"/>
          <w:cols w:num="2" w:equalWidth="0">
            <w:col w:w="1773" w:space="511"/>
            <w:col w:w="7516"/>
          </w:cols>
        </w:sectPr>
      </w:pPr>
      <w:rPr/>
    </w:p>
    <w:p>
      <w:pPr>
        <w:spacing w:before="22" w:after="0" w:line="240" w:lineRule="auto"/>
        <w:ind w:left="12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auto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radius=1a;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2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circumf;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calc(a);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2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("calc</w:t>
      </w:r>
      <w:r>
        <w:rPr>
          <w:rFonts w:ascii="Courier New" w:hAnsi="Courier New" w:cs="Courier New" w:eastAsia="Courier New"/>
          <w:sz w:val="33"/>
          <w:szCs w:val="33"/>
          <w:spacing w:val="20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9"/>
          <w:w w:val="7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3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7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circumf);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calc(radius);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2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("calc(%d</w:t>
      </w:r>
      <w:r>
        <w:rPr>
          <w:rFonts w:ascii="Courier New" w:hAnsi="Courier New" w:cs="Courier New" w:eastAsia="Courier New"/>
          <w:sz w:val="33"/>
          <w:szCs w:val="33"/>
          <w:spacing w:val="-3"/>
          <w:w w:val="7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92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47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9" w:lineRule="exact"/>
        <w:ind w:left="17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2"/>
        </w:rPr>
        <w:t>radius,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circumf);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3" w:lineRule="exact"/>
        <w:ind w:left="12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calc(a);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2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("calc</w:t>
      </w:r>
      <w:r>
        <w:rPr>
          <w:rFonts w:ascii="Courier New" w:hAnsi="Courier New" w:cs="Courier New" w:eastAsia="Courier New"/>
          <w:sz w:val="33"/>
          <w:szCs w:val="33"/>
          <w:spacing w:val="7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6"/>
          <w:w w:val="7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137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47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7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circumf);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73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2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calc(r)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74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"/>
          <w:w w:val="68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73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05.599998pt;height:12.48pt;mso-position-horizontal-relative:char;mso-position-vertical-relative:line" type="#_x0000_t75">
            <v:imagedata r:id="rId18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2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(r</w:t>
      </w:r>
      <w:r>
        <w:rPr>
          <w:rFonts w:ascii="Courier New" w:hAnsi="Courier New" w:cs="Courier New" w:eastAsia="Courier New"/>
          <w:sz w:val="33"/>
          <w:szCs w:val="33"/>
          <w:spacing w:val="-32"/>
          <w:w w:val="82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&gt;</w:t>
      </w:r>
      <w:r>
        <w:rPr>
          <w:rFonts w:ascii="Arial" w:hAnsi="Arial" w:cs="Arial" w:eastAsia="Arial"/>
          <w:sz w:val="26"/>
          <w:szCs w:val="26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38" w:lineRule="exact"/>
        <w:ind w:left="17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radius</w:t>
      </w:r>
      <w:r>
        <w:rPr>
          <w:rFonts w:ascii="Courier New" w:hAnsi="Courier New" w:cs="Courier New" w:eastAsia="Courier New"/>
          <w:sz w:val="33"/>
          <w:szCs w:val="33"/>
          <w:spacing w:val="43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3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2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PI*radius*radius;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2" w:lineRule="exact"/>
        <w:ind w:left="72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p75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7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calc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4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78.53975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7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calc(1a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4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1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314.159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7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8.554199pt;margin-top:53.063034pt;width:472.235711pt;height:.1pt;mso-position-horizontal-relative:page;mso-position-vertical-relative:paragraph;z-index:-16336" coordorigin="1371,1061" coordsize="9445,2">
            <v:shape style="position:absolute;left:1371;top:1061;width:9445;height:2" coordorigin="1371,1061" coordsize="9445,0" path="m1371,1061l10816,1061e" filled="f" stroked="t" strokeweight=".4777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calc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returned</w:t>
      </w:r>
      <w:r>
        <w:rPr>
          <w:rFonts w:ascii="Courier New" w:hAnsi="Courier New" w:cs="Courier New" w:eastAsia="Courier New"/>
          <w:sz w:val="33"/>
          <w:szCs w:val="33"/>
          <w:spacing w:val="5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circumf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78.53975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160"/>
        </w:sectPr>
      </w:pPr>
      <w:rPr/>
    </w:p>
    <w:p>
      <w:pPr>
        <w:spacing w:before="13" w:after="0" w:line="240" w:lineRule="auto"/>
        <w:ind w:left="217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491505pt;margin-top:-5.005811pt;width:473.594627pt;height:.1pt;mso-position-horizontal-relative:page;mso-position-vertical-relative:paragraph;z-index:-16335" coordorigin="1250,-100" coordsize="9472,2">
            <v:shape style="position:absolute;left:1250;top:-100;width:9472;height:2" coordorigin="1250,-100" coordsize="9472,0" path="m1250,-100l10722,-10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491505pt;margin-top:48.906837pt;width:473.594627pt;height:.1pt;mso-position-horizontal-relative:page;mso-position-vertical-relative:paragraph;z-index:-16334" coordorigin="1250,978" coordsize="9472,2">
            <v:shape style="position:absolute;left:1250;top:978;width:9472;height:2" coordorigin="1250,978" coordsize="9472,0" path="m1250,978l10722,978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730934pt;margin-top:755.855347pt;width:474.073489pt;height:.1pt;mso-position-horizontal-relative:page;mso-position-vertical-relative:page;z-index:-16333" coordorigin="1255,15117" coordsize="9481,2">
            <v:shape style="position:absolute;left:1255;top:15117;width:9481;height:2" coordorigin="1255,15117" coordsize="9481,0" path="m1255,15117l10736,15117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External</w:t>
      </w:r>
      <w:r>
        <w:rPr>
          <w:rFonts w:ascii="Arial" w:hAnsi="Arial" w:cs="Arial" w:eastAsia="Arial"/>
          <w:sz w:val="61"/>
          <w:szCs w:val="6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Variables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312" w:right="1397" w:firstLine="-493"/>
        <w:jc w:val="left"/>
        <w:tabs>
          <w:tab w:pos="1300" w:val="left"/>
          <w:tab w:pos="29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outsid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external.</w:t>
      </w:r>
      <w:r>
        <w:rPr>
          <w:rFonts w:ascii="Arial" w:hAnsi="Arial" w:cs="Arial" w:eastAsia="Arial"/>
          <w:sz w:val="36"/>
          <w:szCs w:val="36"/>
          <w:spacing w:val="-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using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exter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n</w:t>
      </w:r>
      <w:r>
        <w:rPr>
          <w:rFonts w:ascii="Arial" w:hAnsi="Arial" w:cs="Arial" w:eastAsia="Arial"/>
          <w:sz w:val="36"/>
          <w:szCs w:val="36"/>
          <w:spacing w:val="62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keyword.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312" w:right="943" w:firstLine="-493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explici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variables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inside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7"/>
        </w:rPr>
        <w:t>of.</w:t>
      </w:r>
      <w:r>
        <w:rPr>
          <w:rFonts w:ascii="Arial" w:hAnsi="Arial" w:cs="Arial" w:eastAsia="Arial"/>
          <w:sz w:val="36"/>
          <w:szCs w:val="36"/>
          <w:spacing w:val="-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may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omitte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original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definition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occur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befor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use.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8" w:lineRule="auto"/>
        <w:ind w:left="1302" w:right="843" w:firstLine="-484"/>
        <w:jc w:val="left"/>
        <w:tabs>
          <w:tab w:pos="1300" w:val="left"/>
          <w:tab w:pos="58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exist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throughout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executio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program.</w:t>
      </w:r>
      <w:r>
        <w:rPr>
          <w:rFonts w:ascii="Arial" w:hAnsi="Arial" w:cs="Arial" w:eastAsia="Arial"/>
          <w:sz w:val="36"/>
          <w:szCs w:val="36"/>
          <w:spacing w:val="-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tied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4"/>
        </w:rPr>
        <w:t>rticula</w:t>
      </w:r>
      <w:r>
        <w:rPr>
          <w:rFonts w:ascii="Arial" w:hAnsi="Arial" w:cs="Arial" w:eastAsia="Arial"/>
          <w:sz w:val="36"/>
          <w:szCs w:val="36"/>
          <w:spacing w:val="0"/>
          <w:w w:val="114"/>
        </w:rPr>
        <w:t>r</w:t>
      </w:r>
      <w:r>
        <w:rPr>
          <w:rFonts w:ascii="Arial" w:hAnsi="Arial" w:cs="Arial" w:eastAsia="Arial"/>
          <w:sz w:val="36"/>
          <w:szCs w:val="36"/>
          <w:spacing w:val="-7"/>
          <w:w w:val="11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function,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does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come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go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invocatio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any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function.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317" w:right="692" w:firstLine="-493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source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not,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access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variable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321" w:right="764" w:firstLine="-49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may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given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initializers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definition,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including</w:t>
      </w:r>
      <w:r>
        <w:rPr>
          <w:rFonts w:ascii="Arial" w:hAnsi="Arial" w:cs="Arial" w:eastAsia="Arial"/>
          <w:sz w:val="36"/>
          <w:szCs w:val="36"/>
          <w:spacing w:val="8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arrays.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487" w:header="0" w:top="1360" w:bottom="680" w:left="1140" w:right="1160"/>
          <w:footerReference w:type="default" r:id="rId189"/>
          <w:pgSz w:w="12120" w:h="15800"/>
        </w:sectPr>
      </w:pPr>
      <w:rPr/>
    </w:p>
    <w:p>
      <w:pPr>
        <w:spacing w:before="53" w:after="0" w:line="240" w:lineRule="auto"/>
        <w:ind w:left="3611" w:right="3217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4.048088pt;margin-top:-3.772343pt;width:471.519117pt;height:.1pt;mso-position-horizontal-relative:page;mso-position-vertical-relative:paragraph;z-index:-16332" coordorigin="1481,-75" coordsize="9430,2">
            <v:shape style="position:absolute;left:1481;top:-75;width:9430;height:2" coordorigin="1481,-75" coordsize="9430,0" path="m1481,-75l10911,-7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4.048088pt;margin-top:49.939045pt;width:471.519117pt;height:.1pt;mso-position-horizontal-relative:page;mso-position-vertical-relative:paragraph;z-index:-16331" coordorigin="1481,999" coordsize="9430,2">
            <v:shape style="position:absolute;left:1481;top:999;width:9430;height:2" coordorigin="1481,999" coordsize="9430,0" path="m1481,999l10911,99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0.942848pt;margin-top:761.050903pt;width:400.815136pt;height:.1pt;mso-position-horizontal-relative:page;mso-position-vertical-relative:page;z-index:-16330" coordorigin="1419,15221" coordsize="8016,2">
            <v:shape style="position:absolute;left:1419;top:15221;width:8016;height:2" coordorigin="1419,15221" coordsize="8016,0" path="m1419,15221l9435,1522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Examples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bubble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1986.3;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2" w:lineRule="exact"/>
        <w:ind w:left="83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3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9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def</w:t>
      </w:r>
      <w:r>
        <w:rPr>
          <w:rFonts w:ascii="Courier New" w:hAnsi="Courier New" w:cs="Courier New" w:eastAsia="Courier New"/>
          <w:sz w:val="33"/>
          <w:szCs w:val="33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9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bubble: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unnecessary</w:t>
      </w:r>
      <w:r>
        <w:rPr>
          <w:rFonts w:ascii="Courier New" w:hAnsi="Courier New" w:cs="Courier New" w:eastAsia="Courier New"/>
          <w:sz w:val="33"/>
          <w:szCs w:val="33"/>
          <w:spacing w:val="36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but</w:t>
      </w:r>
      <w:r>
        <w:rPr>
          <w:rFonts w:ascii="Courier New" w:hAnsi="Courier New" w:cs="Courier New" w:eastAsia="Courier New"/>
          <w:sz w:val="33"/>
          <w:szCs w:val="33"/>
          <w:spacing w:val="-8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ok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76" w:lineRule="exact"/>
        <w:ind w:left="13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extern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3"/>
        </w:rPr>
        <w:t>bubble;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427" w:lineRule="exact"/>
        <w:ind w:left="141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3"/>
          <w:position w:val="2"/>
        </w:rPr>
        <w:t>...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0" w:after="0" w:line="341" w:lineRule="exact"/>
        <w:ind w:left="13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"In</w:t>
      </w:r>
      <w:r>
        <w:rPr>
          <w:rFonts w:ascii="Courier New" w:hAnsi="Courier New" w:cs="Courier New" w:eastAsia="Courier New"/>
          <w:sz w:val="33"/>
          <w:szCs w:val="33"/>
          <w:spacing w:val="-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main,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bubble=</w:t>
      </w:r>
      <w:r>
        <w:rPr>
          <w:rFonts w:ascii="Courier New" w:hAnsi="Courier New" w:cs="Courier New" w:eastAsia="Courier New"/>
          <w:sz w:val="33"/>
          <w:szCs w:val="33"/>
          <w:spacing w:val="8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-2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bubble);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7" w:lineRule="exact"/>
        <w:ind w:left="82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8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62"/>
        </w:rPr>
        <w:t>H</w:t>
      </w:r>
      <w:r>
        <w:rPr>
          <w:rFonts w:ascii="Courier New" w:hAnsi="Courier New" w:cs="Courier New" w:eastAsia="Courier New"/>
          <w:sz w:val="33"/>
          <w:szCs w:val="33"/>
          <w:spacing w:val="34"/>
          <w:w w:val="6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sFun()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2" w:lineRule="exact"/>
        <w:ind w:left="819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18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18" w:after="0" w:line="350" w:lineRule="exact"/>
        <w:ind w:left="1765" w:right="2441" w:firstLine="-397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93"/>
        </w:rPr>
        <w:t>/*no</w:t>
      </w:r>
      <w:r>
        <w:rPr>
          <w:rFonts w:ascii="Courier New" w:hAnsi="Courier New" w:cs="Courier New" w:eastAsia="Courier New"/>
          <w:sz w:val="33"/>
          <w:szCs w:val="33"/>
          <w:spacing w:val="-53"/>
          <w:w w:val="9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need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declare</w:t>
      </w:r>
      <w:r>
        <w:rPr>
          <w:rFonts w:ascii="Courier New" w:hAnsi="Courier New" w:cs="Courier New" w:eastAsia="Courier New"/>
          <w:sz w:val="33"/>
          <w:szCs w:val="33"/>
          <w:spacing w:val="1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bubble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all,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since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know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about</w:t>
      </w:r>
      <w:r>
        <w:rPr>
          <w:rFonts w:ascii="Courier New" w:hAnsi="Courier New" w:cs="Courier New" w:eastAsia="Courier New"/>
          <w:sz w:val="33"/>
          <w:szCs w:val="33"/>
          <w:spacing w:val="25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5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here</w:t>
      </w:r>
      <w:r>
        <w:rPr>
          <w:rFonts w:ascii="Courier New" w:hAnsi="Courier New" w:cs="Courier New" w:eastAsia="Courier New"/>
          <w:sz w:val="33"/>
          <w:szCs w:val="33"/>
          <w:spacing w:val="21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by</w:t>
      </w:r>
      <w:r>
        <w:rPr>
          <w:rFonts w:ascii="Courier New" w:hAnsi="Courier New" w:cs="Courier New" w:eastAsia="Courier New"/>
          <w:sz w:val="33"/>
          <w:szCs w:val="33"/>
          <w:spacing w:val="-13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default</w:t>
      </w:r>
      <w:r>
        <w:rPr>
          <w:rFonts w:ascii="Courier New" w:hAnsi="Courier New" w:cs="Courier New" w:eastAsia="Courier New"/>
          <w:sz w:val="33"/>
          <w:szCs w:val="33"/>
          <w:spacing w:val="8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5" w:lineRule="exact"/>
        <w:ind w:left="1397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3"/>
          <w:position w:val="3"/>
        </w:rPr>
        <w:t>...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0" w:after="0" w:line="337" w:lineRule="exact"/>
        <w:ind w:left="13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"In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HisFun,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bubble=</w:t>
      </w:r>
      <w:r>
        <w:rPr>
          <w:rFonts w:ascii="Courier New" w:hAnsi="Courier New" w:cs="Courier New" w:eastAsia="Courier New"/>
          <w:sz w:val="33"/>
          <w:szCs w:val="33"/>
          <w:spacing w:val="8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bubble);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81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76" w:lineRule="auto"/>
        <w:ind w:left="804" w:right="2012" w:firstLine="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45"/>
          <w:szCs w:val="45"/>
          <w:spacing w:val="-8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0"/>
          <w:w w:val="52"/>
          <w:position w:val="-6"/>
        </w:rPr>
        <w:t>---</w:t>
      </w:r>
      <w:r>
        <w:rPr>
          <w:rFonts w:ascii="Courier New" w:hAnsi="Courier New" w:cs="Courier New" w:eastAsia="Courier New"/>
          <w:sz w:val="45"/>
          <w:szCs w:val="45"/>
          <w:spacing w:val="-24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0"/>
          <w:w w:val="52"/>
          <w:position w:val="-6"/>
        </w:rPr>
        <w:t>--</w:t>
      </w:r>
      <w:r>
        <w:rPr>
          <w:rFonts w:ascii="Courier New" w:hAnsi="Courier New" w:cs="Courier New" w:eastAsia="Courier New"/>
          <w:sz w:val="45"/>
          <w:szCs w:val="45"/>
          <w:spacing w:val="-45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-41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-31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-49"/>
          <w:w w:val="52"/>
          <w:position w:val="-6"/>
        </w:rPr>
        <w:t>-</w:t>
      </w:r>
      <w:r>
        <w:rPr>
          <w:rFonts w:ascii="Courier New" w:hAnsi="Courier New" w:cs="Courier New" w:eastAsia="Courier New"/>
          <w:sz w:val="45"/>
          <w:szCs w:val="45"/>
          <w:spacing w:val="0"/>
          <w:w w:val="52"/>
          <w:position w:val="-6"/>
        </w:rPr>
        <w:t>--</w:t>
      </w:r>
      <w:r>
        <w:rPr>
          <w:rFonts w:ascii="Courier New" w:hAnsi="Courier New" w:cs="Courier New" w:eastAsia="Courier New"/>
          <w:sz w:val="45"/>
          <w:szCs w:val="45"/>
          <w:spacing w:val="-122"/>
          <w:w w:val="100"/>
          <w:position w:val="-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different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file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-=-=-=-=-=-=-=-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HerFun()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4" w:lineRule="exact"/>
        <w:ind w:left="80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  <w:position w:val="-1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12" w:after="0" w:line="350" w:lineRule="exact"/>
        <w:ind w:left="1788" w:right="327" w:firstLine="-43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don't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declare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external</w:t>
      </w:r>
      <w:r>
        <w:rPr>
          <w:rFonts w:ascii="Courier New" w:hAnsi="Courier New" w:cs="Courier New" w:eastAsia="Courier New"/>
          <w:sz w:val="33"/>
          <w:szCs w:val="33"/>
          <w:spacing w:val="2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here,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but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define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it,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will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automatic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variable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allocated.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362" w:lineRule="exact"/>
        <w:ind w:left="178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don't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declare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all,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will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an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2"/>
        </w:rPr>
        <w:t>error!*/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34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6.598343pt;margin-top:10.67324pt;width:20.866411pt;height:27pt;mso-position-horizontal-relative:page;mso-position-vertical-relative:paragraph;z-index:-16329" type="#_x0000_t202" filled="f" stroked="f">
            <v:textbox inset="0,0,0,0">
              <w:txbxContent>
                <w:p>
                  <w:pPr>
                    <w:spacing w:before="0" w:after="0" w:line="540" w:lineRule="exact"/>
                    <w:ind w:right="-121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Pr/>
                  <w:r>
                    <w:rPr>
                      <w:rFonts w:ascii="Arial" w:hAnsi="Arial" w:cs="Arial" w:eastAsia="Arial"/>
                      <w:sz w:val="54"/>
                      <w:szCs w:val="54"/>
                      <w:spacing w:val="0"/>
                      <w:w w:val="100"/>
                      <w:position w:val="-1"/>
                    </w:rPr>
                    <w:t>...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extern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2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bubble;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4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3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"In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HerFun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bubble=</w:t>
      </w:r>
      <w:r>
        <w:rPr>
          <w:rFonts w:ascii="Courier New" w:hAnsi="Courier New" w:cs="Courier New" w:eastAsia="Courier New"/>
          <w:sz w:val="33"/>
          <w:szCs w:val="33"/>
          <w:spacing w:val="10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%g\n",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bubble);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9" w:lineRule="exact"/>
        <w:ind w:left="80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footer="588" w:header="0" w:top="1480" w:bottom="780" w:left="1140" w:right="1140"/>
          <w:footerReference w:type="default" r:id="rId190"/>
          <w:pgSz w:w="12120" w:h="15800"/>
        </w:sectPr>
      </w:pPr>
      <w:rPr/>
    </w:p>
    <w:p>
      <w:pPr>
        <w:spacing w:before="17" w:after="0" w:line="240" w:lineRule="auto"/>
        <w:ind w:left="2538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2.252075pt;margin-top:-4.805809pt;width:473.115765pt;height:.1pt;mso-position-horizontal-relative:page;mso-position-vertical-relative:paragraph;z-index:-16328" coordorigin="1245,-96" coordsize="9462,2">
            <v:shape style="position:absolute;left:1245;top:-96;width:9462;height:2" coordorigin="1245,-96" coordsize="9462,0" path="m1245,-96l10707,-96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491505pt;margin-top:48.987034pt;width:472.876334pt;height:.1pt;mso-position-horizontal-relative:page;mso-position-vertical-relative:paragraph;z-index:-16327" coordorigin="1250,980" coordsize="9458,2">
            <v:shape style="position:absolute;left:1250;top:980;width:9458;height:2" coordorigin="1250,980" coordsize="9458,0" path="m1250,980l10707,980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Stati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1"/>
          <w:szCs w:val="61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Variables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auto"/>
        <w:ind w:left="1302" w:right="1113" w:firstLine="-493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have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scope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automati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8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do</w:t>
      </w:r>
      <w:r>
        <w:rPr>
          <w:rFonts w:ascii="Arial" w:hAnsi="Arial" w:cs="Arial" w:eastAsia="Arial"/>
          <w:sz w:val="36"/>
          <w:szCs w:val="36"/>
          <w:spacing w:val="92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3"/>
          <w:i/>
        </w:rPr>
        <w:t>not.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3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vanish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block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exitted.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9" w:lineRule="auto"/>
        <w:ind w:left="1293" w:right="883" w:firstLine="-48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values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are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"remembered"</w:t>
      </w:r>
      <w:r>
        <w:rPr>
          <w:rFonts w:ascii="Arial" w:hAnsi="Arial" w:cs="Arial" w:eastAsia="Arial"/>
          <w:sz w:val="36"/>
          <w:szCs w:val="36"/>
          <w:spacing w:val="4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across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successive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calls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which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defined.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312" w:right="1506" w:firstLine="-503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0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9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occurs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compile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time.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307" w:right="675" w:firstLine="-498"/>
        <w:jc w:val="left"/>
        <w:tabs>
          <w:tab w:pos="1300" w:val="left"/>
          <w:tab w:pos="4380" w:val="left"/>
          <w:tab w:pos="68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-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initialized.</w:t>
      </w:r>
      <w:r>
        <w:rPr>
          <w:rFonts w:ascii="Arial" w:hAnsi="Arial" w:cs="Arial" w:eastAsia="Arial"/>
          <w:sz w:val="36"/>
          <w:szCs w:val="36"/>
          <w:spacing w:val="-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absence</w:t>
      </w:r>
      <w:r>
        <w:rPr>
          <w:rFonts w:ascii="Arial" w:hAnsi="Arial" w:cs="Arial" w:eastAsia="Arial"/>
          <w:sz w:val="36"/>
          <w:szCs w:val="36"/>
          <w:spacing w:val="2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initializers,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guarantee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static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arrays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zero.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293" w:right="662" w:firstLine="-484"/>
        <w:jc w:val="left"/>
        <w:tabs>
          <w:tab w:pos="1300" w:val="left"/>
          <w:tab w:pos="2960" w:val="left"/>
        </w:tabs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62.252075pt;margin-top:306.574432pt;width:463.538523pt;height:.1pt;mso-position-horizontal-relative:page;mso-position-vertical-relative:paragraph;z-index:-16326" coordorigin="1245,6131" coordsize="9271,2">
            <v:shape style="position:absolute;left:1245;top:6131;width:9271;height:2" coordorigin="1245,6131" coordsize="9271,0" path="m1245,6131l10516,613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declared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stati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c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outsid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function,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thereb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making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an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static'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variable.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Suc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differ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plain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old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e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ordinary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known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any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file,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while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externa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l</w:t>
      </w:r>
      <w:r>
        <w:rPr>
          <w:rFonts w:ascii="Arial" w:hAnsi="Arial" w:cs="Arial" w:eastAsia="Arial"/>
          <w:sz w:val="36"/>
          <w:szCs w:val="36"/>
          <w:spacing w:val="-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static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only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function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s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defined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(1)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(2)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below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definition.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588" w:header="0" w:top="1260" w:bottom="780" w:left="1140" w:right="1140"/>
          <w:footerReference w:type="default" r:id="rId191"/>
          <w:pgSz w:w="12120" w:h="15800"/>
        </w:sectPr>
      </w:pPr>
      <w:rPr/>
    </w:p>
    <w:p>
      <w:pPr>
        <w:spacing w:before="21" w:after="0" w:line="710" w:lineRule="exact"/>
        <w:ind w:left="3254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3.908234pt;margin-top:-3.751181pt;width:468.877647pt;height:.1pt;mso-position-horizontal-relative:page;mso-position-vertical-relative:paragraph;z-index:-16325" coordorigin="1478,-75" coordsize="9378,2">
            <v:shape style="position:absolute;left:1478;top:-75;width:9378;height:2" coordorigin="1478,-75" coordsize="9378,0" path="m1478,-75l10856,-75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3.908234pt;margin-top:49.559505pt;width:468.64pt;height:.1pt;mso-position-horizontal-relative:page;mso-position-vertical-relative:paragraph;z-index:-16324" coordorigin="1478,991" coordsize="9373,2">
            <v:shape style="position:absolute;left:1478;top:991;width:9373;height:2" coordorigin="1478,991" coordsize="9373,0" path="m1478,991l10851,991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9.868233pt;margin-top:756.129211pt;width:442.736471pt;height:.1pt;mso-position-horizontal-relative:page;mso-position-vertical-relative:page;z-index:-16323" coordorigin="1397,15123" coordsize="8855,2">
            <v:shape style="position:absolute;left:1397;top:15123;width:8855;height:2" coordorigin="1397,15123" coordsize="8855,0" path="m1397,15123l10252,15123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  <w:position w:val="-2"/>
        </w:rPr>
        <w:t>Example</w: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  <w:position w:val="-2"/>
        </w:rPr>
        <w:t>#</w: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18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  <w:b/>
          <w:bCs/>
          <w:position w:val="-2"/>
        </w:rPr>
        <w:t>1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.240002pt;height:31.68pt;mso-position-horizontal-relative:char;mso-position-vertical-relative:line" type="#_x0000_t75">
            <v:imagedata r:id="rId19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369" w:lineRule="exact"/>
        <w:ind w:left="14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;nt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kount;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kount=a;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kount</w:t>
      </w:r>
      <w:r>
        <w:rPr>
          <w:rFonts w:ascii="Courier New" w:hAnsi="Courier New" w:cs="Courier New" w:eastAsia="Courier New"/>
          <w:sz w:val="33"/>
          <w:szCs w:val="33"/>
          <w:spacing w:val="88"/>
          <w:w w:val="7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&lt;</w:t>
      </w:r>
      <w:r>
        <w:rPr>
          <w:rFonts w:ascii="Arial" w:hAnsi="Arial" w:cs="Arial" w:eastAsia="Arial"/>
          <w:sz w:val="25"/>
          <w:szCs w:val="25"/>
          <w:spacing w:val="5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3;</w:t>
      </w:r>
      <w:r>
        <w:rPr>
          <w:rFonts w:ascii="Courier New" w:hAnsi="Courier New" w:cs="Courier New" w:eastAsia="Courier New"/>
          <w:sz w:val="33"/>
          <w:szCs w:val="33"/>
          <w:spacing w:val="-13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++kount}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6" w:lineRule="exact"/>
        <w:ind w:left="141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8" w:after="0" w:line="348" w:lineRule="exact"/>
        <w:ind w:left="2103" w:right="1563" w:firstLine="-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pr;ntf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"Here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;s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pass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number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%d\n",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kount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Check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tat(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240" w:lineRule="auto"/>
        <w:ind w:left="14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316" w:lineRule="exact"/>
        <w:ind w:left="83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8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CheckStat(}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1" w:lineRule="exact"/>
        <w:ind w:left="83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7" w:after="0" w:line="240" w:lineRule="auto"/>
        <w:ind w:left="13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;nt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goaway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96;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7" w:lineRule="exact"/>
        <w:ind w:left="13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stat;c</w:t>
      </w:r>
      <w:r>
        <w:rPr>
          <w:rFonts w:ascii="Courier New" w:hAnsi="Courier New" w:cs="Courier New" w:eastAsia="Courier New"/>
          <w:sz w:val="33"/>
          <w:szCs w:val="33"/>
          <w:spacing w:val="-4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;nt</w:t>
      </w:r>
      <w:r>
        <w:rPr>
          <w:rFonts w:ascii="Courier New" w:hAnsi="Courier New" w:cs="Courier New" w:eastAsia="Courier New"/>
          <w:sz w:val="33"/>
          <w:szCs w:val="33"/>
          <w:spacing w:val="22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passnumber</w:t>
      </w:r>
      <w:r>
        <w:rPr>
          <w:rFonts w:ascii="Courier New" w:hAnsi="Courier New" w:cs="Courier New" w:eastAsia="Courier New"/>
          <w:sz w:val="33"/>
          <w:szCs w:val="33"/>
          <w:spacing w:val="37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3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338" w:lineRule="exact"/>
        <w:ind w:left="4470" w:right="1756" w:firstLine="-3094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"goaway</w:t>
      </w:r>
      <w:r>
        <w:rPr>
          <w:rFonts w:ascii="Courier New" w:hAnsi="Courier New" w:cs="Courier New" w:eastAsia="Courier New"/>
          <w:sz w:val="33"/>
          <w:szCs w:val="33"/>
          <w:spacing w:val="55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6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%d,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passnumber</w:t>
      </w:r>
      <w:r>
        <w:rPr>
          <w:rFonts w:ascii="Courier New" w:hAnsi="Courier New" w:cs="Courier New" w:eastAsia="Courier New"/>
          <w:sz w:val="33"/>
          <w:szCs w:val="33"/>
          <w:spacing w:val="51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2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%d\n",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goaway++,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passnumber++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316" w:lineRule="exact"/>
        <w:ind w:left="8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801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4"/>
        </w:rPr>
        <w:t>p79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32" w:after="0" w:line="221" w:lineRule="auto"/>
        <w:ind w:left="801" w:right="5171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Here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;s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pass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number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5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0"/>
          <w:w w:val="11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goaway</w:t>
      </w:r>
      <w:r>
        <w:rPr>
          <w:rFonts w:ascii="Courier New" w:hAnsi="Courier New" w:cs="Courier New" w:eastAsia="Courier New"/>
          <w:sz w:val="33"/>
          <w:szCs w:val="33"/>
          <w:spacing w:val="51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3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96,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passnumber</w:t>
      </w:r>
      <w:r>
        <w:rPr>
          <w:rFonts w:ascii="Courier New" w:hAnsi="Courier New" w:cs="Courier New" w:eastAsia="Courier New"/>
          <w:sz w:val="33"/>
          <w:szCs w:val="33"/>
          <w:spacing w:val="59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5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Here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;s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pass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number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6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0"/>
          <w:w w:val="10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goaway</w:t>
      </w:r>
      <w:r>
        <w:rPr>
          <w:rFonts w:ascii="Courier New" w:hAnsi="Courier New" w:cs="Courier New" w:eastAsia="Courier New"/>
          <w:sz w:val="33"/>
          <w:szCs w:val="33"/>
          <w:spacing w:val="31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7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96,</w:t>
      </w:r>
      <w:r>
        <w:rPr>
          <w:rFonts w:ascii="Courier New" w:hAnsi="Courier New" w:cs="Courier New" w:eastAsia="Courier New"/>
          <w:sz w:val="33"/>
          <w:szCs w:val="33"/>
          <w:spacing w:val="42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passnumber</w:t>
      </w:r>
      <w:r>
        <w:rPr>
          <w:rFonts w:ascii="Courier New" w:hAnsi="Courier New" w:cs="Courier New" w:eastAsia="Courier New"/>
          <w:sz w:val="33"/>
          <w:szCs w:val="33"/>
          <w:spacing w:val="39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4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6" w:lineRule="exact"/>
        <w:ind w:left="8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Here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;s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pass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number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2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6"/>
          <w:position w:val="3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7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goaway</w:t>
      </w:r>
      <w:r>
        <w:rPr>
          <w:rFonts w:ascii="Courier New" w:hAnsi="Courier New" w:cs="Courier New" w:eastAsia="Courier New"/>
          <w:sz w:val="33"/>
          <w:szCs w:val="33"/>
          <w:spacing w:val="70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3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96,</w:t>
      </w:r>
      <w:r>
        <w:rPr>
          <w:rFonts w:ascii="Courier New" w:hAnsi="Courier New" w:cs="Courier New" w:eastAsia="Courier New"/>
          <w:sz w:val="33"/>
          <w:szCs w:val="33"/>
          <w:spacing w:val="55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passnumber</w:t>
      </w:r>
      <w:r>
        <w:rPr>
          <w:rFonts w:ascii="Courier New" w:hAnsi="Courier New" w:cs="Courier New" w:eastAsia="Courier New"/>
          <w:sz w:val="33"/>
          <w:szCs w:val="33"/>
          <w:spacing w:val="83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3"/>
          <w:w w:val="6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NumType w:start="9"/>
          <w:pgMar w:footer="497" w:header="0" w:top="1420" w:bottom="680" w:left="1100" w:right="1160"/>
          <w:footerReference w:type="default" r:id="rId192"/>
          <w:pgSz w:w="12120" w:h="15800"/>
        </w:sectPr>
      </w:pPr>
      <w:rPr/>
    </w:p>
    <w:p>
      <w:pPr>
        <w:spacing w:before="14" w:after="0" w:line="710" w:lineRule="exact"/>
        <w:ind w:left="3037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533779pt;margin-top:-4.257435pt;width:473.355196pt;height:.1pt;mso-position-horizontal-relative:page;mso-position-vertical-relative:paragraph;z-index:-16322" coordorigin="1231,-85" coordsize="9467,2">
            <v:shape style="position:absolute;left:1231;top:-85;width:9467;height:2" coordorigin="1231,-85" coordsize="9467,0" path="m1231,-85l10698,-8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1.533779pt;margin-top:49.4156pt;width:473.355196pt;height:.1pt;mso-position-horizontal-relative:page;mso-position-vertical-relative:paragraph;z-index:-16321" coordorigin="1231,988" coordsize="9467,2">
            <v:shape style="position:absolute;left:1231;top:988;width:9467;height:2" coordorigin="1231,988" coordsize="9467,0" path="m1231,988l10698,988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7"/>
          <w:position w:val="-2"/>
        </w:rPr>
        <w:t>Example</w:t>
      </w:r>
      <w:r>
        <w:rPr>
          <w:rFonts w:ascii="Arial" w:hAnsi="Arial" w:cs="Arial" w:eastAsia="Arial"/>
          <w:sz w:val="63"/>
          <w:szCs w:val="63"/>
          <w:spacing w:val="0"/>
          <w:w w:val="107"/>
          <w:position w:val="-2"/>
        </w:rPr>
        <w:t>#</w:t>
      </w:r>
      <w:r>
        <w:rPr>
          <w:rFonts w:ascii="Arial" w:hAnsi="Arial" w:cs="Arial" w:eastAsia="Arial"/>
          <w:sz w:val="63"/>
          <w:szCs w:val="63"/>
          <w:spacing w:val="0"/>
          <w:w w:val="107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9"/>
          <w:w w:val="107"/>
          <w:position w:val="-2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7"/>
          <w:position w:val="-2"/>
        </w:rPr>
        <w:t>2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8" w:after="0" w:line="282" w:lineRule="exact"/>
        <w:ind w:left="3789" w:right="4440"/>
        <w:jc w:val="center"/>
        <w:rPr>
          <w:rFonts w:ascii="Arial" w:hAnsi="Arial" w:cs="Arial" w:eastAsia="Arial"/>
          <w:sz w:val="25"/>
          <w:szCs w:val="25"/>
        </w:rPr>
      </w:pPr>
      <w:rPr/>
      <w:r>
        <w:rPr/>
        <w:pict>
          <v:group style="position:absolute;margin-left:220.875153pt;margin-top:8.213064pt;width:315.091268pt;height:235.058602pt;mso-position-horizontal-relative:page;mso-position-vertical-relative:paragraph;z-index:-16320" coordorigin="4418,164" coordsize="6302,4701">
            <v:group style="position:absolute;left:4434;top:171;width:2;height:4687" coordorigin="4434,171" coordsize="2,4687">
              <v:shape style="position:absolute;left:4434;top:171;width:2;height:4687" coordorigin="4434,171" coordsize="0,4687" path="m4434,4858l4434,171e" filled="f" stroked="t" strokeweight=".718293pt" strokecolor="#000000">
                <v:path arrowok="t"/>
              </v:shape>
            </v:group>
            <v:group style="position:absolute;left:10698;top:171;width:2;height:4687" coordorigin="10698,171" coordsize="2,4687">
              <v:shape style="position:absolute;left:10698;top:171;width:2;height:4687" coordorigin="10698,171" coordsize="0,4687" path="m10698,4858l10698,171e" filled="f" stroked="t" strokeweight=".718293pt" strokecolor="#000000">
                <v:path arrowok="t"/>
              </v:shape>
            </v:group>
            <v:group style="position:absolute;left:6536;top:181;width:4166;height:2" coordorigin="6536,181" coordsize="4166,2">
              <v:shape style="position:absolute;left:6536;top:181;width:4166;height:2" coordorigin="6536,181" coordsize="4166,0" path="m6536,181l10703,181e" filled="f" stroked="t" strokeweight=".718293pt" strokecolor="#000000">
                <v:path arrowok="t"/>
              </v:shape>
            </v:group>
            <v:group style="position:absolute;left:4425;top:4851;width:6287;height:2" coordorigin="4425,4851" coordsize="6287,2">
              <v:shape style="position:absolute;left:4425;top:4851;width:6287;height:2" coordorigin="4425,4851" coordsize="6287,0" path="m4425,4851l10712,4851e" filled="f" stroked="t" strokeweight=".71829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-1"/>
        </w:rPr>
        <w:t>Sourc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5"/>
          <w:szCs w:val="25"/>
          <w:spacing w:val="49"/>
          <w:w w:val="100"/>
          <w:position w:val="-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-1"/>
        </w:rPr>
        <w:t>fil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5"/>
          <w:szCs w:val="25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38"/>
          <w:position w:val="-1"/>
        </w:rPr>
        <w:t>1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10"/>
          <w:pgMar w:footer="497" w:header="0" w:top="1340" w:bottom="680" w:left="1100" w:right="1160"/>
          <w:footerReference w:type="default" r:id="rId194"/>
          <w:pgSz w:w="12120" w:h="15800"/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60.097195pt;margin-top:755.016663pt;width:474.31292pt;height:.1pt;mso-position-horizontal-relative:page;mso-position-vertical-relative:page;z-index:-16318" coordorigin="1202,15100" coordsize="9486,2">
            <v:shape style="position:absolute;left:1202;top:15100;width:9486;height:2" coordorigin="1202,15100" coordsize="9486,0" path="m1202,15100l10688,15100e" filled="f" stroked="t" strokeweight=".718293pt" strokecolor="#000000">
              <v:path arrowok="t"/>
            </v:shape>
          </v:group>
          <w10:wrap type="none"/>
        </w:pict>
      </w:r>
      <w:r>
        <w:rPr>
          <w:sz w:val="10"/>
          <w:szCs w:val="10"/>
        </w:rPr>
      </w:r>
    </w:p>
    <w:p>
      <w:pPr>
        <w:spacing w:before="0" w:after="0" w:line="281" w:lineRule="auto"/>
        <w:ind w:left="135" w:right="-41" w:firstLine="1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italia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16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is</w:t>
      </w:r>
      <w:r>
        <w:rPr>
          <w:rFonts w:ascii="Arial" w:hAnsi="Arial" w:cs="Arial" w:eastAsia="Arial"/>
          <w:sz w:val="25"/>
          <w:szCs w:val="25"/>
          <w:spacing w:val="43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known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1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</w:t>
      </w:r>
      <w:r>
        <w:rPr>
          <w:rFonts w:ascii="Arial" w:hAnsi="Arial" w:cs="Arial" w:eastAsia="Arial"/>
          <w:sz w:val="25"/>
          <w:szCs w:val="25"/>
          <w:spacing w:val="52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6"/>
        </w:rPr>
        <w:t>both</w:t>
      </w:r>
      <w:r>
        <w:rPr>
          <w:rFonts w:ascii="Arial" w:hAnsi="Arial" w:cs="Arial" w:eastAsia="Arial"/>
          <w:sz w:val="25"/>
          <w:szCs w:val="25"/>
          <w:spacing w:val="0"/>
          <w:w w:val="106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main()</w:t>
      </w:r>
      <w:r>
        <w:rPr>
          <w:rFonts w:ascii="Arial" w:hAnsi="Arial" w:cs="Arial" w:eastAsia="Arial"/>
          <w:sz w:val="25"/>
          <w:szCs w:val="25"/>
          <w:spacing w:val="39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and</w:t>
      </w:r>
      <w:r>
        <w:rPr>
          <w:rFonts w:ascii="Arial" w:hAnsi="Arial" w:cs="Arial" w:eastAsia="Arial"/>
          <w:sz w:val="25"/>
          <w:szCs w:val="25"/>
          <w:spacing w:val="4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LAfood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,</w:t>
      </w:r>
      <w:r>
        <w:rPr>
          <w:rFonts w:ascii="Arial" w:hAnsi="Arial" w:cs="Arial" w:eastAsia="Arial"/>
          <w:sz w:val="25"/>
          <w:szCs w:val="25"/>
          <w:spacing w:val="41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5"/>
        </w:rPr>
        <w:t>but</w:t>
      </w:r>
      <w:r>
        <w:rPr>
          <w:rFonts w:ascii="Arial" w:hAnsi="Arial" w:cs="Arial" w:eastAsia="Arial"/>
          <w:sz w:val="25"/>
          <w:szCs w:val="25"/>
          <w:spacing w:val="0"/>
          <w:w w:val="105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cajun</w:t>
      </w:r>
      <w:r>
        <w:rPr>
          <w:rFonts w:ascii="Arial" w:hAnsi="Arial" w:cs="Arial" w:eastAsia="Arial"/>
          <w:sz w:val="25"/>
          <w:szCs w:val="25"/>
          <w:spacing w:val="56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is</w:t>
      </w:r>
      <w:r>
        <w:rPr>
          <w:rFonts w:ascii="Arial" w:hAnsi="Arial" w:cs="Arial" w:eastAsia="Arial"/>
          <w:sz w:val="25"/>
          <w:szCs w:val="25"/>
          <w:spacing w:val="42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only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known</w:t>
      </w:r>
      <w:r>
        <w:rPr>
          <w:rFonts w:ascii="Arial" w:hAnsi="Arial" w:cs="Arial" w:eastAsia="Arial"/>
          <w:sz w:val="25"/>
          <w:szCs w:val="25"/>
          <w:spacing w:val="6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10"/>
        </w:rPr>
        <w:t>to</w:t>
      </w:r>
      <w:r>
        <w:rPr>
          <w:rFonts w:ascii="Arial" w:hAnsi="Arial" w:cs="Arial" w:eastAsia="Arial"/>
          <w:sz w:val="25"/>
          <w:szCs w:val="25"/>
          <w:spacing w:val="0"/>
          <w:w w:val="11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LAFood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.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 </w:t>
      </w:r>
      <w:r>
        <w:rPr>
          <w:rFonts w:ascii="Arial" w:hAnsi="Arial" w:cs="Arial" w:eastAsia="Arial"/>
          <w:sz w:val="25"/>
          <w:szCs w:val="25"/>
          <w:spacing w:val="26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italia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7"/>
        </w:rPr>
        <w:t>could</w:t>
      </w:r>
      <w:r>
        <w:rPr>
          <w:rFonts w:ascii="Arial" w:hAnsi="Arial" w:cs="Arial" w:eastAsia="Arial"/>
          <w:sz w:val="25"/>
          <w:szCs w:val="25"/>
          <w:spacing w:val="0"/>
          <w:w w:val="107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be</w:t>
      </w:r>
      <w:r>
        <w:rPr>
          <w:rFonts w:ascii="Arial" w:hAnsi="Arial" w:cs="Arial" w:eastAsia="Arial"/>
          <w:sz w:val="25"/>
          <w:szCs w:val="25"/>
          <w:spacing w:val="36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known</w:t>
      </w:r>
      <w:r>
        <w:rPr>
          <w:rFonts w:ascii="Arial" w:hAnsi="Arial" w:cs="Arial" w:eastAsia="Arial"/>
          <w:sz w:val="25"/>
          <w:szCs w:val="25"/>
          <w:spacing w:val="68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</w:t>
      </w:r>
      <w:r>
        <w:rPr>
          <w:rFonts w:ascii="Arial" w:hAnsi="Arial" w:cs="Arial" w:eastAsia="Arial"/>
          <w:sz w:val="25"/>
          <w:szCs w:val="25"/>
          <w:spacing w:val="53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1"/>
        </w:rPr>
        <w:t>NYFood</w:t>
      </w:r>
      <w:r>
        <w:rPr>
          <w:rFonts w:ascii="Arial" w:hAnsi="Arial" w:cs="Arial" w:eastAsia="Arial"/>
          <w:sz w:val="25"/>
          <w:szCs w:val="25"/>
          <w:spacing w:val="0"/>
          <w:w w:val="102"/>
        </w:rPr>
        <w:t>(</w:t>
      </w:r>
      <w:r>
        <w:rPr>
          <w:rFonts w:ascii="Arial" w:hAnsi="Arial" w:cs="Arial" w:eastAsia="Arial"/>
          <w:sz w:val="25"/>
          <w:szCs w:val="25"/>
          <w:spacing w:val="0"/>
          <w:w w:val="101"/>
        </w:rPr>
        <w:t>},</w:t>
      </w:r>
      <w:r>
        <w:rPr>
          <w:rFonts w:ascii="Arial" w:hAnsi="Arial" w:cs="Arial" w:eastAsia="Arial"/>
          <w:sz w:val="25"/>
          <w:szCs w:val="25"/>
          <w:spacing w:val="0"/>
          <w:w w:val="10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2"/>
        </w:rPr>
        <w:t>NJFood</w:t>
      </w:r>
      <w:r>
        <w:rPr>
          <w:rFonts w:ascii="Arial" w:hAnsi="Arial" w:cs="Arial" w:eastAsia="Arial"/>
          <w:sz w:val="25"/>
          <w:szCs w:val="25"/>
          <w:spacing w:val="0"/>
          <w:w w:val="103"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2"/>
        </w:rPr>
        <w:t>.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26" w:right="-63" w:firstLine="24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It</w:t>
      </w:r>
      <w:r>
        <w:rPr>
          <w:rFonts w:ascii="Arial" w:hAnsi="Arial" w:cs="Arial" w:eastAsia="Arial"/>
          <w:sz w:val="25"/>
          <w:szCs w:val="25"/>
          <w:spacing w:val="38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is</w:t>
      </w:r>
      <w:r>
        <w:rPr>
          <w:rFonts w:ascii="Arial" w:hAnsi="Arial" w:cs="Arial" w:eastAsia="Arial"/>
          <w:sz w:val="25"/>
          <w:szCs w:val="25"/>
          <w:spacing w:val="51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6"/>
        </w:rPr>
        <w:t>impossible</w:t>
      </w:r>
      <w:r>
        <w:rPr>
          <w:rFonts w:ascii="Arial" w:hAnsi="Arial" w:cs="Arial" w:eastAsia="Arial"/>
          <w:sz w:val="25"/>
          <w:szCs w:val="25"/>
          <w:spacing w:val="48"/>
          <w:w w:val="106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6"/>
        </w:rPr>
        <w:t>for</w:t>
      </w:r>
      <w:r>
        <w:rPr>
          <w:rFonts w:ascii="Arial" w:hAnsi="Arial" w:cs="Arial" w:eastAsia="Arial"/>
          <w:sz w:val="25"/>
          <w:szCs w:val="25"/>
          <w:spacing w:val="0"/>
          <w:w w:val="106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NJFood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()</w:t>
      </w:r>
      <w:r>
        <w:rPr>
          <w:rFonts w:ascii="Arial" w:hAnsi="Arial" w:cs="Arial" w:eastAsia="Arial"/>
          <w:sz w:val="25"/>
          <w:szCs w:val="25"/>
          <w:spacing w:val="-3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</w:t>
      </w:r>
      <w:r>
        <w:rPr>
          <w:rFonts w:ascii="Arial" w:hAnsi="Arial" w:cs="Arial" w:eastAsia="Arial"/>
          <w:sz w:val="25"/>
          <w:szCs w:val="25"/>
          <w:spacing w:val="59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know</w:t>
      </w:r>
      <w:r>
        <w:rPr>
          <w:rFonts w:ascii="Arial" w:hAnsi="Arial" w:cs="Arial" w:eastAsia="Arial"/>
          <w:sz w:val="25"/>
          <w:szCs w:val="25"/>
          <w:spacing w:val="63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4"/>
        </w:rPr>
        <w:t>about</w:t>
      </w:r>
      <w:r>
        <w:rPr>
          <w:rFonts w:ascii="Arial" w:hAnsi="Arial" w:cs="Arial" w:eastAsia="Arial"/>
          <w:sz w:val="25"/>
          <w:szCs w:val="25"/>
          <w:spacing w:val="0"/>
          <w:w w:val="104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creole</w:t>
      </w:r>
      <w:r>
        <w:rPr>
          <w:rFonts w:ascii="Arial" w:hAnsi="Arial" w:cs="Arial" w:eastAsia="Arial"/>
          <w:sz w:val="25"/>
          <w:szCs w:val="25"/>
          <w:spacing w:val="6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and</w:t>
      </w:r>
      <w:r>
        <w:rPr>
          <w:rFonts w:ascii="Arial" w:hAnsi="Arial" w:cs="Arial" w:eastAsia="Arial"/>
          <w:sz w:val="25"/>
          <w:szCs w:val="25"/>
          <w:spacing w:val="5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NYFood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's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char</w:t>
      </w:r>
      <w:r>
        <w:rPr>
          <w:rFonts w:ascii="Arial" w:hAnsi="Arial" w:cs="Arial" w:eastAsia="Arial"/>
          <w:sz w:val="25"/>
          <w:szCs w:val="25"/>
          <w:spacing w:val="56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italia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21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hides</w:t>
      </w:r>
      <w:r>
        <w:rPr>
          <w:rFonts w:ascii="Arial" w:hAnsi="Arial" w:cs="Arial" w:eastAsia="Arial"/>
          <w:sz w:val="25"/>
          <w:szCs w:val="25"/>
          <w:spacing w:val="48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th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</w:t>
      </w:r>
      <w:r>
        <w:rPr>
          <w:rFonts w:ascii="Arial" w:hAnsi="Arial" w:cs="Arial" w:eastAsia="Arial"/>
          <w:sz w:val="25"/>
          <w:szCs w:val="25"/>
          <w:spacing w:val="56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5"/>
          <w:i/>
        </w:rPr>
        <w:t>int</w:t>
      </w:r>
      <w:r>
        <w:rPr>
          <w:rFonts w:ascii="Arial" w:hAnsi="Arial" w:cs="Arial" w:eastAsia="Arial"/>
          <w:sz w:val="25"/>
          <w:szCs w:val="25"/>
          <w:spacing w:val="0"/>
          <w:w w:val="105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italia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15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f</w:t>
      </w:r>
      <w:r>
        <w:rPr>
          <w:rFonts w:ascii="Arial" w:hAnsi="Arial" w:cs="Arial" w:eastAsia="Arial"/>
          <w:sz w:val="25"/>
          <w:szCs w:val="25"/>
          <w:spacing w:val="36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Sourc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</w:t>
      </w:r>
      <w:r>
        <w:rPr>
          <w:rFonts w:ascii="Arial" w:hAnsi="Arial" w:cs="Arial" w:eastAsia="Arial"/>
          <w:sz w:val="25"/>
          <w:szCs w:val="25"/>
          <w:spacing w:val="62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fil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</w:t>
      </w:r>
      <w:r>
        <w:rPr>
          <w:rFonts w:ascii="Arial" w:hAnsi="Arial" w:cs="Arial" w:eastAsia="Arial"/>
          <w:sz w:val="25"/>
          <w:szCs w:val="25"/>
          <w:spacing w:val="61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1.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28" w:after="0" w:line="240" w:lineRule="auto"/>
        <w:ind w:left="38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int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 </w:t>
      </w:r>
      <w:r>
        <w:rPr>
          <w:rFonts w:ascii="Arial" w:hAnsi="Arial" w:cs="Arial" w:eastAsia="Arial"/>
          <w:sz w:val="25"/>
          <w:szCs w:val="25"/>
          <w:spacing w:val="4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9"/>
        </w:rPr>
        <w:t>italian;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48" w:after="0" w:line="240" w:lineRule="auto"/>
        <w:ind w:left="38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5"/>
        </w:rPr>
        <w:t>main()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52" w:after="0" w:line="240" w:lineRule="auto"/>
        <w:ind w:left="19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42"/>
        </w:rPr>
        <w:t>{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47"/>
        </w:rPr>
        <w:t>}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29" w:right="4140" w:firstLine="-5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stati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c</w:t>
      </w:r>
      <w:r>
        <w:rPr>
          <w:rFonts w:ascii="Arial" w:hAnsi="Arial" w:cs="Arial" w:eastAsia="Arial"/>
          <w:sz w:val="25"/>
          <w:szCs w:val="25"/>
          <w:spacing w:val="5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56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5"/>
        </w:rPr>
        <w:t>cajun;</w:t>
      </w:r>
      <w:r>
        <w:rPr>
          <w:rFonts w:ascii="Arial" w:hAnsi="Arial" w:cs="Arial" w:eastAsia="Arial"/>
          <w:sz w:val="25"/>
          <w:szCs w:val="25"/>
          <w:spacing w:val="0"/>
          <w:w w:val="105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3"/>
        </w:rPr>
        <w:t>L</w:t>
      </w:r>
      <w:r>
        <w:rPr>
          <w:rFonts w:ascii="Arial" w:hAnsi="Arial" w:cs="Arial" w:eastAsia="Arial"/>
          <w:sz w:val="25"/>
          <w:szCs w:val="25"/>
          <w:spacing w:val="9"/>
          <w:w w:val="102"/>
        </w:rPr>
        <w:t>A</w:t>
      </w:r>
      <w:r>
        <w:rPr>
          <w:rFonts w:ascii="Arial" w:hAnsi="Arial" w:cs="Arial" w:eastAsia="Arial"/>
          <w:sz w:val="25"/>
          <w:szCs w:val="25"/>
          <w:spacing w:val="0"/>
          <w:w w:val="102"/>
        </w:rPr>
        <w:t>Food</w:t>
      </w:r>
      <w:r>
        <w:rPr>
          <w:rFonts w:ascii="Arial" w:hAnsi="Arial" w:cs="Arial" w:eastAsia="Arial"/>
          <w:sz w:val="25"/>
          <w:szCs w:val="25"/>
          <w:spacing w:val="0"/>
          <w:w w:val="103"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2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54"/>
        </w:rPr>
        <w:t>{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41"/>
        </w:rPr>
        <w:t>}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90" w:lineRule="atLeast"/>
        <w:ind w:left="29" w:right="83" w:firstLine="-29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pict>
          <v:group style="position:absolute;margin-left:220.635712pt;margin-top:27.658148pt;width:314.49269pt;height:259.978227pt;mso-position-horizontal-relative:page;mso-position-vertical-relative:paragraph;z-index:-16319" coordorigin="4413,553" coordsize="6290,5200">
            <v:group style="position:absolute;left:4429;top:560;width:2;height:5185" coordorigin="4429,560" coordsize="2,5185">
              <v:shape style="position:absolute;left:4429;top:560;width:2;height:5185" coordorigin="4429,560" coordsize="0,5185" path="m4429,5746l4429,560e" filled="f" stroked="t" strokeweight=".718293pt" strokecolor="#000000">
                <v:path arrowok="t"/>
              </v:shape>
            </v:group>
            <v:group style="position:absolute;left:10695;top:613;width:2;height:5123" coordorigin="10695,613" coordsize="2,5123">
              <v:shape style="position:absolute;left:10695;top:613;width:2;height:5123" coordorigin="10695,613" coordsize="0,5123" path="m10695,5736l10695,613e" filled="f" stroked="t" strokeweight=".718293pt" strokecolor="#000000">
                <v:path arrowok="t"/>
              </v:shape>
            </v:group>
            <v:group style="position:absolute;left:4420;top:5738;width:6273;height:2" coordorigin="4420,5738" coordsize="6273,2">
              <v:shape style="position:absolute;left:4420;top:5738;width:6273;height:2" coordorigin="4420,5738" coordsize="6273,0" path="m4420,5738l10693,5738e" filled="f" stroked="t" strokeweight=".71829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Sourc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</w:t>
      </w:r>
      <w:r>
        <w:rPr>
          <w:rFonts w:ascii="Arial" w:hAnsi="Arial" w:cs="Arial" w:eastAsia="Arial"/>
          <w:sz w:val="25"/>
          <w:szCs w:val="25"/>
          <w:spacing w:val="51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fil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</w:t>
      </w:r>
      <w:r>
        <w:rPr>
          <w:rFonts w:ascii="Arial" w:hAnsi="Arial" w:cs="Arial" w:eastAsia="Arial"/>
          <w:sz w:val="25"/>
          <w:szCs w:val="25"/>
          <w:spacing w:val="63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2</w:t>
      </w:r>
      <w:r>
        <w:rPr>
          <w:rFonts w:ascii="Arial" w:hAnsi="Arial" w:cs="Arial" w:eastAsia="Arial"/>
          <w:sz w:val="25"/>
          <w:szCs w:val="25"/>
          <w:spacing w:val="4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323"/>
        </w:rPr>
        <w:t>---------------,</w:t>
      </w:r>
      <w:r>
        <w:rPr>
          <w:rFonts w:ascii="Arial" w:hAnsi="Arial" w:cs="Arial" w:eastAsia="Arial"/>
          <w:sz w:val="25"/>
          <w:szCs w:val="25"/>
          <w:spacing w:val="0"/>
          <w:w w:val="323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NYFood</w:t>
      </w:r>
      <w:r>
        <w:rPr>
          <w:rFonts w:ascii="Arial" w:hAnsi="Arial" w:cs="Arial" w:eastAsia="Arial"/>
          <w:sz w:val="25"/>
          <w:szCs w:val="25"/>
          <w:spacing w:val="0"/>
          <w:w w:val="101"/>
        </w:rPr>
        <w:t>()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49" w:after="0" w:line="240" w:lineRule="auto"/>
        <w:ind w:left="19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47"/>
        </w:rPr>
        <w:t>{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51" w:after="0" w:line="240" w:lineRule="auto"/>
        <w:ind w:left="211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stati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c</w:t>
      </w:r>
      <w:r>
        <w:rPr>
          <w:rFonts w:ascii="Arial" w:hAnsi="Arial" w:cs="Arial" w:eastAsia="Arial"/>
          <w:sz w:val="25"/>
          <w:szCs w:val="25"/>
          <w:spacing w:val="5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51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7"/>
        </w:rPr>
        <w:t>creole;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52" w:after="0" w:line="240" w:lineRule="auto"/>
        <w:ind w:left="215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char</w:t>
      </w:r>
      <w:r>
        <w:rPr>
          <w:rFonts w:ascii="Arial" w:hAnsi="Arial" w:cs="Arial" w:eastAsia="Arial"/>
          <w:sz w:val="25"/>
          <w:szCs w:val="25"/>
          <w:spacing w:val="49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10"/>
        </w:rPr>
        <w:t>italian;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47"/>
        </w:rPr>
        <w:t>}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w w:val="101"/>
        </w:rPr>
        <w:t>NJFood</w:t>
      </w:r>
      <w:r>
        <w:rPr>
          <w:rFonts w:ascii="Arial" w:hAnsi="Arial" w:cs="Arial" w:eastAsia="Arial"/>
          <w:sz w:val="25"/>
          <w:szCs w:val="25"/>
          <w:w w:val="102"/>
        </w:rPr>
        <w:t>()</w:t>
      </w:r>
      <w:r>
        <w:rPr>
          <w:rFonts w:ascii="Arial" w:hAnsi="Arial" w:cs="Arial" w:eastAsia="Arial"/>
          <w:sz w:val="25"/>
          <w:szCs w:val="25"/>
          <w:w w:val="100"/>
        </w:rPr>
      </w:r>
    </w:p>
    <w:p>
      <w:pPr>
        <w:spacing w:before="49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47"/>
        </w:rPr>
        <w:t>{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51" w:after="0" w:line="240" w:lineRule="auto"/>
        <w:ind w:left="57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76"/>
        </w:rPr>
        <w:t>·</w:t>
      </w:r>
      <w:r>
        <w:rPr>
          <w:rFonts w:ascii="Arial" w:hAnsi="Arial" w:cs="Arial" w:eastAsia="Arial"/>
          <w:sz w:val="25"/>
          <w:szCs w:val="25"/>
          <w:spacing w:val="0"/>
          <w:w w:val="76"/>
        </w:rPr>
        <w:t> </w:t>
      </w:r>
      <w:r>
        <w:rPr>
          <w:rFonts w:ascii="Arial" w:hAnsi="Arial" w:cs="Arial" w:eastAsia="Arial"/>
          <w:sz w:val="25"/>
          <w:szCs w:val="25"/>
          <w:spacing w:val="7"/>
          <w:w w:val="76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exter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n</w:t>
      </w:r>
      <w:r>
        <w:rPr>
          <w:rFonts w:ascii="Arial" w:hAnsi="Arial" w:cs="Arial" w:eastAsia="Arial"/>
          <w:sz w:val="25"/>
          <w:szCs w:val="25"/>
          <w:spacing w:val="57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in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t</w:t>
      </w:r>
      <w:r>
        <w:rPr>
          <w:rFonts w:ascii="Arial" w:hAnsi="Arial" w:cs="Arial" w:eastAsia="Arial"/>
          <w:sz w:val="25"/>
          <w:szCs w:val="25"/>
          <w:spacing w:val="54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10"/>
        </w:rPr>
        <w:t>italian;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34"/>
        </w:rPr>
        <w:t>}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160"/>
          <w:cols w:num="2" w:equalWidth="0">
            <w:col w:w="3029" w:space="794"/>
            <w:col w:w="6037"/>
          </w:cols>
        </w:sectPr>
      </w:pPr>
      <w:rPr/>
    </w:p>
    <w:p>
      <w:pPr>
        <w:spacing w:before="23" w:after="0" w:line="240" w:lineRule="auto"/>
        <w:ind w:left="226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7.101151pt;margin-top:-4.464337pt;width:470.902023pt;height:.1pt;mso-position-horizontal-relative:page;mso-position-vertical-relative:paragraph;z-index:-16317" coordorigin="1342,-89" coordsize="9418,2">
            <v:shape style="position:absolute;left:1342;top:-89;width:9418;height:2" coordorigin="1342,-89" coordsize="9418,0" path="m1342,-89l10760,-89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101151pt;margin-top:49.861626pt;width:471.140817pt;height:.1pt;mso-position-horizontal-relative:page;mso-position-vertical-relative:paragraph;z-index:-16316" coordorigin="1342,997" coordsize="9423,2">
            <v:shape style="position:absolute;left:1342;top:997;width:9423;height:2" coordorigin="1342,997" coordsize="9423,0" path="m1342,997l10765,997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Registe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9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Variables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882" w:right="600" w:firstLine="-10"/>
        <w:jc w:val="left"/>
        <w:tabs>
          <w:tab w:pos="42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standard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compute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memory.</w:t>
      </w:r>
      <w:r>
        <w:rPr>
          <w:rFonts w:ascii="Arial" w:hAnsi="Arial" w:cs="Arial" w:eastAsia="Arial"/>
          <w:sz w:val="35"/>
          <w:szCs w:val="35"/>
          <w:spacing w:val="-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fast,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fast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memory.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extremely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limited.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4" w:lineRule="auto"/>
        <w:ind w:left="1555" w:right="644" w:firstLine="-478"/>
        <w:jc w:val="left"/>
        <w:tabs>
          <w:tab w:pos="15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7"/>
          <w:szCs w:val="37"/>
          <w:spacing w:val="0"/>
          <w:w w:val="100"/>
        </w:rPr>
        <w:t>"frt"</w:t>
      </w:r>
      <w:r>
        <w:rPr>
          <w:rFonts w:ascii="Arial" w:hAnsi="Arial" w:cs="Arial" w:eastAsia="Arial"/>
          <w:sz w:val="37"/>
          <w:szCs w:val="37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machine'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very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heavily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block,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"recommend"</w:t>
      </w:r>
      <w:r>
        <w:rPr>
          <w:rFonts w:ascii="Arial" w:hAnsi="Arial" w:cs="Arial" w:eastAsia="Arial"/>
          <w:sz w:val="35"/>
          <w:szCs w:val="35"/>
          <w:spacing w:val="-1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compiler</w:t>
      </w:r>
      <w:r>
        <w:rPr>
          <w:rFonts w:ascii="Arial" w:hAnsi="Arial" w:cs="Arial" w:eastAsia="Arial"/>
          <w:sz w:val="35"/>
          <w:szCs w:val="35"/>
          <w:spacing w:val="2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keep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register.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551" w:right="589" w:firstLine="-487"/>
        <w:jc w:val="left"/>
        <w:tabs>
          <w:tab w:pos="1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guarantee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effect,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since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compiler</w:t>
      </w:r>
      <w:r>
        <w:rPr>
          <w:rFonts w:ascii="Arial" w:hAnsi="Arial" w:cs="Arial" w:eastAsia="Arial"/>
          <w:sz w:val="35"/>
          <w:szCs w:val="35"/>
          <w:spacing w:val="16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decide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based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upon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how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1532" w:right="1344" w:firstLine="-473"/>
        <w:jc w:val="left"/>
        <w:tabs>
          <w:tab w:pos="1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duratio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temporar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{just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variables)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auto"/>
        <w:ind w:left="1541" w:right="1925" w:firstLine="-487"/>
        <w:jc w:val="left"/>
        <w:tabs>
          <w:tab w:pos="15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0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6"/>
          <w:w w:val="8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register.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532" w:right="858" w:firstLine="-482"/>
        <w:jc w:val="left"/>
        <w:tabs>
          <w:tab w:pos="152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4.235619pt;margin-top:100.895256pt;width:387.562872pt;height:.1pt;mso-position-horizontal-relative:page;mso-position-vertical-relative:paragraph;z-index:-16315" coordorigin="1285,2018" coordsize="7751,2">
            <v:shape style="position:absolute;left:1285;top:2018;width:7751;height:2" coordorigin="1285,2018" coordsize="7751,0" path="m1285,2018l9036,2018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but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seldom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effective.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497" w:header="0" w:top="1420" w:bottom="680" w:left="1100" w:right="1200"/>
          <w:footerReference w:type="default" r:id="rId195"/>
          <w:pgSz w:w="12040" w:h="15800"/>
        </w:sectPr>
      </w:pPr>
      <w:rPr/>
    </w:p>
    <w:p>
      <w:pPr>
        <w:spacing w:before="26" w:after="0" w:line="240" w:lineRule="auto"/>
        <w:ind w:left="3566" w:right="3864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0.319683pt;margin-top:-5.424052pt;width:472.743539pt;height:.1pt;mso-position-horizontal-relative:page;mso-position-vertical-relative:paragraph;z-index:-16314" coordorigin="1206,-108" coordsize="9455,2">
            <v:shape style="position:absolute;left:1206;top:-108;width:9455;height:2" coordorigin="1206,-108" coordsize="9455,0" path="m1206,-108l10661,-108e" filled="f" stroked="t" strokeweight=".478728pt" strokecolor="#000000">
              <v:path arrowok="t"/>
            </v:shape>
          </v:group>
          <w10:wrap type="none"/>
        </w:pict>
      </w:r>
      <w:r>
        <w:rPr/>
        <w:pict>
          <v:group style="position:absolute;margin-left:60.319683pt;margin-top:48.744637pt;width:473.222266pt;height:.1pt;mso-position-horizontal-relative:page;mso-position-vertical-relative:paragraph;z-index:-16313" coordorigin="1206,975" coordsize="9464,2">
            <v:shape style="position:absolute;left:1206;top:975;width:9464;height:2" coordorigin="1206,975" coordsize="9464,0" path="m1206,975l10671,975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sum(n</w:t>
      </w:r>
      <w:r>
        <w:rPr>
          <w:rFonts w:ascii="Courier New" w:hAnsi="Courier New" w:cs="Courier New" w:eastAsia="Courier New"/>
          <w:sz w:val="33"/>
          <w:szCs w:val="33"/>
          <w:spacing w:val="-7"/>
          <w:w w:val="7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returns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integers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as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77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2"/>
        </w:rPr>
        <w:t>(n)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7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register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n;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77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2" w:after="0" w:line="362" w:lineRule="exact"/>
        <w:ind w:left="11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register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sum=a;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379" w:lineRule="exact"/>
        <w:ind w:left="10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wh</w:t>
      </w:r>
      <w:r>
        <w:rPr>
          <w:rFonts w:ascii="Courier New" w:hAnsi="Courier New" w:cs="Courier New" w:eastAsia="Courier New"/>
          <w:sz w:val="33"/>
          <w:szCs w:val="33"/>
          <w:spacing w:val="25"/>
          <w:w w:val="72"/>
          <w:position w:val="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48"/>
          <w:w w:val="54"/>
          <w:position w:val="2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5"/>
          <w:position w:val="2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(n&lt;a)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6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sum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+=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n++;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1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76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0" w:lineRule="auto"/>
        <w:ind w:left="102" w:right="-20"/>
        <w:jc w:val="left"/>
        <w:tabs>
          <w:tab w:pos="4700" w:val="left"/>
          <w:tab w:pos="84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9.601589pt;margin-top:3.532075pt;width:473.700994pt;height:.1pt;mso-position-horizontal-relative:page;mso-position-vertical-relative:paragraph;z-index:-16312" coordorigin="1192,71" coordsize="9474,2">
            <v:shape style="position:absolute;left:1192;top:71;width:9474;height:2" coordorigin="1192,71" coordsize="9474,0" path="m1192,71l10666,71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29"/>
          <w:szCs w:val="29"/>
          <w:spacing w:val="21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Class</w:t>
      </w:r>
      <w:r>
        <w:rPr>
          <w:rFonts w:ascii="Arial" w:hAnsi="Arial" w:cs="Arial" w:eastAsia="Arial"/>
          <w:sz w:val="29"/>
          <w:szCs w:val="29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#7</w:t>
      </w:r>
      <w:r>
        <w:rPr>
          <w:rFonts w:ascii="Arial" w:hAnsi="Arial" w:cs="Arial" w:eastAsia="Arial"/>
          <w:sz w:val="29"/>
          <w:szCs w:val="29"/>
          <w:spacing w:val="-71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36"/>
          <w:szCs w:val="36"/>
          <w:spacing w:val="0"/>
          <w:w w:val="80"/>
          <w:position w:val="0"/>
        </w:rPr>
        <w:t>12</w:t>
      </w:r>
      <w:r>
        <w:rPr>
          <w:rFonts w:ascii="Courier New" w:hAnsi="Courier New" w:cs="Courier New" w:eastAsia="Courier New"/>
          <w:sz w:val="36"/>
          <w:szCs w:val="36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6"/>
          <w:szCs w:val="36"/>
          <w:spacing w:val="0"/>
          <w:w w:val="100"/>
          <w:position w:val="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Example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80" w:bottom="280" w:left="1100" w:right="840"/>
          <w:footerReference w:type="default" r:id="rId196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704" w:lineRule="exact"/>
        <w:ind w:left="1907" w:right="1912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51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Introductio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9"/>
          <w:position w:val="-1"/>
        </w:rPr>
        <w:t>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2" w:right="24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8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5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Programmin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g</w:t>
      </w:r>
      <w:r>
        <w:rPr>
          <w:rFonts w:ascii="Arial" w:hAnsi="Arial" w:cs="Arial" w:eastAsia="Arial"/>
          <w:sz w:val="63"/>
          <w:szCs w:val="63"/>
          <w:spacing w:val="54"/>
          <w:w w:val="105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Language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50" w:right="3432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Class</w:t>
      </w:r>
      <w:r>
        <w:rPr>
          <w:rFonts w:ascii="Arial" w:hAnsi="Arial" w:cs="Arial" w:eastAsia="Arial"/>
          <w:sz w:val="63"/>
          <w:szCs w:val="63"/>
          <w:spacing w:val="10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1"/>
        </w:rPr>
        <w:t>8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6" w:right="2770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</w:t>
      </w:r>
      <w:r>
        <w:rPr>
          <w:rFonts w:ascii="Arial" w:hAnsi="Arial" w:cs="Arial" w:eastAsia="Arial"/>
          <w:sz w:val="34"/>
          <w:szCs w:val="34"/>
          <w:spacing w:val="-20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2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1988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63" w:right="3304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6" w:after="0" w:line="240" w:lineRule="auto"/>
        <w:ind w:left="2686" w:right="2767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5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6" w:after="0" w:line="383" w:lineRule="exact"/>
        <w:ind w:left="2376" w:right="2454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{CENET</w:t>
      </w:r>
      <w:r>
        <w:rPr>
          <w:rFonts w:ascii="Arial" w:hAnsi="Arial" w:cs="Arial" w:eastAsia="Arial"/>
          <w:sz w:val="34"/>
          <w:szCs w:val="34"/>
          <w:spacing w:val="-36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-1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  <w:position w:val="-1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61" w:lineRule="exact"/>
        <w:ind w:left="3950" w:right="4086"/>
        <w:jc w:val="center"/>
        <w:rPr>
          <w:rFonts w:ascii="Arial" w:hAnsi="Arial" w:cs="Arial" w:eastAsia="Arial"/>
          <w:sz w:val="41"/>
          <w:szCs w:val="4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8.139252pt;margin-top:-1.388868pt;width:46.503452pt;height:27.128555pt;mso-position-horizontal-relative:page;mso-position-vertical-relative:paragraph;z-index:-16311" type="#_x0000_t202" filled="f" stroked="f">
            <v:textbox inset="0,0,0,0">
              <w:txbxContent>
                <w:p>
                  <w:pPr>
                    <w:spacing w:before="0" w:after="0" w:line="543" w:lineRule="exact"/>
                    <w:ind w:right="-121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8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55"/>
                      <w:w w:val="144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6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82"/>
                      <w:w w:val="144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5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41"/>
          <w:szCs w:val="41"/>
          <w:spacing w:val="-123"/>
          <w:w w:val="153"/>
          <w:position w:val="-5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68"/>
          <w:position w:val="7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72"/>
          <w:w w:val="100"/>
          <w:position w:val="7"/>
        </w:rPr>
        <w:t> </w:t>
      </w:r>
      <w:r>
        <w:rPr>
          <w:rFonts w:ascii="Arial" w:hAnsi="Arial" w:cs="Arial" w:eastAsia="Arial"/>
          <w:sz w:val="41"/>
          <w:szCs w:val="41"/>
          <w:spacing w:val="-26"/>
          <w:w w:val="153"/>
          <w:position w:val="-5"/>
        </w:rPr>
        <w:t>-</w:t>
      </w:r>
      <w:r>
        <w:rPr>
          <w:rFonts w:ascii="Times New Roman" w:hAnsi="Times New Roman" w:cs="Times New Roman" w:eastAsia="Times New Roman"/>
          <w:sz w:val="44"/>
          <w:szCs w:val="44"/>
          <w:spacing w:val="-115"/>
          <w:w w:val="98"/>
          <w:position w:val="7"/>
        </w:rPr>
        <w:t>-</w:t>
      </w:r>
      <w:r>
        <w:rPr>
          <w:rFonts w:ascii="Arial" w:hAnsi="Arial" w:cs="Arial" w:eastAsia="Arial"/>
          <w:sz w:val="41"/>
          <w:szCs w:val="41"/>
          <w:spacing w:val="-45"/>
          <w:w w:val="153"/>
          <w:position w:val="-5"/>
        </w:rPr>
        <w:t>-</w:t>
      </w:r>
      <w:r>
        <w:rPr>
          <w:rFonts w:ascii="Times New Roman" w:hAnsi="Times New Roman" w:cs="Times New Roman" w:eastAsia="Times New Roman"/>
          <w:sz w:val="44"/>
          <w:szCs w:val="44"/>
          <w:spacing w:val="-69"/>
          <w:w w:val="98"/>
          <w:position w:val="7"/>
        </w:rPr>
        <w:t>-</w:t>
      </w:r>
      <w:r>
        <w:rPr>
          <w:rFonts w:ascii="Arial" w:hAnsi="Arial" w:cs="Arial" w:eastAsia="Arial"/>
          <w:sz w:val="41"/>
          <w:szCs w:val="41"/>
          <w:spacing w:val="-80"/>
          <w:w w:val="152"/>
          <w:position w:val="-5"/>
        </w:rPr>
        <w:t>·</w:t>
      </w:r>
      <w:r>
        <w:rPr>
          <w:rFonts w:ascii="Times New Roman" w:hAnsi="Times New Roman" w:cs="Times New Roman" w:eastAsia="Times New Roman"/>
          <w:sz w:val="44"/>
          <w:szCs w:val="44"/>
          <w:spacing w:val="-17"/>
          <w:w w:val="98"/>
          <w:position w:val="7"/>
        </w:rPr>
        <w:t>-</w:t>
      </w:r>
      <w:r>
        <w:rPr>
          <w:rFonts w:ascii="Arial" w:hAnsi="Arial" w:cs="Arial" w:eastAsia="Arial"/>
          <w:sz w:val="41"/>
          <w:szCs w:val="41"/>
          <w:spacing w:val="0"/>
          <w:w w:val="153"/>
          <w:position w:val="-5"/>
        </w:rPr>
        <w:t>-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0"/>
        </w:rPr>
      </w:r>
    </w:p>
    <w:p>
      <w:pPr>
        <w:spacing w:before="0" w:after="0" w:line="385" w:lineRule="exact"/>
        <w:ind w:left="2049" w:right="2163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T.</w:t>
      </w:r>
      <w:r>
        <w:rPr>
          <w:rFonts w:ascii="Arial" w:hAnsi="Arial" w:cs="Arial" w:eastAsia="Arial"/>
          <w:sz w:val="34"/>
          <w:szCs w:val="34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  <w:position w:val="1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7"/>
          <w:w w:val="100"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34"/>
          <w:szCs w:val="34"/>
          <w:spacing w:val="60"/>
          <w:w w:val="100"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  <w:position w:val="1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77" w:after="0" w:line="290" w:lineRule="auto"/>
        <w:ind w:left="3141" w:right="2866" w:firstLine="-371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7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26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460" w:right="1340"/>
          <w:footerReference w:type="default" r:id="rId197"/>
          <w:pgSz w:w="1204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778070pt;height:766.0875pt;mso-position-horizontal-relative:char;mso-position-vertical-relative:line" type="#_x0000_t75">
            <v:imagedata r:id="rId19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198"/>
          <w:pgSz w:w="12040" w:h="15800"/>
        </w:sectPr>
      </w:pPr>
      <w:rPr/>
    </w:p>
    <w:p>
      <w:pPr>
        <w:spacing w:before="22" w:after="0" w:line="240" w:lineRule="auto"/>
        <w:ind w:left="3812" w:right="3649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760002pt;margin-top:-5.305899pt;width:473.52pt;height:.1pt;mso-position-horizontal-relative:page;mso-position-vertical-relative:paragraph;z-index:-16310" coordorigin="1435,-106" coordsize="9470,2">
            <v:shape style="position:absolute;left:1435;top:-106;width:9470;height:2" coordorigin="1435,-106" coordsize="9470,0" path="m1435,-106l10906,-10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8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1.519997pt;margin-top:-9.274634pt;width:473.76pt;height:.1pt;mso-position-horizontal-relative:page;mso-position-vertical-relative:paragraph;z-index:-16309" coordorigin="1430,-185" coordsize="9475,2">
            <v:shape style="position:absolute;left:1430;top:-185;width:9475;height:2" coordorigin="1430,-185" coordsize="9475,0" path="m1430,-185l10906,-185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own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240" w:lineRule="auto"/>
        <w:ind w:left="814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3" w:after="0" w:line="240" w:lineRule="auto"/>
        <w:ind w:left="809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Call-by-value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-16"/>
          <w:w w:val="164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vs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.</w:t>
      </w:r>
      <w:r>
        <w:rPr>
          <w:rFonts w:ascii="Arial" w:hAnsi="Arial" w:cs="Arial" w:eastAsia="Arial"/>
          <w:sz w:val="35"/>
          <w:szCs w:val="35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call-by-name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4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2"/>
          <w:szCs w:val="42"/>
          <w:spacing w:val="-80"/>
          <w:w w:val="100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2"/>
          <w:szCs w:val="42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Basi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use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" w:right="38"/>
        <w:jc w:val="center"/>
        <w:tabs>
          <w:tab w:pos="4720" w:val="left"/>
          <w:tab w:pos="838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8.400002pt;margin-top:2.804094pt;width:474pt;height:.1pt;mso-position-horizontal-relative:page;mso-position-vertical-relative:paragraph;z-index:-16308" coordorigin="1368,56" coordsize="9480,2">
            <v:shape style="position:absolute;left:1368;top:56;width:9480;height:2" coordorigin="1368,56" coordsize="9480,0" path="m1368,56l10848,5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4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#8</w:t>
      </w:r>
      <w:r>
        <w:rPr>
          <w:rFonts w:ascii="Arial" w:hAnsi="Arial" w:cs="Arial" w:eastAsia="Arial"/>
          <w:sz w:val="27"/>
          <w:szCs w:val="27"/>
          <w:spacing w:val="-5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28"/>
        </w:rPr>
        <w:t>1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35"/>
          <w:position w:val="5"/>
        </w:rPr>
        <w:t>·</w:t>
      </w:r>
      <w:r>
        <w:rPr>
          <w:rFonts w:ascii="Arial" w:hAnsi="Arial" w:cs="Arial" w:eastAsia="Arial"/>
          <w:sz w:val="27"/>
          <w:szCs w:val="27"/>
          <w:spacing w:val="0"/>
          <w:w w:val="35"/>
          <w:position w:val="5"/>
        </w:rPr>
        <w:t>      </w:t>
      </w:r>
      <w:r>
        <w:rPr>
          <w:rFonts w:ascii="Arial" w:hAnsi="Arial" w:cs="Arial" w:eastAsia="Arial"/>
          <w:sz w:val="27"/>
          <w:szCs w:val="27"/>
          <w:spacing w:val="7"/>
          <w:w w:val="35"/>
          <w:position w:val="5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3"/>
          <w:position w:val="5"/>
        </w:rPr>
        <w:t>Outline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20" w:bottom="280" w:left="1260" w:right="1140"/>
          <w:footerReference w:type="default" r:id="rId200"/>
          <w:pgSz w:w="12120" w:h="15800"/>
        </w:sectPr>
      </w:pPr>
      <w:rPr/>
    </w:p>
    <w:p>
      <w:pPr>
        <w:spacing w:before="18" w:after="0" w:line="240" w:lineRule="auto"/>
        <w:ind w:left="3406" w:right="3293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5.68pt;margin-top:-3.509917pt;width:471.6pt;height:.1pt;mso-position-horizontal-relative:page;mso-position-vertical-relative:paragraph;z-index:-16307" coordorigin="1114,-70" coordsize="9432,2">
            <v:shape style="position:absolute;left:1114;top:-70;width:9432;height:2" coordorigin="1114,-70" coordsize="9432,0" path="m1114,-70l10546,-7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55.68pt;margin-top:50.004665pt;width:462.24pt;height:.1pt;mso-position-horizontal-relative:page;mso-position-vertical-relative:paragraph;z-index:-16306" coordorigin="1114,1000" coordsize="9245,2">
            <v:shape style="position:absolute;left:1114;top:1000;width:9245;height:2" coordorigin="1114,1000" coordsize="9245,0" path="m1114,1000l10358,1000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95"/>
          <w:b/>
          <w:bCs/>
        </w:rPr>
        <w:t>Functions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598" w:right="1633" w:firstLine="10"/>
        <w:jc w:val="left"/>
        <w:tabs>
          <w:tab w:pos="5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philosophy</w:t>
      </w:r>
      <w:r>
        <w:rPr>
          <w:rFonts w:ascii="Arial" w:hAnsi="Arial" w:cs="Arial" w:eastAsia="Arial"/>
          <w:sz w:val="36"/>
          <w:szCs w:val="36"/>
          <w:spacing w:val="9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encourages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Times New Roman" w:hAnsi="Times New Roman" w:cs="Times New Roman" w:eastAsia="Times New Roman"/>
          <w:sz w:val="47"/>
          <w:szCs w:val="4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7"/>
          <w:szCs w:val="47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"toolbox"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approach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programming.</w:t>
      </w:r>
      <w:r>
        <w:rPr>
          <w:rFonts w:ascii="Arial" w:hAnsi="Arial" w:cs="Arial" w:eastAsia="Arial"/>
          <w:sz w:val="36"/>
          <w:szCs w:val="36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advantage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using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collectio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tools,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functions,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are: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auto"/>
        <w:ind w:left="1314" w:right="534" w:firstLine="-49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help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preven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repetitiou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programming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single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8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well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across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several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programs.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auto"/>
        <w:ind w:left="1314" w:right="927" w:firstLine="-49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improve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modularit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9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program,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making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easier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understan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maintain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portable.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314" w:right="843" w:firstLine="-49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improve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reliabilit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fact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that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smaller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modules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easier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writ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test.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6" w:right="48"/>
        <w:jc w:val="center"/>
        <w:tabs>
          <w:tab w:pos="82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5.200001pt;margin-top:2.212941pt;width:415.68pt;height:.1pt;mso-position-horizontal-relative:page;mso-position-vertical-relative:paragraph;z-index:-16305" coordorigin="1104,44" coordsize="8314,2">
            <v:shape style="position:absolute;left:1104;top:44;width:8314;height:2" coordorigin="1104,44" coordsize="8314,0" path="m1104,44l9418,44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32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9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#8</w:t>
      </w:r>
      <w:r>
        <w:rPr>
          <w:rFonts w:ascii="Arial" w:hAnsi="Arial" w:cs="Arial" w:eastAsia="Arial"/>
          <w:sz w:val="28"/>
          <w:szCs w:val="28"/>
          <w:spacing w:val="-50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6"/>
          <w:position w:val="0"/>
        </w:rPr>
        <w:t>Functions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200" w:bottom="280" w:left="1000" w:right="1380"/>
          <w:footerReference w:type="default" r:id="rId201"/>
          <w:pgSz w:w="12120" w:h="15800"/>
        </w:sectPr>
      </w:pPr>
      <w:rPr/>
    </w:p>
    <w:p>
      <w:pPr>
        <w:spacing w:before="18" w:after="0" w:line="240" w:lineRule="auto"/>
        <w:ind w:left="2152" w:right="2610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7.021866pt;margin-top:-5.105022pt;width:472.025447pt;height:.1pt;mso-position-horizontal-relative:page;mso-position-vertical-relative:paragraph;z-index:-16304" coordorigin="1340,-102" coordsize="9441,2">
            <v:shape style="position:absolute;left:1340;top:-102;width:9441;height:2" coordorigin="1340,-102" coordsize="9441,0" path="m1340,-102l10781,-102e" filled="f" stroked="t" strokeweight=".478728pt" strokecolor="#000000">
              <v:path arrowok="t"/>
            </v:shape>
          </v:group>
          <w10:wrap type="none"/>
        </w:pict>
      </w:r>
      <w:r>
        <w:rPr/>
        <w:pict>
          <v:group style="position:absolute;margin-left:66.782501pt;margin-top:48.464455pt;width:472.504175pt;height:.1pt;mso-position-horizontal-relative:page;mso-position-vertical-relative:paragraph;z-index:-16303" coordorigin="1336,969" coordsize="9450,2">
            <v:shape style="position:absolute;left:1336;top:969;width:9450;height:2" coordorigin="1336,969" coordsize="9450,0" path="m1336,969l10786,969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Defining</w:t>
      </w:r>
      <w:r>
        <w:rPr>
          <w:rFonts w:ascii="Arial" w:hAnsi="Arial" w:cs="Arial" w:eastAsia="Arial"/>
          <w:sz w:val="59"/>
          <w:szCs w:val="59"/>
          <w:spacing w:val="113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Functions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7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exactl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main()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1" w:lineRule="exact"/>
        <w:ind w:left="6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•••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/*preprocessor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stuff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3"/>
        </w:rPr>
        <w:t>needs*/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28" w:lineRule="exact"/>
        <w:ind w:left="852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2"/>
          <w:position w:val="2"/>
        </w:rPr>
        <w:t>...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0" w:after="0" w:line="334" w:lineRule="exact"/>
        <w:ind w:left="679" w:right="-20"/>
        <w:jc w:val="left"/>
        <w:tabs>
          <w:tab w:pos="51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functionname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(argl,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.•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  <w:position w:val="3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name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5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followed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by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possibly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empty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4" w:lineRule="exact"/>
        <w:ind w:left="5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list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0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args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628" w:header="0" w:top="1480" w:bottom="820" w:left="1140" w:right="460"/>
          <w:footerReference w:type="default" r:id="rId202"/>
          <w:pgSz w:w="12040" w:h="15800"/>
        </w:sectPr>
      </w:pPr>
      <w:rPr/>
    </w:p>
    <w:p>
      <w:pPr>
        <w:spacing w:before="0" w:after="0" w:line="287" w:lineRule="exact"/>
        <w:ind w:left="665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4"/>
        </w:rPr>
        <w:t>declarations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-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8"/>
          <w:w w:val="76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-4"/>
        </w:rPr>
        <w:t>args;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26" w:lineRule="exact"/>
        <w:ind w:left="842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2"/>
          <w:position w:val="2"/>
        </w:rPr>
        <w:t>...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0" w:after="0" w:line="289" w:lineRule="exact"/>
        <w:ind w:left="67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56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w w:val="80"/>
          <w:position w:val="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declarations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optional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args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460"/>
          <w:cols w:num="2" w:equalWidth="0">
            <w:col w:w="3790" w:space="1404"/>
            <w:col w:w="5246"/>
          </w:cols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/>
        <w:pict>
          <v:group style="position:absolute;margin-left:63.670776pt;margin-top:760.758484pt;width:472.743539pt;height:.1pt;mso-position-horizontal-relative:page;mso-position-vertical-relative:page;z-index:-16302" coordorigin="1273,15215" coordsize="9455,2">
            <v:shape style="position:absolute;left:1273;top:15215;width:9455;height:2" coordorigin="1273,15215" coordsize="9455,0" path="m1273,15215l10728,15215e" filled="f" stroked="t" strokeweight=".718091pt" strokecolor="#000000">
              <v:path arrowok="t"/>
            </v:shape>
          </v:group>
          <w10:wrap type="none"/>
        </w:pict>
      </w:r>
      <w:r>
        <w:rPr>
          <w:sz w:val="18"/>
          <w:szCs w:val="18"/>
        </w:rPr>
      </w:r>
    </w:p>
    <w:p>
      <w:pPr>
        <w:spacing w:before="0" w:after="0" w:line="561" w:lineRule="exact"/>
        <w:ind w:left="1115" w:right="-20"/>
        <w:jc w:val="left"/>
        <w:tabs>
          <w:tab w:pos="20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position w:val="-1"/>
        </w:rPr>
        <w:t>...</w:t>
      </w:r>
      <w:r>
        <w:rPr>
          <w:rFonts w:ascii="Arial" w:hAnsi="Arial" w:cs="Arial" w:eastAsia="Arial"/>
          <w:sz w:val="49"/>
          <w:szCs w:val="49"/>
          <w:spacing w:val="-128"/>
          <w:w w:val="100"/>
          <w:position w:val="-1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1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  <w:position w:val="-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1"/>
        </w:rPr>
        <w:t>optional</w:t>
      </w:r>
      <w:r>
        <w:rPr>
          <w:rFonts w:ascii="Courier New" w:hAnsi="Courier New" w:cs="Courier New" w:eastAsia="Courier New"/>
          <w:sz w:val="32"/>
          <w:szCs w:val="32"/>
          <w:spacing w:val="19"/>
          <w:w w:val="74"/>
          <w:position w:val="-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1"/>
        </w:rPr>
        <w:t>local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-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1"/>
        </w:rPr>
        <w:t>variable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-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1"/>
        </w:rPr>
        <w:t>declarations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-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exact"/>
        <w:ind w:left="11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•••</w:t>
      </w:r>
      <w:r>
        <w:rPr>
          <w:rFonts w:ascii="Courier New" w:hAnsi="Courier New" w:cs="Courier New" w:eastAsia="Courier New"/>
          <w:sz w:val="32"/>
          <w:szCs w:val="32"/>
          <w:spacing w:val="90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/*the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6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body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  <w:position w:val="-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-4"/>
        </w:rPr>
        <w:t>function*/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14" w:lineRule="exact"/>
        <w:ind w:left="111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2"/>
          <w:position w:val="1"/>
        </w:rPr>
        <w:t>...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107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optional</w:t>
      </w:r>
      <w:r>
        <w:rPr>
          <w:rFonts w:ascii="Courier New" w:hAnsi="Courier New" w:cs="Courier New" w:eastAsia="Courier New"/>
          <w:sz w:val="32"/>
          <w:szCs w:val="32"/>
          <w:spacing w:val="4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2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value);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/*optional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statement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to*/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573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send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-10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value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1" w:lineRule="exact"/>
        <w:ind w:left="66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861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NOT</w:t>
      </w:r>
      <w:r>
        <w:rPr>
          <w:rFonts w:ascii="Arial" w:hAnsi="Arial" w:cs="Arial" w:eastAsia="Arial"/>
          <w:sz w:val="33"/>
          <w:szCs w:val="33"/>
          <w:spacing w:val="6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another.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240" w:lineRule="auto"/>
        <w:ind w:left="135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Eac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completel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separately.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345" w:right="1329" w:firstLine="-484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separately.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460"/>
        </w:sectPr>
      </w:pPr>
      <w:rPr/>
    </w:p>
    <w:p>
      <w:pPr>
        <w:spacing w:before="28" w:after="0" w:line="240" w:lineRule="auto"/>
        <w:ind w:left="2518" w:right="2407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10323pt;margin-top:-3.827952pt;width:473.874054pt;height:.1pt;mso-position-horizontal-relative:page;mso-position-vertical-relative:paragraph;z-index:-16301" coordorigin="1262,-77" coordsize="9477,2">
            <v:shape style="position:absolute;left:1262;top:-77;width:9477;height:2" coordorigin="1262,-77" coordsize="9477,0" path="m1262,-77l10740,-77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3.343166pt;margin-top:49.566639pt;width:473.634117pt;height:.1pt;mso-position-horizontal-relative:page;mso-position-vertical-relative:paragraph;z-index:-16300" coordorigin="1267,991" coordsize="9473,2">
            <v:shape style="position:absolute;left:1267;top:991;width:9473;height:2" coordorigin="1267,991" coordsize="9473,0" path="m1267,991l10740,991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2.143482pt;margin-top:748.484192pt;width:459.47788pt;height:.1pt;mso-position-horizontal-relative:page;mso-position-vertical-relative:page;z-index:-16299" coordorigin="1243,14970" coordsize="9190,2">
            <v:shape style="position:absolute;left:1243;top:14970;width:9190;height:2" coordorigin="1243,14970" coordsize="9190,0" path="m1243,14970l10432,14970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Local</w:t>
      </w:r>
      <w:r>
        <w:rPr>
          <w:rFonts w:ascii="Arial" w:hAnsi="Arial" w:cs="Arial" w:eastAsia="Arial"/>
          <w:sz w:val="61"/>
          <w:szCs w:val="61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Variables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303" w:right="760" w:firstLine="-485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26"/>
        </w:rPr>
        <w:t>{</w:t>
      </w:r>
      <w:r>
        <w:rPr>
          <w:rFonts w:ascii="Arial" w:hAnsi="Arial" w:cs="Arial" w:eastAsia="Arial"/>
          <w:sz w:val="36"/>
          <w:szCs w:val="36"/>
          <w:spacing w:val="64"/>
          <w:w w:val="12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26"/>
        </w:rPr>
        <w:t>}</w:t>
      </w:r>
      <w:r>
        <w:rPr>
          <w:rFonts w:ascii="Arial" w:hAnsi="Arial" w:cs="Arial" w:eastAsia="Arial"/>
          <w:sz w:val="36"/>
          <w:szCs w:val="36"/>
          <w:spacing w:val="3"/>
          <w:w w:val="12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26"/>
        </w:rPr>
        <w:t>that</w:t>
      </w:r>
      <w:r>
        <w:rPr>
          <w:rFonts w:ascii="Arial" w:hAnsi="Arial" w:cs="Arial" w:eastAsia="Arial"/>
          <w:sz w:val="36"/>
          <w:szCs w:val="36"/>
          <w:spacing w:val="0"/>
          <w:w w:val="12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enclose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known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only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that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function.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1" w:right="566"/>
        <w:jc w:val="center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Different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local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of</w:t>
      </w:r>
    </w:p>
    <w:p>
      <w:pPr>
        <w:spacing w:before="51" w:after="0" w:line="240" w:lineRule="auto"/>
        <w:ind w:left="124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·th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name.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0" w:lineRule="exact"/>
        <w:ind w:left="6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2" w:after="0" w:line="240" w:lineRule="auto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isotope,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weight;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4" w:lineRule="exact"/>
        <w:ind w:left="11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7"/>
          <w:w w:val="75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name[];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1" w:lineRule="exact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2"/>
        </w:rPr>
        <w:t>isglowing</w:t>
      </w:r>
      <w:r>
        <w:rPr>
          <w:rFonts w:ascii="Courier New" w:hAnsi="Courier New" w:cs="Courier New" w:eastAsia="Courier New"/>
          <w:sz w:val="33"/>
          <w:szCs w:val="33"/>
          <w:spacing w:val="11"/>
          <w:w w:val="74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2"/>
        </w:rPr>
        <w:t>weight);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61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isglowing</w:t>
      </w:r>
      <w:r>
        <w:rPr>
          <w:rFonts w:ascii="Courier New" w:hAnsi="Courier New" w:cs="Courier New" w:eastAsia="Courier New"/>
          <w:sz w:val="33"/>
          <w:szCs w:val="33"/>
          <w:spacing w:val="27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mass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6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8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mass;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0" w:lineRule="exact"/>
        <w:ind w:left="6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7" w:after="0" w:line="240" w:lineRule="auto"/>
        <w:ind w:left="11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7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name;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4" w:lineRule="exact"/>
        <w:ind w:left="11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float</w:t>
      </w:r>
      <w:r>
        <w:rPr>
          <w:rFonts w:ascii="Courier New" w:hAnsi="Courier New" w:cs="Courier New" w:eastAsia="Courier New"/>
          <w:sz w:val="33"/>
          <w:szCs w:val="33"/>
          <w:spacing w:val="-1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weight;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6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628" w:header="0" w:top="1180" w:bottom="820" w:left="1140" w:right="1180"/>
          <w:footerReference w:type="default" r:id="rId203"/>
          <w:pgSz w:w="12040" w:h="15800"/>
        </w:sectPr>
      </w:pPr>
      <w:rPr/>
    </w:p>
    <w:p>
      <w:pPr>
        <w:spacing w:before="12" w:after="0" w:line="240" w:lineRule="auto"/>
        <w:ind w:left="1873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5.511795pt;margin-top:-4.25315pt;width:470.221699pt;height:.1pt;mso-position-horizontal-relative:page;mso-position-vertical-relative:paragraph;z-index:-16298" coordorigin="1510,-85" coordsize="9404,2">
            <v:shape style="position:absolute;left:1510;top:-85;width:9404;height:2" coordorigin="1510,-85" coordsize="9404,0" path="m1510,-85l10915,-85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5.035378pt;margin-top:49.377029pt;width:470.459906pt;height:.1pt;mso-position-horizontal-relative:page;mso-position-vertical-relative:paragraph;z-index:-16297" coordorigin="1501,988" coordsize="9409,2">
            <v:shape style="position:absolute;left:1501;top:988;width:9409;height:2" coordorigin="1501,988" coordsize="9409,0" path="m1501,988l10910,98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Exampl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0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#1</w:t>
      </w:r>
      <w:r>
        <w:rPr>
          <w:rFonts w:ascii="Arial" w:hAnsi="Arial" w:cs="Arial" w:eastAsia="Arial"/>
          <w:sz w:val="63"/>
          <w:szCs w:val="63"/>
          <w:spacing w:val="2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-</w:t>
      </w:r>
      <w:r>
        <w:rPr>
          <w:rFonts w:ascii="Arial" w:hAnsi="Arial" w:cs="Arial" w:eastAsia="Arial"/>
          <w:sz w:val="63"/>
          <w:szCs w:val="63"/>
          <w:spacing w:val="4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No</w:t>
      </w:r>
      <w:r>
        <w:rPr>
          <w:rFonts w:ascii="Arial" w:hAnsi="Arial" w:cs="Arial" w:eastAsia="Arial"/>
          <w:sz w:val="63"/>
          <w:szCs w:val="63"/>
          <w:spacing w:val="8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Args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&lt;stdio.h&gt;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87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5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with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no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args,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nothing</w:t>
      </w:r>
      <w:r>
        <w:rPr>
          <w:rFonts w:ascii="Courier New" w:hAnsi="Courier New" w:cs="Courier New" w:eastAsia="Courier New"/>
          <w:sz w:val="32"/>
          <w:szCs w:val="32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8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0" w:lineRule="exact"/>
        <w:ind w:left="88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3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3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"Do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you</w:t>
      </w:r>
      <w:r>
        <w:rPr>
          <w:rFonts w:ascii="Courier New" w:hAnsi="Courier New" w:cs="Courier New" w:eastAsia="Courier New"/>
          <w:sz w:val="32"/>
          <w:szCs w:val="32"/>
          <w:spacing w:val="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want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decimal</w:t>
      </w:r>
      <w:r>
        <w:rPr>
          <w:rFonts w:ascii="Courier New" w:hAnsi="Courier New" w:cs="Courier New" w:eastAsia="Courier New"/>
          <w:sz w:val="32"/>
          <w:szCs w:val="32"/>
          <w:spacing w:val="-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hex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table?\n");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4" w:lineRule="exact"/>
        <w:ind w:left="12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showpromp</w:t>
      </w:r>
      <w:r>
        <w:rPr>
          <w:rFonts w:ascii="Courier New" w:hAnsi="Courier New" w:cs="Courier New" w:eastAsia="Courier New"/>
          <w:sz w:val="32"/>
          <w:szCs w:val="32"/>
          <w:spacing w:val="-54"/>
          <w:w w:val="74"/>
          <w:position w:val="2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70" w:lineRule="exact"/>
        <w:ind w:left="13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-13"/>
          <w:w w:val="77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(ch</w:t>
      </w:r>
      <w:r>
        <w:rPr>
          <w:rFonts w:ascii="Courier New" w:hAnsi="Courier New" w:cs="Courier New" w:eastAsia="Courier New"/>
          <w:sz w:val="32"/>
          <w:szCs w:val="32"/>
          <w:spacing w:val="9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59"/>
          <w:position w:val="3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10"/>
          <w:w w:val="59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  <w:position w:val="3"/>
        </w:rPr>
        <w:t>getchar())</w:t>
      </w:r>
      <w:r>
        <w:rPr>
          <w:rFonts w:ascii="Courier New" w:hAnsi="Courier New" w:cs="Courier New" w:eastAsia="Courier New"/>
          <w:sz w:val="32"/>
          <w:szCs w:val="32"/>
          <w:spacing w:val="127"/>
          <w:w w:val="68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68"/>
          <w:position w:val="3"/>
        </w:rPr>
        <w:t>==</w:t>
      </w:r>
      <w:r>
        <w:rPr>
          <w:rFonts w:ascii="Courier New" w:hAnsi="Courier New" w:cs="Courier New" w:eastAsia="Courier New"/>
          <w:sz w:val="37"/>
          <w:szCs w:val="37"/>
          <w:spacing w:val="0"/>
          <w:w w:val="6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'y'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8" w:lineRule="exact"/>
        <w:ind w:left="18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dec2hex();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2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else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184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2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7"/>
          <w:w w:val="83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2"/>
        </w:rPr>
        <w:t>"Ok,</w:t>
      </w:r>
      <w:r>
        <w:rPr>
          <w:rFonts w:ascii="Courier New" w:hAnsi="Courier New" w:cs="Courier New" w:eastAsia="Courier New"/>
          <w:sz w:val="32"/>
          <w:szCs w:val="32"/>
          <w:spacing w:val="-30"/>
          <w:w w:val="8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never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mind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•.</w:t>
      </w:r>
      <w:r>
        <w:rPr>
          <w:rFonts w:ascii="Courier New" w:hAnsi="Courier New" w:cs="Courier New" w:eastAsia="Courier New"/>
          <w:sz w:val="32"/>
          <w:szCs w:val="32"/>
          <w:spacing w:val="-78"/>
          <w:w w:val="76"/>
          <w:position w:val="2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\n"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360" w:lineRule="exact"/>
        <w:ind w:left="127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-54"/>
          <w:w w:val="74"/>
          <w:position w:val="2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2"/>
        </w:rPr>
        <w:t>(O</w:t>
      </w:r>
      <w:r>
        <w:rPr>
          <w:rFonts w:ascii="Courier New" w:hAnsi="Courier New" w:cs="Courier New" w:eastAsia="Courier New"/>
          <w:sz w:val="32"/>
          <w:szCs w:val="32"/>
          <w:spacing w:val="-138"/>
          <w:w w:val="84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8" w:lineRule="exact"/>
        <w:ind w:left="85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85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showpromp</w:t>
      </w:r>
      <w:r>
        <w:rPr>
          <w:rFonts w:ascii="Courier New" w:hAnsi="Courier New" w:cs="Courier New" w:eastAsia="Courier New"/>
          <w:sz w:val="32"/>
          <w:szCs w:val="32"/>
          <w:spacing w:val="-54"/>
          <w:w w:val="74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0"/>
          <w:w w:val="94"/>
        </w:rPr>
        <w:t>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0" w:lineRule="exact"/>
        <w:ind w:left="84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268" w:right="-20"/>
        <w:jc w:val="left"/>
        <w:tabs>
          <w:tab w:pos="69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"\nPlease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'y'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yes,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or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242"/>
          <w:position w:val="11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n'</w:t>
      </w:r>
      <w:r>
        <w:rPr>
          <w:rFonts w:ascii="Courier New" w:hAnsi="Courier New" w:cs="Courier New" w:eastAsia="Courier New"/>
          <w:sz w:val="32"/>
          <w:szCs w:val="32"/>
          <w:spacing w:val="-52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no.\n");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5" w:lineRule="exact"/>
        <w:ind w:left="84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83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dec2hex()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84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2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3" w:right="-20"/>
        <w:jc w:val="left"/>
        <w:tabs>
          <w:tab w:pos="48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"\n.De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-41"/>
          <w:w w:val="74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Hex.</w:t>
      </w:r>
      <w:r>
        <w:rPr>
          <w:rFonts w:ascii="Courier New" w:hAnsi="Courier New" w:cs="Courier New" w:eastAsia="Courier New"/>
          <w:sz w:val="32"/>
          <w:szCs w:val="32"/>
          <w:spacing w:val="-13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.De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Hex</w:t>
      </w:r>
      <w:r>
        <w:rPr>
          <w:rFonts w:ascii="Courier New" w:hAnsi="Courier New" w:cs="Courier New" w:eastAsia="Courier New"/>
          <w:sz w:val="32"/>
          <w:szCs w:val="32"/>
          <w:spacing w:val="-79"/>
          <w:w w:val="74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\n");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</w:rPr>
        <w:t>fo</w:t>
      </w:r>
      <w:r>
        <w:rPr>
          <w:rFonts w:ascii="Courier New" w:hAnsi="Courier New" w:cs="Courier New" w:eastAsia="Courier New"/>
          <w:sz w:val="32"/>
          <w:szCs w:val="32"/>
          <w:spacing w:val="-65"/>
          <w:w w:val="76"/>
        </w:rPr>
        <w:t>r</w:t>
      </w:r>
      <w:r>
        <w:rPr>
          <w:rFonts w:ascii="Courier New" w:hAnsi="Courier New" w:cs="Courier New" w:eastAsia="Courier New"/>
          <w:sz w:val="32"/>
          <w:szCs w:val="32"/>
          <w:spacing w:val="33"/>
          <w:w w:val="15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35"/>
          <w:w w:val="54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68"/>
        </w:rPr>
        <w:t>=</w:t>
      </w:r>
      <w:r>
        <w:rPr>
          <w:rFonts w:ascii="Arial" w:hAnsi="Arial" w:cs="Arial" w:eastAsia="Arial"/>
          <w:sz w:val="35"/>
          <w:szCs w:val="35"/>
          <w:spacing w:val="23"/>
          <w:w w:val="69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40"/>
        </w:rPr>
        <w:t>;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8"/>
          <w:w w:val="5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28"/>
          <w:w w:val="84"/>
        </w:rPr>
        <w:t>&lt;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-15"/>
          <w:w w:val="77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-7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7"/>
          <w:w w:val="79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4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" w:after="0" w:line="224" w:lineRule="auto"/>
        <w:ind w:left="2392" w:right="1718" w:firstLine="-572"/>
        <w:jc w:val="left"/>
        <w:tabs>
          <w:tab w:pos="3340" w:val="left"/>
          <w:tab w:pos="4340" w:val="left"/>
          <w:tab w:pos="5900" w:val="left"/>
          <w:tab w:pos="68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9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%02d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%02x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%02d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%02x\n",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i,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i,</w:t>
      </w:r>
      <w:r>
        <w:rPr>
          <w:rFonts w:ascii="Courier New" w:hAnsi="Courier New" w:cs="Courier New" w:eastAsia="Courier New"/>
          <w:sz w:val="32"/>
          <w:szCs w:val="32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(i+16),</w:t>
      </w:r>
      <w:r>
        <w:rPr>
          <w:rFonts w:ascii="Courier New" w:hAnsi="Courier New" w:cs="Courier New" w:eastAsia="Courier New"/>
          <w:sz w:val="32"/>
          <w:szCs w:val="32"/>
          <w:spacing w:val="-12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(i+16</w:t>
      </w:r>
      <w:r>
        <w:rPr>
          <w:rFonts w:ascii="Courier New" w:hAnsi="Courier New" w:cs="Courier New" w:eastAsia="Courier New"/>
          <w:sz w:val="32"/>
          <w:szCs w:val="32"/>
          <w:spacing w:val="-31"/>
          <w:w w:val="78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83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938683pt;margin-top:72.14254pt;width:444.733491pt;height:.1pt;mso-position-horizontal-relative:page;mso-position-vertical-relative:paragraph;z-index:-16296" coordorigin="1439,1443" coordsize="8895,2">
            <v:shape style="position:absolute;left:1439;top:1443;width:8895;height:2" coordorigin="1439,1443" coordsize="8895,0" path="m1439,1443l10333,144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NumType w:start="5"/>
          <w:pgMar w:footer="579" w:header="0" w:top="1480" w:bottom="760" w:left="1100" w:right="1160"/>
          <w:footerReference w:type="default" r:id="rId204"/>
          <w:pgSz w:w="12120" w:h="15800"/>
        </w:sectPr>
      </w:pPr>
      <w:rPr/>
    </w:p>
    <w:p>
      <w:pPr>
        <w:spacing w:before="13" w:after="0" w:line="240" w:lineRule="auto"/>
        <w:ind w:left="1607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439999pt;margin-top:-4.3599pt;width:474.48pt;height:.1pt;mso-position-horizontal-relative:page;mso-position-vertical-relative:paragraph;z-index:-16295" coordorigin="1229,-87" coordsize="9490,2">
            <v:shape style="position:absolute;left:1229;top:-87;width:9490;height:2" coordorigin="1229,-87" coordsize="9490,0" path="m1229,-87l10718,-87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68pt;margin-top:49.154682pt;width:474.48pt;height:.1pt;mso-position-horizontal-relative:page;mso-position-vertical-relative:paragraph;z-index:-16294" coordorigin="1234,983" coordsize="9490,2">
            <v:shape style="position:absolute;left:1234;top:983;width:9490;height:2" coordorigin="1234,983" coordsize="9490,0" path="m1234,983l10723,983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0.48pt;margin-top:750.643982pt;width:475.2pt;height:.1pt;mso-position-horizontal-relative:page;mso-position-vertical-relative:page;z-index:-16293" coordorigin="1210,15013" coordsize="9504,2">
            <v:shape style="position:absolute;left:1210;top:15013;width:9504;height:2" coordorigin="1210,15013" coordsize="9504,0" path="m1210,15013l10714,15013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Exampl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5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#1</w:t>
      </w:r>
      <w:r>
        <w:rPr>
          <w:rFonts w:ascii="Arial" w:hAnsi="Arial" w:cs="Arial" w:eastAsia="Arial"/>
          <w:sz w:val="63"/>
          <w:szCs w:val="63"/>
          <w:spacing w:val="1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-</w:t>
      </w:r>
      <w:r>
        <w:rPr>
          <w:rFonts w:ascii="Arial" w:hAnsi="Arial" w:cs="Arial" w:eastAsia="Arial"/>
          <w:sz w:val="63"/>
          <w:szCs w:val="63"/>
          <w:spacing w:val="5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No</w:t>
      </w:r>
      <w:r>
        <w:rPr>
          <w:rFonts w:ascii="Arial" w:hAnsi="Arial" w:cs="Arial" w:eastAsia="Arial"/>
          <w:sz w:val="63"/>
          <w:szCs w:val="63"/>
          <w:spacing w:val="8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Args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p85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60" w:lineRule="exact"/>
        <w:ind w:left="7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Do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you</w:t>
      </w:r>
      <w:r>
        <w:rPr>
          <w:rFonts w:ascii="Courier New" w:hAnsi="Courier New" w:cs="Courier New" w:eastAsia="Courier New"/>
          <w:sz w:val="32"/>
          <w:szCs w:val="32"/>
          <w:spacing w:val="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want</w:t>
      </w:r>
      <w:r>
        <w:rPr>
          <w:rFonts w:ascii="Courier New" w:hAnsi="Courier New" w:cs="Courier New" w:eastAsia="Courier New"/>
          <w:sz w:val="32"/>
          <w:szCs w:val="32"/>
          <w:spacing w:val="-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decimal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hex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table?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743" w:right="3338" w:firstLine="2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Please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enter</w:t>
      </w:r>
      <w:r>
        <w:rPr>
          <w:rFonts w:ascii="Courier New" w:hAnsi="Courier New" w:cs="Courier New" w:eastAsia="Courier New"/>
          <w:sz w:val="32"/>
          <w:szCs w:val="32"/>
          <w:spacing w:val="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'y'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yes,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or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'n'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18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no.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y[enter]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1" w:right="-20"/>
        <w:jc w:val="left"/>
        <w:tabs>
          <w:tab w:pos="27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.De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Hex.</w:t>
      </w:r>
      <w:r>
        <w:rPr>
          <w:rFonts w:ascii="Courier New" w:hAnsi="Courier New" w:cs="Courier New" w:eastAsia="Courier New"/>
          <w:sz w:val="32"/>
          <w:szCs w:val="32"/>
          <w:spacing w:val="-13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.De</w:t>
      </w:r>
      <w:r>
        <w:rPr>
          <w:rFonts w:ascii="Courier New" w:hAnsi="Courier New" w:cs="Courier New" w:eastAsia="Courier New"/>
          <w:sz w:val="32"/>
          <w:szCs w:val="32"/>
          <w:spacing w:val="-4"/>
          <w:w w:val="75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9"/>
          <w:w w:val="75"/>
        </w:rPr>
        <w:t>•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Hex.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6.000061" w:type="dxa"/>
      </w:tblPr>
      <w:tblGrid/>
      <w:tr>
        <w:trPr>
          <w:trHeight w:val="356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1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ee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1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-9"/>
                <w:w w:val="82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6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5" w:lineRule="exact"/>
              <w:ind w:left="48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5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a1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a1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4" w:lineRule="exact"/>
              <w:ind w:left="48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2"/>
              </w:rPr>
              <w:t>17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4" w:lineRule="exact"/>
              <w:ind w:left="205" w:right="-46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3"/>
                <w:position w:val="3"/>
              </w:rPr>
              <w:t>11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6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02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02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48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3"/>
                <w:position w:val="3"/>
              </w:rPr>
              <w:t>18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205" w:right="-49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12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3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7" w:lineRule="exact"/>
              <w:ind w:left="48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3"/>
              </w:rPr>
              <w:t>19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7" w:lineRule="exact"/>
              <w:ind w:left="20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3"/>
              </w:rPr>
              <w:t>13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a4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04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5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  <w:position w:val="3"/>
              </w:rPr>
              <w:t>2a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7" w:lineRule="exact"/>
              <w:ind w:left="201" w:right="-48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14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as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05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4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21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3" w:lineRule="exact"/>
              <w:ind w:left="19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15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22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3"/>
                <w:position w:val="3"/>
              </w:rPr>
              <w:t>a7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a7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8"/>
                <w:position w:val="3"/>
              </w:rPr>
              <w:t>23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205" w:right="-49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17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26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5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as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5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2"/>
                <w:position w:val="3"/>
              </w:rPr>
              <w:t>as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5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3"/>
                <w:position w:val="2"/>
              </w:rPr>
              <w:t>24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5" w:lineRule="exact"/>
              <w:ind w:left="201" w:right="-48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2"/>
              </w:rPr>
              <w:t>18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55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8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a9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4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3"/>
              </w:rPr>
              <w:t>ag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2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8"/>
                <w:position w:val="3"/>
              </w:rPr>
              <w:t>25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4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2"/>
              </w:rPr>
              <w:t>19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  <w:position w:val="3"/>
              </w:rPr>
              <w:t>1a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-13"/>
                <w:w w:val="82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3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26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3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5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5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11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5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  <w:position w:val="3"/>
              </w:rPr>
              <w:t>ab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1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2"/>
              </w:rPr>
              <w:t>27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5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1b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4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12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  <w:position w:val="3"/>
              </w:rPr>
              <w:t>ac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8" w:lineRule="exact"/>
              <w:ind w:left="48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28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2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7"/>
                <w:position w:val="3"/>
              </w:rPr>
              <w:t>1c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50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13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0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ad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5" w:lineRule="exact"/>
              <w:ind w:left="47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29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9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1d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338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7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14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7" w:lineRule="exact"/>
              <w:ind w:left="19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8"/>
                <w:position w:val="3"/>
              </w:rPr>
              <w:t>ee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7" w:lineRule="exact"/>
              <w:ind w:left="46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30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7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2"/>
              </w:rPr>
              <w:t>1e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  <w:tr>
        <w:trPr>
          <w:trHeight w:val="447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38" w:lineRule="exact"/>
              <w:ind w:left="5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15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9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4" w:lineRule="exact"/>
              <w:ind w:left="193" w:right="-20"/>
              <w:jc w:val="left"/>
              <w:rPr>
                <w:rFonts w:ascii="Courier New" w:hAnsi="Courier New" w:cs="Courier New" w:eastAsia="Courier New"/>
                <w:sz w:val="34"/>
                <w:szCs w:val="34"/>
              </w:rPr>
            </w:pPr>
            <w:rPr/>
            <w:r>
              <w:rPr>
                <w:rFonts w:ascii="Courier New" w:hAnsi="Courier New" w:cs="Courier New" w:eastAsia="Courier New"/>
                <w:sz w:val="34"/>
                <w:szCs w:val="34"/>
                <w:spacing w:val="0"/>
                <w:w w:val="73"/>
                <w:i/>
                <w:position w:val="3"/>
              </w:rPr>
              <w:t>at</w:t>
            </w:r>
            <w:r>
              <w:rPr>
                <w:rFonts w:ascii="Courier New" w:hAnsi="Courier New" w:cs="Courier New" w:eastAsia="Courier New"/>
                <w:sz w:val="34"/>
                <w:szCs w:val="34"/>
                <w:spacing w:val="0"/>
                <w:w w:val="100"/>
                <w:position w:val="0"/>
              </w:rPr>
            </w:r>
          </w:p>
        </w:tc>
        <w:tc>
          <w:tcPr>
            <w:tcW w:w="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3" w:lineRule="exact"/>
              <w:ind w:left="469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3"/>
              </w:rPr>
              <w:t>31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5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7" w:lineRule="exact"/>
              <w:ind w:left="20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8"/>
                <w:position w:val="3"/>
              </w:rPr>
              <w:t>1f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0" w:footer="579" w:top="1220" w:bottom="760" w:left="1100" w:right="1160"/>
          <w:pgSz w:w="12120" w:h="15800"/>
        </w:sectPr>
      </w:pPr>
      <w:rPr/>
    </w:p>
    <w:p>
      <w:pPr>
        <w:spacing w:before="15" w:after="0" w:line="240" w:lineRule="auto"/>
        <w:ind w:left="123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1.160652pt;margin-top:-5.093989pt;width:470.902023pt;height:.1pt;mso-position-horizontal-relative:page;mso-position-vertical-relative:paragraph;z-index:-16292" coordorigin="1423,-102" coordsize="9418,2">
            <v:shape style="position:absolute;left:1423;top:-102;width:9418;height:2" coordorigin="1423,-102" coordsize="9418,0" path="m1423,-102l10841,-102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70.921860pt;margin-top:48.514008pt;width:470.902023pt;height:.1pt;mso-position-horizontal-relative:page;mso-position-vertical-relative:paragraph;z-index:-16291" coordorigin="1418,970" coordsize="9418,2">
            <v:shape style="position:absolute;left:1418;top:970;width:9418;height:2" coordorigin="1418,970" coordsize="9418,0" path="m1418,970l10836,97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339943pt;margin-top:753.742798pt;width:470.902023pt;height:.1pt;mso-position-horizontal-relative:page;mso-position-vertical-relative:page;z-index:-16290" coordorigin="1347,15075" coordsize="9418,2">
            <v:shape style="position:absolute;left:1347;top:15075;width:9418;height:2" coordorigin="1347,15075" coordsize="9418,0" path="m1347,15075l10765,15075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60"/>
          <w:szCs w:val="60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arguments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1479" w:right="406" w:firstLine="-478"/>
        <w:jc w:val="left"/>
        <w:tabs>
          <w:tab w:pos="15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within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name,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separate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commas.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489" w:right="486" w:firstLine="-492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parenthesi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opening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1"/>
        </w:rPr>
        <w:t>{.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0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sendmsg</w:t>
      </w:r>
      <w:r>
        <w:rPr>
          <w:rFonts w:ascii="Courier New" w:hAnsi="Courier New" w:cs="Courier New" w:eastAsia="Courier New"/>
          <w:sz w:val="33"/>
          <w:szCs w:val="33"/>
          <w:spacing w:val="27"/>
          <w:w w:val="70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buffer,</w:t>
      </w:r>
      <w:r>
        <w:rPr>
          <w:rFonts w:ascii="Courier New" w:hAnsi="Courier New" w:cs="Courier New" w:eastAsia="Courier New"/>
          <w:sz w:val="33"/>
          <w:szCs w:val="33"/>
          <w:spacing w:val="97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buflength</w:t>
      </w:r>
      <w:r>
        <w:rPr>
          <w:rFonts w:ascii="Courier New" w:hAnsi="Courier New" w:cs="Courier New" w:eastAsia="Courier New"/>
          <w:sz w:val="33"/>
          <w:szCs w:val="33"/>
          <w:spacing w:val="-16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205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buffer[];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20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buflength;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0" w:lineRule="exact"/>
        <w:ind w:left="205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1460" w:right="688" w:firstLine="-487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and/o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modif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were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variables.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7"/>
          <w:pgMar w:footer="617" w:header="0" w:top="1360" w:bottom="800" w:left="1100" w:right="1160"/>
          <w:footerReference w:type="default" r:id="rId205"/>
          <w:pgSz w:w="12040" w:h="15800"/>
        </w:sectPr>
      </w:pPr>
      <w:rPr/>
    </w:p>
    <w:p>
      <w:pPr>
        <w:spacing w:before="24" w:after="0" w:line="240" w:lineRule="auto"/>
        <w:ind w:left="1030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0.080318pt;margin-top:-4.935209pt;width:473.940358pt;height:.1pt;mso-position-horizontal-relative:page;mso-position-vertical-relative:paragraph;z-index:-16289" coordorigin="1202,-99" coordsize="9479,2">
            <v:shape style="position:absolute;left:1202;top:-99;width:9479;height:2" coordorigin="1202,-99" coordsize="9479,0" path="m1202,-99l10680,-99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0.080318pt;margin-top:48.754112pt;width:473.940358pt;height:.1pt;mso-position-horizontal-relative:page;mso-position-vertical-relative:paragraph;z-index:-16288" coordorigin="1202,975" coordsize="9479,2">
            <v:shape style="position:absolute;left:1202;top:975;width:9479;height:2" coordorigin="1202,975" coordsize="9479,0" path="m1202,975l10680,975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59.601589pt;margin-top:748.774292pt;width:474.419086pt;height:.1pt;mso-position-horizontal-relative:page;mso-position-vertical-relative:page;z-index:-16287" coordorigin="1192,14975" coordsize="9488,2">
            <v:shape style="position:absolute;left:1192;top:14975;width:9488;height:2" coordorigin="1192,14975" coordsize="9488,0" path="m1192,14975l10680,14975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60"/>
          <w:szCs w:val="60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arguments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94" w:right="641" w:firstLine="-484"/>
        <w:jc w:val="left"/>
        <w:tabs>
          <w:tab w:pos="1300" w:val="left"/>
          <w:tab w:pos="40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value</w:t>
      </w:r>
      <w:r>
        <w:rPr>
          <w:rFonts w:ascii="Arial" w:hAnsi="Arial" w:cs="Arial" w:eastAsia="Arial"/>
          <w:sz w:val="36"/>
          <w:szCs w:val="36"/>
          <w:spacing w:val="56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each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e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caller's</w:t>
      </w:r>
      <w:r>
        <w:rPr>
          <w:rFonts w:ascii="Arial" w:hAnsi="Arial" w:cs="Arial" w:eastAsia="Arial"/>
          <w:sz w:val="36"/>
          <w:szCs w:val="36"/>
          <w:spacing w:val="8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passed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called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arguments.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n</w:t>
      </w:r>
      <w:r>
        <w:rPr>
          <w:rFonts w:ascii="Arial" w:hAnsi="Arial" w:cs="Arial" w:eastAsia="Arial"/>
          <w:sz w:val="36"/>
          <w:szCs w:val="36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needs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</w:t>
      </w:r>
      <w:r>
        <w:rPr>
          <w:rFonts w:ascii="Arial" w:hAnsi="Arial" w:cs="Arial" w:eastAsia="Arial"/>
          <w:sz w:val="36"/>
          <w:szCs w:val="36"/>
          <w:spacing w:val="-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change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caller'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copy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caller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the·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i.e.</w:t>
      </w:r>
      <w:r>
        <w:rPr>
          <w:rFonts w:ascii="Arial" w:hAnsi="Arial" w:cs="Arial" w:eastAsia="Arial"/>
          <w:sz w:val="36"/>
          <w:szCs w:val="36"/>
          <w:spacing w:val="-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scant{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68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67"/>
        </w:rPr>
        <w:t>..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294" w:right="875" w:firstLine="-484"/>
        <w:jc w:val="left"/>
        <w:tabs>
          <w:tab w:pos="1300" w:val="left"/>
          <w:tab w:pos="35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programmer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sure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number</w:t>
      </w:r>
      <w:r>
        <w:rPr>
          <w:rFonts w:ascii="Arial" w:hAnsi="Arial" w:cs="Arial" w:eastAsia="Arial"/>
          <w:sz w:val="36"/>
          <w:szCs w:val="36"/>
          <w:spacing w:val="8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e</w:t>
      </w:r>
      <w:r>
        <w:rPr>
          <w:rFonts w:ascii="Arial" w:hAnsi="Arial" w:cs="Arial" w:eastAsia="Arial"/>
          <w:sz w:val="36"/>
          <w:szCs w:val="36"/>
          <w:spacing w:val="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individual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agree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h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definitio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e</w:t>
      </w:r>
      <w:r>
        <w:rPr>
          <w:rFonts w:ascii="Arial" w:hAnsi="Arial" w:cs="Arial" w:eastAsia="Arial"/>
          <w:sz w:val="36"/>
          <w:szCs w:val="36"/>
          <w:spacing w:val="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function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invocations.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like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lin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check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you.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header="0" w:footer="617" w:top="1220" w:bottom="800" w:left="1100" w:right="1160"/>
          <w:pgSz w:w="12040" w:h="15800"/>
        </w:sectPr>
      </w:pPr>
      <w:rPr/>
    </w:p>
    <w:p>
      <w:pPr>
        <w:spacing w:before="34" w:after="0" w:line="240" w:lineRule="auto"/>
        <w:ind w:left="747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48909pt;margin-top:-4.024315pt;width:470.663229pt;height:.1pt;mso-position-horizontal-relative:page;mso-position-vertical-relative:paragraph;z-index:-16286" coordorigin="1390,-80" coordsize="9413,2">
            <v:shape style="position:absolute;left:1390;top:-80;width:9413;height:2" coordorigin="1390,-80" coordsize="9413,0" path="m1390,-80l10803,-8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9.250298pt;margin-top:49.703342pt;width:471.140817pt;height:.1pt;mso-position-horizontal-relative:page;mso-position-vertical-relative:paragraph;z-index:-16285" coordorigin="1385,994" coordsize="9423,2">
            <v:shape style="position:absolute;left:1385;top:994;width:9423;height:2" coordorigin="1385,994" coordsize="9423,0" path="m1385,994l10808,99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5.907181pt;margin-top:760.922424pt;width:470.663229pt;height:.1pt;mso-position-horizontal-relative:page;mso-position-vertical-relative:page;z-index:-16284" coordorigin="1318,15218" coordsize="9413,2">
            <v:shape style="position:absolute;left:1318;top:15218;width:9413;height:2" coordorigin="1318,15218" coordsize="9413,0" path="m1318,15218l10731,15218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ANSI-</w: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C</w:t>
      </w:r>
      <w:r>
        <w:rPr>
          <w:rFonts w:ascii="Arial" w:hAnsi="Arial" w:cs="Arial" w:eastAsia="Arial"/>
          <w:sz w:val="60"/>
          <w:szCs w:val="60"/>
          <w:spacing w:val="97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59"/>
          <w:szCs w:val="5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4"/>
          <w:b/>
          <w:bCs/>
        </w:rPr>
        <w:t>declarations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714" w:right="880" w:firstLine="29"/>
        <w:jc w:val="left"/>
        <w:tabs>
          <w:tab w:pos="2800" w:val="left"/>
          <w:tab w:pos="42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ANSI-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-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means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checking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consistenc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called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prototypes.</w:t>
      </w:r>
      <w:r>
        <w:rPr>
          <w:rFonts w:ascii="Arial" w:hAnsi="Arial" w:cs="Arial" w:eastAsia="Arial"/>
          <w:sz w:val="35"/>
          <w:szCs w:val="35"/>
          <w:spacing w:val="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declaration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extende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include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arguments.</w:t>
      </w:r>
      <w:r>
        <w:rPr>
          <w:rFonts w:ascii="Arial" w:hAnsi="Arial" w:cs="Arial" w:eastAsia="Arial"/>
          <w:sz w:val="35"/>
          <w:szCs w:val="35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feature,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consider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fragment: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3" w:lineRule="exact"/>
        <w:ind w:left="12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n;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2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rootn,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sqrt();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rootn=sqrt(n);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7" w:lineRule="auto"/>
        <w:ind w:left="695" w:right="509" w:firstLine="10"/>
        <w:jc w:val="left"/>
        <w:tabs>
          <w:tab w:pos="21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looks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correct,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will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produce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unpredictabl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</w:t>
      </w:r>
      <w:r>
        <w:rPr>
          <w:rFonts w:ascii="Arial" w:hAnsi="Arial" w:cs="Arial" w:eastAsia="Arial"/>
          <w:sz w:val="35"/>
          <w:szCs w:val="35"/>
          <w:spacing w:val="16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because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i/>
        </w:rPr>
        <w:t>sqrt</w:t>
      </w:r>
      <w:r>
        <w:rPr>
          <w:rFonts w:ascii="Arial" w:hAnsi="Arial" w:cs="Arial" w:eastAsia="Arial"/>
          <w:sz w:val="35"/>
          <w:szCs w:val="35"/>
          <w:spacing w:val="0"/>
          <w:w w:val="106"/>
          <w:i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6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passed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argumen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</w:t>
      </w:r>
      <w:r>
        <w:rPr>
          <w:rFonts w:ascii="Arial" w:hAnsi="Arial" w:cs="Arial" w:eastAsia="Arial"/>
          <w:sz w:val="35"/>
          <w:szCs w:val="35"/>
          <w:spacing w:val="27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double.</w:t>
      </w:r>
      <w:r>
        <w:rPr>
          <w:rFonts w:ascii="Arial" w:hAnsi="Arial" w:cs="Arial" w:eastAsia="Arial"/>
          <w:sz w:val="35"/>
          <w:szCs w:val="35"/>
          <w:spacing w:val="-4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Without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prototyp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extension,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error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yoursel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  <w:i/>
        </w:rPr>
        <w:t>lint.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9"/>
          <w:pgMar w:footer="459" w:header="0" w:top="1480" w:bottom="640" w:left="1120" w:right="1200"/>
          <w:footerReference w:type="default" r:id="rId206"/>
          <w:pgSz w:w="12040" w:h="15800"/>
        </w:sectPr>
      </w:pPr>
      <w:rPr/>
    </w:p>
    <w:p>
      <w:pPr>
        <w:spacing w:before="21" w:after="0" w:line="240" w:lineRule="auto"/>
        <w:ind w:left="579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0.943802pt;margin-top:-4.76694pt;width:473.874054pt;height:.1pt;mso-position-horizontal-relative:page;mso-position-vertical-relative:paragraph;z-index:-16283" coordorigin="1219,-95" coordsize="9477,2">
            <v:shape style="position:absolute;left:1219;top:-95;width:9477;height:2" coordorigin="1219,-95" coordsize="9477,0" path="m1219,-95l10696,-95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0.943802pt;margin-top:48.747639pt;width:473.874054pt;height:.1pt;mso-position-horizontal-relative:page;mso-position-vertical-relative:paragraph;z-index:-16282" coordorigin="1219,975" coordsize="9477,2">
            <v:shape style="position:absolute;left:1219;top:975;width:9477;height:2" coordorigin="1219,975" coordsize="9477,0" path="m1219,975l10696,975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0.943802pt;margin-top:757.123352pt;width:455.159028pt;height:.1pt;mso-position-horizontal-relative:page;mso-position-vertical-relative:page;z-index:-16281" coordorigin="1219,15142" coordsize="9103,2">
            <v:shape style="position:absolute;left:1219;top:15142;width:9103;height:2" coordorigin="1219,15142" coordsize="9103,0" path="m1219,15142l10322,15142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ANSI-</w:t>
      </w:r>
      <w:r>
        <w:rPr>
          <w:rFonts w:ascii="Arial" w:hAnsi="Arial" w:cs="Arial" w:eastAsia="Arial"/>
          <w:sz w:val="60"/>
          <w:szCs w:val="60"/>
          <w:spacing w:val="0"/>
          <w:w w:val="100"/>
        </w:rPr>
        <w:t>C</w:t>
      </w:r>
      <w:r>
        <w:rPr>
          <w:rFonts w:ascii="Arial" w:hAnsi="Arial" w:cs="Arial" w:eastAsia="Arial"/>
          <w:sz w:val="60"/>
          <w:szCs w:val="60"/>
          <w:spacing w:val="111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59"/>
          <w:szCs w:val="5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4"/>
          <w:b/>
          <w:bCs/>
        </w:rPr>
        <w:t>declarations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574" w:right="679" w:firstLine="1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prototyp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compiler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generat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code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integer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double.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73" w:lineRule="exact"/>
        <w:ind w:left="11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n;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2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rootn,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sqrt(double);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rootn=sqrt(n);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1" w:lineRule="auto"/>
        <w:ind w:left="588" w:right="2506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definitio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changes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for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consistency: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sqrt(double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z)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146" w:lineRule="exact"/>
        <w:ind w:left="109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-12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553" w:lineRule="exact"/>
        <w:ind w:left="1630"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5"/>
          <w:szCs w:val="55"/>
          <w:spacing w:val="-16"/>
          <w:w w:val="104"/>
        </w:rPr>
        <w:t>.</w:t>
      </w:r>
      <w:r>
        <w:rPr>
          <w:rFonts w:ascii="Arial" w:hAnsi="Arial" w:cs="Arial" w:eastAsia="Arial"/>
          <w:sz w:val="55"/>
          <w:szCs w:val="55"/>
          <w:spacing w:val="-11"/>
          <w:w w:val="104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5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</w:rPr>
      </w:r>
    </w:p>
    <w:p>
      <w:pPr>
        <w:spacing w:before="0" w:after="0" w:line="287" w:lineRule="exact"/>
        <w:ind w:left="109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1"/>
          <w:position w:val="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459" w:top="1360" w:bottom="640" w:left="1120" w:right="1200"/>
          <w:pgSz w:w="12040" w:h="15800"/>
        </w:sectPr>
      </w:pPr>
      <w:rPr/>
    </w:p>
    <w:p>
      <w:pPr>
        <w:spacing w:before="26" w:after="0" w:line="240" w:lineRule="auto"/>
        <w:ind w:left="719" w:right="-20"/>
        <w:jc w:val="left"/>
        <w:tabs>
          <w:tab w:pos="7620" w:val="left"/>
        </w:tabs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415092pt;margin-top:-4.243458pt;width:470.459906pt;height:.1pt;mso-position-horizontal-relative:page;mso-position-vertical-relative:paragraph;z-index:-16280" coordorigin="1448,-85" coordsize="9409,2">
            <v:shape style="position:absolute;left:1448;top:-85;width:9409;height:2" coordorigin="1448,-85" coordsize="9409,0" path="m1448,-85l10857,-85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70047pt;margin-top:49.625607pt;width:471.174528pt;height:.1pt;mso-position-horizontal-relative:page;mso-position-vertical-relative:paragraph;z-index:-16279" coordorigin="1434,993" coordsize="9423,2">
            <v:shape style="position:absolute;left:1434;top:993;width:9423;height:2" coordorigin="1434,993" coordsize="9423,0" path="m1434,993l10857,99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·Function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Returning</w:t>
      </w:r>
      <w:r>
        <w:rPr>
          <w:rFonts w:ascii="Arial" w:hAnsi="Arial" w:cs="Arial" w:eastAsia="Arial"/>
          <w:sz w:val="60"/>
          <w:szCs w:val="60"/>
          <w:spacing w:val="7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60"/>
          <w:szCs w:val="60"/>
          <w:spacing w:val="-15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Value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809" w:right="1233" w:firstLine="-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easies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informatio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itself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value.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496" w:right="620" w:firstLine="-495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</w:t>
      </w:r>
      <w:r>
        <w:rPr>
          <w:rFonts w:ascii="Arial" w:hAnsi="Arial" w:cs="Arial" w:eastAsia="Arial"/>
          <w:sz w:val="35"/>
          <w:szCs w:val="35"/>
          <w:spacing w:val="8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reached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goes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395" w:lineRule="exact"/>
        <w:ind w:left="1481" w:right="-20"/>
        <w:jc w:val="left"/>
        <w:tabs>
          <w:tab w:pos="4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originally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called.</w:t>
      </w:r>
      <w:r>
        <w:rPr>
          <w:rFonts w:ascii="Arial" w:hAnsi="Arial" w:cs="Arial" w:eastAsia="Arial"/>
          <w:sz w:val="35"/>
          <w:szCs w:val="35"/>
          <w:spacing w:val="-47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35"/>
          <w:szCs w:val="35"/>
          <w:spacing w:val="6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-1"/>
        </w:rPr>
        <w:t>is: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footer="459" w:header="0" w:top="1480" w:bottom="640" w:left="1120" w:right="1180"/>
          <w:footerReference w:type="default" r:id="rId207"/>
          <w:pgSz w:w="12120" w:h="15800"/>
        </w:sectPr>
      </w:pPr>
      <w:rPr/>
    </w:p>
    <w:p>
      <w:pPr>
        <w:spacing w:before="32" w:after="0" w:line="373" w:lineRule="exact"/>
        <w:ind w:left="1994" w:right="1904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20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expression;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2034"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2"/>
        </w:rPr>
        <w:t>(expression);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7" w:after="0" w:line="240" w:lineRule="auto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w w:val="8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nothing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4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something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7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something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180"/>
          <w:cols w:num="2" w:equalWidth="0">
            <w:col w:w="5152" w:space="1265"/>
            <w:col w:w="3403"/>
          </w:cols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3" w:lineRule="auto"/>
        <w:ind w:left="1462" w:right="1349" w:firstLine="-481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"fal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bottom"</w:t>
      </w:r>
      <w:r>
        <w:rPr>
          <w:rFonts w:ascii="Arial" w:hAnsi="Arial" w:cs="Arial" w:eastAsia="Arial"/>
          <w:sz w:val="35"/>
          <w:szCs w:val="35"/>
          <w:spacing w:val="6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above.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53" w:right="872" w:firstLine="-481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second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above.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evaluate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logically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replace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443" w:right="515" w:firstLine="-476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8.841980pt;margin-top:148.518051pt;width:405.667453pt;height:.1pt;mso-position-horizontal-relative:page;mso-position-vertical-relative:paragraph;z-index:-16278" coordorigin="1377,2970" coordsize="8113,2">
            <v:shape style="position:absolute;left:1377;top:2970;width:8113;height:2" coordorigin="1377,2970" coordsize="8113,0" path="m1377,2970l9490,2970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calling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100"/>
          <w:i/>
        </w:rPr>
        <w:t>can</w:t>
      </w:r>
      <w:r>
        <w:rPr>
          <w:rFonts w:ascii="Times New Roman" w:hAnsi="Times New Roman" w:cs="Times New Roman" w:eastAsia="Times New Roman"/>
          <w:sz w:val="39"/>
          <w:szCs w:val="39"/>
          <w:spacing w:val="4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ignore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return.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180"/>
        </w:sectPr>
      </w:pPr>
      <w:rPr/>
    </w:p>
    <w:p>
      <w:pPr>
        <w:spacing w:before="0" w:after="0" w:line="936" w:lineRule="exact"/>
        <w:ind w:left="3131" w:right="-20"/>
        <w:jc w:val="left"/>
        <w:rPr>
          <w:rFonts w:ascii="Times New Roman" w:hAnsi="Times New Roman" w:cs="Times New Roman" w:eastAsia="Times New Roman"/>
          <w:sz w:val="82"/>
          <w:szCs w:val="82"/>
        </w:rPr>
      </w:pPr>
      <w:rPr/>
      <w:r>
        <w:rPr/>
        <w:pict>
          <v:group style="position:absolute;margin-left:62.400002pt;margin-top:3.233597pt;width:474.48pt;height:.1pt;mso-position-horizontal-relative:page;mso-position-vertical-relative:paragraph;z-index:-16277" coordorigin="1248,65" coordsize="9490,2">
            <v:shape style="position:absolute;left:1248;top:65;width:9490;height:2" coordorigin="1248,65" coordsize="9490,0" path="m1248,65l10738,65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639999pt;margin-top:57.108143pt;width:474.48pt;height:.1pt;mso-position-horizontal-relative:page;mso-position-vertical-relative:paragraph;z-index:-16276" coordorigin="1253,1142" coordsize="9490,2">
            <v:shape style="position:absolute;left:1253;top:1142;width:9490;height:2" coordorigin="1253,1142" coordsize="9490,0" path="m1253,1142l10742,1142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639999pt;margin-top:757.363281pt;width:403.44pt;height:.1pt;mso-position-horizontal-relative:page;mso-position-vertical-relative:page;z-index:-16275" coordorigin="1253,15147" coordsize="8069,2">
            <v:shape style="position:absolute;left:1253;top:15147;width:8069;height:2" coordorigin="1253,15147" coordsize="8069,0" path="m1253,15147l9322,15147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  <w:position w:val="-1"/>
        </w:rPr>
        <w:t>Example</w:t>
      </w:r>
      <w:r>
        <w:rPr>
          <w:rFonts w:ascii="Arial" w:hAnsi="Arial" w:cs="Arial" w:eastAsia="Arial"/>
          <w:sz w:val="64"/>
          <w:szCs w:val="64"/>
          <w:spacing w:val="5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82"/>
          <w:szCs w:val="82"/>
          <w:spacing w:val="0"/>
          <w:w w:val="100"/>
          <w:position w:val="-1"/>
        </w:rPr>
        <w:t>#1</w:t>
      </w:r>
      <w:r>
        <w:rPr>
          <w:rFonts w:ascii="Times New Roman" w:hAnsi="Times New Roman" w:cs="Times New Roman" w:eastAsia="Times New Roman"/>
          <w:sz w:val="82"/>
          <w:szCs w:val="82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1" w:lineRule="exact"/>
        <w:ind w:left="5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60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8" w:after="0" w:line="362" w:lineRule="exact"/>
        <w:ind w:left="10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str[Ba];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6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string\n"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4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s'</w:t>
      </w:r>
      <w:r>
        <w:rPr>
          <w:rFonts w:ascii="Courier New" w:hAnsi="Courier New" w:cs="Courier New" w:eastAsia="Courier New"/>
          <w:sz w:val="33"/>
          <w:szCs w:val="33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characters.\n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54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str,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stlen(str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4" w:lineRule="exact"/>
        <w:ind w:left="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stle</w:t>
      </w:r>
      <w:r>
        <w:rPr>
          <w:rFonts w:ascii="Courier New" w:hAnsi="Courier New" w:cs="Courier New" w:eastAsia="Courier New"/>
          <w:sz w:val="33"/>
          <w:szCs w:val="33"/>
          <w:spacing w:val="-55"/>
          <w:w w:val="71"/>
        </w:rPr>
        <w:t>n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(rope)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rope[];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0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9" w:after="0" w:line="362" w:lineRule="exact"/>
        <w:ind w:left="10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length;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9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length=O;</w:t>
      </w:r>
      <w:r>
        <w:rPr>
          <w:rFonts w:ascii="Courier New" w:hAnsi="Courier New" w:cs="Courier New" w:eastAsia="Courier New"/>
          <w:sz w:val="33"/>
          <w:szCs w:val="33"/>
          <w:spacing w:val="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rope[length];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++length);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6" w:lineRule="exact"/>
        <w:ind w:left="10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{length);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60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59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p812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7" w:lineRule="exact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anystring[enter]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'anystring'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9</w:t>
      </w:r>
      <w:r>
        <w:rPr>
          <w:rFonts w:ascii="Courier New" w:hAnsi="Courier New" w:cs="Courier New" w:eastAsia="Courier New"/>
          <w:sz w:val="33"/>
          <w:szCs w:val="33"/>
          <w:spacing w:val="-24"/>
          <w:w w:val="8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characters.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NumType w:start="12"/>
          <w:pgMar w:footer="456" w:header="0" w:top="1200" w:bottom="640" w:left="1160" w:right="1160"/>
          <w:footerReference w:type="default" r:id="rId208"/>
          <w:pgSz w:w="12120" w:h="15800"/>
        </w:sectPr>
      </w:pPr>
      <w:rPr/>
    </w:p>
    <w:p>
      <w:pPr>
        <w:spacing w:before="66" w:after="0" w:line="688" w:lineRule="exact"/>
        <w:ind w:left="335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5.80941pt;margin-top:-2.677736pt;width:469.115294pt;height:.1pt;mso-position-horizontal-relative:page;mso-position-vertical-relative:paragraph;z-index:-16274" coordorigin="1516,-54" coordsize="9382,2">
            <v:shape style="position:absolute;left:1516;top:-54;width:9382;height:2" coordorigin="1516,-54" coordsize="9382,0" path="m1516,-54l10898,-54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5.571762pt;margin-top:50.990742pt;width:469.352941pt;height:.1pt;mso-position-horizontal-relative:page;mso-position-vertical-relative:paragraph;z-index:-16273" coordorigin="1511,1020" coordsize="9387,2">
            <v:shape style="position:absolute;left:1511;top:1020;width:9387;height:2" coordorigin="1511,1020" coordsize="9387,0" path="m1511,1020l10898,1020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1.531769pt;margin-top:759.945679pt;width:467.214117pt;height:.1pt;mso-position-horizontal-relative:page;mso-position-vertical-relative:page;z-index:-16272" coordorigin="1431,15199" coordsize="9344,2">
            <v:shape style="position:absolute;left:1431;top:15199;width:9344;height:2" coordorigin="1431,15199" coordsize="9344,0" path="m1431,15199l10775,15199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</w:t>
      </w:r>
      <w:r>
        <w:rPr>
          <w:rFonts w:ascii="Arial" w:hAnsi="Arial" w:cs="Arial" w:eastAsia="Arial"/>
          <w:sz w:val="61"/>
          <w:szCs w:val="61"/>
          <w:spacing w:val="66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5"/>
          <w:b/>
          <w:bCs/>
          <w:position w:val="-2"/>
        </w:rPr>
        <w:t>#2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81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8" w:lineRule="exact"/>
        <w:ind w:left="83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125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prompt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29"/>
          <w:w w:val="147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6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"Gimme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mixed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string\n";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12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inputline[Se];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12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pos;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226" w:right="-20"/>
        <w:jc w:val="left"/>
        <w:tabs>
          <w:tab w:pos="46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Giveprompt</w:t>
      </w:r>
      <w:r>
        <w:rPr>
          <w:rFonts w:ascii="Courier New" w:hAnsi="Courier New" w:cs="Courier New" w:eastAsia="Courier New"/>
          <w:sz w:val="33"/>
          <w:szCs w:val="33"/>
          <w:spacing w:val="28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prompt);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/*assumes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no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returned*/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12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28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inputline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122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pos</w:t>
      </w:r>
      <w:r>
        <w:rPr>
          <w:rFonts w:ascii="Courier New" w:hAnsi="Courier New" w:cs="Courier New" w:eastAsia="Courier New"/>
          <w:sz w:val="33"/>
          <w:szCs w:val="33"/>
          <w:spacing w:val="19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12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FindPunct</w:t>
      </w:r>
      <w:r>
        <w:rPr>
          <w:rFonts w:ascii="Courier New" w:hAnsi="Courier New" w:cs="Courier New" w:eastAsia="Courier New"/>
          <w:sz w:val="33"/>
          <w:szCs w:val="33"/>
          <w:spacing w:val="15"/>
          <w:w w:val="69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inputline</w:t>
      </w:r>
      <w:r>
        <w:rPr>
          <w:rFonts w:ascii="Courier New" w:hAnsi="Courier New" w:cs="Courier New" w:eastAsia="Courier New"/>
          <w:sz w:val="33"/>
          <w:szCs w:val="33"/>
          <w:spacing w:val="68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2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9"/>
          <w:w w:val="148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pos&gt;=e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7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punctuation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#%d.\n",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pos);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12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17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4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"No</w:t>
      </w:r>
      <w:r>
        <w:rPr>
          <w:rFonts w:ascii="Courier New" w:hAnsi="Courier New" w:cs="Courier New" w:eastAsia="Courier New"/>
          <w:sz w:val="33"/>
          <w:szCs w:val="33"/>
          <w:spacing w:val="64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punctuation</w:t>
      </w:r>
      <w:r>
        <w:rPr>
          <w:rFonts w:ascii="Courier New" w:hAnsi="Courier New" w:cs="Courier New" w:eastAsia="Courier New"/>
          <w:sz w:val="33"/>
          <w:szCs w:val="33"/>
          <w:spacing w:val="-3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was</w:t>
      </w:r>
      <w:r>
        <w:rPr>
          <w:rFonts w:ascii="Courier New" w:hAnsi="Courier New" w:cs="Courier New" w:eastAsia="Courier New"/>
          <w:sz w:val="33"/>
          <w:szCs w:val="33"/>
          <w:spacing w:val="16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found.\n"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1" w:lineRule="exact"/>
        <w:ind w:left="80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Giveprompt(stuff)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7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stuf</w:t>
      </w:r>
      <w:r>
        <w:rPr>
          <w:rFonts w:ascii="Courier New" w:hAnsi="Courier New" w:cs="Courier New" w:eastAsia="Courier New"/>
          <w:sz w:val="33"/>
          <w:szCs w:val="33"/>
          <w:spacing w:val="-49"/>
          <w:w w:val="71"/>
          <w:position w:val="3"/>
        </w:rPr>
        <w:t>f</w:t>
      </w:r>
      <w:r>
        <w:rPr>
          <w:rFonts w:ascii="Courier New" w:hAnsi="Courier New" w:cs="Courier New" w:eastAsia="Courier New"/>
          <w:sz w:val="33"/>
          <w:szCs w:val="33"/>
          <w:spacing w:val="-12"/>
          <w:w w:val="147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-61"/>
          <w:w w:val="147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79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5" w:after="0" w:line="372" w:lineRule="exact"/>
        <w:ind w:left="12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stuff);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12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return;</w:t>
      </w:r>
      <w:r>
        <w:rPr>
          <w:rFonts w:ascii="Courier New" w:hAnsi="Courier New" w:cs="Courier New" w:eastAsia="Courier New"/>
          <w:sz w:val="33"/>
          <w:szCs w:val="33"/>
          <w:spacing w:val="1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no</w:t>
      </w:r>
      <w:r>
        <w:rPr>
          <w:rFonts w:ascii="Courier New" w:hAnsi="Courier New" w:cs="Courier New" w:eastAsia="Courier New"/>
          <w:sz w:val="33"/>
          <w:szCs w:val="33"/>
          <w:spacing w:val="-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79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NumType w:start="13"/>
          <w:pgMar w:footer="456" w:header="0" w:top="1480" w:bottom="640" w:left="1160" w:right="960"/>
          <w:footerReference w:type="default" r:id="rId209"/>
          <w:pgSz w:w="12120" w:h="15800"/>
        </w:sectPr>
      </w:pPr>
      <w:rPr/>
    </w:p>
    <w:p>
      <w:pPr>
        <w:spacing w:before="0" w:after="0" w:line="875" w:lineRule="exact"/>
        <w:ind w:left="3121" w:right="-20"/>
        <w:jc w:val="left"/>
        <w:rPr>
          <w:rFonts w:ascii="Arial" w:hAnsi="Arial" w:cs="Arial" w:eastAsia="Arial"/>
          <w:sz w:val="78"/>
          <w:szCs w:val="78"/>
        </w:rPr>
      </w:pPr>
      <w:rPr/>
      <w:r>
        <w:rPr/>
        <w:pict>
          <v:group style="position:absolute;margin-left:62.104847pt;margin-top:1.520594pt;width:472.474577pt;height:.1pt;mso-position-horizontal-relative:page;mso-position-vertical-relative:paragraph;z-index:-16271" coordorigin="1242,30" coordsize="9449,2">
            <v:shape style="position:absolute;left:1242;top:30;width:9449;height:2" coordorigin="1242,30" coordsize="9449,0" path="m1242,30l10692,3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2.343712pt;margin-top:55.112354pt;width:472.235712pt;height:.1pt;mso-position-horizontal-relative:page;mso-position-vertical-relative:paragraph;z-index:-16270" coordorigin="1247,1102" coordsize="9445,2">
            <v:shape style="position:absolute;left:1247;top:1102;width:9445;height:2" coordorigin="1247,1102" coordsize="9445,0" path="m1247,1102l10692,1102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  <w:position w:val="-3"/>
        </w:rPr>
        <w:t>Example</w:t>
      </w:r>
      <w:r>
        <w:rPr>
          <w:rFonts w:ascii="Arial" w:hAnsi="Arial" w:cs="Arial" w:eastAsia="Arial"/>
          <w:sz w:val="60"/>
          <w:szCs w:val="60"/>
          <w:spacing w:val="84"/>
          <w:w w:val="100"/>
          <w:b/>
          <w:bCs/>
          <w:position w:val="-3"/>
        </w:rPr>
        <w:t> </w:t>
      </w:r>
      <w:r>
        <w:rPr>
          <w:rFonts w:ascii="Arial" w:hAnsi="Arial" w:cs="Arial" w:eastAsia="Arial"/>
          <w:sz w:val="78"/>
          <w:szCs w:val="78"/>
          <w:spacing w:val="0"/>
          <w:w w:val="100"/>
          <w:b/>
          <w:bCs/>
          <w:position w:val="-3"/>
        </w:rPr>
        <w:t>#2</w:t>
      </w:r>
      <w:r>
        <w:rPr>
          <w:rFonts w:ascii="Arial" w:hAnsi="Arial" w:cs="Arial" w:eastAsia="Arial"/>
          <w:sz w:val="78"/>
          <w:szCs w:val="7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3" w:lineRule="exact"/>
        <w:ind w:left="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FindPunct(pile)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pil</w:t>
      </w:r>
      <w:r>
        <w:rPr>
          <w:rFonts w:ascii="Courier New" w:hAnsi="Courier New" w:cs="Courier New" w:eastAsia="Courier New"/>
          <w:sz w:val="33"/>
          <w:szCs w:val="33"/>
          <w:spacing w:val="-58"/>
          <w:w w:val="72"/>
          <w:position w:val="3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13"/>
          <w:w w:val="156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-58"/>
          <w:w w:val="156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0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1" w:after="0" w:line="240" w:lineRule="auto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pos,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pun;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76" w:lineRule="exact"/>
        <w:ind w:left="10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7"/>
          <w:w w:val="69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pos</w:t>
      </w:r>
      <w:r>
        <w:rPr>
          <w:rFonts w:ascii="Courier New" w:hAnsi="Courier New" w:cs="Courier New" w:eastAsia="Courier New"/>
          <w:sz w:val="33"/>
          <w:szCs w:val="33"/>
          <w:spacing w:val="96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64"/>
          <w:w w:val="69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60"/>
          <w:position w:val="2"/>
        </w:rPr>
        <w:t>a,</w:t>
      </w:r>
      <w:r>
        <w:rPr>
          <w:rFonts w:ascii="Courier New" w:hAnsi="Courier New" w:cs="Courier New" w:eastAsia="Courier New"/>
          <w:sz w:val="43"/>
          <w:szCs w:val="43"/>
          <w:spacing w:val="-14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pun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-1;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pun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-1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79"/>
          <w:position w:val="2"/>
        </w:rPr>
        <w:t>&amp;&amp;</w:t>
      </w:r>
      <w:r>
        <w:rPr>
          <w:rFonts w:ascii="Courier New" w:hAnsi="Courier New" w:cs="Courier New" w:eastAsia="Courier New"/>
          <w:sz w:val="37"/>
          <w:szCs w:val="37"/>
          <w:spacing w:val="-14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pile[pos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138"/>
          <w:w w:val="72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59"/>
          <w:position w:val="2"/>
        </w:rPr>
        <w:t>a;</w:t>
      </w:r>
      <w:r>
        <w:rPr>
          <w:rFonts w:ascii="Courier New" w:hAnsi="Courier New" w:cs="Courier New" w:eastAsia="Courier New"/>
          <w:sz w:val="43"/>
          <w:szCs w:val="43"/>
          <w:spacing w:val="-14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++pos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9" w:lineRule="exact"/>
        <w:ind w:left="15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switch</w:t>
      </w:r>
      <w:r>
        <w:rPr>
          <w:rFonts w:ascii="Courier New" w:hAnsi="Courier New" w:cs="Courier New" w:eastAsia="Courier New"/>
          <w:sz w:val="33"/>
          <w:szCs w:val="33"/>
          <w:spacing w:val="39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pile[pos</w:t>
      </w:r>
      <w:r>
        <w:rPr>
          <w:rFonts w:ascii="Courier New" w:hAnsi="Courier New" w:cs="Courier New" w:eastAsia="Courier New"/>
          <w:sz w:val="33"/>
          <w:szCs w:val="33"/>
          <w:spacing w:val="-7"/>
          <w:w w:val="73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91" w:lineRule="exact"/>
        <w:ind w:left="159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40" w:bottom="0" w:left="1140" w:right="320"/>
          <w:footerReference w:type="default" r:id="rId210"/>
          <w:pgSz w:w="12120" w:h="15800"/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44" w:lineRule="exact"/>
        <w:ind w:left="2711" w:right="-76" w:firstLine="-55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2"/>
        </w:rPr>
        <w:t>case'.':</w:t>
      </w:r>
      <w:r>
        <w:rPr>
          <w:rFonts w:ascii="Courier New" w:hAnsi="Courier New" w:cs="Courier New" w:eastAsia="Courier New"/>
          <w:sz w:val="33"/>
          <w:szCs w:val="33"/>
          <w:spacing w:val="-11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pun=pos;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18" w:lineRule="exact"/>
        <w:ind w:left="1551" w:right="2285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712" w:lineRule="exact"/>
        <w:ind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/>
        <w:br w:type="column"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8"/>
        </w:rPr>
        <w:t>'</w:t>
      </w:r>
      <w:r>
        <w:rPr>
          <w:rFonts w:ascii="Arial" w:hAnsi="Arial" w:cs="Arial" w:eastAsia="Arial"/>
          <w:sz w:val="35"/>
          <w:szCs w:val="35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60"/>
          <w:szCs w:val="60"/>
          <w:spacing w:val="-166"/>
          <w:w w:val="95"/>
          <w:position w:val="8"/>
        </w:rPr>
        <w:t>.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2"/>
        </w:rPr>
        <w:t>'</w:t>
      </w:r>
      <w:r>
        <w:rPr>
          <w:rFonts w:ascii="Arial" w:hAnsi="Arial" w:cs="Arial" w:eastAsia="Arial"/>
          <w:sz w:val="33"/>
          <w:szCs w:val="33"/>
          <w:spacing w:val="-58"/>
          <w:w w:val="100"/>
          <w:position w:val="-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8"/>
        </w:rPr>
        <w:t>'</w:t>
      </w:r>
      <w:r>
        <w:rPr>
          <w:rFonts w:ascii="Arial" w:hAnsi="Arial" w:cs="Arial" w:eastAsia="Arial"/>
          <w:sz w:val="35"/>
          <w:szCs w:val="35"/>
          <w:spacing w:val="-30"/>
          <w:w w:val="100"/>
          <w:position w:val="8"/>
        </w:rPr>
        <w:t> </w:t>
      </w:r>
      <w:r>
        <w:rPr>
          <w:rFonts w:ascii="Arial" w:hAnsi="Arial" w:cs="Arial" w:eastAsia="Arial"/>
          <w:sz w:val="55"/>
          <w:szCs w:val="55"/>
          <w:spacing w:val="0"/>
          <w:w w:val="100"/>
          <w:position w:val="-2"/>
        </w:rPr>
        <w:t>.</w:t>
      </w:r>
      <w:r>
        <w:rPr>
          <w:rFonts w:ascii="Arial" w:hAnsi="Arial" w:cs="Arial" w:eastAsia="Arial"/>
          <w:sz w:val="55"/>
          <w:szCs w:val="55"/>
          <w:spacing w:val="-49"/>
          <w:w w:val="100"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7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12"/>
          <w:w w:val="74"/>
          <w:position w:val="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6"/>
        </w:rPr>
        <w:t>'</w:t>
      </w:r>
      <w:r>
        <w:rPr>
          <w:rFonts w:ascii="Arial" w:hAnsi="Arial" w:cs="Arial" w:eastAsia="Arial"/>
          <w:sz w:val="35"/>
          <w:szCs w:val="35"/>
          <w:spacing w:val="-26"/>
          <w:w w:val="100"/>
          <w:position w:val="6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73"/>
          <w:position w:val="-2"/>
        </w:rPr>
        <w:t>'</w:t>
      </w:r>
      <w:r>
        <w:rPr>
          <w:rFonts w:ascii="Arial" w:hAnsi="Arial" w:cs="Arial" w:eastAsia="Arial"/>
          <w:sz w:val="33"/>
          <w:szCs w:val="33"/>
          <w:spacing w:val="-57"/>
          <w:w w:val="100"/>
          <w:position w:val="-2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9"/>
          <w:position w:val="6"/>
        </w:rPr>
        <w:t>'</w:t>
      </w:r>
      <w:r>
        <w:rPr>
          <w:rFonts w:ascii="Arial" w:hAnsi="Arial" w:cs="Arial" w:eastAsia="Arial"/>
          <w:sz w:val="33"/>
          <w:szCs w:val="33"/>
          <w:spacing w:val="-40"/>
          <w:w w:val="100"/>
          <w:position w:val="6"/>
        </w:rPr>
        <w:t> </w:t>
      </w:r>
      <w:r>
        <w:rPr>
          <w:rFonts w:ascii="Arial" w:hAnsi="Arial" w:cs="Arial" w:eastAsia="Arial"/>
          <w:sz w:val="55"/>
          <w:szCs w:val="55"/>
          <w:spacing w:val="0"/>
          <w:w w:val="100"/>
          <w:position w:val="-2"/>
        </w:rPr>
        <w:t>.</w:t>
      </w:r>
      <w:r>
        <w:rPr>
          <w:rFonts w:ascii="Arial" w:hAnsi="Arial" w:cs="Arial" w:eastAsia="Arial"/>
          <w:sz w:val="55"/>
          <w:szCs w:val="55"/>
          <w:spacing w:val="-49"/>
          <w:w w:val="100"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7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27"/>
          <w:w w:val="72"/>
          <w:position w:val="7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9"/>
          <w:position w:val="9"/>
        </w:rPr>
        <w:t>'</w:t>
      </w:r>
      <w:r>
        <w:rPr>
          <w:rFonts w:ascii="Arial" w:hAnsi="Arial" w:cs="Arial" w:eastAsia="Arial"/>
          <w:sz w:val="33"/>
          <w:szCs w:val="33"/>
          <w:spacing w:val="-46"/>
          <w:w w:val="100"/>
          <w:position w:val="9"/>
        </w:rPr>
        <w:t> </w:t>
      </w:r>
      <w:r>
        <w:rPr>
          <w:rFonts w:ascii="Arial" w:hAnsi="Arial" w:cs="Arial" w:eastAsia="Arial"/>
          <w:sz w:val="55"/>
          <w:szCs w:val="55"/>
          <w:spacing w:val="-149"/>
          <w:w w:val="100"/>
          <w:position w:val="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•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9"/>
        </w:rPr>
        <w:t>'</w:t>
      </w:r>
      <w:r>
        <w:rPr>
          <w:rFonts w:ascii="Arial" w:hAnsi="Arial" w:cs="Arial" w:eastAsia="Arial"/>
          <w:sz w:val="35"/>
          <w:szCs w:val="35"/>
          <w:spacing w:val="-32"/>
          <w:w w:val="100"/>
          <w:position w:val="9"/>
        </w:rPr>
        <w:t> </w:t>
      </w:r>
      <w:r>
        <w:rPr>
          <w:rFonts w:ascii="Arial" w:hAnsi="Arial" w:cs="Arial" w:eastAsia="Arial"/>
          <w:sz w:val="55"/>
          <w:szCs w:val="55"/>
          <w:spacing w:val="-149"/>
          <w:w w:val="100"/>
          <w:position w:val="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8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7"/>
          <w:position w:val="8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4"/>
          <w:w w:val="139"/>
          <w:position w:val="8"/>
        </w:rPr>
        <w:t>?</w:t>
      </w:r>
      <w:r>
        <w:rPr>
          <w:rFonts w:ascii="Arial" w:hAnsi="Arial" w:cs="Arial" w:eastAsia="Arial"/>
          <w:sz w:val="46"/>
          <w:szCs w:val="46"/>
          <w:spacing w:val="3"/>
          <w:w w:val="113"/>
          <w:position w:val="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7"/>
          <w:position w:val="8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9"/>
          <w:w w:val="100"/>
          <w:position w:val="8"/>
        </w:rPr>
        <w:t>•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7"/>
        </w:rPr>
        <w:t>.</w:t>
      </w:r>
      <w:r>
        <w:rPr>
          <w:rFonts w:ascii="Arial" w:hAnsi="Arial" w:cs="Arial" w:eastAsia="Arial"/>
          <w:sz w:val="50"/>
          <w:szCs w:val="50"/>
          <w:spacing w:val="-16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9"/>
        </w:rPr>
        <w:t>case</w:t>
      </w:r>
      <w:r>
        <w:rPr>
          <w:rFonts w:ascii="Courier New" w:hAnsi="Courier New" w:cs="Courier New" w:eastAsia="Courier New"/>
          <w:sz w:val="33"/>
          <w:szCs w:val="33"/>
          <w:spacing w:val="-137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spacing w:val="-69"/>
          <w:w w:val="237"/>
          <w:position w:val="8"/>
        </w:rPr>
        <w:t>'</w:t>
      </w:r>
      <w:r>
        <w:rPr>
          <w:rFonts w:ascii="Arial" w:hAnsi="Arial" w:cs="Arial" w:eastAsia="Arial"/>
          <w:sz w:val="18"/>
          <w:szCs w:val="18"/>
          <w:spacing w:val="-103"/>
          <w:w w:val="222"/>
          <w:position w:val="8"/>
        </w:rPr>
        <w:t>I</w:t>
      </w:r>
      <w:r>
        <w:rPr>
          <w:rFonts w:ascii="Arial" w:hAnsi="Arial" w:cs="Arial" w:eastAsia="Arial"/>
          <w:sz w:val="50"/>
          <w:szCs w:val="50"/>
          <w:spacing w:val="-2"/>
          <w:w w:val="104"/>
          <w:position w:val="8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237"/>
          <w:position w:val="8"/>
        </w:rPr>
        <w:t>'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65"/>
          <w:w w:val="107"/>
          <w:position w:val="8"/>
        </w:rPr>
        <w:t>•</w:t>
      </w:r>
      <w:r>
        <w:rPr>
          <w:rFonts w:ascii="Arial" w:hAnsi="Arial" w:cs="Arial" w:eastAsia="Arial"/>
          <w:sz w:val="50"/>
          <w:szCs w:val="50"/>
          <w:spacing w:val="0"/>
          <w:w w:val="104"/>
          <w:position w:val="8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320"/>
          <w:cols w:num="2" w:equalWidth="0">
            <w:col w:w="4117" w:space="199"/>
            <w:col w:w="6344"/>
          </w:cols>
        </w:sectPr>
      </w:pPr>
      <w:rPr/>
    </w:p>
    <w:p>
      <w:pPr>
        <w:spacing w:before="22" w:after="0" w:line="240" w:lineRule="auto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retur</w:t>
      </w:r>
      <w:r>
        <w:rPr>
          <w:rFonts w:ascii="Courier New" w:hAnsi="Courier New" w:cs="Courier New" w:eastAsia="Courier New"/>
          <w:sz w:val="33"/>
          <w:szCs w:val="33"/>
          <w:spacing w:val="-50"/>
          <w:w w:val="72"/>
        </w:rPr>
        <w:t>n</w:t>
      </w:r>
      <w:r>
        <w:rPr>
          <w:rFonts w:ascii="Courier New" w:hAnsi="Courier New" w:cs="Courier New" w:eastAsia="Courier New"/>
          <w:sz w:val="33"/>
          <w:szCs w:val="33"/>
          <w:spacing w:val="34"/>
          <w:w w:val="149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pun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8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17"/>
          <w:w w:val="78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29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4" w:lineRule="exact"/>
        <w:ind w:left="59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585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3"/>
        </w:rPr>
        <w:t>p813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11" w:after="0" w:line="344" w:lineRule="exact"/>
        <w:ind w:left="589" w:right="7158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mixed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asdbn</w:t>
      </w:r>
      <w:r>
        <w:rPr>
          <w:rFonts w:ascii="Courier New" w:hAnsi="Courier New" w:cs="Courier New" w:eastAsia="Courier New"/>
          <w:sz w:val="33"/>
          <w:szCs w:val="33"/>
          <w:spacing w:val="-47"/>
          <w:w w:val="73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42"/>
          <w:w w:val="49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24"/>
          <w:w w:val="5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rr?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0" w:lineRule="exact"/>
        <w:ind w:left="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first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punctuation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#5.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4680" w:val="left"/>
          <w:tab w:pos="80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1.388252pt;margin-top:8.576615pt;width:417.057942pt;height:.1pt;mso-position-horizontal-relative:page;mso-position-vertical-relative:paragraph;z-index:-16269" coordorigin="1228,172" coordsize="8341,2">
            <v:shape style="position:absolute;left:1228;top:172;width:8341;height:2" coordorigin="1228,172" coordsize="8341,0" path="m1228,172l9569,172e" filled="f" stroked="t" strokeweight=".71659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#8</w:t>
      </w:r>
      <w:r>
        <w:rPr>
          <w:rFonts w:ascii="Arial" w:hAnsi="Arial" w:cs="Arial" w:eastAsia="Arial"/>
          <w:sz w:val="28"/>
          <w:szCs w:val="28"/>
          <w:spacing w:val="-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81"/>
        </w:rPr>
        <w:t>t4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Exampl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#2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320"/>
        </w:sectPr>
      </w:pPr>
      <w:rPr/>
    </w:p>
    <w:p>
      <w:pPr>
        <w:spacing w:before="10" w:after="0" w:line="240" w:lineRule="auto"/>
        <w:ind w:left="65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9.270790pt;margin-top:-4.165982pt;width:471.280253pt;height:.1pt;mso-position-horizontal-relative:page;mso-position-vertical-relative:paragraph;z-index:-16268" coordorigin="1385,-83" coordsize="9426,2">
            <v:shape style="position:absolute;left:1385;top:-83;width:9426;height:2" coordorigin="1385,-83" coordsize="9426,0" path="m1385,-83l10811,-83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79306pt;margin-top:49.904278pt;width:471.519117pt;height:.1pt;mso-position-horizontal-relative:page;mso-position-vertical-relative:paragraph;z-index:-16267" coordorigin="1376,998" coordsize="9430,2">
            <v:shape style="position:absolute;left:1376;top:998;width:9430;height:2" coordorigin="1376,998" coordsize="9430,0" path="m1376,998l10806,998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Function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16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othe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r</w:t>
      </w:r>
      <w:r>
        <w:rPr>
          <w:rFonts w:ascii="Arial" w:hAnsi="Arial" w:cs="Arial" w:eastAsia="Arial"/>
          <w:sz w:val="63"/>
          <w:szCs w:val="63"/>
          <w:spacing w:val="11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tha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n</w:t>
      </w:r>
      <w:r>
        <w:rPr>
          <w:rFonts w:ascii="Arial" w:hAnsi="Arial" w:cs="Arial" w:eastAsia="Arial"/>
          <w:sz w:val="63"/>
          <w:szCs w:val="63"/>
          <w:spacing w:val="9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typ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1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10"/>
        </w:rPr>
        <w:t>int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630" w:right="702" w:firstLine="38"/>
        <w:jc w:val="left"/>
        <w:tabs>
          <w:tab w:pos="2800" w:val="left"/>
          <w:tab w:pos="58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value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return.</w:t>
      </w:r>
      <w:r>
        <w:rPr>
          <w:rFonts w:ascii="Arial" w:hAnsi="Arial" w:cs="Arial" w:eastAsia="Arial"/>
          <w:sz w:val="35"/>
          <w:szCs w:val="35"/>
          <w:spacing w:val="-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Unless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otherwise,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assumed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int.</w:t>
      </w:r>
      <w:r>
        <w:rPr>
          <w:rFonts w:ascii="Arial" w:hAnsi="Arial" w:cs="Arial" w:eastAsia="Arial"/>
          <w:sz w:val="35"/>
          <w:szCs w:val="35"/>
          <w:spacing w:val="-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type,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calling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9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definition.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-20"/>
        <w:jc w:val="left"/>
        <w:tabs>
          <w:tab w:pos="4680" w:val="left"/>
          <w:tab w:pos="56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5.210091pt;margin-top:2.161084pt;width:471.757982pt;height:.1pt;mso-position-horizontal-relative:page;mso-position-vertical-relative:paragraph;z-index:-16266" coordorigin="1304,43" coordsize="9435,2">
            <v:shape style="position:absolute;left:1304;top:43;width:9435;height:2" coordorigin="1304,43" coordsize="9435,0" path="m1304,43l10739,4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6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#8</w:t>
      </w:r>
      <w:r>
        <w:rPr>
          <w:rFonts w:ascii="Arial" w:hAnsi="Arial" w:cs="Arial" w:eastAsia="Arial"/>
          <w:sz w:val="27"/>
          <w:szCs w:val="27"/>
          <w:spacing w:val="-4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1"/>
        </w:rPr>
        <w:t>Function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1"/>
        </w:rPr>
        <w:t>s</w:t>
      </w:r>
      <w:r>
        <w:rPr>
          <w:rFonts w:ascii="Arial" w:hAnsi="Arial" w:cs="Arial" w:eastAsia="Arial"/>
          <w:sz w:val="27"/>
          <w:szCs w:val="27"/>
          <w:spacing w:val="23"/>
          <w:w w:val="109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othe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21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tha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typ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20"/>
          <w:position w:val="1"/>
        </w:rPr>
        <w:t>int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480" w:bottom="0" w:left="1200" w:right="1260"/>
          <w:footerReference w:type="default" r:id="rId211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04" w:lineRule="exact"/>
        <w:ind w:left="562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7.119999pt;margin-top:-5.071711pt;width:474pt;height:.1pt;mso-position-horizontal-relative:page;mso-position-vertical-relative:paragraph;z-index:-16265" coordorigin="1142,-101" coordsize="9480,2">
            <v:shape style="position:absolute;left:1142;top:-101;width:9480;height:2" coordorigin="1142,-101" coordsize="9480,0" path="m1142,-101l10622,-101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57.360001pt;margin-top:48.322884pt;width:473.76pt;height:.1pt;mso-position-horizontal-relative:page;mso-position-vertical-relative:paragraph;z-index:-16264" coordorigin="1147,966" coordsize="9475,2">
            <v:shape style="position:absolute;left:1147;top:966;width:9475;height:2" coordorigin="1147,966" coordsize="9475,0" path="m1147,966l10622,966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63"/>
          <w:szCs w:val="63"/>
          <w:spacing w:val="174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othe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63"/>
          <w:szCs w:val="63"/>
          <w:spacing w:val="131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tha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93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typ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63"/>
          <w:szCs w:val="63"/>
          <w:spacing w:val="114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11"/>
          <w:position w:val="-1"/>
        </w:rPr>
        <w:t>int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7" w:lineRule="exact"/>
        <w:ind w:left="56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58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3" w:after="0" w:line="240" w:lineRule="auto"/>
        <w:ind w:left="11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d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uble</w:t>
      </w:r>
      <w:r>
        <w:rPr>
          <w:rFonts w:ascii="Courier New" w:hAnsi="Courier New" w:cs="Courier New" w:eastAsia="Courier New"/>
          <w:sz w:val="33"/>
          <w:szCs w:val="33"/>
          <w:spacing w:val="11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frac(),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fnum;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32" w:lineRule="exact"/>
        <w:ind w:left="11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fnum</w:t>
      </w:r>
      <w:r>
        <w:rPr>
          <w:rFonts w:ascii="Courier New" w:hAnsi="Courier New" w:cs="Courier New" w:eastAsia="Courier New"/>
          <w:sz w:val="33"/>
          <w:szCs w:val="33"/>
          <w:spacing w:val="-1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3.1423423;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11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2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fractional</w:t>
      </w:r>
      <w:r>
        <w:rPr>
          <w:rFonts w:ascii="Courier New" w:hAnsi="Courier New" w:cs="Courier New" w:eastAsia="Courier New"/>
          <w:sz w:val="33"/>
          <w:szCs w:val="33"/>
          <w:spacing w:val="5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part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%g</w:t>
      </w:r>
      <w:r>
        <w:rPr>
          <w:rFonts w:ascii="Courier New" w:hAnsi="Courier New" w:cs="Courier New" w:eastAsia="Courier New"/>
          <w:sz w:val="33"/>
          <w:szCs w:val="33"/>
          <w:spacing w:val="-1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%.8g</w:t>
      </w:r>
      <w:r>
        <w:rPr>
          <w:rFonts w:ascii="Courier New" w:hAnsi="Courier New" w:cs="Courier New" w:eastAsia="Courier New"/>
          <w:sz w:val="33"/>
          <w:szCs w:val="33"/>
          <w:spacing w:val="-28"/>
          <w:w w:val="7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228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fnum,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frac</w:t>
      </w:r>
      <w:r>
        <w:rPr>
          <w:rFonts w:ascii="Courier New" w:hAnsi="Courier New" w:cs="Courier New" w:eastAsia="Courier New"/>
          <w:sz w:val="33"/>
          <w:szCs w:val="33"/>
          <w:spacing w:val="-3"/>
          <w:w w:val="76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3"/>
          <w:position w:val="3"/>
        </w:rPr>
        <w:t>fnum</w:t>
      </w:r>
      <w:r>
        <w:rPr>
          <w:rFonts w:ascii="Courier New" w:hAnsi="Courier New" w:cs="Courier New" w:eastAsia="Courier New"/>
          <w:sz w:val="33"/>
          <w:szCs w:val="33"/>
          <w:spacing w:val="-29"/>
          <w:w w:val="9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1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3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"And</w:t>
      </w:r>
      <w:r>
        <w:rPr>
          <w:rFonts w:ascii="Courier New" w:hAnsi="Courier New" w:cs="Courier New" w:eastAsia="Courier New"/>
          <w:sz w:val="33"/>
          <w:szCs w:val="33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char,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7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upper</w:t>
      </w:r>
      <w:r>
        <w:rPr>
          <w:rFonts w:ascii="Courier New" w:hAnsi="Courier New" w:cs="Courier New" w:eastAsia="Courier New"/>
          <w:sz w:val="33"/>
          <w:szCs w:val="33"/>
          <w:spacing w:val="5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case,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'%c'\n",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6" w:lineRule="exact"/>
        <w:ind w:left="22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GetUCha</w:t>
      </w:r>
      <w:r>
        <w:rPr>
          <w:rFonts w:ascii="Courier New" w:hAnsi="Courier New" w:cs="Courier New" w:eastAsia="Courier New"/>
          <w:sz w:val="33"/>
          <w:szCs w:val="33"/>
          <w:spacing w:val="-69"/>
          <w:w w:val="73"/>
          <w:position w:val="3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  <w:position w:val="3"/>
        </w:rPr>
        <w:t>()</w:t>
      </w:r>
      <w:r>
        <w:rPr>
          <w:rFonts w:ascii="Courier New" w:hAnsi="Courier New" w:cs="Courier New" w:eastAsia="Courier New"/>
          <w:sz w:val="33"/>
          <w:szCs w:val="33"/>
          <w:spacing w:val="-13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7"/>
          <w:w w:val="159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0" w:lineRule="exact"/>
        <w:ind w:left="58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1" w:lineRule="exact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frac(thing)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thing;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5" w:lineRule="exact"/>
        <w:ind w:left="59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7" w:after="0" w:line="371" w:lineRule="exact"/>
        <w:ind w:left="11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11"/>
          <w:w w:val="79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thing-</w:t>
      </w:r>
      <w:r>
        <w:rPr>
          <w:rFonts w:ascii="Courier New" w:hAnsi="Courier New" w:cs="Courier New" w:eastAsia="Courier New"/>
          <w:sz w:val="33"/>
          <w:szCs w:val="33"/>
          <w:spacing w:val="-34"/>
          <w:w w:val="7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(int)thing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7" w:lineRule="exact"/>
        <w:ind w:left="58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5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GetUChar()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0" w:lineRule="exact"/>
        <w:ind w:left="59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7" w:after="0" w:line="240" w:lineRule="auto"/>
        <w:ind w:left="11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7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3" w:after="0" w:line="199" w:lineRule="auto"/>
        <w:ind w:left="1148" w:right="4708" w:firstLine="-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"gimme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char\n"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78"/>
          <w:w w:val="58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7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toupper</w:t>
      </w:r>
      <w:r>
        <w:rPr>
          <w:rFonts w:ascii="Courier New" w:hAnsi="Courier New" w:cs="Courier New" w:eastAsia="Courier New"/>
          <w:sz w:val="33"/>
          <w:szCs w:val="33"/>
          <w:spacing w:val="12"/>
          <w:w w:val="7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10"/>
          <w:w w:val="7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7"/>
          <w:w w:val="15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1" w:lineRule="exact"/>
        <w:ind w:left="59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p816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215" w:lineRule="auto"/>
        <w:ind w:left="577" w:right="2632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fractional</w:t>
      </w:r>
      <w:r>
        <w:rPr>
          <w:rFonts w:ascii="Courier New" w:hAnsi="Courier New" w:cs="Courier New" w:eastAsia="Courier New"/>
          <w:sz w:val="33"/>
          <w:szCs w:val="33"/>
          <w:spacing w:val="3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part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3.1423423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0.1423423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gimme</w:t>
      </w:r>
      <w:r>
        <w:rPr>
          <w:rFonts w:ascii="Courier New" w:hAnsi="Courier New" w:cs="Courier New" w:eastAsia="Courier New"/>
          <w:sz w:val="33"/>
          <w:szCs w:val="33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char,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upper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case,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'P'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footer="0" w:header="0" w:top="1480" w:bottom="280" w:left="1060" w:right="1360"/>
          <w:footerReference w:type="default" r:id="rId212"/>
          <w:pgSz w:w="12120" w:h="15800"/>
        </w:sectPr>
      </w:pPr>
      <w:rPr/>
    </w:p>
    <w:p>
      <w:pPr>
        <w:spacing w:before="42" w:after="0" w:line="240" w:lineRule="auto"/>
        <w:ind w:left="102" w:right="-82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7.599998pt;margin-top:2.993074pt;width:474.24pt;height:.1pt;mso-position-horizontal-relative:page;mso-position-vertical-relative:paragraph;z-index:-16263" coordorigin="1152,60" coordsize="9485,2">
            <v:shape style="position:absolute;left:1152;top:60;width:9485;height:2" coordorigin="1152,60" coordsize="9485,0" path="m1152,60l10637,60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#8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right="-20"/>
        <w:jc w:val="left"/>
        <w:tabs>
          <w:tab w:pos="9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31"/>
          <w:szCs w:val="31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Function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21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othe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r</w:t>
      </w:r>
      <w:r>
        <w:rPr>
          <w:rFonts w:ascii="Arial" w:hAnsi="Arial" w:cs="Arial" w:eastAsia="Arial"/>
          <w:sz w:val="28"/>
          <w:szCs w:val="28"/>
          <w:spacing w:val="66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tha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28"/>
          <w:szCs w:val="28"/>
          <w:spacing w:val="58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typ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8"/>
          <w:szCs w:val="28"/>
          <w:spacing w:val="69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position w:val="2"/>
        </w:rPr>
        <w:t>int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60" w:right="1360"/>
          <w:cols w:num="2" w:equalWidth="0">
            <w:col w:w="1585" w:space="3120"/>
            <w:col w:w="4995"/>
          </w:cols>
        </w:sectPr>
      </w:pPr>
      <w:rPr/>
    </w:p>
    <w:p>
      <w:pPr>
        <w:spacing w:before="10" w:after="0" w:line="240" w:lineRule="auto"/>
        <w:ind w:left="218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7.422081pt;margin-top:-4.149925pt;width:473.634117pt;height:.1pt;mso-position-horizontal-relative:page;mso-position-vertical-relative:paragraph;z-index:-16262" coordorigin="1348,-83" coordsize="9473,2">
            <v:shape style="position:absolute;left:1348;top:-83;width:9473;height:2" coordorigin="1348,-83" coordsize="9473,0" path="m1348,-83l10821,-83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6.942207pt;margin-top:49.724621pt;width:474.11399pt;height:.1pt;mso-position-horizontal-relative:page;mso-position-vertical-relative:paragraph;z-index:-16261" coordorigin="1339,994" coordsize="9482,2">
            <v:shape style="position:absolute;left:1339;top:994;width:9482;height:2" coordorigin="1339,994" coordsize="9482,0" path="m1339,994l10821,994e" filled="f" stroked="t" strokeweight=".719809pt" strokecolor="#000000">
              <v:path arrowok="t"/>
            </v:shape>
          </v:group>
          <w10:wrap type="none"/>
        </w:pict>
      </w:r>
      <w:r>
        <w:rPr/>
        <w:pict>
          <v:group style="position:absolute;margin-left:64.062973pt;margin-top:758.803162pt;width:398.774014pt;height:.1pt;mso-position-horizontal-relative:page;mso-position-vertical-relative:page;z-index:-16260" coordorigin="1281,15176" coordsize="7975,2">
            <v:shape style="position:absolute;left:1281;top:15176;width:7975;height:2" coordorigin="1281,15176" coordsize="7975,0" path="m1281,15176l9257,15176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Othe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8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than</w:t>
      </w:r>
      <w:r>
        <w:rPr>
          <w:rFonts w:ascii="Arial" w:hAnsi="Arial" w:cs="Arial" w:eastAsia="Arial"/>
          <w:sz w:val="60"/>
          <w:szCs w:val="60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typ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26"/>
          <w:w w:val="100"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8" w:lineRule="auto"/>
        <w:ind w:left="689" w:right="590" w:firstLine="29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If</w:t>
      </w:r>
      <w:r>
        <w:rPr>
          <w:rFonts w:ascii="Arial" w:hAnsi="Arial" w:cs="Arial" w:eastAsia="Arial"/>
          <w:sz w:val="34"/>
          <w:szCs w:val="34"/>
          <w:spacing w:val="3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6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functio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n</w:t>
      </w:r>
      <w:r>
        <w:rPr>
          <w:rFonts w:ascii="Arial" w:hAnsi="Arial" w:cs="Arial" w:eastAsia="Arial"/>
          <w:sz w:val="34"/>
          <w:szCs w:val="34"/>
          <w:spacing w:val="12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has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5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declared</w:t>
      </w:r>
      <w:r>
        <w:rPr>
          <w:rFonts w:ascii="Arial" w:hAnsi="Arial" w:cs="Arial" w:eastAsia="Arial"/>
          <w:sz w:val="34"/>
          <w:szCs w:val="34"/>
          <w:spacing w:val="-22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retur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n</w:t>
      </w:r>
      <w:r>
        <w:rPr>
          <w:rFonts w:ascii="Arial" w:hAnsi="Arial" w:cs="Arial" w:eastAsia="Arial"/>
          <w:sz w:val="34"/>
          <w:szCs w:val="34"/>
          <w:spacing w:val="17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type,</w:t>
      </w:r>
      <w:r>
        <w:rPr>
          <w:rFonts w:ascii="Arial" w:hAnsi="Arial" w:cs="Arial" w:eastAsia="Arial"/>
          <w:sz w:val="34"/>
          <w:szCs w:val="34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typ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4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any</w:t>
      </w:r>
      <w:r>
        <w:rPr>
          <w:rFonts w:ascii="Arial" w:hAnsi="Arial" w:cs="Arial" w:eastAsia="Arial"/>
          <w:sz w:val="34"/>
          <w:szCs w:val="34"/>
          <w:spacing w:val="8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expression</w:t>
      </w:r>
      <w:r>
        <w:rPr>
          <w:rFonts w:ascii="Arial" w:hAnsi="Arial" w:cs="Arial" w:eastAsia="Arial"/>
          <w:sz w:val="34"/>
          <w:szCs w:val="34"/>
          <w:spacing w:val="4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appearing</w:t>
      </w:r>
      <w:r>
        <w:rPr>
          <w:rFonts w:ascii="Arial" w:hAnsi="Arial" w:cs="Arial" w:eastAsia="Arial"/>
          <w:sz w:val="34"/>
          <w:szCs w:val="34"/>
          <w:spacing w:val="20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5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return</w:t>
      </w:r>
      <w:r>
        <w:rPr>
          <w:rFonts w:ascii="Arial" w:hAnsi="Arial" w:cs="Arial" w:eastAsia="Arial"/>
          <w:sz w:val="34"/>
          <w:szCs w:val="34"/>
          <w:spacing w:val="0"/>
          <w:w w:val="11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statement</w:t>
      </w:r>
      <w:r>
        <w:rPr>
          <w:rFonts w:ascii="Arial" w:hAnsi="Arial" w:cs="Arial" w:eastAsia="Arial"/>
          <w:sz w:val="34"/>
          <w:szCs w:val="34"/>
          <w:spacing w:val="19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mus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convertibl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</w:t>
      </w:r>
      <w:r>
        <w:rPr>
          <w:rFonts w:ascii="Arial" w:hAnsi="Arial" w:cs="Arial" w:eastAsia="Arial"/>
          <w:sz w:val="34"/>
          <w:szCs w:val="34"/>
          <w:spacing w:val="15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that</w:t>
      </w:r>
      <w:r>
        <w:rPr>
          <w:rFonts w:ascii="Arial" w:hAnsi="Arial" w:cs="Arial" w:eastAsia="Arial"/>
          <w:sz w:val="34"/>
          <w:szCs w:val="34"/>
          <w:spacing w:val="8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typ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by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assignment,</w:t>
      </w:r>
      <w:r>
        <w:rPr>
          <w:rFonts w:ascii="Arial" w:hAnsi="Arial" w:cs="Arial" w:eastAsia="Arial"/>
          <w:sz w:val="34"/>
          <w:szCs w:val="34"/>
          <w:spacing w:val="-21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and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that</w:t>
      </w:r>
      <w:r>
        <w:rPr>
          <w:rFonts w:ascii="Arial" w:hAnsi="Arial" w:cs="Arial" w:eastAsia="Arial"/>
          <w:sz w:val="34"/>
          <w:szCs w:val="34"/>
          <w:spacing w:val="8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conversion</w:t>
      </w:r>
      <w:r>
        <w:rPr>
          <w:rFonts w:ascii="Arial" w:hAnsi="Arial" w:cs="Arial" w:eastAsia="Arial"/>
          <w:sz w:val="34"/>
          <w:szCs w:val="34"/>
          <w:spacing w:val="8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fact</w:t>
      </w:r>
      <w:r>
        <w:rPr>
          <w:rFonts w:ascii="Arial" w:hAnsi="Arial" w:cs="Arial" w:eastAsia="Arial"/>
          <w:sz w:val="34"/>
          <w:szCs w:val="34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happens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on</w:t>
      </w:r>
      <w:r>
        <w:rPr>
          <w:rFonts w:ascii="Arial" w:hAnsi="Arial" w:cs="Arial" w:eastAsia="Arial"/>
          <w:sz w:val="34"/>
          <w:szCs w:val="34"/>
          <w:spacing w:val="1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return.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89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An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y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expression</w:t>
      </w:r>
      <w:r>
        <w:rPr>
          <w:rFonts w:ascii="Arial" w:hAnsi="Arial" w:cs="Arial" w:eastAsia="Arial"/>
          <w:sz w:val="34"/>
          <w:szCs w:val="34"/>
          <w:spacing w:val="-1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appearing</w:t>
      </w:r>
      <w:r>
        <w:rPr>
          <w:rFonts w:ascii="Arial" w:hAnsi="Arial" w:cs="Arial" w:eastAsia="Arial"/>
          <w:sz w:val="34"/>
          <w:szCs w:val="34"/>
          <w:spacing w:val="15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5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retur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n</w:t>
      </w:r>
      <w:r>
        <w:rPr>
          <w:rFonts w:ascii="Arial" w:hAnsi="Arial" w:cs="Arial" w:eastAsia="Arial"/>
          <w:sz w:val="34"/>
          <w:szCs w:val="34"/>
          <w:spacing w:val="33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statement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9" w:after="0" w:line="296" w:lineRule="auto"/>
        <w:ind w:left="689" w:right="485"/>
        <w:jc w:val="left"/>
        <w:tabs>
          <w:tab w:pos="86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will</w:t>
      </w:r>
      <w:r>
        <w:rPr>
          <w:rFonts w:ascii="Arial" w:hAnsi="Arial" w:cs="Arial" w:eastAsia="Arial"/>
          <w:sz w:val="34"/>
          <w:szCs w:val="34"/>
          <w:spacing w:val="7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converte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function'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s</w:t>
      </w:r>
      <w:r>
        <w:rPr>
          <w:rFonts w:ascii="Arial" w:hAnsi="Arial" w:cs="Arial" w:eastAsia="Arial"/>
          <w:sz w:val="34"/>
          <w:szCs w:val="34"/>
          <w:spacing w:val="-18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retur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n</w:t>
      </w:r>
      <w:r>
        <w:rPr>
          <w:rFonts w:ascii="Arial" w:hAnsi="Arial" w:cs="Arial" w:eastAsia="Arial"/>
          <w:sz w:val="34"/>
          <w:szCs w:val="34"/>
          <w:spacing w:val="17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type.</w:t>
      </w:r>
      <w:r>
        <w:rPr>
          <w:rFonts w:ascii="Arial" w:hAnsi="Arial" w:cs="Arial" w:eastAsia="Arial"/>
          <w:sz w:val="34"/>
          <w:szCs w:val="34"/>
          <w:spacing w:val="-2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For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example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,</w:t>
      </w:r>
      <w:r>
        <w:rPr>
          <w:rFonts w:ascii="Arial" w:hAnsi="Arial" w:cs="Arial" w:eastAsia="Arial"/>
          <w:sz w:val="34"/>
          <w:szCs w:val="34"/>
          <w:spacing w:val="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4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functio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n</w:t>
      </w:r>
      <w:r>
        <w:rPr>
          <w:rFonts w:ascii="Arial" w:hAnsi="Arial" w:cs="Arial" w:eastAsia="Arial"/>
          <w:sz w:val="34"/>
          <w:szCs w:val="34"/>
          <w:spacing w:val="6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declared</w:t>
      </w:r>
      <w:r>
        <w:rPr>
          <w:rFonts w:ascii="Arial" w:hAnsi="Arial" w:cs="Arial" w:eastAsia="Arial"/>
          <w:sz w:val="34"/>
          <w:szCs w:val="34"/>
          <w:spacing w:val="19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as</w:t>
      </w:r>
      <w:r>
        <w:rPr>
          <w:rFonts w:ascii="Arial" w:hAnsi="Arial" w:cs="Arial" w:eastAsia="Arial"/>
          <w:sz w:val="34"/>
          <w:szCs w:val="34"/>
          <w:spacing w:val="5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returnin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g</w:t>
      </w:r>
      <w:r>
        <w:rPr>
          <w:rFonts w:ascii="Arial" w:hAnsi="Arial" w:cs="Arial" w:eastAsia="Arial"/>
          <w:sz w:val="34"/>
          <w:szCs w:val="34"/>
          <w:spacing w:val="10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type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int,</w:t>
      </w:r>
      <w:r>
        <w:rPr>
          <w:rFonts w:ascii="Arial" w:hAnsi="Arial" w:cs="Arial" w:eastAsia="Arial"/>
          <w:sz w:val="34"/>
          <w:szCs w:val="34"/>
          <w:spacing w:val="3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statement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4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56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42.174;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4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equivalen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t</w:t>
      </w:r>
      <w:r>
        <w:rPr>
          <w:rFonts w:ascii="Arial" w:hAnsi="Arial" w:cs="Arial" w:eastAsia="Arial"/>
          <w:sz w:val="34"/>
          <w:szCs w:val="34"/>
          <w:spacing w:val="21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to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41" w:right="-20"/>
        <w:jc w:val="left"/>
        <w:tabs>
          <w:tab w:pos="24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(int</w:t>
      </w:r>
      <w:r>
        <w:rPr>
          <w:rFonts w:ascii="Courier New" w:hAnsi="Courier New" w:cs="Courier New" w:eastAsia="Courier New"/>
          <w:sz w:val="33"/>
          <w:szCs w:val="33"/>
          <w:spacing w:val="-15"/>
          <w:w w:val="78"/>
        </w:rPr>
        <w:t>)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42.174;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9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bot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</w:t>
      </w:r>
      <w:r>
        <w:rPr>
          <w:rFonts w:ascii="Arial" w:hAnsi="Arial" w:cs="Arial" w:eastAsia="Arial"/>
          <w:sz w:val="34"/>
          <w:szCs w:val="34"/>
          <w:spacing w:val="7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which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are</w:t>
      </w:r>
      <w:r>
        <w:rPr>
          <w:rFonts w:ascii="Arial" w:hAnsi="Arial" w:cs="Arial" w:eastAsia="Arial"/>
          <w:sz w:val="34"/>
          <w:szCs w:val="34"/>
          <w:spacing w:val="8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equivalen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t</w:t>
      </w:r>
      <w:r>
        <w:rPr>
          <w:rFonts w:ascii="Arial" w:hAnsi="Arial" w:cs="Arial" w:eastAsia="Arial"/>
          <w:sz w:val="34"/>
          <w:szCs w:val="34"/>
          <w:spacing w:val="20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7"/>
        </w:rPr>
        <w:t>to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4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return</w:t>
      </w:r>
      <w:r>
        <w:rPr>
          <w:rFonts w:ascii="Courier New" w:hAnsi="Courier New" w:cs="Courier New" w:eastAsia="Courier New"/>
          <w:sz w:val="33"/>
          <w:szCs w:val="33"/>
          <w:spacing w:val="1"/>
          <w:w w:val="8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42;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jc w:val="left"/>
        <w:spacing w:after="0"/>
        <w:sectPr>
          <w:pgMar w:footer="458" w:header="0" w:top="1400" w:bottom="640" w:left="1120" w:right="1160"/>
          <w:footerReference w:type="default" r:id="rId213"/>
          <w:pgSz w:w="12040" w:h="15800"/>
        </w:sectPr>
      </w:pPr>
      <w:rPr/>
    </w:p>
    <w:p>
      <w:pPr>
        <w:spacing w:before="13" w:after="0" w:line="240" w:lineRule="auto"/>
        <w:ind w:left="1133" w:right="1093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473957pt;margin-top:.224182pt;width:472.743539pt;height:.1pt;mso-position-horizontal-relative:page;mso-position-vertical-relative:paragraph;z-index:-16259" coordorigin="1249,4" coordsize="9455,2">
            <v:shape style="position:absolute;left:1249;top:4;width:9455;height:2" coordorigin="1249,4" coordsize="9455,0" path="m1249,4l10704,4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277138pt;margin-top:757.163208pt;width:451.440159pt;height:.1pt;mso-position-horizontal-relative:page;mso-position-vertical-relative:page;z-index:-16257" coordorigin="1226,15143" coordsize="9029,2">
            <v:shape style="position:absolute;left:1226;top:15143;width:9029;height:2" coordorigin="1226,15143" coordsize="9029,0" path="m1226,15143l10254,15143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Address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Operator</w:t>
      </w:r>
      <w:r>
        <w:rPr>
          <w:rFonts w:ascii="Times New Roman" w:hAnsi="Times New Roman" w:cs="Times New Roman" w:eastAsia="Times New Roman"/>
          <w:sz w:val="72"/>
          <w:szCs w:val="72"/>
          <w:spacing w:val="11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&amp;</w:t>
      </w:r>
      <w:r>
        <w:rPr>
          <w:rFonts w:ascii="Arial" w:hAnsi="Arial" w:cs="Arial" w:eastAsia="Arial"/>
          <w:sz w:val="63"/>
          <w:szCs w:val="63"/>
          <w:spacing w:val="6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7"/>
        </w:rPr>
        <w:t>and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48" w:after="0" w:line="240" w:lineRule="auto"/>
        <w:ind w:left="3785" w:right="3696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2.234592pt;margin-top:49.485126pt;width:473.222267pt;height:.1pt;mso-position-horizontal-relative:page;mso-position-vertical-relative:paragraph;z-index:-16258" coordorigin="1245,990" coordsize="9464,2">
            <v:shape style="position:absolute;left:1245;top:990;width:9464;height:2" coordorigin="1245,990" coordsize="9464,0" path="m1245,990l10709,990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w w:val="114"/>
        </w:rPr>
        <w:t>Iv</w:t>
      </w:r>
      <w:r>
        <w:rPr>
          <w:rFonts w:ascii="Arial" w:hAnsi="Arial" w:cs="Arial" w:eastAsia="Arial"/>
          <w:sz w:val="59"/>
          <w:szCs w:val="59"/>
          <w:spacing w:val="-8"/>
          <w:w w:val="115"/>
        </w:rPr>
        <w:t>a</w:t>
      </w:r>
      <w:r>
        <w:rPr>
          <w:rFonts w:ascii="Arial" w:hAnsi="Arial" w:cs="Arial" w:eastAsia="Arial"/>
          <w:sz w:val="59"/>
          <w:szCs w:val="59"/>
          <w:spacing w:val="0"/>
          <w:w w:val="114"/>
        </w:rPr>
        <w:t>lues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623" w:right="1404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sends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"call-by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value".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87" w:lineRule="auto"/>
        <w:ind w:left="594" w:right="570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modif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address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3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variable.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312" w:right="771" w:firstLine="-493"/>
        <w:jc w:val="left"/>
        <w:tabs>
          <w:tab w:pos="1300" w:val="left"/>
          <w:tab w:pos="2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operator,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81"/>
        </w:rPr>
        <w:t>&amp;</w:t>
      </w:r>
      <w:r>
        <w:rPr>
          <w:rFonts w:ascii="Times New Roman" w:hAnsi="Times New Roman" w:cs="Times New Roman" w:eastAsia="Times New Roman"/>
          <w:sz w:val="38"/>
          <w:szCs w:val="38"/>
          <w:spacing w:val="48"/>
          <w:w w:val="81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38"/>
          <w:szCs w:val="38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expression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733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1"/>
        </w:rPr>
        <w:t>&amp;house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house.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9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2" w:after="0" w:line="290" w:lineRule="auto"/>
        <w:ind w:left="1298" w:right="609" w:firstLine="19"/>
        <w:jc w:val="left"/>
        <w:tabs>
          <w:tab w:pos="2640" w:val="left"/>
          <w:tab w:pos="6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/value.</w:t>
      </w:r>
      <w:r>
        <w:rPr>
          <w:rFonts w:ascii="Arial" w:hAnsi="Arial" w:cs="Arial" w:eastAsia="Arial"/>
          <w:sz w:val="34"/>
          <w:szCs w:val="34"/>
          <w:spacing w:val="-44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/valu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e</w:t>
      </w:r>
      <w:r>
        <w:rPr>
          <w:rFonts w:ascii="Arial" w:hAnsi="Arial" w:cs="Arial" w:eastAsia="Arial"/>
          <w:sz w:val="34"/>
          <w:szCs w:val="34"/>
          <w:spacing w:val="5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expression</w:t>
      </w:r>
      <w:r>
        <w:rPr>
          <w:rFonts w:ascii="Arial" w:hAnsi="Arial" w:cs="Arial" w:eastAsia="Arial"/>
          <w:sz w:val="35"/>
          <w:szCs w:val="35"/>
          <w:spacing w:val="-46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refers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objec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such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objec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altere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examined.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85" w:lineRule="auto"/>
        <w:ind w:left="1317" w:right="1251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'I'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meaning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/valu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e</w:t>
      </w:r>
      <w:r>
        <w:rPr>
          <w:rFonts w:ascii="Arial" w:hAnsi="Arial" w:cs="Arial" w:eastAsia="Arial"/>
          <w:sz w:val="34"/>
          <w:szCs w:val="34"/>
          <w:spacing w:val="5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side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assignmen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</w:t>
      </w:r>
      <w:r>
        <w:rPr>
          <w:rFonts w:ascii="Arial" w:hAnsi="Arial" w:cs="Arial" w:eastAsia="Arial"/>
          <w:sz w:val="35"/>
          <w:szCs w:val="35"/>
          <w:spacing w:val="26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operator.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458" w:header="0" w:top="1280" w:bottom="640" w:left="1120" w:right="1160"/>
          <w:footerReference w:type="default" r:id="rId214"/>
          <w:pgSz w:w="12040" w:h="15800"/>
        </w:sectPr>
      </w:pPr>
      <w:rPr/>
    </w:p>
    <w:p>
      <w:pPr>
        <w:spacing w:before="25" w:after="0" w:line="665" w:lineRule="exact"/>
        <w:ind w:left="3687" w:right="3402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250298pt;margin-top:-5.062991pt;width:470.18564pt;height:.1pt;mso-position-horizontal-relative:page;mso-position-vertical-relative:paragraph;z-index:-16256" coordorigin="1385,-101" coordsize="9404,2">
            <v:shape style="position:absolute;left:1385;top:-101;width:9404;height:2" coordorigin="1385,-101" coordsize="9404,0" path="m1385,-101l10789,-10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9.011505pt;margin-top:48.545006pt;width:471.379612pt;height:.1pt;mso-position-horizontal-relative:page;mso-position-vertical-relative:paragraph;z-index:-16255" coordorigin="1380,971" coordsize="9428,2">
            <v:shape style="position:absolute;left:1380;top:971;width:9428;height:2" coordorigin="1380,971" coordsize="9428,0" path="m1380,971l10808,97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5.668388pt;margin-top:759.127563pt;width:471.379611pt;height:.1pt;mso-position-horizontal-relative:page;mso-position-vertical-relative:page;z-index:-16254" coordorigin="1313,15183" coordsize="9428,2">
            <v:shape style="position:absolute;left:1313;top:15183;width:9428;height:2" coordorigin="1313,15183" coordsize="9428,0" path="m1313,15183l10741,1518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  <w:position w:val="-2"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75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0" w:after="0" w:line="240" w:lineRule="auto"/>
        <w:ind w:left="116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it=</w:t>
      </w:r>
      <w:r>
        <w:rPr>
          <w:rFonts w:ascii="Courier New" w:hAnsi="Courier New" w:cs="Courier New" w:eastAsia="Courier New"/>
          <w:sz w:val="32"/>
          <w:szCs w:val="32"/>
          <w:spacing w:val="21"/>
          <w:w w:val="8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'z';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8" w:lineRule="exact"/>
        <w:ind w:left="11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bunch[5</w:t>
      </w:r>
      <w:r>
        <w:rPr>
          <w:rFonts w:ascii="Courier New" w:hAnsi="Courier New" w:cs="Courier New" w:eastAsia="Courier New"/>
          <w:sz w:val="32"/>
          <w:szCs w:val="32"/>
          <w:spacing w:val="24"/>
          <w:w w:val="73"/>
          <w:position w:val="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2"/>
        </w:rPr>
        <w:t>{1,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2"/>
        </w:rPr>
        <w:t>3,</w:t>
      </w:r>
      <w:r>
        <w:rPr>
          <w:rFonts w:ascii="Courier New" w:hAnsi="Courier New" w:cs="Courier New" w:eastAsia="Courier New"/>
          <w:sz w:val="32"/>
          <w:szCs w:val="32"/>
          <w:spacing w:val="-45"/>
          <w:w w:val="8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5,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2"/>
        </w:rPr>
        <w:t>7,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9};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4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2"/>
          <w:w w:val="8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"it=</w:t>
      </w:r>
      <w:r>
        <w:rPr>
          <w:rFonts w:ascii="Courier New" w:hAnsi="Courier New" w:cs="Courier New" w:eastAsia="Courier New"/>
          <w:sz w:val="32"/>
          <w:szCs w:val="32"/>
          <w:spacing w:val="-21"/>
          <w:w w:val="8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'%c',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7"/>
        </w:rPr>
        <w:t>&amp;it=</w:t>
      </w:r>
      <w:r>
        <w:rPr>
          <w:rFonts w:ascii="Courier New" w:hAnsi="Courier New" w:cs="Courier New" w:eastAsia="Courier New"/>
          <w:sz w:val="32"/>
          <w:szCs w:val="32"/>
          <w:spacing w:val="-58"/>
          <w:w w:val="9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it,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&amp;it);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28" w:lineRule="auto"/>
        <w:ind w:left="4535" w:right="2135" w:firstLine="-3396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9"/>
          <w:w w:val="75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"bunch[O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%d,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&amp;bunch[O</w:t>
      </w:r>
      <w:r>
        <w:rPr>
          <w:rFonts w:ascii="Courier New" w:hAnsi="Courier New" w:cs="Courier New" w:eastAsia="Courier New"/>
          <w:sz w:val="32"/>
          <w:szCs w:val="32"/>
          <w:spacing w:val="22"/>
          <w:w w:val="75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bunch[O],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&amp;bunch[O</w:t>
      </w:r>
      <w:r>
        <w:rPr>
          <w:rFonts w:ascii="Courier New" w:hAnsi="Courier New" w:cs="Courier New" w:eastAsia="Courier New"/>
          <w:sz w:val="32"/>
          <w:szCs w:val="32"/>
          <w:spacing w:val="7"/>
          <w:w w:val="76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28" w:lineRule="auto"/>
        <w:ind w:left="4535" w:right="2127" w:firstLine="-3396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</w:rPr>
        <w:t>printf{</w:t>
      </w:r>
      <w:r>
        <w:rPr>
          <w:rFonts w:ascii="Courier New" w:hAnsi="Courier New" w:cs="Courier New" w:eastAsia="Courier New"/>
          <w:sz w:val="32"/>
          <w:szCs w:val="32"/>
          <w:spacing w:val="-13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"bunch[3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%d,</w:t>
      </w:r>
      <w:r>
        <w:rPr>
          <w:rFonts w:ascii="Courier New" w:hAnsi="Courier New" w:cs="Courier New" w:eastAsia="Courier New"/>
          <w:sz w:val="32"/>
          <w:szCs w:val="32"/>
          <w:spacing w:val="-11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&amp;bunch[3</w:t>
      </w:r>
      <w:r>
        <w:rPr>
          <w:rFonts w:ascii="Courier New" w:hAnsi="Courier New" w:cs="Courier New" w:eastAsia="Courier New"/>
          <w:sz w:val="32"/>
          <w:szCs w:val="32"/>
          <w:spacing w:val="22"/>
          <w:w w:val="76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bunch[3],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&amp;bunch[3</w:t>
      </w:r>
      <w:r>
        <w:rPr>
          <w:rFonts w:ascii="Courier New" w:hAnsi="Courier New" w:cs="Courier New" w:eastAsia="Courier New"/>
          <w:sz w:val="32"/>
          <w:szCs w:val="32"/>
          <w:spacing w:val="7"/>
          <w:w w:val="76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2" w:lineRule="exact"/>
        <w:ind w:left="72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p819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72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96"/>
          <w:position w:val="3"/>
        </w:rPr>
        <w:t>it=</w:t>
      </w:r>
      <w:r>
        <w:rPr>
          <w:rFonts w:ascii="Courier New" w:hAnsi="Courier New" w:cs="Courier New" w:eastAsia="Courier New"/>
          <w:sz w:val="32"/>
          <w:szCs w:val="32"/>
          <w:spacing w:val="-54"/>
          <w:w w:val="9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'z',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3"/>
        </w:rPr>
        <w:t>&amp;it=</w:t>
      </w:r>
      <w:r>
        <w:rPr>
          <w:rFonts w:ascii="Courier New" w:hAnsi="Courier New" w:cs="Courier New" w:eastAsia="Courier New"/>
          <w:sz w:val="32"/>
          <w:szCs w:val="32"/>
          <w:spacing w:val="55"/>
          <w:w w:val="8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3"/>
        </w:rPr>
        <w:t>131232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70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bunch[O</w:t>
      </w:r>
      <w:r>
        <w:rPr>
          <w:rFonts w:ascii="Courier New" w:hAnsi="Courier New" w:cs="Courier New" w:eastAsia="Courier New"/>
          <w:sz w:val="32"/>
          <w:szCs w:val="32"/>
          <w:spacing w:val="28"/>
          <w:w w:val="7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1,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&amp;bunch[O</w:t>
      </w:r>
      <w:r>
        <w:rPr>
          <w:rFonts w:ascii="Courier New" w:hAnsi="Courier New" w:cs="Courier New" w:eastAsia="Courier New"/>
          <w:sz w:val="32"/>
          <w:szCs w:val="32"/>
          <w:spacing w:val="22"/>
          <w:w w:val="75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131480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70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bunch[3</w:t>
      </w:r>
      <w:r>
        <w:rPr>
          <w:rFonts w:ascii="Courier New" w:hAnsi="Courier New" w:cs="Courier New" w:eastAsia="Courier New"/>
          <w:sz w:val="32"/>
          <w:szCs w:val="32"/>
          <w:spacing w:val="28"/>
          <w:w w:val="7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7,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&amp;bunch[3</w:t>
      </w:r>
      <w:r>
        <w:rPr>
          <w:rFonts w:ascii="Courier New" w:hAnsi="Courier New" w:cs="Courier New" w:eastAsia="Courier New"/>
          <w:sz w:val="32"/>
          <w:szCs w:val="32"/>
          <w:spacing w:val="16"/>
          <w:w w:val="75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131492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458" w:header="0" w:top="1460" w:bottom="640" w:left="1120" w:right="1160"/>
          <w:footerReference w:type="default" r:id="rId215"/>
          <w:pgSz w:w="12040" w:h="15800"/>
        </w:sectPr>
      </w:pPr>
      <w:rPr/>
    </w:p>
    <w:p>
      <w:pPr>
        <w:spacing w:before="24" w:after="0" w:line="240" w:lineRule="auto"/>
        <w:ind w:left="3622" w:right="3537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995228pt;margin-top:-5.284375pt;width:472.982902pt;height:.1pt;mso-position-horizontal-relative:page;mso-position-vertical-relative:paragraph;z-index:-16253" coordorigin="1240,-106" coordsize="9460,2">
            <v:shape style="position:absolute;left:1240;top:-106;width:9460;height:2" coordorigin="1240,-106" coordsize="9460,0" path="m1240,-106l10700,-106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995228pt;margin-top:48.285103pt;width:473.46163pt;height:.1pt;mso-position-horizontal-relative:page;mso-position-vertical-relative:paragraph;z-index:-16252" coordorigin="1240,966" coordsize="9469,2">
            <v:shape style="position:absolute;left:1240;top:966;width:9469;height:2" coordorigin="1240,966" coordsize="9469,0" path="m1240,966l10709,966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516502pt;margin-top:754.646545pt;width:367.423459pt;height:.1pt;mso-position-horizontal-relative:page;mso-position-vertical-relative:page;z-index:-16251" coordorigin="1230,15093" coordsize="7348,2">
            <v:shape style="position:absolute;left:1230;top:15093;width:7348;height:2" coordorigin="1230,15093" coordsize="7348,0" path="m1230,15093l8579,15093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Pointers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left="1322" w:right="823" w:firstLine="-498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simply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symbolic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representation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address.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326" w:right="578" w:firstLine="-498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-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&amp;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determin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fred,</w:t>
      </w:r>
      <w:r>
        <w:rPr>
          <w:rFonts w:ascii="Arial" w:hAnsi="Arial" w:cs="Arial" w:eastAsia="Arial"/>
          <w:sz w:val="35"/>
          <w:szCs w:val="35"/>
          <w:spacing w:val="58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expression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40" w:lineRule="auto"/>
        <w:ind w:left="1341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&amp;fred.</w:t>
      </w:r>
      <w:r>
        <w:rPr>
          <w:rFonts w:ascii="Arial" w:hAnsi="Arial" w:cs="Arial" w:eastAsia="Arial"/>
          <w:sz w:val="35"/>
          <w:szCs w:val="35"/>
          <w:spacing w:val="14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fred".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auto"/>
        <w:ind w:left="1322" w:right="823" w:firstLine="-493"/>
        <w:jc w:val="left"/>
        <w:tabs>
          <w:tab w:pos="1320" w:val="left"/>
          <w:tab w:pos="28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provides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hold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an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jus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like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hold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an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integer.</w:t>
      </w:r>
      <w:r>
        <w:rPr>
          <w:rFonts w:ascii="Arial" w:hAnsi="Arial" w:cs="Arial" w:eastAsia="Arial"/>
          <w:sz w:val="36"/>
          <w:szCs w:val="36"/>
          <w:spacing w:val="-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particula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fptr,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81" w:after="0" w:line="240" w:lineRule="auto"/>
        <w:ind w:left="1901" w:right="-20"/>
        <w:jc w:val="left"/>
        <w:tabs>
          <w:tab w:pos="41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fptr</w:t>
      </w:r>
      <w:r>
        <w:rPr>
          <w:rFonts w:ascii="Courier New" w:hAnsi="Courier New" w:cs="Courier New" w:eastAsia="Courier New"/>
          <w:sz w:val="32"/>
          <w:szCs w:val="32"/>
          <w:spacing w:val="57"/>
          <w:w w:val="7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39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&amp;fred;</w:t>
      </w:r>
      <w:r>
        <w:rPr>
          <w:rFonts w:ascii="Courier New" w:hAnsi="Courier New" w:cs="Courier New" w:eastAsia="Courier New"/>
          <w:sz w:val="32"/>
          <w:szCs w:val="32"/>
          <w:spacing w:val="-42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assigns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fted's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address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fptr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3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Now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fpt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said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fred.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1312" w:right="945" w:firstLine="-479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differenc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betwee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fpt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</w:t>
      </w:r>
      <w:r>
        <w:rPr>
          <w:rFonts w:ascii="Arial" w:hAnsi="Arial" w:cs="Arial" w:eastAsia="Arial"/>
          <w:sz w:val="35"/>
          <w:szCs w:val="35"/>
          <w:spacing w:val="79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&amp;fre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d</w:t>
      </w:r>
      <w:r>
        <w:rPr>
          <w:rFonts w:ascii="Arial" w:hAnsi="Arial" w:cs="Arial" w:eastAsia="Arial"/>
          <w:sz w:val="35"/>
          <w:szCs w:val="35"/>
          <w:spacing w:val="72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that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forme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latte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constant.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1317" w:right="732" w:firstLine="-488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single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reset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address.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535" w:header="0" w:top="1340" w:bottom="720" w:left="1120" w:right="1160"/>
          <w:footerReference w:type="default" r:id="rId216"/>
          <w:pgSz w:w="12040" w:h="15800"/>
        </w:sectPr>
      </w:pPr>
      <w:rPr/>
    </w:p>
    <w:p>
      <w:pPr>
        <w:spacing w:before="22" w:after="0" w:line="240" w:lineRule="auto"/>
        <w:ind w:left="241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787041pt;margin-top:-4.545583pt;width:472.876333pt;height:.1pt;mso-position-horizontal-relative:page;mso-position-vertical-relative:paragraph;z-index:-16250" coordorigin="1456,-91" coordsize="9458,2">
            <v:shape style="position:absolute;left:1456;top:-91;width:9458;height:2" coordorigin="1456,-91" coordsize="9458,0" path="m1456,-91l10913,-9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2.308182pt;margin-top:49.127453pt;width:473.355195pt;height:.1pt;mso-position-horizontal-relative:page;mso-position-vertical-relative:paragraph;z-index:-16249" coordorigin="1446,983" coordsize="9467,2">
            <v:shape style="position:absolute;left:1446;top:983;width:9467;height:2" coordorigin="1446,983" coordsize="9467,0" path="m1446,983l10913,98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9.195572pt;margin-top:761.12677pt;width:473.115764pt;height:.1pt;mso-position-horizontal-relative:page;mso-position-vertical-relative:page;z-index:-16248" coordorigin="1384,15223" coordsize="9462,2">
            <v:shape style="position:absolute;left:1384;top:15223;width:9462;height:2" coordorigin="1384,15223" coordsize="9462,0" path="m1384,15223l10846,1522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Declaring</w:t>
      </w:r>
      <w:r>
        <w:rPr>
          <w:rFonts w:ascii="Arial" w:hAnsi="Arial" w:cs="Arial" w:eastAsia="Arial"/>
          <w:sz w:val="60"/>
          <w:szCs w:val="60"/>
          <w:spacing w:val="13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Pointers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left="865" w:right="683" w:firstLine="19"/>
        <w:jc w:val="left"/>
        <w:tabs>
          <w:tab w:pos="1980" w:val="left"/>
          <w:tab w:pos="4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2"/>
        </w:rPr>
        <w:t>T,</w:t>
      </w:r>
      <w:r>
        <w:rPr>
          <w:rFonts w:ascii="Arial" w:hAnsi="Arial" w:cs="Arial" w:eastAsia="Arial"/>
          <w:sz w:val="35"/>
          <w:szCs w:val="35"/>
          <w:spacing w:val="-8"/>
          <w:w w:val="9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</w:t>
      </w:r>
      <w:r>
        <w:rPr>
          <w:rFonts w:ascii="Arial" w:hAnsi="Arial" w:cs="Arial" w:eastAsia="Arial"/>
          <w:sz w:val="35"/>
          <w:szCs w:val="35"/>
          <w:spacing w:val="9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39"/>
          <w:szCs w:val="39"/>
          <w:spacing w:val="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used.</w:t>
      </w:r>
      <w:r>
        <w:rPr>
          <w:rFonts w:ascii="Arial" w:hAnsi="Arial" w:cs="Arial" w:eastAsia="Arial"/>
          <w:sz w:val="35"/>
          <w:szCs w:val="35"/>
          <w:spacing w:val="-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objec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synta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x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type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*var;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9" w:lineRule="auto"/>
        <w:ind w:left="860" w:right="616" w:firstLine="-5"/>
        <w:jc w:val="left"/>
        <w:tabs>
          <w:tab w:pos="21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datatyp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var</w:t>
      </w:r>
      <w:r>
        <w:rPr>
          <w:rFonts w:ascii="Arial" w:hAnsi="Arial" w:cs="Arial" w:eastAsia="Arial"/>
          <w:sz w:val="35"/>
          <w:szCs w:val="35"/>
          <w:spacing w:val="6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name.</w:t>
      </w:r>
      <w:r>
        <w:rPr>
          <w:rFonts w:ascii="Arial" w:hAnsi="Arial" w:cs="Arial" w:eastAsia="Arial"/>
          <w:sz w:val="35"/>
          <w:szCs w:val="35"/>
          <w:spacing w:val="-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So,</w:t>
      </w:r>
      <w:r>
        <w:rPr>
          <w:rFonts w:ascii="Arial" w:hAnsi="Arial" w:cs="Arial" w:eastAsia="Arial"/>
          <w:sz w:val="35"/>
          <w:szCs w:val="35"/>
          <w:spacing w:val="-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ip</w:t>
      </w:r>
      <w:r>
        <w:rPr>
          <w:rFonts w:ascii="Arial" w:hAnsi="Arial" w:cs="Arial" w:eastAsia="Arial"/>
          <w:sz w:val="35"/>
          <w:szCs w:val="35"/>
          <w:spacing w:val="6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r</w:t>
      </w:r>
      <w:r>
        <w:rPr>
          <w:rFonts w:ascii="Arial" w:hAnsi="Arial" w:cs="Arial" w:eastAsia="Arial"/>
          <w:sz w:val="35"/>
          <w:szCs w:val="35"/>
          <w:spacing w:val="9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o</w:t>
      </w:r>
      <w:r>
        <w:rPr>
          <w:rFonts w:ascii="Arial" w:hAnsi="Arial" w:cs="Arial" w:eastAsia="Arial"/>
          <w:sz w:val="35"/>
          <w:szCs w:val="35"/>
          <w:spacing w:val="6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another,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cp</w:t>
      </w:r>
      <w:r>
        <w:rPr>
          <w:rFonts w:ascii="Arial" w:hAnsi="Arial" w:cs="Arial" w:eastAsia="Arial"/>
          <w:sz w:val="35"/>
          <w:szCs w:val="35"/>
          <w:spacing w:val="5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char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8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could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like: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8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108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*ip;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27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*cp;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9" w:lineRule="auto"/>
        <w:ind w:left="841" w:right="797"/>
        <w:jc w:val="left"/>
        <w:tabs>
          <w:tab w:pos="3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Yes,</w:t>
      </w:r>
      <w:r>
        <w:rPr>
          <w:rFonts w:ascii="Arial" w:hAnsi="Arial" w:cs="Arial" w:eastAsia="Arial"/>
          <w:sz w:val="35"/>
          <w:szCs w:val="35"/>
          <w:spacing w:val="-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</w:rPr>
        <w:t>*</w:t>
      </w:r>
      <w:r>
        <w:rPr>
          <w:rFonts w:ascii="Arial" w:hAnsi="Arial" w:cs="Arial" w:eastAsia="Arial"/>
          <w:sz w:val="38"/>
          <w:szCs w:val="38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symbol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multiplication.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It</w:t>
      </w:r>
      <w:r>
        <w:rPr>
          <w:rFonts w:ascii="Arial" w:hAnsi="Arial" w:cs="Arial" w:eastAsia="Arial"/>
          <w:sz w:val="36"/>
          <w:szCs w:val="36"/>
          <w:spacing w:val="-2"/>
          <w:w w:val="11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pointers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use.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44" w:header="0" w:top="1480" w:bottom="840" w:left="1060" w:right="1140"/>
          <w:footerReference w:type="default" r:id="rId217"/>
          <w:pgSz w:w="12120" w:h="15800"/>
        </w:sectPr>
      </w:pPr>
      <w:rPr/>
    </w:p>
    <w:p>
      <w:pPr>
        <w:spacing w:before="20" w:after="0" w:line="240" w:lineRule="auto"/>
        <w:ind w:left="970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58.660606pt;margin-top:-3.12907pt;width:473.355196pt;height:.1pt;mso-position-horizontal-relative:page;mso-position-vertical-relative:paragraph;z-index:-16247" coordorigin="1173,-63" coordsize="9467,2">
            <v:shape style="position:absolute;left:1173;top:-63;width:9467;height:2" coordorigin="1173,-63" coordsize="9467,0" path="m1173,-63l10640,-63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58.90004pt;margin-top:50.543964pt;width:473.355195pt;height:.1pt;mso-position-horizontal-relative:page;mso-position-vertical-relative:paragraph;z-index:-16246" coordorigin="1178,1011" coordsize="9467,2">
            <v:shape style="position:absolute;left:1178;top:1011;width:9467;height:2" coordorigin="1178,1011" coordsize="9467,0" path="m1178,1011l10645,1011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Indirection</w:t>
      </w:r>
      <w:r>
        <w:rPr>
          <w:rFonts w:ascii="Arial" w:hAnsi="Arial" w:cs="Arial" w:eastAsia="Arial"/>
          <w:sz w:val="61"/>
          <w:szCs w:val="61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Operato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96"/>
          <w:w w:val="100"/>
          <w:b/>
          <w:bCs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5"/>
        </w:rPr>
        <w:t>*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1310" w:right="941" w:firstLine="-488"/>
        <w:jc w:val="left"/>
        <w:tabs>
          <w:tab w:pos="1300" w:val="left"/>
          <w:tab w:pos="47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indirectio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9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operator,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30"/>
          <w:szCs w:val="3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42"/>
        </w:rPr>
        <w:t>,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4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by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pointer,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fetche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store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pointed-t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address.</w:t>
      </w:r>
      <w:r>
        <w:rPr>
          <w:rFonts w:ascii="Arial" w:hAnsi="Arial" w:cs="Arial" w:eastAsia="Arial"/>
          <w:sz w:val="36"/>
          <w:szCs w:val="36"/>
          <w:spacing w:val="-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called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09" w:lineRule="exact"/>
        <w:ind w:left="1268" w:right="4115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de-referencin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36"/>
          <w:szCs w:val="36"/>
          <w:spacing w:val="65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  <w:position w:val="-1"/>
        </w:rPr>
        <w:t>pointer.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1310" w:right="944" w:firstLine="-493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de-referencin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pointer,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size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(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type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fetche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depends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upon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datatyp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pointer.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auto"/>
        <w:ind w:left="1310" w:right="901" w:firstLine="-488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know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pointer-to-int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  <w:i/>
        </w:rPr>
        <w:t>finger</w:t>
      </w:r>
      <w:r>
        <w:rPr>
          <w:rFonts w:ascii="Arial" w:hAnsi="Arial" w:cs="Arial" w:eastAsia="Arial"/>
          <w:sz w:val="36"/>
          <w:szCs w:val="36"/>
          <w:spacing w:val="0"/>
          <w:w w:val="103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nose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,</w:t>
      </w:r>
      <w:r>
        <w:rPr>
          <w:rFonts w:ascii="Arial" w:hAnsi="Arial" w:cs="Arial" w:eastAsia="Arial"/>
          <w:sz w:val="36"/>
          <w:szCs w:val="36"/>
          <w:spacing w:val="17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indirectio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9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the,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store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  <w:i/>
        </w:rPr>
        <w:t>nose.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2" w:lineRule="exact"/>
        <w:ind w:left="1577" w:right="4396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nose,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schnozz,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*finger;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footer="644" w:header="0" w:top="1200" w:bottom="840" w:left="1060" w:right="1140"/>
          <w:footerReference w:type="default" r:id="rId218"/>
          <w:pgSz w:w="12120" w:h="15800"/>
        </w:sectPr>
      </w:pPr>
      <w:rPr/>
    </w:p>
    <w:p>
      <w:pPr>
        <w:spacing w:before="94" w:after="0" w:line="186" w:lineRule="auto"/>
        <w:ind w:left="1612" w:right="-86" w:firstLine="-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58.421177pt;margin-top:749.385803pt;width:380.695378pt;height:.1pt;mso-position-horizontal-relative:page;mso-position-vertical-relative:page;z-index:-16245" coordorigin="1168,14988" coordsize="7614,2">
            <v:shape style="position:absolute;left:1168;top:14988;width:7614;height:2" coordorigin="1168,14988" coordsize="7614,0" path="m1168,14988l8782,14988e" filled="f" stroked="t" strokeweight=".71829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62"/>
        </w:rPr>
        <w:t>nose</w:t>
      </w:r>
      <w:r>
        <w:rPr>
          <w:rFonts w:ascii="Courier New" w:hAnsi="Courier New" w:cs="Courier New" w:eastAsia="Courier New"/>
          <w:sz w:val="33"/>
          <w:szCs w:val="33"/>
          <w:spacing w:val="104"/>
          <w:w w:val="6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3"/>
          <w:w w:val="6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109;</w:t>
      </w:r>
      <w:r>
        <w:rPr>
          <w:rFonts w:ascii="Courier New" w:hAnsi="Courier New" w:cs="Courier New" w:eastAsia="Courier New"/>
          <w:sz w:val="33"/>
          <w:szCs w:val="33"/>
          <w:spacing w:val="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finger</w:t>
      </w:r>
      <w:r>
        <w:rPr>
          <w:rFonts w:ascii="Courier New" w:hAnsi="Courier New" w:cs="Courier New" w:eastAsia="Courier New"/>
          <w:sz w:val="33"/>
          <w:szCs w:val="33"/>
          <w:spacing w:val="-69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1"/>
          <w:w w:val="5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&amp;nose;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schnozz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*finger;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7" w:after="0" w:line="240" w:lineRule="auto"/>
        <w:ind w:left="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9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nose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2" w:lineRule="exact"/>
        <w:ind w:left="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pointer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nose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9"/>
          <w:position w:val="3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assign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schnozz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value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4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finger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points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1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(nose</w:t>
      </w:r>
      <w:r>
        <w:rPr>
          <w:rFonts w:ascii="Courier New" w:hAnsi="Courier New" w:cs="Courier New" w:eastAsia="Courier New"/>
          <w:sz w:val="33"/>
          <w:szCs w:val="33"/>
          <w:spacing w:val="-18"/>
          <w:w w:val="7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060" w:right="1140"/>
          <w:cols w:num="2" w:equalWidth="0">
            <w:col w:w="4197" w:space="685"/>
            <w:col w:w="5038"/>
          </w:cols>
        </w:sectPr>
      </w:pPr>
      <w:rPr/>
    </w:p>
    <w:p>
      <w:pPr>
        <w:spacing w:before="33" w:after="0" w:line="240" w:lineRule="auto"/>
        <w:ind w:left="769" w:right="-20"/>
        <w:jc w:val="left"/>
        <w:tabs>
          <w:tab w:pos="6500" w:val="left"/>
        </w:tabs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70.392731pt;margin-top:-4.933571pt;width:472.876334pt;height:.1pt;mso-position-horizontal-relative:page;mso-position-vertical-relative:paragraph;z-index:-16244" coordorigin="1408,-99" coordsize="9458,2">
            <v:shape style="position:absolute;left:1408;top:-99;width:9458;height:2" coordorigin="1408,-99" coordsize="9458,0" path="m1408,-99l10865,-99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0.153297pt;margin-top:48.739464pt;width:472.876334pt;height:.1pt;mso-position-horizontal-relative:page;mso-position-vertical-relative:paragraph;z-index:-16243" coordorigin="1403,975" coordsize="9458,2">
            <v:shape style="position:absolute;left:1403;top:975;width:9458;height:2" coordorigin="1403,975" coordsize="9458,0" path="m1403,975l10861,975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7.519554pt;margin-top:758.491028pt;width:473.115765pt;height:.1pt;mso-position-horizontal-relative:page;mso-position-vertical-relative:page;z-index:-16242" coordorigin="1350,15170" coordsize="9462,2">
            <v:shape style="position:absolute;left:1350;top:15170;width:9462;height:2" coordorigin="1350,15170" coordsize="9462,0" path="m1350,15170l10813,15170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58"/>
          <w:szCs w:val="58"/>
          <w:spacing w:val="108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8"/>
          <w:szCs w:val="58"/>
          <w:spacing w:val="145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&amp;</w:t>
      </w:r>
      <w:r>
        <w:rPr>
          <w:rFonts w:ascii="Arial" w:hAnsi="Arial" w:cs="Arial" w:eastAsia="Arial"/>
          <w:sz w:val="58"/>
          <w:szCs w:val="58"/>
          <w:spacing w:val="90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58"/>
          <w:szCs w:val="58"/>
          <w:spacing w:val="1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</w:rPr>
        <w:t>*</w:t>
      </w:r>
      <w:r>
        <w:rPr>
          <w:rFonts w:ascii="Times New Roman" w:hAnsi="Times New Roman" w:cs="Times New Roman" w:eastAsia="Times New Roman"/>
          <w:sz w:val="54"/>
          <w:szCs w:val="54"/>
          <w:spacing w:val="-1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b/>
          <w:bCs/>
        </w:rPr>
      </w:r>
      <w:r>
        <w:rPr>
          <w:rFonts w:ascii="Arial" w:hAnsi="Arial" w:cs="Arial" w:eastAsia="Arial"/>
          <w:sz w:val="58"/>
          <w:szCs w:val="58"/>
          <w:spacing w:val="0"/>
          <w:w w:val="106"/>
          <w:b/>
          <w:bCs/>
        </w:rPr>
        <w:t>Operators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83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240" w:lineRule="auto"/>
        <w:ind w:left="12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3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eye;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12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jay;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0" w:lineRule="exact"/>
        <w:ind w:left="123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eye=</w:t>
      </w:r>
      <w:r>
        <w:rPr>
          <w:rFonts w:ascii="Courier New" w:hAnsi="Courier New" w:cs="Courier New" w:eastAsia="Courier New"/>
          <w:sz w:val="32"/>
          <w:szCs w:val="32"/>
          <w:spacing w:val="-6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4"/>
          <w:position w:val="1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1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6"/>
          <w:position w:val="1"/>
        </w:rPr>
        <w:t>;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319" w:lineRule="exact"/>
        <w:ind w:left="1219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  <w:position w:val="3"/>
        </w:rPr>
        <w:t>jay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1"/>
          <w:w w:val="229"/>
          <w:position w:val="3"/>
        </w:rPr>
        <w:t>:</w:t>
      </w:r>
      <w:r>
        <w:rPr>
          <w:rFonts w:ascii="Arial" w:hAnsi="Arial" w:cs="Arial" w:eastAsia="Arial"/>
          <w:sz w:val="25"/>
          <w:szCs w:val="25"/>
          <w:spacing w:val="-16"/>
          <w:w w:val="16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20"/>
          <w:w w:val="110"/>
          <w:position w:val="3"/>
        </w:rPr>
        <w:t>j</w:t>
      </w:r>
      <w:r>
        <w:rPr>
          <w:rFonts w:ascii="Arial" w:hAnsi="Arial" w:cs="Arial" w:eastAsia="Arial"/>
          <w:sz w:val="25"/>
          <w:szCs w:val="25"/>
          <w:spacing w:val="0"/>
          <w:w w:val="204"/>
          <w:position w:val="3"/>
        </w:rPr>
        <w:t>I;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6338" w:right="1664" w:firstLine="-511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"Before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swap,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eye='%c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8"/>
          <w:position w:val="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53"/>
          <w:w w:val="328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jay</w:t>
      </w:r>
      <w:r>
        <w:rPr>
          <w:rFonts w:ascii="Courier New" w:hAnsi="Courier New" w:cs="Courier New" w:eastAsia="Courier New"/>
          <w:sz w:val="32"/>
          <w:szCs w:val="32"/>
          <w:spacing w:val="32"/>
          <w:w w:val="75"/>
          <w:position w:val="0"/>
        </w:rPr>
        <w:t>=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0"/>
        </w:rPr>
        <w:t>%C</w:t>
      </w:r>
      <w:r>
        <w:rPr>
          <w:rFonts w:ascii="Courier New" w:hAnsi="Courier New" w:cs="Courier New" w:eastAsia="Courier New"/>
          <w:sz w:val="32"/>
          <w:szCs w:val="32"/>
          <w:spacing w:val="-79"/>
          <w:w w:val="78"/>
          <w:position w:val="0"/>
        </w:rPr>
        <w:t>'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0"/>
        </w:rPr>
        <w:t>.\n",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0"/>
        </w:rPr>
        <w:t>ey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  <w:position w:val="0"/>
        </w:rPr>
        <w:t>e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0"/>
        </w:rPr>
        <w:t>,jay</w:t>
      </w:r>
      <w:r>
        <w:rPr>
          <w:rFonts w:ascii="Courier New" w:hAnsi="Courier New" w:cs="Courier New" w:eastAsia="Courier New"/>
          <w:sz w:val="32"/>
          <w:szCs w:val="32"/>
          <w:spacing w:val="-22"/>
          <w:w w:val="73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42"/>
          <w:w w:val="172"/>
          <w:position w:val="0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5" w:after="0" w:line="351" w:lineRule="exact"/>
        <w:ind w:left="123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8"/>
          <w:position w:val="1"/>
        </w:rPr>
        <w:t>swap</w:t>
      </w:r>
      <w:r>
        <w:rPr>
          <w:rFonts w:ascii="Courier New" w:hAnsi="Courier New" w:cs="Courier New" w:eastAsia="Courier New"/>
          <w:sz w:val="32"/>
          <w:szCs w:val="32"/>
          <w:spacing w:val="-14"/>
          <w:w w:val="78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1"/>
        </w:rPr>
        <w:t>&amp;eye,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&amp;jay);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40" w:lineRule="exact"/>
        <w:ind w:left="6334" w:right="1714" w:firstLine="-5109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6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"After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swap,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eye='%c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03"/>
          <w:position w:val="0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48"/>
          <w:w w:val="303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jay</w:t>
      </w:r>
      <w:r>
        <w:rPr>
          <w:rFonts w:ascii="Courier New" w:hAnsi="Courier New" w:cs="Courier New" w:eastAsia="Courier New"/>
          <w:sz w:val="32"/>
          <w:szCs w:val="32"/>
          <w:spacing w:val="37"/>
          <w:w w:val="75"/>
          <w:position w:val="0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7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19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0"/>
        </w:rPr>
        <w:t>%</w:t>
      </w:r>
      <w:r>
        <w:rPr>
          <w:rFonts w:ascii="Courier New" w:hAnsi="Courier New" w:cs="Courier New" w:eastAsia="Courier New"/>
          <w:sz w:val="32"/>
          <w:szCs w:val="32"/>
          <w:spacing w:val="30"/>
          <w:w w:val="77"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2"/>
          <w:position w:val="11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9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0"/>
        </w:rPr>
        <w:t>.\n",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0"/>
        </w:rPr>
        <w:t>ey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  <w:position w:val="0"/>
        </w:rPr>
        <w:t>e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0"/>
        </w:rPr>
        <w:t>,jay</w:t>
      </w:r>
      <w:r>
        <w:rPr>
          <w:rFonts w:ascii="Courier New" w:hAnsi="Courier New" w:cs="Courier New" w:eastAsia="Courier New"/>
          <w:sz w:val="32"/>
          <w:szCs w:val="32"/>
          <w:spacing w:val="-14"/>
          <w:w w:val="73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49"/>
          <w:w w:val="163"/>
          <w:position w:val="0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0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9" w:after="0" w:line="316" w:lineRule="exact"/>
        <w:ind w:left="81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8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swap</w:t>
      </w:r>
      <w:r>
        <w:rPr>
          <w:rFonts w:ascii="Courier New" w:hAnsi="Courier New" w:cs="Courier New" w:eastAsia="Courier New"/>
          <w:sz w:val="32"/>
          <w:szCs w:val="32"/>
          <w:spacing w:val="20"/>
          <w:w w:val="77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a,</w:t>
      </w:r>
      <w:r>
        <w:rPr>
          <w:rFonts w:ascii="Courier New" w:hAnsi="Courier New" w:cs="Courier New" w:eastAsia="Courier New"/>
          <w:sz w:val="32"/>
          <w:szCs w:val="32"/>
          <w:spacing w:val="-13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6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8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*a,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*b;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6" w:lineRule="exact"/>
        <w:ind w:left="8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351" w:lineRule="exact"/>
        <w:ind w:left="121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temp;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21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temp</w:t>
      </w:r>
      <w:r>
        <w:rPr>
          <w:rFonts w:ascii="Courier New" w:hAnsi="Courier New" w:cs="Courier New" w:eastAsia="Courier New"/>
          <w:sz w:val="32"/>
          <w:szCs w:val="32"/>
          <w:spacing w:val="32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*a;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2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*a</w:t>
      </w:r>
      <w:r>
        <w:rPr>
          <w:rFonts w:ascii="Courier New" w:hAnsi="Courier New" w:cs="Courier New" w:eastAsia="Courier New"/>
          <w:sz w:val="32"/>
          <w:szCs w:val="32"/>
          <w:spacing w:val="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*b;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12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*b</w:t>
      </w:r>
      <w:r>
        <w:rPr>
          <w:rFonts w:ascii="Courier New" w:hAnsi="Courier New" w:cs="Courier New" w:eastAsia="Courier New"/>
          <w:sz w:val="32"/>
          <w:szCs w:val="32"/>
          <w:spacing w:val="8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temp;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6" w:lineRule="exact"/>
        <w:ind w:left="8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79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</w:rPr>
        <w:t>p823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21" w:after="0" w:line="240" w:lineRule="auto"/>
        <w:ind w:left="793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Before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swap,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eye=</w:t>
      </w:r>
      <w:r>
        <w:rPr>
          <w:rFonts w:ascii="Courier New" w:hAnsi="Courier New" w:cs="Courier New" w:eastAsia="Courier New"/>
          <w:sz w:val="32"/>
          <w:szCs w:val="32"/>
          <w:spacing w:val="-118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  <w:position w:val="1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  <w:position w:val="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1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303"/>
          <w:position w:val="0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48"/>
          <w:w w:val="303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jay</w:t>
      </w:r>
      <w:r>
        <w:rPr>
          <w:rFonts w:ascii="Courier New" w:hAnsi="Courier New" w:cs="Courier New" w:eastAsia="Courier New"/>
          <w:sz w:val="32"/>
          <w:szCs w:val="32"/>
          <w:spacing w:val="32"/>
          <w:w w:val="75"/>
          <w:position w:val="0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8"/>
          <w:position w:val="1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5"/>
          <w:w w:val="100"/>
          <w:position w:val="1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1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3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80"/>
          <w:position w:val="0"/>
        </w:rPr>
        <w:t>•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45" w:lineRule="exact"/>
        <w:ind w:left="78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After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swap,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eye='</w:t>
      </w:r>
      <w:r>
        <w:rPr>
          <w:rFonts w:ascii="Courier New" w:hAnsi="Courier New" w:cs="Courier New" w:eastAsia="Courier New"/>
          <w:sz w:val="32"/>
          <w:szCs w:val="32"/>
          <w:spacing w:val="48"/>
          <w:w w:val="76"/>
          <w:position w:val="3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8"/>
          <w:position w:val="3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43"/>
          <w:w w:val="32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jay='i</w:t>
      </w:r>
      <w:r>
        <w:rPr>
          <w:rFonts w:ascii="Courier New" w:hAnsi="Courier New" w:cs="Courier New" w:eastAsia="Courier New"/>
          <w:sz w:val="32"/>
          <w:szCs w:val="32"/>
          <w:spacing w:val="-1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79"/>
          <w:position w:val="3"/>
        </w:rPr>
        <w:t>•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pgMar w:footer="644" w:header="0" w:top="1440" w:bottom="840" w:left="1060" w:right="1160"/>
          <w:footerReference w:type="default" r:id="rId219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2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20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704" w:lineRule="exact"/>
        <w:ind w:left="1918" w:right="1878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Introductio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52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10"/>
          <w:position w:val="-1"/>
        </w:rPr>
        <w:t>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8" w:right="9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9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5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Programmin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g</w:t>
      </w:r>
      <w:r>
        <w:rPr>
          <w:rFonts w:ascii="Arial" w:hAnsi="Arial" w:cs="Arial" w:eastAsia="Arial"/>
          <w:sz w:val="63"/>
          <w:szCs w:val="63"/>
          <w:spacing w:val="13"/>
          <w:w w:val="106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Language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82" w:right="3399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Class</w:t>
      </w:r>
      <w:r>
        <w:rPr>
          <w:rFonts w:ascii="Arial" w:hAnsi="Arial" w:cs="Arial" w:eastAsia="Arial"/>
          <w:sz w:val="63"/>
          <w:szCs w:val="63"/>
          <w:spacing w:val="117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2"/>
        </w:rPr>
        <w:t>9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7" w:right="2738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</w:t>
      </w:r>
      <w:r>
        <w:rPr>
          <w:rFonts w:ascii="Arial" w:hAnsi="Arial" w:cs="Arial" w:eastAsia="Arial"/>
          <w:sz w:val="34"/>
          <w:szCs w:val="34"/>
          <w:spacing w:val="-9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2"/>
        </w:rPr>
        <w:t>19=20,</w:t>
      </w:r>
      <w:r>
        <w:rPr>
          <w:rFonts w:ascii="Arial" w:hAnsi="Arial" w:cs="Arial" w:eastAsia="Arial"/>
          <w:sz w:val="34"/>
          <w:szCs w:val="34"/>
          <w:spacing w:val="-17"/>
          <w:w w:val="9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1988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2430" w:right="2426" w:firstLine="39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Charles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Palmer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9"/>
        </w:rPr>
        <w:t>CPALME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YKTVMZ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95"/>
        </w:rPr>
        <w:t>CENET</w:t>
      </w:r>
      <w:r>
        <w:rPr>
          <w:rFonts w:ascii="Arial" w:hAnsi="Arial" w:cs="Arial" w:eastAsia="Arial"/>
          <w:sz w:val="35"/>
          <w:szCs w:val="35"/>
          <w:spacing w:val="18"/>
          <w:w w:val="9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Course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0"/>
        </w:rPr>
        <w:t>#IYT00401</w:t>
      </w:r>
      <w:r>
        <w:rPr>
          <w:rFonts w:ascii="Arial" w:hAnsi="Arial" w:cs="Arial" w:eastAsia="Arial"/>
          <w:sz w:val="35"/>
          <w:szCs w:val="35"/>
          <w:spacing w:val="0"/>
          <w:w w:val="91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54" w:right="4036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959991pt;margin-top:.240454pt;width:47.036252pt;height:25.543307pt;mso-position-horizontal-relative:page;mso-position-vertical-relative:paragraph;z-index:-16241" type="#_x0000_t202" filled="f" stroked="f">
            <v:textbox inset="0,0,0,0">
              <w:txbxContent>
                <w:p>
                  <w:pPr>
                    <w:spacing w:before="0" w:after="0" w:line="511" w:lineRule="exact"/>
                    <w:ind w:right="-117"/>
                    <w:jc w:val="left"/>
                    <w:rPr>
                      <w:rFonts w:ascii="Times New Roman" w:hAnsi="Times New Roman" w:cs="Times New Roman" w:eastAsia="Times New Roman"/>
                      <w:sz w:val="50"/>
                      <w:szCs w:val="5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w w:val="11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122"/>
                      <w:w w:val="113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32"/>
                      <w:w w:val="168"/>
                      <w:position w:val="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-92"/>
                      <w:w w:val="113"/>
                      <w:position w:val="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4"/>
                      <w:w w:val="168"/>
                      <w:position w:val="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5"/>
                      <w:w w:val="113"/>
                      <w:position w:val="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0"/>
                      <w:w w:val="113"/>
                      <w:position w:val="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50"/>
                      <w:szCs w:val="5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w w:val="177"/>
        </w:rPr>
        <w:t>-</w:t>
      </w:r>
      <w:r>
        <w:rPr>
          <w:rFonts w:ascii="Arial" w:hAnsi="Arial" w:cs="Arial" w:eastAsia="Arial"/>
          <w:sz w:val="36"/>
          <w:szCs w:val="36"/>
          <w:spacing w:val="-8"/>
          <w:w w:val="177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27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23"/>
          <w:w w:val="177"/>
          <w:position w:val="0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08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79"/>
          <w:w w:val="176"/>
          <w:position w:val="0"/>
        </w:rPr>
        <w:t>·</w:t>
      </w:r>
      <w:r>
        <w:rPr>
          <w:rFonts w:ascii="Times New Roman" w:hAnsi="Times New Roman" w:cs="Times New Roman" w:eastAsia="Times New Roman"/>
          <w:sz w:val="50"/>
          <w:szCs w:val="50"/>
          <w:spacing w:val="-20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7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9" w:lineRule="exact"/>
        <w:ind w:left="2095" w:right="2151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80" w:lineRule="auto"/>
        <w:ind w:left="3194" w:right="2815" w:firstLine="-37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Yorktow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Heights,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00" w:right="1360"/>
          <w:footerReference w:type="default" r:id="rId222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2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23"/>
          <w:pgSz w:w="12120" w:h="15800"/>
        </w:sectPr>
      </w:pPr>
      <w:rPr/>
    </w:p>
    <w:p>
      <w:pPr>
        <w:spacing w:before="24" w:after="0" w:line="240" w:lineRule="auto"/>
        <w:ind w:left="3781" w:right="3600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3.092628pt;margin-top:-5.102688pt;width:471.280252pt;height:.1pt;mso-position-horizontal-relative:page;mso-position-vertical-relative:paragraph;z-index:-16240" coordorigin="1462,-102" coordsize="9426,2">
            <v:shape style="position:absolute;left:1462;top:-102;width:9426;height:2" coordorigin="1462,-102" coordsize="9426,0" path="m1462,-102l10887,-10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2.853767pt;margin-top:48.728325pt;width:471.280253pt;height:.1pt;mso-position-horizontal-relative:page;mso-position-vertical-relative:paragraph;z-index:-16239" coordorigin="1457,975" coordsize="9426,2">
            <v:shape style="position:absolute;left:1457;top:975;width:9426;height:2" coordorigin="1457,975" coordsize="9426,0" path="m1457,975l10883,975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45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everything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0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Multi-dimensiona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27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1" w:right="40"/>
        <w:jc w:val="center"/>
        <w:tabs>
          <w:tab w:pos="4700" w:val="left"/>
          <w:tab w:pos="85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0.226250pt;margin-top:1.690891pt;width:471.041388pt;height:.1pt;mso-position-horizontal-relative:page;mso-position-vertical-relative:paragraph;z-index:-16238" coordorigin="1405,34" coordsize="9421,2">
            <v:shape style="position:absolute;left:1405;top:34;width:9421;height:2" coordorigin="1405,34" coordsize="9421,0" path="m1405,34l10825,3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#9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Outline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300" w:right="1180"/>
          <w:footerReference w:type="default" r:id="rId225"/>
          <w:pgSz w:w="12120" w:h="15800"/>
        </w:sectPr>
      </w:pPr>
      <w:rPr/>
    </w:p>
    <w:p>
      <w:pPr>
        <w:spacing w:before="18" w:after="0" w:line="240" w:lineRule="auto"/>
        <w:ind w:left="1866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68866pt;margin-top:-3.698065pt;width:472.636902pt;height:.1pt;mso-position-horizontal-relative:page;mso-position-vertical-relative:paragraph;z-index:-16237" coordorigin="1274,-74" coordsize="9453,2">
            <v:shape style="position:absolute;left:1274;top:-74;width:9453;height:2" coordorigin="1274,-74" coordsize="9453,0" path="m1274,-74l10727,-74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63.68866pt;margin-top:50.094776pt;width:472.636902pt;height:.1pt;mso-position-horizontal-relative:page;mso-position-vertical-relative:paragraph;z-index:-16236" coordorigin="1274,1002" coordsize="9453,2">
            <v:shape style="position:absolute;left:1274;top:1002;width:9453;height:2" coordorigin="1274,1002" coordsize="9453,0" path="m1274,1002l10727,1002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970367pt;margin-top:751.662109pt;width:388.11774pt;height:.1pt;mso-position-horizontal-relative:page;mso-position-vertical-relative:page;z-index:-16235" coordorigin="1259,15033" coordsize="7762,2">
            <v:shape style="position:absolute;left:1259;top:15033;width:7762;height:2" coordorigin="1259,15033" coordsize="7762,0" path="m1259,15033l9022,1503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Array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and</w:t>
      </w:r>
      <w:r>
        <w:rPr>
          <w:rFonts w:ascii="Arial" w:hAnsi="Arial" w:cs="Arial" w:eastAsia="Arial"/>
          <w:sz w:val="63"/>
          <w:szCs w:val="63"/>
          <w:spacing w:val="10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Pointers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597" w:right="715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Sinc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actuall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beginning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consecutiv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locations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making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up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names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variable.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5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bunch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39"/>
          <w:w w:val="148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{1,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2,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</w:rPr>
        <w:t>3,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4,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5};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7" w:after="0" w:line="271" w:lineRule="exact"/>
        <w:ind w:left="1048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Courier New" w:hAnsi="Courier New" w:cs="Courier New" w:eastAsia="Courier New"/>
          <w:sz w:val="23"/>
          <w:szCs w:val="23"/>
          <w:spacing w:val="31"/>
          <w:w w:val="100"/>
          <w:position w:val="1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21"/>
          <w:position w:val="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337" w:lineRule="exact"/>
        <w:ind w:left="1028" w:right="-20"/>
        <w:jc w:val="left"/>
        <w:tabs>
          <w:tab w:pos="47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6"/>
          <w:w w:val="8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bunch==</w:t>
      </w:r>
      <w:r>
        <w:rPr>
          <w:rFonts w:ascii="Courier New" w:hAnsi="Courier New" w:cs="Courier New" w:eastAsia="Courier New"/>
          <w:sz w:val="33"/>
          <w:szCs w:val="33"/>
          <w:spacing w:val="-25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&amp;bunch[C:&gt;</w:t>
      </w:r>
      <w:r>
        <w:rPr>
          <w:rFonts w:ascii="Courier New" w:hAnsi="Courier New" w:cs="Courier New" w:eastAsia="Courier New"/>
          <w:sz w:val="33"/>
          <w:szCs w:val="33"/>
          <w:spacing w:val="-3"/>
          <w:w w:val="60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printf("YES!");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auto"/>
        <w:ind w:left="607" w:right="734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Both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bunch</w:t>
      </w:r>
      <w:r>
        <w:rPr>
          <w:rFonts w:ascii="Arial" w:hAnsi="Arial" w:cs="Arial" w:eastAsia="Arial"/>
          <w:sz w:val="28"/>
          <w:szCs w:val="28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7"/>
        </w:rPr>
        <w:t>&amp;bunch</w:t>
      </w:r>
      <w:r>
        <w:rPr>
          <w:rFonts w:ascii="Arial" w:hAnsi="Arial" w:cs="Arial" w:eastAsia="Arial"/>
          <w:sz w:val="28"/>
          <w:szCs w:val="2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[a]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constant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which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assigned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themselve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changed.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auto"/>
        <w:ind w:left="583" w:right="851" w:firstLine="24"/>
        <w:jc w:val="left"/>
        <w:tabs>
          <w:tab w:pos="5820" w:val="left"/>
          <w:tab w:pos="82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forget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*</w:t>
      </w:r>
      <w:r>
        <w:rPr>
          <w:rFonts w:ascii="Arial" w:hAnsi="Arial" w:cs="Arial" w:eastAsia="Arial"/>
          <w:sz w:val="41"/>
          <w:szCs w:val="41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binds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tightl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others.</w:t>
      </w:r>
      <w:r>
        <w:rPr>
          <w:rFonts w:ascii="Arial" w:hAnsi="Arial" w:cs="Arial" w:eastAsia="Arial"/>
          <w:sz w:val="36"/>
          <w:szCs w:val="36"/>
          <w:spacing w:val="-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*bunch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49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+</w:t>
      </w:r>
      <w:r>
        <w:rPr>
          <w:rFonts w:ascii="Arial" w:hAnsi="Arial" w:cs="Arial" w:eastAsia="Arial"/>
          <w:sz w:val="29"/>
          <w:szCs w:val="29"/>
          <w:spacing w:val="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added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*(bunch</w:t>
      </w:r>
      <w:r>
        <w:rPr>
          <w:rFonts w:ascii="Arial" w:hAnsi="Arial" w:cs="Arial" w:eastAsia="Arial"/>
          <w:sz w:val="28"/>
          <w:szCs w:val="28"/>
          <w:spacing w:val="68"/>
          <w:w w:val="11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+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2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refer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value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array.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0" w:lineRule="auto"/>
        <w:ind w:left="612" w:right="588" w:firstLine="-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So,</w:t>
      </w:r>
      <w:r>
        <w:rPr>
          <w:rFonts w:ascii="Arial" w:hAnsi="Arial" w:cs="Arial" w:eastAsia="Arial"/>
          <w:sz w:val="36"/>
          <w:szCs w:val="36"/>
          <w:spacing w:val="-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arrays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accessed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throug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fact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" w:after="0" w:line="240" w:lineRule="auto"/>
        <w:ind w:left="583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compilers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manage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arrays.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2"/>
          <w:pgMar w:footer="573" w:header="0" w:top="1260" w:bottom="760" w:left="1160" w:right="1220"/>
          <w:footerReference w:type="default" r:id="rId226"/>
          <w:pgSz w:w="12120" w:h="15800"/>
        </w:sectPr>
      </w:pPr>
      <w:rPr/>
    </w:p>
    <w:p>
      <w:pPr>
        <w:spacing w:before="20" w:after="0" w:line="240" w:lineRule="auto"/>
        <w:ind w:left="203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614899pt;margin-top:-4.603975pt;width:470.802523pt;height:.1pt;mso-position-horizontal-relative:page;mso-position-vertical-relative:paragraph;z-index:-16234" coordorigin="1452,-92" coordsize="9416,2">
            <v:shape style="position:absolute;left:1452;top:-92;width:9416;height:2" coordorigin="1452,-92" coordsize="9416,0" path="m1452,-92l10868,-9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2.376038pt;margin-top:49.466286pt;width:471.041387pt;height:.1pt;mso-position-horizontal-relative:page;mso-position-vertical-relative:paragraph;z-index:-16233" coordorigin="1448,989" coordsize="9421,2">
            <v:shape style="position:absolute;left:1448;top:989;width:9421;height:2" coordorigin="1448,989" coordsize="9421,0" path="m1448,989l10868,98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315331pt;margin-top:753.873413pt;width:471.280252pt;height:.1pt;mso-position-horizontal-relative:page;mso-position-vertical-relative:page;z-index:-16232" coordorigin="1366,15077" coordsize="9426,2">
            <v:shape style="position:absolute;left:1366;top:15077;width:9426;height:2" coordorigin="1366,15077" coordsize="9426,0" path="m1366,15077l10792,1507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7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1"/>
          <w:szCs w:val="61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Pointers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program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calculate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total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number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7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8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year</w:t>
      </w:r>
      <w:r>
        <w:rPr>
          <w:rFonts w:ascii="Courier New" w:hAnsi="Courier New" w:cs="Courier New" w:eastAsia="Courier New"/>
          <w:sz w:val="32"/>
          <w:szCs w:val="32"/>
          <w:spacing w:val="1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that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have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passed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at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end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each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765" w:right="-20"/>
        <w:jc w:val="left"/>
        <w:tabs>
          <w:tab w:pos="66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5"/>
          <w:position w:val="3"/>
        </w:rPr>
        <w:t>/*month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(in</w:t>
      </w:r>
      <w:r>
        <w:rPr>
          <w:rFonts w:ascii="Courier New" w:hAnsi="Courier New" w:cs="Courier New" w:eastAsia="Courier New"/>
          <w:sz w:val="32"/>
          <w:szCs w:val="32"/>
          <w:spacing w:val="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non-leap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year).</w:t>
      </w:r>
      <w:r>
        <w:rPr>
          <w:rFonts w:ascii="Courier New" w:hAnsi="Courier New" w:cs="Courier New" w:eastAsia="Courier New"/>
          <w:sz w:val="32"/>
          <w:szCs w:val="32"/>
          <w:spacing w:val="-11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77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1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13"/>
          <w:w w:val="77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29"/>
          <w:w w:val="15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68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{31,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28,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31,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39,</w:t>
      </w:r>
      <w:r>
        <w:rPr>
          <w:rFonts w:ascii="Courier New" w:hAnsi="Courier New" w:cs="Courier New" w:eastAsia="Courier New"/>
          <w:sz w:val="32"/>
          <w:szCs w:val="32"/>
          <w:spacing w:val="-4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31,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39,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3" w:lineRule="exact"/>
        <w:ind w:left="41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2"/>
        </w:rPr>
        <w:t>31,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31,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39,</w:t>
      </w:r>
      <w:r>
        <w:rPr>
          <w:rFonts w:ascii="Courier New" w:hAnsi="Courier New" w:cs="Courier New" w:eastAsia="Courier New"/>
          <w:sz w:val="32"/>
          <w:szCs w:val="32"/>
          <w:spacing w:val="-10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2"/>
        </w:rPr>
        <w:t>31,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2"/>
        </w:rPr>
        <w:t>39,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31};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61" w:lineRule="exact"/>
        <w:ind w:left="118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daysofar[12],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118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*daysptr,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*sofarptr;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daysptr</w:t>
      </w:r>
      <w:r>
        <w:rPr>
          <w:rFonts w:ascii="Courier New" w:hAnsi="Courier New" w:cs="Courier New" w:eastAsia="Courier New"/>
          <w:sz w:val="32"/>
          <w:szCs w:val="32"/>
          <w:spacing w:val="10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17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sofarptr</w:t>
      </w:r>
      <w:r>
        <w:rPr>
          <w:rFonts w:ascii="Courier New" w:hAnsi="Courier New" w:cs="Courier New" w:eastAsia="Courier New"/>
          <w:sz w:val="32"/>
          <w:szCs w:val="32"/>
          <w:spacing w:val="-13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&amp;daysofar[9];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i=9;</w:t>
      </w:r>
      <w:r>
        <w:rPr>
          <w:rFonts w:ascii="Courier New" w:hAnsi="Courier New" w:cs="Courier New" w:eastAsia="Courier New"/>
          <w:sz w:val="32"/>
          <w:szCs w:val="32"/>
          <w:spacing w:val="3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i&lt;sizeof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days/(sizeof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(int));</w:t>
      </w:r>
      <w:r>
        <w:rPr>
          <w:rFonts w:ascii="Courier New" w:hAnsi="Courier New" w:cs="Courier New" w:eastAsia="Courier New"/>
          <w:sz w:val="32"/>
          <w:szCs w:val="32"/>
          <w:spacing w:val="-31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7" w:lineRule="exact"/>
        <w:ind w:left="116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173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2"/>
          <w:szCs w:val="32"/>
          <w:w w:val="72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-10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-37"/>
          <w:w w:val="172"/>
        </w:rPr>
        <w:t>(</w:t>
      </w:r>
      <w:r>
        <w:rPr>
          <w:rFonts w:ascii="Arial" w:hAnsi="Arial" w:cs="Arial" w:eastAsia="Arial"/>
          <w:sz w:val="28"/>
          <w:szCs w:val="28"/>
          <w:spacing w:val="0"/>
          <w:w w:val="271"/>
        </w:rPr>
        <w:t>i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==</w:t>
      </w:r>
      <w:r>
        <w:rPr>
          <w:rFonts w:ascii="Courier New" w:hAnsi="Courier New" w:cs="Courier New" w:eastAsia="Courier New"/>
          <w:sz w:val="32"/>
          <w:szCs w:val="32"/>
          <w:spacing w:val="13"/>
          <w:w w:val="7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40" w:lineRule="exact"/>
        <w:ind w:left="227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*sofarptr++</w:t>
      </w:r>
      <w:r>
        <w:rPr>
          <w:rFonts w:ascii="Courier New" w:hAnsi="Courier New" w:cs="Courier New" w:eastAsia="Courier New"/>
          <w:sz w:val="32"/>
          <w:szCs w:val="32"/>
          <w:spacing w:val="95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*daysptr++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0" w:lineRule="exact"/>
        <w:ind w:left="17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else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227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2"/>
        </w:rPr>
        <w:t>*sofarptr++</w:t>
      </w:r>
      <w:r>
        <w:rPr>
          <w:rFonts w:ascii="Courier New" w:hAnsi="Courier New" w:cs="Courier New" w:eastAsia="Courier New"/>
          <w:sz w:val="32"/>
          <w:szCs w:val="32"/>
          <w:spacing w:val="101"/>
          <w:w w:val="7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6"/>
          <w:w w:val="7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*daysptr++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23"/>
          <w:w w:val="8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daysofar[i-1];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40" w:lineRule="exact"/>
        <w:ind w:left="2304" w:right="704" w:firstLine="-602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"month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%2d</w:t>
      </w:r>
      <w:r>
        <w:rPr>
          <w:rFonts w:ascii="Courier New" w:hAnsi="Courier New" w:cs="Courier New" w:eastAsia="Courier New"/>
          <w:sz w:val="32"/>
          <w:szCs w:val="32"/>
          <w:spacing w:val="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%2d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%3d</w:t>
      </w:r>
      <w:r>
        <w:rPr>
          <w:rFonts w:ascii="Courier New" w:hAnsi="Courier New" w:cs="Courier New" w:eastAsia="Courier New"/>
          <w:sz w:val="32"/>
          <w:szCs w:val="32"/>
          <w:spacing w:val="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far\n",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(i</w:t>
      </w:r>
      <w:r>
        <w:rPr>
          <w:rFonts w:ascii="Courier New" w:hAnsi="Courier New" w:cs="Courier New" w:eastAsia="Courier New"/>
          <w:sz w:val="32"/>
          <w:szCs w:val="32"/>
          <w:spacing w:val="-17"/>
          <w:w w:val="8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24"/>
          <w:w w:val="8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1),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days[i],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daysofar[i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25" w:lineRule="exact"/>
        <w:ind w:left="115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8" w:after="0" w:line="240" w:lineRule="auto"/>
        <w:ind w:left="73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0" w:footer="573" w:top="1360" w:bottom="760" w:left="1160" w:right="1220"/>
          <w:pgSz w:w="12120" w:h="15800"/>
        </w:sectPr>
      </w:pPr>
      <w:rPr/>
    </w:p>
    <w:p>
      <w:pPr>
        <w:spacing w:before="15" w:after="0" w:line="240" w:lineRule="auto"/>
        <w:ind w:left="186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360001pt;margin-top:-4.477911pt;width:473.52pt;height:.1pt;mso-position-horizontal-relative:page;mso-position-vertical-relative:paragraph;z-index:-16231" coordorigin="1267,-90" coordsize="9470,2">
            <v:shape style="position:absolute;left:1267;top:-90;width:9470;height:2" coordorigin="1267,-90" coordsize="9470,0" path="m1267,-90l10738,-90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3.360001pt;margin-top:49.276646pt;width:473.76pt;height:.1pt;mso-position-horizontal-relative:page;mso-position-vertical-relative:paragraph;z-index:-16230" coordorigin="1267,986" coordsize="9475,2">
            <v:shape style="position:absolute;left:1267;top:986;width:9475;height:2" coordorigin="1267,986" coordsize="9475,0" path="m1267,986l10742,986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880001pt;margin-top:746.924377pt;width:474.24pt;height:.1pt;mso-position-horizontal-relative:page;mso-position-vertical-relative:page;z-index:-16229" coordorigin="1258,14938" coordsize="9485,2">
            <v:shape style="position:absolute;left:1258;top:14938;width:9485;height:2" coordorigin="1258,14938" coordsize="9485,0" path="m1258,14938l10742,14938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9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61"/>
          <w:szCs w:val="61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Pointers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p93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587" w:right="-20"/>
        <w:jc w:val="left"/>
        <w:tabs>
          <w:tab w:pos="15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9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  <w:position w:val="3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20"/>
          <w:position w:val="3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20"/>
          <w:position w:val="3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3"/>
          <w:w w:val="2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3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35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592" w:right="-20"/>
        <w:jc w:val="left"/>
        <w:tabs>
          <w:tab w:pos="15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95"/>
          <w:position w:val="3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28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115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59</w:t>
      </w:r>
      <w:r>
        <w:rPr>
          <w:rFonts w:ascii="Courier New" w:hAnsi="Courier New" w:cs="Courier New" w:eastAsia="Courier New"/>
          <w:sz w:val="32"/>
          <w:szCs w:val="32"/>
          <w:spacing w:val="-26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35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28" w:lineRule="auto"/>
        <w:ind w:left="587" w:right="3829"/>
        <w:jc w:val="left"/>
        <w:tabs>
          <w:tab w:pos="1580" w:val="left"/>
          <w:tab w:pos="37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116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90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35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30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2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120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so'far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1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151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-6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30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181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7</w:t>
      </w:r>
      <w:r>
        <w:rPr>
          <w:rFonts w:ascii="Courier New" w:hAnsi="Courier New" w:cs="Courier New" w:eastAsia="Courier New"/>
          <w:sz w:val="32"/>
          <w:szCs w:val="32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5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day$,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22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8</w:t>
      </w:r>
      <w:r>
        <w:rPr>
          <w:rFonts w:ascii="Courier New" w:hAnsi="Courier New" w:cs="Courier New" w:eastAsia="Courier New"/>
          <w:sz w:val="32"/>
          <w:szCs w:val="32"/>
          <w:spacing w:val="-6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243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9</w:t>
      </w:r>
      <w:r>
        <w:rPr>
          <w:rFonts w:ascii="Courier New" w:hAnsi="Courier New" w:cs="Courier New" w:eastAsia="Courier New"/>
          <w:sz w:val="32"/>
          <w:szCs w:val="32"/>
          <w:spacing w:val="-6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30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3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273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10</w:t>
      </w:r>
      <w:r>
        <w:rPr>
          <w:rFonts w:ascii="Courier New" w:hAnsi="Courier New" w:cs="Courier New" w:eastAsia="Courier New"/>
          <w:sz w:val="32"/>
          <w:szCs w:val="32"/>
          <w:spacing w:val="-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304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11</w:t>
      </w:r>
      <w:r>
        <w:rPr>
          <w:rFonts w:ascii="Courier New" w:hAnsi="Courier New" w:cs="Courier New" w:eastAsia="Courier New"/>
          <w:sz w:val="32"/>
          <w:szCs w:val="32"/>
          <w:spacing w:val="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30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334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12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has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</w:rPr>
        <w:t>31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days,</w:t>
      </w:r>
      <w:r>
        <w:rPr>
          <w:rFonts w:ascii="Courier New" w:hAnsi="Courier New" w:cs="Courier New" w:eastAsia="Courier New"/>
          <w:sz w:val="32"/>
          <w:szCs w:val="32"/>
          <w:spacing w:val="-29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365</w:t>
      </w:r>
      <w:r>
        <w:rPr>
          <w:rFonts w:ascii="Courier New" w:hAnsi="Courier New" w:cs="Courier New" w:eastAsia="Courier New"/>
          <w:sz w:val="32"/>
          <w:szCs w:val="32"/>
          <w:spacing w:val="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days</w:t>
      </w:r>
      <w:r>
        <w:rPr>
          <w:rFonts w:ascii="Courier New" w:hAnsi="Courier New" w:cs="Courier New" w:eastAsia="Courier New"/>
          <w:sz w:val="32"/>
          <w:szCs w:val="32"/>
          <w:spacing w:val="-2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so</w:t>
      </w:r>
      <w:r>
        <w:rPr>
          <w:rFonts w:ascii="Courier New" w:hAnsi="Courier New" w:cs="Courier New" w:eastAsia="Courier New"/>
          <w:sz w:val="32"/>
          <w:szCs w:val="32"/>
          <w:spacing w:val="-2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far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Mar w:footer="677" w:header="0" w:top="1160" w:bottom="860" w:left="1160" w:right="1180"/>
          <w:footerReference w:type="default" r:id="rId227"/>
          <w:pgSz w:w="12120" w:h="15800"/>
        </w:sectPr>
      </w:pPr>
      <w:rPr/>
    </w:p>
    <w:p>
      <w:pPr>
        <w:spacing w:before="24" w:after="0" w:line="240" w:lineRule="auto"/>
        <w:ind w:left="713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2.853767pt;margin-top:-2.987447pt;width:471.519117pt;height:.1pt;mso-position-horizontal-relative:page;mso-position-vertical-relative:paragraph;z-index:-16228" coordorigin="1457,-60" coordsize="9430,2">
            <v:shape style="position:absolute;left:1457;top:-60;width:9430;height:2" coordorigin="1457,-60" coordsize="9430,0" path="m1457,-60l10887,-6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2.614899pt;margin-top:51.322063pt;width:471.757982pt;height:.1pt;mso-position-horizontal-relative:page;mso-position-vertical-relative:paragraph;z-index:-16227" coordorigin="1452,1026" coordsize="9435,2">
            <v:shape style="position:absolute;left:1452;top:1026;width:9435;height:2" coordorigin="1452,1026" coordsize="9435,0" path="m1452,1026l10887,1026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79306pt;margin-top:757.2229pt;width:471.280252pt;height:.1pt;mso-position-horizontal-relative:page;mso-position-vertical-relative:page;z-index:-16226" coordorigin="1376,15144" coordsize="9426,2">
            <v:shape style="position:absolute;left:1376;top:15144;width:9426;height:2" coordorigin="1376,15144" coordsize="9426,0" path="m1376,15144l10801,1514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4"/>
        </w:rPr>
        <w:t>·</w:t>
      </w:r>
      <w:r>
        <w:rPr>
          <w:rFonts w:ascii="Arial" w:hAnsi="Arial" w:cs="Arial" w:eastAsia="Arial"/>
          <w:sz w:val="63"/>
          <w:szCs w:val="63"/>
          <w:spacing w:val="0"/>
          <w:w w:val="14"/>
        </w:rPr>
        <w:t>    </w:t>
      </w:r>
      <w:r>
        <w:rPr>
          <w:rFonts w:ascii="Arial" w:hAnsi="Arial" w:cs="Arial" w:eastAsia="Arial"/>
          <w:sz w:val="63"/>
          <w:szCs w:val="63"/>
          <w:spacing w:val="18"/>
          <w:w w:val="14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Passin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14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Array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14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</w:t>
      </w:r>
      <w:r>
        <w:rPr>
          <w:rFonts w:ascii="Arial" w:hAnsi="Arial" w:cs="Arial" w:eastAsia="Arial"/>
          <w:sz w:val="63"/>
          <w:szCs w:val="63"/>
          <w:spacing w:val="7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Functions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746" w:right="513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s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argument,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Therefore,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passing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function,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copying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whole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85" w:lineRule="auto"/>
        <w:ind w:left="746" w:right="120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local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722" w:right="731" w:firstLine="33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Becaus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this,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forma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parameters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unknown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lengt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pointers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77" w:header="0" w:top="1380" w:bottom="860" w:left="1160" w:right="1180"/>
          <w:footerReference w:type="default" r:id="rId228"/>
          <w:pgSz w:w="12120" w:h="15800"/>
        </w:sectPr>
      </w:pPr>
      <w:rPr/>
    </w:p>
    <w:p>
      <w:pPr>
        <w:spacing w:before="17" w:after="0" w:line="240" w:lineRule="auto"/>
        <w:ind w:left="693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4.01577pt;margin-top:-5.572309pt;width:471.996846pt;height:.1pt;mso-position-horizontal-relative:page;mso-position-vertical-relative:paragraph;z-index:-16225" coordorigin="1280,-111" coordsize="9440,2">
            <v:shape style="position:absolute;left:1280;top:-111;width:9440;height:2" coordorigin="1280,-111" coordsize="9440,0" path="m1280,-111l10720,-11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4.254631pt;margin-top:48.258701pt;width:471.757982pt;height:.1pt;mso-position-horizontal-relative:page;mso-position-vertical-relative:paragraph;z-index:-16224" coordorigin="1285,965" coordsize="9435,2">
            <v:shape style="position:absolute;left:1285;top:965;width:9435;height:2" coordorigin="1285,965" coordsize="9435,0" path="m1285,965l10720,96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538036pt;margin-top:750.882813pt;width:472.474576pt;height:.1pt;mso-position-horizontal-relative:page;mso-position-vertical-relative:page;z-index:-16223" coordorigin="1271,15018" coordsize="9449,2">
            <v:shape style="position:absolute;left:1271;top:15018;width:9449;height:2" coordorigin="1271,15018" coordsize="9449,0" path="m1271,15018l10720,15018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Passing</w:t>
      </w:r>
      <w:r>
        <w:rPr>
          <w:rFonts w:ascii="Arial" w:hAnsi="Arial" w:cs="Arial" w:eastAsia="Arial"/>
          <w:sz w:val="59"/>
          <w:szCs w:val="59"/>
          <w:spacing w:val="111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59"/>
          <w:szCs w:val="59"/>
          <w:spacing w:val="13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59"/>
          <w:szCs w:val="59"/>
          <w:spacing w:val="67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4" w:lineRule="exact"/>
        <w:ind w:left="592" w:right="6518" w:firstLine="10"/>
        <w:jc w:val="left"/>
        <w:tabs>
          <w:tab w:pos="2000" w:val="left"/>
          <w:tab w:pos="30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SIZE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13" w:lineRule="exact"/>
        <w:ind w:left="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27" w:after="0" w:line="362" w:lineRule="exact"/>
        <w:ind w:left="102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scores[SIZE</w:t>
      </w:r>
      <w:r>
        <w:rPr>
          <w:rFonts w:ascii="Courier New" w:hAnsi="Courier New" w:cs="Courier New" w:eastAsia="Courier New"/>
          <w:sz w:val="33"/>
          <w:szCs w:val="33"/>
          <w:spacing w:val="22"/>
          <w:w w:val="71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{8a,9a,3a,92,88};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3" w:lineRule="exact"/>
        <w:ind w:left="10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8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"high=</w:t>
      </w:r>
      <w:r>
        <w:rPr>
          <w:rFonts w:ascii="Courier New" w:hAnsi="Courier New" w:cs="Courier New" w:eastAsia="Courier New"/>
          <w:sz w:val="33"/>
          <w:szCs w:val="33"/>
          <w:spacing w:val="-2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%d,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0"/>
          <w:position w:val="2"/>
        </w:rPr>
        <w:t>low=</w:t>
      </w:r>
      <w:r>
        <w:rPr>
          <w:rFonts w:ascii="Courier New" w:hAnsi="Courier New" w:cs="Courier New" w:eastAsia="Courier New"/>
          <w:sz w:val="33"/>
          <w:szCs w:val="33"/>
          <w:spacing w:val="-56"/>
          <w:w w:val="9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%d.\n",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high(scores),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low(scores));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3" w:lineRule="exact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2"/>
        </w:rPr>
        <w:t>hig</w:t>
      </w:r>
      <w:r>
        <w:rPr>
          <w:rFonts w:ascii="Courier New" w:hAnsi="Courier New" w:cs="Courier New" w:eastAsia="Courier New"/>
          <w:sz w:val="33"/>
          <w:szCs w:val="33"/>
          <w:spacing w:val="38"/>
          <w:w w:val="70"/>
          <w:position w:val="2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9"/>
          <w:position w:val="2"/>
        </w:rPr>
        <w:t>(</w:t>
      </w:r>
      <w:r>
        <w:rPr>
          <w:rFonts w:ascii="Arial" w:hAnsi="Arial" w:cs="Arial" w:eastAsia="Arial"/>
          <w:sz w:val="28"/>
          <w:szCs w:val="28"/>
          <w:spacing w:val="-4"/>
          <w:w w:val="109"/>
          <w:position w:val="2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33"/>
          <w:w w:val="52"/>
          <w:position w:val="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st)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34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nt</w:t>
      </w:r>
      <w:r>
        <w:rPr>
          <w:rFonts w:ascii="Courier New" w:hAnsi="Courier New" w:cs="Courier New" w:eastAsia="Courier New"/>
          <w:sz w:val="33"/>
          <w:szCs w:val="33"/>
          <w:spacing w:val="-6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1"/>
          <w:position w:val="3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5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8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-60"/>
          <w:w w:val="75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20"/>
          <w:w w:val="156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-60"/>
          <w:w w:val="147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60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240" w:lineRule="auto"/>
        <w:ind w:left="10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49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high;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for(i=a,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high=a;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i&lt;SIZE;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60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22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3"/>
        </w:rPr>
        <w:t>f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3"/>
          <w:w w:val="158"/>
          <w:position w:val="3"/>
        </w:rPr>
        <w:t>(</w:t>
      </w:r>
      <w:r>
        <w:rPr>
          <w:rFonts w:ascii="Arial" w:hAnsi="Arial" w:cs="Arial" w:eastAsia="Arial"/>
          <w:sz w:val="29"/>
          <w:szCs w:val="29"/>
          <w:spacing w:val="0"/>
          <w:w w:val="238"/>
          <w:position w:val="3"/>
        </w:rPr>
        <w:t>l</w:t>
      </w:r>
      <w:r>
        <w:rPr>
          <w:rFonts w:ascii="Arial" w:hAnsi="Arial" w:cs="Arial" w:eastAsia="Arial"/>
          <w:sz w:val="29"/>
          <w:szCs w:val="29"/>
          <w:spacing w:val="9"/>
          <w:w w:val="238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30"/>
          <w:w w:val="80"/>
          <w:position w:val="3"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66"/>
          <w:position w:val="3"/>
        </w:rPr>
        <w:t>t</w:t>
      </w:r>
      <w:r>
        <w:rPr>
          <w:rFonts w:ascii="Arial" w:hAnsi="Arial" w:cs="Arial" w:eastAsia="Arial"/>
          <w:sz w:val="26"/>
          <w:szCs w:val="26"/>
          <w:spacing w:val="-29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11"/>
          <w:w w:val="169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i]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&gt;</w:t>
      </w:r>
      <w:r>
        <w:rPr>
          <w:rFonts w:ascii="Arial" w:hAnsi="Arial" w:cs="Arial" w:eastAsia="Arial"/>
          <w:sz w:val="26"/>
          <w:szCs w:val="26"/>
          <w:spacing w:val="6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h</w:t>
      </w:r>
      <w:r>
        <w:rPr>
          <w:rFonts w:ascii="Courier New" w:hAnsi="Courier New" w:cs="Courier New" w:eastAsia="Courier New"/>
          <w:sz w:val="33"/>
          <w:szCs w:val="33"/>
          <w:spacing w:val="26"/>
          <w:w w:val="69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gh)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2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high</w:t>
      </w:r>
      <w:r>
        <w:rPr>
          <w:rFonts w:ascii="Courier New" w:hAnsi="Courier New" w:cs="Courier New" w:eastAsia="Courier New"/>
          <w:sz w:val="33"/>
          <w:szCs w:val="33"/>
          <w:spacing w:val="20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"/>
          <w:w w:val="69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6"/>
          <w:w w:val="91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33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7"/>
          <w:w w:val="76"/>
          <w:position w:val="3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-47"/>
          <w:w w:val="76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61"/>
          <w:w w:val="147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149"/>
          <w:w w:val="75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0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retur</w:t>
      </w:r>
      <w:r>
        <w:rPr>
          <w:rFonts w:ascii="Courier New" w:hAnsi="Courier New" w:cs="Courier New" w:eastAsia="Courier New"/>
          <w:sz w:val="33"/>
          <w:szCs w:val="33"/>
          <w:spacing w:val="-56"/>
          <w:w w:val="72"/>
          <w:position w:val="3"/>
        </w:rPr>
        <w:t>n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(high</w:t>
      </w:r>
      <w:r>
        <w:rPr>
          <w:rFonts w:ascii="Courier New" w:hAnsi="Courier New" w:cs="Courier New" w:eastAsia="Courier New"/>
          <w:sz w:val="33"/>
          <w:szCs w:val="33"/>
          <w:spacing w:val="-172"/>
          <w:w w:val="76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0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6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9"/>
          <w:w w:val="91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ow(</w:t>
      </w:r>
      <w:r>
        <w:rPr>
          <w:rFonts w:ascii="Courier New" w:hAnsi="Courier New" w:cs="Courier New" w:eastAsia="Courier New"/>
          <w:sz w:val="33"/>
          <w:szCs w:val="33"/>
          <w:spacing w:val="7"/>
          <w:w w:val="70"/>
        </w:rPr>
        <w:t>l</w:t>
      </w:r>
      <w:r>
        <w:rPr>
          <w:rFonts w:ascii="Arial" w:hAnsi="Arial" w:cs="Arial" w:eastAsia="Arial"/>
          <w:sz w:val="29"/>
          <w:szCs w:val="29"/>
          <w:spacing w:val="0"/>
          <w:w w:val="318"/>
        </w:rPr>
        <w:t>i</w:t>
      </w:r>
      <w:r>
        <w:rPr>
          <w:rFonts w:ascii="Arial" w:hAnsi="Arial" w:cs="Arial" w:eastAsia="Arial"/>
          <w:sz w:val="29"/>
          <w:szCs w:val="29"/>
          <w:spacing w:val="-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st)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*list;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04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Arial" w:hAnsi="Arial" w:cs="Arial" w:eastAsia="Arial"/>
          <w:sz w:val="29"/>
          <w:szCs w:val="29"/>
          <w:w w:val="262"/>
        </w:rPr>
        <w:t>i</w:t>
      </w:r>
      <w:r>
        <w:rPr>
          <w:rFonts w:ascii="Arial" w:hAnsi="Arial" w:cs="Arial" w:eastAsia="Arial"/>
          <w:sz w:val="29"/>
          <w:szCs w:val="29"/>
          <w:spacing w:val="-5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nt</w:t>
      </w:r>
      <w:r>
        <w:rPr>
          <w:rFonts w:ascii="Courier New" w:hAnsi="Courier New" w:cs="Courier New" w:eastAsia="Courier New"/>
          <w:sz w:val="33"/>
          <w:szCs w:val="33"/>
          <w:spacing w:val="4"/>
          <w:w w:val="7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5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65"/>
        </w:rPr>
        <w:t>,</w:t>
      </w:r>
      <w:r>
        <w:rPr>
          <w:rFonts w:ascii="Times New Roman" w:hAnsi="Times New Roman" w:cs="Times New Roman" w:eastAsia="Times New Roman"/>
          <w:sz w:val="29"/>
          <w:szCs w:val="29"/>
          <w:spacing w:val="27"/>
          <w:w w:val="165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3"/>
          <w:w w:val="91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ow;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02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  <w:position w:val="3"/>
        </w:rPr>
        <w:t>for(i=a,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low=191;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i&lt;SIZE;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60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31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3"/>
          <w:position w:val="3"/>
        </w:rPr>
        <w:t>(1</w:t>
      </w:r>
      <w:r>
        <w:rPr>
          <w:rFonts w:ascii="Times New Roman" w:hAnsi="Times New Roman" w:cs="Times New Roman" w:eastAsia="Times New Roman"/>
          <w:sz w:val="30"/>
          <w:szCs w:val="30"/>
          <w:spacing w:val="-5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3"/>
          <w:w w:val="52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-54"/>
          <w:w w:val="73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56"/>
          <w:w w:val="156"/>
          <w:position w:val="3"/>
        </w:rPr>
        <w:t>[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44"/>
          <w:position w:val="3"/>
        </w:rPr>
        <w:t>i]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&lt;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7"/>
          <w:w w:val="74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ow)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5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0"/>
          <w:w w:val="74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ow</w:t>
      </w:r>
      <w:r>
        <w:rPr>
          <w:rFonts w:ascii="Courier New" w:hAnsi="Courier New" w:cs="Courier New" w:eastAsia="Courier New"/>
          <w:sz w:val="33"/>
          <w:szCs w:val="33"/>
          <w:spacing w:val="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5"/>
          <w:w w:val="74"/>
          <w:position w:val="3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1"/>
          <w:position w:val="3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9"/>
          <w:position w:val="3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spacing w:val="-4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-48"/>
          <w:w w:val="73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58"/>
          <w:w w:val="147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149"/>
          <w:w w:val="75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02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return(low);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0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p96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6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high</w:t>
      </w:r>
      <w:r>
        <w:rPr>
          <w:rFonts w:ascii="Courier New" w:hAnsi="Courier New" w:cs="Courier New" w:eastAsia="Courier New"/>
          <w:sz w:val="33"/>
          <w:szCs w:val="33"/>
          <w:spacing w:val="1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92,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low</w:t>
      </w:r>
      <w:r>
        <w:rPr>
          <w:rFonts w:ascii="Courier New" w:hAnsi="Courier New" w:cs="Courier New" w:eastAsia="Courier New"/>
          <w:sz w:val="33"/>
          <w:szCs w:val="33"/>
          <w:spacing w:val="13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3a.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580" w:header="0" w:top="1300" w:bottom="780" w:left="1180" w:right="1180"/>
          <w:footerReference w:type="default" r:id="rId229"/>
          <w:pgSz w:w="12120" w:h="15800"/>
        </w:sectPr>
      </w:pPr>
      <w:rPr/>
    </w:p>
    <w:p>
      <w:pPr>
        <w:spacing w:before="18" w:after="0" w:line="240" w:lineRule="auto"/>
        <w:ind w:left="914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4.223625pt;margin-top:-5.34466pt;width:472.636902pt;height:.1pt;mso-position-horizontal-relative:page;mso-position-vertical-relative:paragraph;z-index:-16222" coordorigin="1484,-107" coordsize="9453,2">
            <v:shape style="position:absolute;left:1484;top:-107;width:9453;height:2" coordorigin="1484,-107" coordsize="9453,0" path="m1484,-107l10937,-10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3.744766pt;margin-top:48.927406pt;width:472.636902pt;height:.1pt;mso-position-horizontal-relative:page;mso-position-vertical-relative:paragraph;z-index:-16221" coordorigin="1475,979" coordsize="9453,2">
            <v:shape style="position:absolute;left:1475;top:979;width:9453;height:2" coordorigin="1475,979" coordsize="9453,0" path="m1475,979l10928,979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Passing</w:t>
      </w:r>
      <w:r>
        <w:rPr>
          <w:rFonts w:ascii="Arial" w:hAnsi="Arial" w:cs="Arial" w:eastAsia="Arial"/>
          <w:sz w:val="60"/>
          <w:szCs w:val="60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10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809" w:right="581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without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any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array-like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reference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declarations.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convenience</w:t>
      </w:r>
      <w:r>
        <w:rPr>
          <w:rFonts w:ascii="Arial" w:hAnsi="Arial" w:cs="Arial" w:eastAsia="Arial"/>
          <w:sz w:val="35"/>
          <w:szCs w:val="35"/>
          <w:spacing w:val="13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due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fact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actuall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implemente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pointers.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780" w:right="613" w:firstLine="2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9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compiler</w:t>
      </w:r>
      <w:r>
        <w:rPr>
          <w:rFonts w:ascii="Arial" w:hAnsi="Arial" w:cs="Arial" w:eastAsia="Arial"/>
          <w:sz w:val="35"/>
          <w:szCs w:val="35"/>
          <w:spacing w:val="12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producing</w:t>
      </w:r>
      <w:r>
        <w:rPr>
          <w:rFonts w:ascii="Arial" w:hAnsi="Arial" w:cs="Arial" w:eastAsia="Arial"/>
          <w:sz w:val="35"/>
          <w:szCs w:val="35"/>
          <w:spacing w:val="2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type,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settin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beginning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space.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isn't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"addres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constant".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7" w:lineRule="auto"/>
        <w:ind w:left="790" w:right="1896" w:firstLine="-10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Arra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thought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o</w:t>
      </w:r>
      <w:r>
        <w:rPr>
          <w:rFonts w:ascii="Arial" w:hAnsi="Arial" w:cs="Arial" w:eastAsia="Arial"/>
          <w:sz w:val="35"/>
          <w:szCs w:val="35"/>
          <w:spacing w:val="-31"/>
          <w:w w:val="11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as</w:t>
      </w:r>
      <w:r>
        <w:rPr>
          <w:rFonts w:ascii="Arial" w:hAnsi="Arial" w:cs="Arial" w:eastAsia="Arial"/>
          <w:sz w:val="35"/>
          <w:szCs w:val="35"/>
          <w:spacing w:val="77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just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convenientl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pointers.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7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Similarly,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unportably,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like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12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"/>
          <w:w w:val="158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*{Ox005cl</w:t>
      </w:r>
      <w:r>
        <w:rPr>
          <w:rFonts w:ascii="Courier New" w:hAnsi="Courier New" w:cs="Courier New" w:eastAsia="Courier New"/>
          <w:sz w:val="33"/>
          <w:szCs w:val="33"/>
          <w:spacing w:val="-74"/>
          <w:w w:val="100"/>
          <w:position w:val="2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2"/>
        </w:rPr>
        <w:t>&lt;&lt;</w:t>
      </w:r>
      <w:r>
        <w:rPr>
          <w:rFonts w:ascii="Arial" w:hAnsi="Arial" w:cs="Arial" w:eastAsia="Arial"/>
          <w:sz w:val="25"/>
          <w:szCs w:val="25"/>
          <w:spacing w:val="6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2"/>
        </w:rPr>
        <w:t>4</w:t>
      </w:r>
      <w:r>
        <w:rPr>
          <w:rFonts w:ascii="Courier New" w:hAnsi="Courier New" w:cs="Courier New" w:eastAsia="Courier New"/>
          <w:sz w:val="33"/>
          <w:szCs w:val="33"/>
          <w:spacing w:val="-10"/>
          <w:w w:val="84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0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696" w:lineRule="exact"/>
        <w:ind w:left="178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-116"/>
          <w:w w:val="77"/>
          <w:position w:val="32"/>
        </w:rPr>
        <w:t>/</w:t>
      </w:r>
      <w:r>
        <w:rPr>
          <w:rFonts w:ascii="Arial" w:hAnsi="Arial" w:cs="Arial" w:eastAsia="Arial"/>
          <w:sz w:val="54"/>
          <w:szCs w:val="54"/>
          <w:spacing w:val="-13"/>
          <w:w w:val="77"/>
          <w:position w:val="-3"/>
        </w:rPr>
        <w:t>.</w:t>
      </w:r>
      <w:r>
        <w:rPr>
          <w:rFonts w:ascii="Courier New" w:hAnsi="Courier New" w:cs="Courier New" w:eastAsia="Courier New"/>
          <w:sz w:val="31"/>
          <w:szCs w:val="31"/>
          <w:spacing w:val="-127"/>
          <w:w w:val="77"/>
          <w:position w:val="32"/>
        </w:rPr>
        <w:t>*</w:t>
      </w:r>
      <w:r>
        <w:rPr>
          <w:rFonts w:ascii="Arial" w:hAnsi="Arial" w:cs="Arial" w:eastAsia="Arial"/>
          <w:sz w:val="54"/>
          <w:szCs w:val="54"/>
          <w:spacing w:val="0"/>
          <w:w w:val="77"/>
          <w:position w:val="-3"/>
        </w:rPr>
        <w:t>.</w:t>
      </w:r>
      <w:r>
        <w:rPr>
          <w:rFonts w:ascii="Arial" w:hAnsi="Arial" w:cs="Arial" w:eastAsia="Arial"/>
          <w:sz w:val="54"/>
          <w:szCs w:val="54"/>
          <w:spacing w:val="-24"/>
          <w:w w:val="77"/>
          <w:position w:val="-3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5"/>
          <w:w w:val="77"/>
          <w:position w:val="3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2"/>
        </w:rPr>
        <w:t>interrupt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  <w:position w:val="3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2"/>
        </w:rPr>
        <w:t>vector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  <w:position w:val="3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2"/>
        </w:rPr>
        <w:t>defined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780" w:right="1886" w:firstLine="-10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0.392731pt;margin-top:135.741455pt;width:473.115765pt;height:.1pt;mso-position-horizontal-relative:page;mso-position-vertical-relative:paragraph;z-index:-16220" coordorigin="1408,2715" coordsize="9462,2">
            <v:shape style="position:absolute;left:1408;top:2715;width:9462;height:2" coordorigin="1408,2715" coordsize="9462,0" path="m1408,2715l10870,2715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look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directl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"magic"</w:t>
      </w:r>
      <w:r>
        <w:rPr>
          <w:rFonts w:ascii="Arial" w:hAnsi="Arial" w:cs="Arial" w:eastAsia="Arial"/>
          <w:sz w:val="35"/>
          <w:szCs w:val="35"/>
          <w:spacing w:val="2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locations.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7"/>
          <w:pgMar w:footer="604" w:header="0" w:top="1360" w:bottom="800" w:left="1140" w:right="1120"/>
          <w:footerReference w:type="default" r:id="rId230"/>
          <w:pgSz w:w="12120" w:h="15800"/>
        </w:sectPr>
      </w:pPr>
      <w:rPr/>
    </w:p>
    <w:p>
      <w:pPr>
        <w:spacing w:before="24" w:after="0" w:line="240" w:lineRule="auto"/>
        <w:ind w:left="542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3.060307pt;margin-top:-4.624187pt;width:472.474577pt;height:.1pt;mso-position-horizontal-relative:page;mso-position-vertical-relative:paragraph;z-index:-16219" coordorigin="1261,-92" coordsize="9449,2">
            <v:shape style="position:absolute;left:1261;top:-92;width:9449;height:2" coordorigin="1261,-92" coordsize="9449,0" path="m1261,-92l10711,-9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060307pt;margin-top:49.32645pt;width:472.474577pt;height:.1pt;mso-position-horizontal-relative:page;mso-position-vertical-relative:paragraph;z-index:-16218" coordorigin="1261,987" coordsize="9449,2">
            <v:shape style="position:absolute;left:1261;top:987;width:9449;height:2" coordorigin="1261,987" coordsize="9449,0" path="m1261,987l10711,98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23"/>
        </w:rPr>
        <w:t>·</w:t>
      </w:r>
      <w:r>
        <w:rPr>
          <w:rFonts w:ascii="Arial" w:hAnsi="Arial" w:cs="Arial" w:eastAsia="Arial"/>
          <w:sz w:val="59"/>
          <w:szCs w:val="59"/>
          <w:spacing w:val="0"/>
          <w:w w:val="23"/>
        </w:rPr>
        <w:t>  </w:t>
      </w:r>
      <w:r>
        <w:rPr>
          <w:rFonts w:ascii="Arial" w:hAnsi="Arial" w:cs="Arial" w:eastAsia="Arial"/>
          <w:sz w:val="59"/>
          <w:szCs w:val="59"/>
          <w:spacing w:val="25"/>
          <w:w w:val="23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Passing</w:t>
      </w:r>
      <w:r>
        <w:rPr>
          <w:rFonts w:ascii="Arial" w:hAnsi="Arial" w:cs="Arial" w:eastAsia="Arial"/>
          <w:sz w:val="59"/>
          <w:szCs w:val="59"/>
          <w:spacing w:val="13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59"/>
          <w:szCs w:val="59"/>
          <w:spacing w:val="13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59"/>
          <w:szCs w:val="59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3" w:right="-20"/>
        <w:jc w:val="left"/>
        <w:tabs>
          <w:tab w:pos="2020" w:val="left"/>
          <w:tab w:pos="30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SIZE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9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10"/>
        </w:rPr>
        <w:t>main()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20" w:after="0" w:line="316" w:lineRule="exact"/>
        <w:ind w:left="6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6" w:after="0" w:line="362" w:lineRule="exact"/>
        <w:ind w:left="10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25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scores[SIZE</w:t>
      </w:r>
      <w:r>
        <w:rPr>
          <w:rFonts w:ascii="Courier New" w:hAnsi="Courier New" w:cs="Courier New" w:eastAsia="Courier New"/>
          <w:sz w:val="33"/>
          <w:szCs w:val="33"/>
          <w:spacing w:val="22"/>
          <w:w w:val="71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{80,90,30,92,88};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3" w:lineRule="exact"/>
        <w:ind w:left="10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8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"high=</w:t>
      </w:r>
      <w:r>
        <w:rPr>
          <w:rFonts w:ascii="Courier New" w:hAnsi="Courier New" w:cs="Courier New" w:eastAsia="Courier New"/>
          <w:sz w:val="33"/>
          <w:szCs w:val="33"/>
          <w:spacing w:val="-21"/>
          <w:w w:val="7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%d,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0"/>
          <w:position w:val="2"/>
        </w:rPr>
        <w:t>low=</w:t>
      </w:r>
      <w:r>
        <w:rPr>
          <w:rFonts w:ascii="Courier New" w:hAnsi="Courier New" w:cs="Courier New" w:eastAsia="Courier New"/>
          <w:sz w:val="33"/>
          <w:szCs w:val="33"/>
          <w:spacing w:val="-50"/>
          <w:w w:val="9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%d.\n",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high(scores),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low(scores));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1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</w:rPr>
        <w:t>hig</w:t>
      </w:r>
      <w:r>
        <w:rPr>
          <w:rFonts w:ascii="Courier New" w:hAnsi="Courier New" w:cs="Courier New" w:eastAsia="Courier New"/>
          <w:sz w:val="33"/>
          <w:szCs w:val="33"/>
          <w:spacing w:val="48"/>
          <w:w w:val="7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(1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4"/>
          <w:w w:val="49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st)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6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*list;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61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362" w:lineRule="exact"/>
        <w:ind w:left="10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51"/>
          <w:w w:val="8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high;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for(i=O,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high=O;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i&lt;SIZE;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631" w:right="-20"/>
        <w:jc w:val="left"/>
        <w:tabs>
          <w:tab w:pos="48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(*(list+i</w:t>
      </w:r>
      <w:r>
        <w:rPr>
          <w:rFonts w:ascii="Courier New" w:hAnsi="Courier New" w:cs="Courier New" w:eastAsia="Courier New"/>
          <w:sz w:val="33"/>
          <w:szCs w:val="33"/>
          <w:spacing w:val="-15"/>
          <w:w w:val="80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&gt;high)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high=</w:t>
      </w:r>
      <w:r>
        <w:rPr>
          <w:rFonts w:ascii="Courier New" w:hAnsi="Courier New" w:cs="Courier New" w:eastAsia="Courier New"/>
          <w:sz w:val="33"/>
          <w:szCs w:val="33"/>
          <w:spacing w:val="113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(list+i);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0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return(high);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6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3" w:lineRule="exact"/>
        <w:ind w:left="6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2"/>
          <w:w w:val="104"/>
          <w:position w:val="2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ow(</w:t>
      </w:r>
      <w:r>
        <w:rPr>
          <w:rFonts w:ascii="Courier New" w:hAnsi="Courier New" w:cs="Courier New" w:eastAsia="Courier New"/>
          <w:sz w:val="33"/>
          <w:szCs w:val="33"/>
          <w:spacing w:val="41"/>
          <w:w w:val="69"/>
          <w:position w:val="2"/>
        </w:rPr>
        <w:t>l</w:t>
      </w:r>
      <w:r>
        <w:rPr>
          <w:rFonts w:ascii="Arial" w:hAnsi="Arial" w:cs="Arial" w:eastAsia="Arial"/>
          <w:sz w:val="29"/>
          <w:szCs w:val="29"/>
          <w:spacing w:val="0"/>
          <w:w w:val="300"/>
          <w:position w:val="2"/>
        </w:rPr>
        <w:t>i</w:t>
      </w:r>
      <w:r>
        <w:rPr>
          <w:rFonts w:ascii="Arial" w:hAnsi="Arial" w:cs="Arial" w:eastAsia="Arial"/>
          <w:sz w:val="29"/>
          <w:szCs w:val="29"/>
          <w:spacing w:val="-3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st)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*list;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6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32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1" w:after="0" w:line="362" w:lineRule="exact"/>
        <w:ind w:left="10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Arial" w:hAnsi="Arial" w:cs="Arial" w:eastAsia="Arial"/>
          <w:sz w:val="29"/>
          <w:szCs w:val="29"/>
          <w:w w:val="281"/>
          <w:position w:val="2"/>
        </w:rPr>
        <w:t>i</w:t>
      </w:r>
      <w:r>
        <w:rPr>
          <w:rFonts w:ascii="Arial" w:hAnsi="Arial" w:cs="Arial" w:eastAsia="Arial"/>
          <w:sz w:val="29"/>
          <w:szCs w:val="29"/>
          <w:spacing w:val="-3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nt</w:t>
      </w:r>
      <w:r>
        <w:rPr>
          <w:rFonts w:ascii="Courier New" w:hAnsi="Courier New" w:cs="Courier New" w:eastAsia="Courier New"/>
          <w:sz w:val="33"/>
          <w:szCs w:val="33"/>
          <w:spacing w:val="-3"/>
          <w:w w:val="77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214"/>
          <w:position w:val="2"/>
        </w:rPr>
        <w:t>i</w:t>
      </w:r>
      <w:r>
        <w:rPr>
          <w:rFonts w:ascii="Arial" w:hAnsi="Arial" w:cs="Arial" w:eastAsia="Arial"/>
          <w:sz w:val="29"/>
          <w:szCs w:val="29"/>
          <w:spacing w:val="0"/>
          <w:w w:val="214"/>
          <w:position w:val="2"/>
        </w:rPr>
        <w:t>,</w:t>
      </w:r>
      <w:r>
        <w:rPr>
          <w:rFonts w:ascii="Arial" w:hAnsi="Arial" w:cs="Arial" w:eastAsia="Arial"/>
          <w:sz w:val="29"/>
          <w:szCs w:val="29"/>
          <w:spacing w:val="-69"/>
          <w:w w:val="214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90"/>
          <w:position w:val="2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ow;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0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for(i=O,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low=lOl;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i&lt;SIZE;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631" w:right="-20"/>
        <w:jc w:val="left"/>
        <w:tabs>
          <w:tab w:pos="47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(*(list+i</w:t>
      </w:r>
      <w:r>
        <w:rPr>
          <w:rFonts w:ascii="Courier New" w:hAnsi="Courier New" w:cs="Courier New" w:eastAsia="Courier New"/>
          <w:sz w:val="33"/>
          <w:szCs w:val="33"/>
          <w:spacing w:val="6"/>
          <w:w w:val="81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&lt;low)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low=</w:t>
      </w:r>
      <w:r>
        <w:rPr>
          <w:rFonts w:ascii="Courier New" w:hAnsi="Courier New" w:cs="Courier New" w:eastAsia="Courier New"/>
          <w:sz w:val="33"/>
          <w:szCs w:val="33"/>
          <w:spacing w:val="42"/>
          <w:w w:val="8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*(list+i);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retur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3"/>
        </w:rPr>
        <w:t>n</w:t>
      </w:r>
      <w:r>
        <w:rPr>
          <w:rFonts w:ascii="Arial" w:hAnsi="Arial" w:cs="Arial" w:eastAsia="Arial"/>
          <w:sz w:val="27"/>
          <w:szCs w:val="27"/>
          <w:spacing w:val="0"/>
          <w:w w:val="104"/>
          <w:position w:val="3"/>
        </w:rPr>
        <w:t>(</w:t>
      </w:r>
      <w:r>
        <w:rPr>
          <w:rFonts w:ascii="Arial" w:hAnsi="Arial" w:cs="Arial" w:eastAsia="Arial"/>
          <w:sz w:val="27"/>
          <w:szCs w:val="27"/>
          <w:spacing w:val="-6"/>
          <w:w w:val="104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ow);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9" w:lineRule="exact"/>
        <w:ind w:left="62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53" w:lineRule="exact"/>
        <w:ind w:left="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p98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83" w:lineRule="exact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62.104847pt;margin-top:106.249176pt;width:473.430036pt;height:.1pt;mso-position-horizontal-relative:page;mso-position-vertical-relative:paragraph;z-index:-16217" coordorigin="1242,2125" coordsize="9469,2">
            <v:shape style="position:absolute;left:1242;top:2125;width:9469;height:2" coordorigin="1242,2125" coordsize="9469,0" path="m1242,2125l10711,2125e" filled="f" stroked="t" strokeweight=".716594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4"/>
        </w:rPr>
        <w:t>high</w:t>
      </w:r>
      <w:r>
        <w:rPr>
          <w:rFonts w:ascii="Courier New" w:hAnsi="Courier New" w:cs="Courier New" w:eastAsia="Courier New"/>
          <w:sz w:val="33"/>
          <w:szCs w:val="33"/>
          <w:spacing w:val="78"/>
          <w:w w:val="64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4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8"/>
          <w:w w:val="64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4"/>
        </w:rPr>
        <w:t>92,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4"/>
        </w:rPr>
        <w:t>low</w:t>
      </w:r>
      <w:r>
        <w:rPr>
          <w:rFonts w:ascii="Courier New" w:hAnsi="Courier New" w:cs="Courier New" w:eastAsia="Courier New"/>
          <w:sz w:val="33"/>
          <w:szCs w:val="33"/>
          <w:spacing w:val="27"/>
          <w:w w:val="69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4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7"/>
          <w:w w:val="69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4"/>
        </w:rPr>
        <w:t>30.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04" w:top="1260" w:bottom="800" w:left="1140" w:right="1120"/>
          <w:pgSz w:w="12120" w:h="15800"/>
        </w:sectPr>
      </w:pPr>
      <w:rPr/>
    </w:p>
    <w:p>
      <w:pPr>
        <w:spacing w:before="26" w:after="0" w:line="240" w:lineRule="auto"/>
        <w:ind w:left="1745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659439pt;margin-top:-5.241965pt;width:471.280253pt;height:.1pt;mso-position-horizontal-relative:page;mso-position-vertical-relative:paragraph;z-index:-16216" coordorigin="1433,-105" coordsize="9426,2">
            <v:shape style="position:absolute;left:1433;top:-105;width:9426;height:2" coordorigin="1433,-105" coordsize="9426,0" path="m1433,-105l10859,-10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1.659439pt;margin-top:48.589046pt;width:471.280253pt;height:.1pt;mso-position-horizontal-relative:page;mso-position-vertical-relative:paragraph;z-index:-16215" coordorigin="1433,972" coordsize="9426,2">
            <v:shape style="position:absolute;left:1433;top:972;width:9426;height:2" coordorigin="1433,972" coordsize="9426,0" path="m1433,972l10859,972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315331pt;margin-top:757.2229pt;width:471.757982pt;height:.1pt;mso-position-horizontal-relative:page;mso-position-vertical-relative:page;z-index:-16214" coordorigin="1366,15144" coordsize="9435,2">
            <v:shape style="position:absolute;left:1366;top:15144;width:9435;height:2" coordorigin="1366,15144" coordsize="9435,0" path="m1366,15144l10801,1514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strcpy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()</w:t>
      </w:r>
      <w:r>
        <w:rPr>
          <w:rFonts w:ascii="Arial" w:hAnsi="Arial" w:cs="Arial" w:eastAsia="Arial"/>
          <w:sz w:val="59"/>
          <w:szCs w:val="59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Uses</w:t>
      </w:r>
      <w:r>
        <w:rPr>
          <w:rFonts w:ascii="Arial" w:hAnsi="Arial" w:cs="Arial" w:eastAsia="Arial"/>
          <w:sz w:val="59"/>
          <w:szCs w:val="59"/>
          <w:spacing w:val="12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Pointers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761" w:right="805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strcpy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()</w:t>
      </w:r>
      <w:r>
        <w:rPr>
          <w:rFonts w:ascii="Arial" w:hAnsi="Arial" w:cs="Arial" w:eastAsia="Arial"/>
          <w:sz w:val="36"/>
          <w:szCs w:val="36"/>
          <w:spacing w:val="36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uses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register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quickly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copy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gives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first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value.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strcpy(left,right)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75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register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*left,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*right;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7" w:lineRule="exact"/>
        <w:ind w:left="76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31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*leftstart;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1" w:lineRule="exact"/>
        <w:ind w:left="13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8"/>
          <w:position w:val="1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8"/>
          <w:w w:val="78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leftstart=left;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1"/>
        </w:rPr>
        <w:t>*left++=</w:t>
      </w:r>
      <w:r>
        <w:rPr>
          <w:rFonts w:ascii="Courier New" w:hAnsi="Courier New" w:cs="Courier New" w:eastAsia="Courier New"/>
          <w:sz w:val="32"/>
          <w:szCs w:val="32"/>
          <w:spacing w:val="-35"/>
          <w:w w:val="8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*right++;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2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leftstart;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3" w:lineRule="exact"/>
        <w:ind w:left="75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604" w:header="0" w:top="1440" w:bottom="800" w:left="1140" w:right="1200"/>
          <w:footerReference w:type="default" r:id="rId231"/>
          <w:pgSz w:w="12120" w:h="15800"/>
        </w:sectPr>
      </w:pPr>
      <w:rPr/>
    </w:p>
    <w:p>
      <w:pPr>
        <w:spacing w:before="22" w:after="0" w:line="240" w:lineRule="auto"/>
        <w:ind w:left="211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4.406952pt;margin-top:-4.555823pt;width:472.876333pt;height:.1pt;mso-position-horizontal-relative:page;mso-position-vertical-relative:paragraph;z-index:-16213" coordorigin="1288,-91" coordsize="9458,2">
            <v:shape style="position:absolute;left:1288;top:-91;width:9458;height:2" coordorigin="1288,-91" coordsize="9458,0" path="m1288,-91l10746,-9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4.406952pt;margin-top:49.356827pt;width:473.115764pt;height:.1pt;mso-position-horizontal-relative:page;mso-position-vertical-relative:paragraph;z-index:-16212" coordorigin="1288,987" coordsize="9462,2">
            <v:shape style="position:absolute;left:1288;top:987;width:9462;height:2" coordorigin="1288,987" coordsize="9462,0" path="m1288,987l10750,987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750.703674pt;width:472.876333pt;height:.1pt;mso-position-horizontal-relative:page;mso-position-vertical-relative:page;z-index:-16211" coordorigin="1269,15014" coordsize="9458,2">
            <v:shape style="position:absolute;left:1269;top:15014;width:9458;height:2" coordorigin="1269,15014" coordsize="9458,0" path="m1269,15014l10727,1501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Pointe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Operations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626" w:right="1897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basic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performe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pointers.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25" w:right="642" w:firstLine="-613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Assignment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7"/>
        </w:rPr>
        <w:t>:</w:t>
      </w:r>
      <w:r>
        <w:rPr>
          <w:rFonts w:ascii="Arial" w:hAnsi="Arial" w:cs="Arial" w:eastAsia="Arial"/>
          <w:sz w:val="35"/>
          <w:szCs w:val="35"/>
          <w:spacing w:val="-106"/>
          <w:w w:val="17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assigning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particula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pointer.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1" w:lineRule="auto"/>
        <w:ind w:left="1330" w:right="1457" w:firstLine="-627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35"/>
          <w:szCs w:val="35"/>
          <w:spacing w:val="-72"/>
          <w:w w:val="10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Value-findin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3"/>
        </w:rPr>
        <w:t>:</w:t>
      </w:r>
      <w:r>
        <w:rPr>
          <w:rFonts w:ascii="Arial" w:hAnsi="Arial" w:cs="Arial" w:eastAsia="Arial"/>
          <w:sz w:val="35"/>
          <w:szCs w:val="35"/>
          <w:spacing w:val="-88"/>
          <w:w w:val="16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findin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to,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-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dereferencing.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0" w:lineRule="auto"/>
        <w:ind w:left="1316" w:right="635" w:firstLine="-618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35"/>
          <w:szCs w:val="35"/>
          <w:spacing w:val="-64"/>
          <w:w w:val="10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address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7"/>
        </w:rPr>
        <w:t>: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itself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address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pointer.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6" w:lineRule="auto"/>
        <w:ind w:left="1306" w:right="1181" w:firstLine="-608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35"/>
          <w:szCs w:val="35"/>
          <w:spacing w:val="-74"/>
          <w:w w:val="10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Increment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decremen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7"/>
        </w:rPr>
        <w:t>:</w:t>
      </w:r>
      <w:r>
        <w:rPr>
          <w:rFonts w:ascii="Arial" w:hAnsi="Arial" w:cs="Arial" w:eastAsia="Arial"/>
          <w:sz w:val="35"/>
          <w:szCs w:val="35"/>
          <w:spacing w:val="-106"/>
          <w:w w:val="17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operations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subtract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kind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elemen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points.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30" w:right="1023" w:firstLine="-627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5.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Differencin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7"/>
        </w:rPr>
        <w:t>:</w:t>
      </w:r>
      <w:r>
        <w:rPr>
          <w:rFonts w:ascii="Arial" w:hAnsi="Arial" w:cs="Arial" w:eastAsia="Arial"/>
          <w:sz w:val="35"/>
          <w:szCs w:val="35"/>
          <w:spacing w:val="-106"/>
          <w:w w:val="17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betwee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two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determined,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results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being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size.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1" w:header="0" w:top="1260" w:bottom="780" w:left="1160" w:right="1200"/>
          <w:footerReference w:type="default" r:id="rId232"/>
          <w:pgSz w:w="12120" w:h="15800"/>
        </w:sectPr>
      </w:pPr>
      <w:rPr/>
    </w:p>
    <w:p>
      <w:pPr>
        <w:spacing w:before="13" w:after="0" w:line="240" w:lineRule="auto"/>
        <w:ind w:left="59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239998pt;margin-top:-5.29783pt;width:473.28pt;height:.1pt;mso-position-horizontal-relative:page;mso-position-vertical-relative:paragraph;z-index:-16210" coordorigin="1445,-106" coordsize="9466,2">
            <v:shape style="position:absolute;left:1445;top:-106;width:9466;height:2" coordorigin="1445,-106" coordsize="9466,0" path="m1445,-106l10910,-106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71.760002pt;margin-top:48.936676pt;width:473.76pt;height:.1pt;mso-position-horizontal-relative:page;mso-position-vertical-relative:paragraph;z-index:-16209" coordorigin="1435,979" coordsize="9475,2">
            <v:shape style="position:absolute;left:1435;top:979;width:9475;height:2" coordorigin="1435,979" coordsize="9475,0" path="m1435,979l10910,979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Pointe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Operation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1"/>
          <w:szCs w:val="61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13"/>
          <w:b/>
          <w:bCs/>
        </w:rPr>
        <w:t>1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.240002pt;height:31.68pt;mso-position-horizontal-relative:char;mso-position-vertical-relative:line" type="#_x0000_t75">
            <v:imagedata r:id="rId23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5" w:after="0" w:line="240" w:lineRule="auto"/>
        <w:ind w:left="11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bag</w:t>
      </w:r>
      <w:r>
        <w:rPr>
          <w:rFonts w:ascii="Courier New" w:hAnsi="Courier New" w:cs="Courier New" w:eastAsia="Courier New"/>
          <w:sz w:val="32"/>
          <w:szCs w:val="32"/>
          <w:spacing w:val="-14"/>
          <w:w w:val="78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16"/>
          <w:w w:val="16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{1,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3,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9,</w:t>
      </w:r>
      <w:r>
        <w:rPr>
          <w:rFonts w:ascii="Courier New" w:hAnsi="Courier New" w:cs="Courier New" w:eastAsia="Courier New"/>
          <w:sz w:val="32"/>
          <w:szCs w:val="32"/>
          <w:spacing w:val="-2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16,</w:t>
      </w:r>
      <w:r>
        <w:rPr>
          <w:rFonts w:ascii="Courier New" w:hAnsi="Courier New" w:cs="Courier New" w:eastAsia="Courier New"/>
          <w:sz w:val="32"/>
          <w:szCs w:val="32"/>
          <w:spacing w:val="-34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25};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4" w:lineRule="exact"/>
        <w:ind w:left="119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*ptr1,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*ptr2;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11"/>
          <w:pgMar w:footer="578" w:header="0" w:top="1320" w:bottom="760" w:left="1160" w:right="1100"/>
          <w:footerReference w:type="default" r:id="rId233"/>
          <w:pgSz w:w="12120" w:h="15800"/>
        </w:sectPr>
      </w:pPr>
      <w:rPr/>
    </w:p>
    <w:p>
      <w:pPr>
        <w:spacing w:before="28" w:after="0" w:line="240" w:lineRule="auto"/>
        <w:ind w:left="1168" w:right="-9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ptr1</w:t>
      </w:r>
      <w:r>
        <w:rPr>
          <w:rFonts w:ascii="Courier New" w:hAnsi="Courier New" w:cs="Courier New" w:eastAsia="Courier New"/>
          <w:sz w:val="32"/>
          <w:szCs w:val="32"/>
          <w:spacing w:val="9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bag</w:t>
      </w:r>
      <w:r>
        <w:rPr>
          <w:rFonts w:ascii="Courier New" w:hAnsi="Courier New" w:cs="Courier New" w:eastAsia="Courier New"/>
          <w:sz w:val="32"/>
          <w:szCs w:val="32"/>
          <w:spacing w:val="-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-34"/>
          <w:w w:val="8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1;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4" w:lineRule="exact"/>
        <w:ind w:left="1168" w:right="-8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ptr2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&amp;bag[4];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8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assignments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100"/>
          <w:cols w:num="2" w:equalWidth="0">
            <w:col w:w="3304" w:space="711"/>
            <w:col w:w="584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8" w:after="0" w:line="240" w:lineRule="auto"/>
        <w:ind w:left="11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("ptr1=%u,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*ptr1%d,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&amp;ptr1=%u\n",</w:t>
      </w:r>
      <w:r>
        <w:rPr>
          <w:rFonts w:ascii="Courier New" w:hAnsi="Courier New" w:cs="Courier New" w:eastAsia="Courier New"/>
          <w:sz w:val="32"/>
          <w:szCs w:val="32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ptr1,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*ptr1,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&amp;ptr1);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116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move</w:t>
      </w:r>
      <w:r>
        <w:rPr>
          <w:rFonts w:ascii="Courier New" w:hAnsi="Courier New" w:cs="Courier New" w:eastAsia="Courier New"/>
          <w:sz w:val="32"/>
          <w:szCs w:val="32"/>
          <w:spacing w:val="-2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over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1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++ptr1;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11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("ptr1=%u,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*ptr1%d,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&amp;ptr1=%u\n",</w:t>
      </w:r>
      <w:r>
        <w:rPr>
          <w:rFonts w:ascii="Courier New" w:hAnsi="Courier New" w:cs="Courier New" w:eastAsia="Courier New"/>
          <w:sz w:val="32"/>
          <w:szCs w:val="32"/>
          <w:spacing w:val="-2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ptrl,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*ptr1,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&amp;ptr1);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5" w:lineRule="exact"/>
        <w:ind w:left="11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2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back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up</w:t>
      </w:r>
      <w:r>
        <w:rPr>
          <w:rFonts w:ascii="Courier New" w:hAnsi="Courier New" w:cs="Courier New" w:eastAsia="Courier New"/>
          <w:sz w:val="32"/>
          <w:szCs w:val="32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5" w:lineRule="exact"/>
        <w:ind w:left="117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--ptr1;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1" w:lineRule="exact"/>
        <w:ind w:left="11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("ptr1=%u,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3"/>
        </w:rPr>
        <w:t>*ptrl.%d,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&amp;ptr1=%u\n",</w:t>
      </w:r>
      <w:r>
        <w:rPr>
          <w:rFonts w:ascii="Courier New" w:hAnsi="Courier New" w:cs="Courier New" w:eastAsia="Courier New"/>
          <w:sz w:val="32"/>
          <w:szCs w:val="32"/>
          <w:spacing w:val="-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ptr1,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*ptr1,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&amp;ptrl);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("ptr2=%u,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*ptr2%d,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&amp;ptr2=%u\n",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ptr2,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*ptr2,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&amp;ptr2);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6" w:lineRule="exact"/>
        <w:ind w:left="115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past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end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1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ptr2++;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1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("ptr2=%u,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*ptr2%d,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&amp;ptr2=%u\n",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ptr2,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*ptr2,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&amp;ptr2);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find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difference,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units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sizeof(int</w:t>
      </w:r>
      <w:r>
        <w:rPr>
          <w:rFonts w:ascii="Courier New" w:hAnsi="Courier New" w:cs="Courier New" w:eastAsia="Courier New"/>
          <w:sz w:val="32"/>
          <w:szCs w:val="32"/>
          <w:spacing w:val="-2"/>
          <w:w w:val="76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6" w:lineRule="exact"/>
        <w:ind w:left="11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4"/>
          <w:w w:val="73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"ptr2-ptr1</w:t>
      </w:r>
      <w:r>
        <w:rPr>
          <w:rFonts w:ascii="Courier New" w:hAnsi="Courier New" w:cs="Courier New" w:eastAsia="Courier New"/>
          <w:sz w:val="32"/>
          <w:szCs w:val="32"/>
          <w:spacing w:val="5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%u\n",</w:t>
      </w:r>
      <w:r>
        <w:rPr>
          <w:rFonts w:ascii="Courier New" w:hAnsi="Courier New" w:cs="Courier New" w:eastAsia="Courier New"/>
          <w:sz w:val="32"/>
          <w:szCs w:val="32"/>
          <w:spacing w:val="3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ptr2-ptr1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7" w:lineRule="exact"/>
        <w:ind w:left="73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p911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1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ptr1=244,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*ptr1=3,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&amp;ptrl=3616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ptr1=246,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*ptr1=9,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&amp;ptr1=3616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ptr1=244,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*ptr1=3,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&amp;ptr1=3616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ptr2=250,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*ptr2=25,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&amp;ptr2=3614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ptr2=252,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*ptr2=1926,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&amp;ptr2=3614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5" w:lineRule="exact"/>
        <w:ind w:left="7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69.120003pt;margin-top:71.267609pt;width:473.52pt;height:.1pt;mso-position-horizontal-relative:page;mso-position-vertical-relative:paragraph;z-index:-16208" coordorigin="1382,1425" coordsize="9470,2">
            <v:shape style="position:absolute;left:1382;top:1425;width:9470;height:2" coordorigin="1382,1425" coordsize="9470,0" path="m1382,1425l10853,1425e" filled="f" stroked="t" strokeweight=".72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ptr2-ptr1</w:t>
      </w:r>
      <w:r>
        <w:rPr>
          <w:rFonts w:ascii="Courier New" w:hAnsi="Courier New" w:cs="Courier New" w:eastAsia="Courier New"/>
          <w:sz w:val="32"/>
          <w:szCs w:val="32"/>
          <w:spacing w:val="5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4"/>
          <w:position w:val="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60" w:right="1100"/>
        </w:sectPr>
      </w:pPr>
      <w:rPr/>
    </w:p>
    <w:p>
      <w:pPr>
        <w:spacing w:before="27" w:after="0" w:line="240" w:lineRule="auto"/>
        <w:ind w:left="395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1.68pt;margin-top:-3.179932pt;width:474.0pt;height:.1pt;mso-position-horizontal-relative:page;mso-position-vertical-relative:paragraph;z-index:-16207" coordorigin="1234,-64" coordsize="9480,2">
            <v:shape style="position:absolute;left:1234;top:-64;width:9480;height:2" coordorigin="1234,-64" coordsize="9480,0" path="m1234,-64l10714,-6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919998pt;margin-top:50.574627pt;width:474.0pt;height:.1pt;mso-position-horizontal-relative:page;mso-position-vertical-relative:paragraph;z-index:-16206" coordorigin="1238,1011" coordsize="9480,2">
            <v:shape style="position:absolute;left:1238;top:1011;width:9480;height:2" coordorigin="1238,1011" coordsize="9480,0" path="m1238,1011l10718,1011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Pointe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r</w:t>
      </w:r>
      <w:r>
        <w:rPr>
          <w:rFonts w:ascii="Arial" w:hAnsi="Arial" w:cs="Arial" w:eastAsia="Arial"/>
          <w:sz w:val="63"/>
          <w:szCs w:val="63"/>
          <w:spacing w:val="16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Operation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1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Exampl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2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2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58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7" w:after="0" w:line="240" w:lineRule="auto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name[4]="EVE";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6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dates[2]={1981,1962},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height=65,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*intptr;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weight_in_grams</w:t>
      </w:r>
      <w:r>
        <w:rPr>
          <w:rFonts w:ascii="Courier New" w:hAnsi="Courier New" w:cs="Courier New" w:eastAsia="Courier New"/>
          <w:sz w:val="32"/>
          <w:szCs w:val="32"/>
          <w:spacing w:val="-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2.42506E5;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0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*nameptr,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*endnameptr,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**ptrnameptr;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00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*weightptr;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nameptr</w:t>
      </w:r>
      <w:r>
        <w:rPr>
          <w:rFonts w:ascii="Courier New" w:hAnsi="Courier New" w:cs="Courier New" w:eastAsia="Courier New"/>
          <w:sz w:val="32"/>
          <w:szCs w:val="32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&amp;name[O];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1" w:lineRule="exact"/>
        <w:ind w:left="9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endnameptr</w:t>
      </w:r>
      <w:r>
        <w:rPr>
          <w:rFonts w:ascii="Courier New" w:hAnsi="Courier New" w:cs="Courier New" w:eastAsia="Courier New"/>
          <w:sz w:val="32"/>
          <w:szCs w:val="32"/>
          <w:spacing w:val="-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nameptr+strlen(nameptr);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10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intptr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dates;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98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weightptr</w:t>
      </w:r>
      <w:r>
        <w:rPr>
          <w:rFonts w:ascii="Courier New" w:hAnsi="Courier New" w:cs="Courier New" w:eastAsia="Courier New"/>
          <w:sz w:val="32"/>
          <w:szCs w:val="32"/>
          <w:spacing w:val="-1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&amp;weight_in_grams;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9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ptrnameptr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&amp;nameptr;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-48"/>
          <w:w w:val="8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name=%d,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name=&gt;'%s'\n",</w:t>
      </w:r>
      <w:r>
        <w:rPr>
          <w:rFonts w:ascii="Courier New" w:hAnsi="Courier New" w:cs="Courier New" w:eastAsia="Courier New"/>
          <w:sz w:val="32"/>
          <w:szCs w:val="32"/>
          <w:spacing w:val="-2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name,</w:t>
      </w:r>
      <w:r>
        <w:rPr>
          <w:rFonts w:ascii="Courier New" w:hAnsi="Courier New" w:cs="Courier New" w:eastAsia="Courier New"/>
          <w:sz w:val="32"/>
          <w:szCs w:val="32"/>
          <w:spacing w:val="-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name);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1" w:lineRule="exact"/>
        <w:ind w:left="9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2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nameptr</w:t>
      </w:r>
      <w:r>
        <w:rPr>
          <w:rFonts w:ascii="Courier New" w:hAnsi="Courier New" w:cs="Courier New" w:eastAsia="Courier New"/>
          <w:sz w:val="32"/>
          <w:szCs w:val="32"/>
          <w:spacing w:val="-3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%d,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nameptr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&gt;'%s'\n"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22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nameptr,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nameptr);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00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3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ptrname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tr=%d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*ptrnameptr=%d,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**ptrna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eptr=%d\n",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22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ptrnameptr,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*ptrnameptr,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**ptrnameptr);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0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weight_in_grams=%g,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weightptr=%d,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23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3"/>
        </w:rPr>
        <w:t>*weightptr,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weightptr);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4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++weightptr</w:t>
      </w:r>
      <w:r>
        <w:rPr>
          <w:rFonts w:ascii="Courier New" w:hAnsi="Courier New" w:cs="Courier New" w:eastAsia="Courier New"/>
          <w:sz w:val="32"/>
          <w:szCs w:val="32"/>
          <w:spacing w:val="3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++weightptr);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-37"/>
          <w:w w:val="89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intptr=%d,</w:t>
      </w:r>
      <w:r>
        <w:rPr>
          <w:rFonts w:ascii="Courier New" w:hAnsi="Courier New" w:cs="Courier New" w:eastAsia="Courier New"/>
          <w:sz w:val="32"/>
          <w:szCs w:val="32"/>
          <w:spacing w:val="105"/>
          <w:w w:val="69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intptr=&gt;%d\ri",</w:t>
      </w:r>
      <w:r>
        <w:rPr>
          <w:rFonts w:ascii="Courier New" w:hAnsi="Courier New" w:cs="Courier New" w:eastAsia="Courier New"/>
          <w:sz w:val="32"/>
          <w:szCs w:val="32"/>
          <w:spacing w:val="-15"/>
          <w:w w:val="69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intptr,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*intptr);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++intptr;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1" w:lineRule="exact"/>
        <w:ind w:left="100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("</w:t>
      </w:r>
      <w:r>
        <w:rPr>
          <w:rFonts w:ascii="Courier New" w:hAnsi="Courier New" w:cs="Courier New" w:eastAsia="Courier New"/>
          <w:sz w:val="32"/>
          <w:szCs w:val="32"/>
          <w:spacing w:val="5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intptr=%d,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intptr=&gt;%d\n",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intptr,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*intptr);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left="58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p912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6" w:lineRule="exact"/>
        <w:ind w:left="7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6"/>
          <w:position w:val="3"/>
        </w:rPr>
        <w:t>name=lOO,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name=&gt;'EVE'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0" w:lineRule="exact"/>
        <w:ind w:left="7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3"/>
        </w:rPr>
        <w:t>nameptr=lOO,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nameptr=&gt;'EVE'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5" w:lineRule="exact"/>
        <w:ind w:left="7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ptrnameptr=l08,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*ptrnameptr=laa,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**ptrnameptr=l97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77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weight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grams=242506,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weightptr=112,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++weightptr</w:t>
      </w:r>
      <w:r>
        <w:rPr>
          <w:rFonts w:ascii="Courier New" w:hAnsi="Courier New" w:cs="Courier New" w:eastAsia="Courier New"/>
          <w:sz w:val="32"/>
          <w:szCs w:val="32"/>
          <w:spacing w:val="15"/>
          <w:w w:val="75"/>
          <w:position w:val="2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51"/>
          <w:position w:val="2"/>
        </w:rPr>
        <w:t>=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51"/>
          <w:position w:val="2"/>
        </w:rPr>
        <w:t>  </w:t>
      </w:r>
      <w:r>
        <w:rPr>
          <w:rFonts w:ascii="Times New Roman" w:hAnsi="Times New Roman" w:cs="Times New Roman" w:eastAsia="Times New Roman"/>
          <w:sz w:val="40"/>
          <w:szCs w:val="40"/>
          <w:spacing w:val="18"/>
          <w:w w:val="51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120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232" w:lineRule="auto"/>
        <w:ind w:left="746" w:right="5601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62.400002pt;margin-top:71.724792pt;width:441.12pt;height:.1pt;mso-position-horizontal-relative:page;mso-position-vertical-relative:paragraph;z-index:-16205" coordorigin="1248,1434" coordsize="8822,2">
            <v:shape style="position:absolute;left:1248;top:1434;width:8822;height:2" coordorigin="1248,1434" coordsize="8822,0" path="m1248,1434l10070,1434e" filled="f" stroked="t" strokeweight=".72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intptr=104,</w:t>
      </w:r>
      <w:r>
        <w:rPr>
          <w:rFonts w:ascii="Courier New" w:hAnsi="Courier New" w:cs="Courier New" w:eastAsia="Courier New"/>
          <w:sz w:val="32"/>
          <w:szCs w:val="32"/>
          <w:spacing w:val="-1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intptr=&gt;1981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intptr=106,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intptr=&gt;1962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NumType w:start="12"/>
          <w:pgMar w:footer="578" w:header="0" w:top="1220" w:bottom="760" w:left="1160" w:right="1100"/>
          <w:footerReference w:type="default" r:id="rId235"/>
          <w:pgSz w:w="12120" w:h="15800"/>
        </w:sectPr>
      </w:pPr>
      <w:rPr/>
    </w:p>
    <w:p>
      <w:pPr>
        <w:spacing w:before="34" w:after="0" w:line="240" w:lineRule="auto"/>
        <w:ind w:left="437" w:right="132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4.320755pt;margin-top:-4.192995pt;width:469.507075pt;height:.1pt;mso-position-horizontal-relative:page;mso-position-vertical-relative:paragraph;z-index:-16204" coordorigin="1486,-84" coordsize="9390,2">
            <v:shape style="position:absolute;left:1486;top:-84;width:9390;height:2" coordorigin="1486,-84" coordsize="9390,0" path="m1486,-84l10877,-8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4.08255pt;margin-top:49.676071pt;width:469.507076pt;height:.1pt;mso-position-horizontal-relative:page;mso-position-vertical-relative:paragraph;z-index:-16203" coordorigin="1482,994" coordsize="9390,2">
            <v:shape style="position:absolute;left:1482;top:994;width:9390;height:2" coordorigin="1482,994" coordsize="9390,0" path="m1482,994l10872,994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Pointe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59"/>
          <w:szCs w:val="59"/>
          <w:spacing w:val="8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Operations·</w:t>
      </w:r>
      <w:r>
        <w:rPr>
          <w:rFonts w:ascii="Arial" w:hAnsi="Arial" w:cs="Arial" w:eastAsia="Arial"/>
          <w:sz w:val="59"/>
          <w:szCs w:val="59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3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7"/>
          <w:b/>
          <w:bCs/>
        </w:rPr>
        <w:t>2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0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Memor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52"/>
          <w:szCs w:val="52"/>
          <w:spacing w:val="100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layout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17" w:right="1099"/>
        <w:jc w:val="center"/>
        <w:tabs>
          <w:tab w:pos="2420" w:val="left"/>
          <w:tab w:pos="3340" w:val="left"/>
          <w:tab w:pos="4260" w:val="left"/>
          <w:tab w:pos="5180" w:val="left"/>
          <w:tab w:pos="6080" w:val="left"/>
          <w:tab w:pos="7000" w:val="left"/>
          <w:tab w:pos="792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100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101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102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103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104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105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106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80"/>
        </w:rPr>
        <w:t>107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45" w:right="1542"/>
        <w:jc w:val="center"/>
        <w:tabs>
          <w:tab w:pos="2120" w:val="left"/>
          <w:tab w:pos="2540" w:val="left"/>
          <w:tab w:pos="3060" w:val="left"/>
          <w:tab w:pos="3460" w:val="left"/>
          <w:tab w:pos="3960" w:val="left"/>
          <w:tab w:pos="5440" w:val="left"/>
          <w:tab w:pos="730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/>
        <w:pict>
          <v:group style="position:absolute;margin-left:130.061325pt;margin-top:-5.478505pt;width:356.834905pt;height:.1pt;mso-position-horizontal-relative:page;mso-position-vertical-relative:paragraph;z-index:-16201" coordorigin="2601,-110" coordsize="7137,2">
            <v:shape style="position:absolute;left:2601;top:-110;width:7137;height:2" coordorigin="2601,-110" coordsize="7137,0" path="m2601,-110l9738,-110e" filled="f" stroked="t" strokeweight=".95283pt" strokecolor="#000000">
              <v:path arrowok="t"/>
            </v:shape>
          </v:group>
          <w10:wrap type="none"/>
        </w:pict>
      </w:r>
      <w:r>
        <w:rPr/>
        <w:pict>
          <v:group style="position:absolute;margin-left:130.061325pt;margin-top:31.011517pt;width:356.834905pt;height:.1pt;mso-position-horizontal-relative:page;mso-position-vertical-relative:paragraph;z-index:-16200" coordorigin="2601,620" coordsize="7137,2">
            <v:shape style="position:absolute;left:2601;top:620;width:7137;height:2" coordorigin="2601,620" coordsize="7137,0" path="m2601,620l9738,620e" filled="f" stroked="t" strokeweight="1.072274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4"/>
          <w:szCs w:val="34"/>
          <w:spacing w:val="0"/>
          <w:w w:val="68"/>
        </w:rPr>
        <w:t>E</w:t>
      </w:r>
      <w:r>
        <w:rPr>
          <w:rFonts w:ascii="Courier New" w:hAnsi="Courier New" w:cs="Courier New" w:eastAsia="Courier New"/>
          <w:sz w:val="34"/>
          <w:szCs w:val="34"/>
          <w:spacing w:val="-135"/>
          <w:w w:val="68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49"/>
          <w:szCs w:val="49"/>
          <w:spacing w:val="0"/>
          <w:w w:val="68"/>
          <w:position w:val="-26"/>
        </w:rPr>
        <w:t>I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</w:r>
      <w:r>
        <w:rPr>
          <w:rFonts w:ascii="Arial" w:hAnsi="Arial" w:cs="Arial" w:eastAsia="Arial"/>
          <w:sz w:val="39"/>
          <w:szCs w:val="39"/>
          <w:spacing w:val="0"/>
          <w:w w:val="68"/>
          <w:position w:val="0"/>
        </w:rPr>
        <w:t>v</w:t>
      </w:r>
      <w:r>
        <w:rPr>
          <w:rFonts w:ascii="Arial" w:hAnsi="Arial" w:cs="Arial" w:eastAsia="Arial"/>
          <w:sz w:val="39"/>
          <w:szCs w:val="39"/>
          <w:spacing w:val="-62"/>
          <w:w w:val="68"/>
          <w:position w:val="0"/>
        </w:rPr>
        <w:t> </w:t>
      </w:r>
      <w:r>
        <w:rPr>
          <w:rFonts w:ascii="Arial" w:hAnsi="Arial" w:cs="Arial" w:eastAsia="Arial"/>
          <w:sz w:val="39"/>
          <w:szCs w:val="3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9"/>
          <w:szCs w:val="39"/>
          <w:spacing w:val="0"/>
          <w:w w:val="100"/>
          <w:position w:val="0"/>
        </w:rPr>
      </w:r>
      <w:r>
        <w:rPr>
          <w:rFonts w:ascii="Arial" w:hAnsi="Arial" w:cs="Arial" w:eastAsia="Arial"/>
          <w:sz w:val="49"/>
          <w:szCs w:val="49"/>
          <w:spacing w:val="0"/>
          <w:w w:val="40"/>
          <w:position w:val="-26"/>
        </w:rPr>
        <w:t>I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65"/>
          <w:position w:val="0"/>
        </w:rPr>
        <w:t>E</w:t>
      </w:r>
      <w:r>
        <w:rPr>
          <w:rFonts w:ascii="Courier New" w:hAnsi="Courier New" w:cs="Courier New" w:eastAsia="Courier New"/>
          <w:sz w:val="34"/>
          <w:szCs w:val="34"/>
          <w:spacing w:val="-122"/>
          <w:w w:val="65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  <w:r>
        <w:rPr>
          <w:rFonts w:ascii="Arial" w:hAnsi="Arial" w:cs="Arial" w:eastAsia="Arial"/>
          <w:sz w:val="49"/>
          <w:szCs w:val="49"/>
          <w:spacing w:val="0"/>
          <w:w w:val="65"/>
          <w:position w:val="-26"/>
        </w:rPr>
        <w:t>I</w:t>
      </w:r>
      <w:r>
        <w:rPr>
          <w:rFonts w:ascii="Arial" w:hAnsi="Arial" w:cs="Arial" w:eastAsia="Arial"/>
          <w:sz w:val="49"/>
          <w:szCs w:val="49"/>
          <w:spacing w:val="74"/>
          <w:w w:val="65"/>
          <w:position w:val="-26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000</w:t>
      </w:r>
      <w:r>
        <w:rPr>
          <w:rFonts w:ascii="Courier New" w:hAnsi="Courier New" w:cs="Courier New" w:eastAsia="Courier New"/>
          <w:sz w:val="34"/>
          <w:szCs w:val="34"/>
          <w:spacing w:val="-135"/>
          <w:w w:val="78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1981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1962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71" w:after="0" w:line="240" w:lineRule="auto"/>
        <w:ind w:left="1249" w:right="-20"/>
        <w:jc w:val="left"/>
        <w:tabs>
          <w:tab w:pos="4900" w:val="left"/>
        </w:tabs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2"/>
        </w:rPr>
        <w:t>name</w:t>
      </w:r>
      <w:r>
        <w:rPr>
          <w:rFonts w:ascii="Courier New" w:hAnsi="Courier New" w:cs="Courier New" w:eastAsia="Courier New"/>
          <w:sz w:val="35"/>
          <w:szCs w:val="35"/>
          <w:spacing w:val="-143"/>
          <w:w w:val="7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  <w:tab/>
      </w:r>
      <w:r>
        <w:rPr>
          <w:rFonts w:ascii="Courier New" w:hAnsi="Courier New" w:cs="Courier New" w:eastAsia="Courier New"/>
          <w:sz w:val="35"/>
          <w:szCs w:val="35"/>
          <w:spacing w:val="0"/>
          <w:w w:val="72"/>
        </w:rPr>
        <w:t>dates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8" w:right="1125"/>
        <w:jc w:val="center"/>
        <w:tabs>
          <w:tab w:pos="2420" w:val="left"/>
          <w:tab w:pos="3320" w:val="left"/>
          <w:tab w:pos="4240" w:val="left"/>
          <w:tab w:pos="5160" w:val="left"/>
          <w:tab w:pos="6080" w:val="left"/>
          <w:tab w:pos="7000" w:val="left"/>
          <w:tab w:pos="792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/>
        <w:pict>
          <v:group style="position:absolute;margin-left:125.297173pt;margin-top:20.863894pt;width:360.169811pt;height:.1pt;mso-position-horizontal-relative:page;mso-position-vertical-relative:paragraph;z-index:-16199" coordorigin="2506,417" coordsize="7203,2">
            <v:shape style="position:absolute;left:2506;top:417;width:7203;height:2" coordorigin="2506,417" coordsize="7203,0" path="m2506,417l9709,417e" filled="f" stroked="t" strokeweight=".238208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108</w:t>
      </w:r>
      <w:r>
        <w:rPr>
          <w:rFonts w:ascii="Courier New" w:hAnsi="Courier New" w:cs="Courier New" w:eastAsia="Courier New"/>
          <w:sz w:val="34"/>
          <w:szCs w:val="34"/>
          <w:spacing w:val="-147"/>
          <w:w w:val="78"/>
          <w:position w:val="1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199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110</w:t>
      </w:r>
      <w:r>
        <w:rPr>
          <w:rFonts w:ascii="Courier New" w:hAnsi="Courier New" w:cs="Courier New" w:eastAsia="Courier New"/>
          <w:sz w:val="34"/>
          <w:szCs w:val="34"/>
          <w:spacing w:val="-147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111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112</w:t>
      </w:r>
      <w:r>
        <w:rPr>
          <w:rFonts w:ascii="Courier New" w:hAnsi="Courier New" w:cs="Courier New" w:eastAsia="Courier New"/>
          <w:sz w:val="34"/>
          <w:szCs w:val="34"/>
          <w:spacing w:val="-153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113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114</w:t>
      </w:r>
      <w:r>
        <w:rPr>
          <w:rFonts w:ascii="Courier New" w:hAnsi="Courier New" w:cs="Courier New" w:eastAsia="Courier New"/>
          <w:sz w:val="34"/>
          <w:szCs w:val="34"/>
          <w:spacing w:val="-141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115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82" w:right="-20"/>
        <w:jc w:val="left"/>
        <w:tabs>
          <w:tab w:pos="1980" w:val="left"/>
          <w:tab w:pos="3960" w:val="left"/>
          <w:tab w:pos="612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/>
        <w:pict>
          <v:group style="position:absolute;margin-left:125.297173pt;margin-top:33.502689pt;width:360.169811pt;height:.1pt;mso-position-horizontal-relative:page;mso-position-vertical-relative:paragraph;z-index:-16198" coordorigin="2506,670" coordsize="7203,2">
            <v:shape style="position:absolute;left:2506;top:670;width:7203;height:2" coordorigin="2506,670" coordsize="7203,0" path="m2506,670l9709,670e" filled="f" stroked="t" strokeweight=".23820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9"/>
          <w:szCs w:val="49"/>
          <w:spacing w:val="0"/>
          <w:w w:val="70"/>
          <w:position w:val="-26"/>
        </w:rPr>
        <w:t>I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-26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70"/>
          <w:position w:val="0"/>
        </w:rPr>
        <w:t>180</w:t>
      </w:r>
      <w:r>
        <w:rPr>
          <w:rFonts w:ascii="Courier New" w:hAnsi="Courier New" w:cs="Courier New" w:eastAsia="Courier New"/>
          <w:sz w:val="34"/>
          <w:szCs w:val="34"/>
          <w:spacing w:val="-82"/>
          <w:w w:val="70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>65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6"/>
          <w:position w:val="0"/>
        </w:rPr>
        <w:t>2.42506E5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71" w:after="0" w:line="240" w:lineRule="auto"/>
        <w:ind w:left="1230" w:right="-20"/>
        <w:jc w:val="left"/>
        <w:tabs>
          <w:tab w:pos="3060" w:val="left"/>
          <w:tab w:pos="4860" w:val="left"/>
        </w:tabs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2"/>
        </w:rPr>
        <w:t>nameptr</w:t>
      </w:r>
      <w:r>
        <w:rPr>
          <w:rFonts w:ascii="Courier New" w:hAnsi="Courier New" w:cs="Courier New" w:eastAsia="Courier New"/>
          <w:sz w:val="35"/>
          <w:szCs w:val="35"/>
          <w:spacing w:val="-136"/>
          <w:w w:val="7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  <w:tab/>
      </w:r>
      <w:r>
        <w:rPr>
          <w:rFonts w:ascii="Courier New" w:hAnsi="Courier New" w:cs="Courier New" w:eastAsia="Courier New"/>
          <w:sz w:val="35"/>
          <w:szCs w:val="35"/>
          <w:spacing w:val="0"/>
          <w:w w:val="72"/>
        </w:rPr>
        <w:t>height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  <w:tab/>
      </w:r>
      <w:r>
        <w:rPr>
          <w:rFonts w:ascii="Courier New" w:hAnsi="Courier New" w:cs="Courier New" w:eastAsia="Courier New"/>
          <w:sz w:val="35"/>
          <w:szCs w:val="35"/>
          <w:spacing w:val="0"/>
          <w:w w:val="73"/>
        </w:rPr>
        <w:t>weigh</w:t>
      </w:r>
      <w:r>
        <w:rPr>
          <w:rFonts w:ascii="Courier New" w:hAnsi="Courier New" w:cs="Courier New" w:eastAsia="Courier New"/>
          <w:sz w:val="35"/>
          <w:szCs w:val="35"/>
          <w:spacing w:val="-10"/>
          <w:w w:val="73"/>
        </w:rPr>
        <w:t>t</w:t>
      </w:r>
      <w:r>
        <w:rPr>
          <w:rFonts w:ascii="Times New Roman" w:hAnsi="Times New Roman" w:cs="Times New Roman" w:eastAsia="Times New Roman"/>
          <w:sz w:val="43"/>
          <w:szCs w:val="43"/>
          <w:spacing w:val="-20"/>
          <w:w w:val="145"/>
          <w:position w:val="-16"/>
        </w:rPr>
        <w:t>-</w:t>
      </w:r>
      <w:r>
        <w:rPr>
          <w:rFonts w:ascii="Courier New" w:hAnsi="Courier New" w:cs="Courier New" w:eastAsia="Courier New"/>
          <w:sz w:val="35"/>
          <w:szCs w:val="35"/>
          <w:spacing w:val="0"/>
          <w:w w:val="70"/>
          <w:position w:val="0"/>
        </w:rPr>
        <w:t>i</w:t>
      </w:r>
      <w:r>
        <w:rPr>
          <w:rFonts w:ascii="Courier New" w:hAnsi="Courier New" w:cs="Courier New" w:eastAsia="Courier New"/>
          <w:sz w:val="35"/>
          <w:szCs w:val="35"/>
          <w:spacing w:val="-3"/>
          <w:w w:val="70"/>
          <w:position w:val="0"/>
        </w:rPr>
        <w:t>n</w:t>
      </w:r>
      <w:r>
        <w:rPr>
          <w:rFonts w:ascii="Times New Roman" w:hAnsi="Times New Roman" w:cs="Times New Roman" w:eastAsia="Times New Roman"/>
          <w:sz w:val="43"/>
          <w:szCs w:val="43"/>
          <w:spacing w:val="-27"/>
          <w:w w:val="145"/>
          <w:position w:val="-16"/>
        </w:rPr>
        <w:t>-</w:t>
      </w:r>
      <w:r>
        <w:rPr>
          <w:rFonts w:ascii="Courier New" w:hAnsi="Courier New" w:cs="Courier New" w:eastAsia="Courier New"/>
          <w:sz w:val="35"/>
          <w:szCs w:val="35"/>
          <w:spacing w:val="0"/>
          <w:w w:val="73"/>
          <w:position w:val="0"/>
        </w:rPr>
        <w:t>grams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488" w:right="1135"/>
        <w:jc w:val="center"/>
        <w:tabs>
          <w:tab w:pos="2400" w:val="left"/>
          <w:tab w:pos="3320" w:val="left"/>
          <w:tab w:pos="4240" w:val="left"/>
          <w:tab w:pos="5140" w:val="left"/>
          <w:tab w:pos="6060" w:val="left"/>
          <w:tab w:pos="6980" w:val="left"/>
          <w:tab w:pos="790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/>
        <w:pict>
          <v:group style="position:absolute;margin-left:128.870285pt;margin-top:27.433311pt;width:358.025943pt;height:.1pt;mso-position-horizontal-relative:page;mso-position-vertical-relative:paragraph;z-index:-16197" coordorigin="2577,549" coordsize="7161,2">
            <v:shape style="position:absolute;left:2577;top:549;width:7161;height:2" coordorigin="2577,549" coordsize="7161,0" path="m2577,549l9738,549e" filled="f" stroked="t" strokeweight=".9528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116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117</w:t>
      </w:r>
      <w:r>
        <w:rPr>
          <w:rFonts w:ascii="Courier New" w:hAnsi="Courier New" w:cs="Courier New" w:eastAsia="Courier New"/>
          <w:sz w:val="34"/>
          <w:szCs w:val="34"/>
          <w:spacing w:val="-147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118</w:t>
      </w:r>
      <w:r>
        <w:rPr>
          <w:rFonts w:ascii="Courier New" w:hAnsi="Courier New" w:cs="Courier New" w:eastAsia="Courier New"/>
          <w:sz w:val="34"/>
          <w:szCs w:val="34"/>
          <w:spacing w:val="-147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119</w:t>
      </w:r>
      <w:r>
        <w:rPr>
          <w:rFonts w:ascii="Courier New" w:hAnsi="Courier New" w:cs="Courier New" w:eastAsia="Courier New"/>
          <w:sz w:val="34"/>
          <w:szCs w:val="34"/>
          <w:spacing w:val="-153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120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121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0"/>
        </w:rPr>
        <w:t>122</w:t>
      </w:r>
      <w:r>
        <w:rPr>
          <w:rFonts w:ascii="Courier New" w:hAnsi="Courier New" w:cs="Courier New" w:eastAsia="Courier New"/>
          <w:sz w:val="34"/>
          <w:szCs w:val="34"/>
          <w:spacing w:val="-135"/>
          <w:w w:val="78"/>
          <w:position w:val="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8"/>
          <w:position w:val="1"/>
        </w:rPr>
        <w:t>123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38" w:right="1587"/>
        <w:jc w:val="center"/>
        <w:tabs>
          <w:tab w:pos="3760" w:val="left"/>
          <w:tab w:pos="5600" w:val="left"/>
          <w:tab w:pos="7440" w:val="left"/>
        </w:tabs>
        <w:rPr>
          <w:rFonts w:ascii="Courier New" w:hAnsi="Courier New" w:cs="Courier New" w:eastAsia="Courier New"/>
          <w:sz w:val="34"/>
          <w:szCs w:val="34"/>
        </w:rPr>
      </w:pPr>
      <w:rPr/>
      <w:r>
        <w:rPr/>
        <w:pict>
          <v:group style="position:absolute;margin-left:128.870285pt;margin-top:27.291643pt;width:358.025943pt;height:.1pt;mso-position-horizontal-relative:page;mso-position-vertical-relative:paragraph;z-index:-16196" coordorigin="2577,546" coordsize="7161,2">
            <v:shape style="position:absolute;left:2577;top:546;width:7161;height:2" coordorigin="2577,546" coordsize="7161,0" path="m2577,546l9738,546e" filled="f" stroked="t" strokeweight=".9528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112</w:t>
      </w:r>
      <w:r>
        <w:rPr>
          <w:rFonts w:ascii="Courier New" w:hAnsi="Courier New" w:cs="Courier New" w:eastAsia="Courier New"/>
          <w:sz w:val="34"/>
          <w:szCs w:val="34"/>
          <w:spacing w:val="-155"/>
          <w:w w:val="79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103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108</w:t>
      </w:r>
      <w:r>
        <w:rPr>
          <w:rFonts w:ascii="Courier New" w:hAnsi="Courier New" w:cs="Courier New" w:eastAsia="Courier New"/>
          <w:sz w:val="34"/>
          <w:szCs w:val="34"/>
          <w:spacing w:val="-149"/>
          <w:w w:val="79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79"/>
        </w:rPr>
        <w:t>104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6" w:right="-20"/>
        <w:jc w:val="left"/>
        <w:tabs>
          <w:tab w:pos="3040" w:val="left"/>
          <w:tab w:pos="6720" w:val="left"/>
        </w:tabs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3"/>
        </w:rPr>
        <w:t>weightptr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  <w:tab/>
      </w:r>
      <w:r>
        <w:rPr>
          <w:rFonts w:ascii="Courier New" w:hAnsi="Courier New" w:cs="Courier New" w:eastAsia="Courier New"/>
          <w:sz w:val="35"/>
          <w:szCs w:val="35"/>
          <w:spacing w:val="0"/>
          <w:w w:val="73"/>
        </w:rPr>
        <w:t>endnameptr</w:t>
      </w:r>
      <w:r>
        <w:rPr>
          <w:rFonts w:ascii="Courier New" w:hAnsi="Courier New" w:cs="Courier New" w:eastAsia="Courier New"/>
          <w:sz w:val="35"/>
          <w:szCs w:val="35"/>
          <w:spacing w:val="143"/>
          <w:w w:val="73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3"/>
        </w:rPr>
        <w:t>ptrnameptr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  <w:tab/>
      </w:r>
      <w:r>
        <w:rPr>
          <w:rFonts w:ascii="Courier New" w:hAnsi="Courier New" w:cs="Courier New" w:eastAsia="Courier New"/>
          <w:sz w:val="35"/>
          <w:szCs w:val="35"/>
          <w:spacing w:val="0"/>
          <w:w w:val="73"/>
        </w:rPr>
        <w:t>intptr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tabs>
          <w:tab w:pos="4660" w:val="left"/>
          <w:tab w:pos="55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0.033020pt;margin-top:1.687475pt;width:374.462264pt;height:.1pt;mso-position-horizontal-relative:page;mso-position-vertical-relative:paragraph;z-index:-16202" coordorigin="1401,34" coordsize="7489,2">
            <v:shape style="position:absolute;left:1401;top:34;width:7489;height:2" coordorigin="1401,34" coordsize="7489,0" path="m1401,34l8890,34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#9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13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Pointe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Operation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6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400" w:bottom="280" w:left="1300" w:right="1180"/>
          <w:footerReference w:type="default" r:id="rId236"/>
          <w:pgSz w:w="12120" w:h="15800"/>
        </w:sectPr>
      </w:pPr>
      <w:rPr/>
    </w:p>
    <w:p>
      <w:pPr>
        <w:spacing w:before="21" w:after="0" w:line="240" w:lineRule="auto"/>
        <w:ind w:left="1143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3.44923pt;margin-top:-3.318694pt;width:472.397471pt;height:.1pt;mso-position-horizontal-relative:page;mso-position-vertical-relative:paragraph;z-index:-16195" coordorigin="1269,-66" coordsize="9448,2">
            <v:shape style="position:absolute;left:1269;top:-66;width:9448;height:2" coordorigin="1269,-66" coordsize="9448,0" path="m1269,-66l10717,-66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3.44923pt;margin-top:50.71376pt;width:472.636902pt;height:.1pt;mso-position-horizontal-relative:page;mso-position-vertical-relative:paragraph;z-index:-16194" coordorigin="1269,1014" coordsize="9453,2">
            <v:shape style="position:absolute;left:1269;top:1014;width:9453;height:2" coordorigin="1269,1014" coordsize="9453,0" path="m1269,1014l10722,1014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970367pt;margin-top:748.187744pt;width:472.876334pt;height:.1pt;mso-position-horizontal-relative:page;mso-position-vertical-relative:page;z-index:-16193" coordorigin="1259,14964" coordsize="9458,2">
            <v:shape style="position:absolute;left:1259;top:14964;width:9458;height:2" coordorigin="1259,14964" coordsize="9458,0" path="m1259,14964l10717,1496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5"/>
        </w:rPr>
        <w:t>Multi-dimensiona</w:t>
      </w:r>
      <w:r>
        <w:rPr>
          <w:rFonts w:ascii="Arial" w:hAnsi="Arial" w:cs="Arial" w:eastAsia="Arial"/>
          <w:sz w:val="64"/>
          <w:szCs w:val="64"/>
          <w:spacing w:val="0"/>
          <w:w w:val="105"/>
        </w:rPr>
        <w:t>l</w:t>
      </w:r>
      <w:r>
        <w:rPr>
          <w:rFonts w:ascii="Arial" w:hAnsi="Arial" w:cs="Arial" w:eastAsia="Arial"/>
          <w:sz w:val="64"/>
          <w:szCs w:val="64"/>
          <w:spacing w:val="-19"/>
          <w:w w:val="105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5"/>
        </w:rPr>
        <w:t>Arrays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dimensions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9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1" w:after="0" w:line="284" w:lineRule="auto"/>
        <w:ind w:left="602" w:right="712"/>
        <w:jc w:val="left"/>
        <w:tabs>
          <w:tab w:pos="3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8"/>
        </w:rPr>
        <w:t>row-column</w:t>
      </w:r>
      <w:r>
        <w:rPr>
          <w:rFonts w:ascii="Arial" w:hAnsi="Arial" w:cs="Arial" w:eastAsia="Arial"/>
          <w:sz w:val="35"/>
          <w:szCs w:val="35"/>
          <w:spacing w:val="-3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order.</w:t>
      </w:r>
      <w:r>
        <w:rPr>
          <w:rFonts w:ascii="Arial" w:hAnsi="Arial" w:cs="Arial" w:eastAsia="Arial"/>
          <w:sz w:val="35"/>
          <w:szCs w:val="35"/>
          <w:spacing w:val="-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means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right-most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index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varies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fastest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move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array.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4" w:lineRule="auto"/>
        <w:ind w:left="597" w:right="850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any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dimension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,</w:t>
      </w:r>
      <w:r>
        <w:rPr>
          <w:rFonts w:ascii="Arial" w:hAnsi="Arial" w:cs="Arial" w:eastAsia="Arial"/>
          <w:sz w:val="35"/>
          <w:szCs w:val="35"/>
          <w:spacing w:val="-6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5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2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vector,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singly-dimensioned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array.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14"/>
          <w:pgMar w:footer="632" w:header="0" w:top="1180" w:bottom="820" w:left="1160" w:right="1200"/>
          <w:footerReference w:type="default" r:id="rId237"/>
          <w:pgSz w:w="12120" w:h="15800"/>
        </w:sectPr>
      </w:pPr>
      <w:rPr/>
    </w:p>
    <w:p>
      <w:pPr>
        <w:spacing w:before="23" w:after="0" w:line="240" w:lineRule="auto"/>
        <w:ind w:left="1348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3.092628pt;margin-top:-4.803346pt;width:470.802523pt;height:.1pt;mso-position-horizontal-relative:page;mso-position-vertical-relative:paragraph;z-index:-16192" coordorigin="1462,-96" coordsize="9416,2">
            <v:shape style="position:absolute;left:1462;top:-96;width:9416;height:2" coordorigin="1462,-96" coordsize="9416,0" path="m1462,-96l10878,-96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3.092628pt;margin-top:48.908043pt;width:470.802523pt;height:.1pt;mso-position-horizontal-relative:page;mso-position-vertical-relative:paragraph;z-index:-16191" coordorigin="1462,978" coordsize="9416,2">
            <v:shape style="position:absolute;left:1462;top:978;width:9416;height:2" coordorigin="1462,978" coordsize="9416,0" path="m1462,978l10878,97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9.509659pt;margin-top:756.265869pt;width:471.519117pt;height:.1pt;mso-position-horizontal-relative:page;mso-position-vertical-relative:page;z-index:-16190" coordorigin="1390,15125" coordsize="9430,2">
            <v:shape style="position:absolute;left:1390;top:15125;width:9430;height:2" coordorigin="1390,15125" coordsize="9430,0" path="m1390,15125l10821,15125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Multi-dimensional</w:t>
      </w:r>
      <w:r>
        <w:rPr>
          <w:rFonts w:ascii="Arial" w:hAnsi="Arial" w:cs="Arial" w:eastAsia="Arial"/>
          <w:sz w:val="60"/>
          <w:szCs w:val="60"/>
          <w:spacing w:val="15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31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2"/>
          <w:szCs w:val="5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17"/>
          <w:b/>
          <w:bCs/>
        </w:rPr>
        <w:t>1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[2][5</w:t>
      </w:r>
      <w:r>
        <w:rPr>
          <w:rFonts w:ascii="Courier New" w:hAnsi="Courier New" w:cs="Courier New" w:eastAsia="Courier New"/>
          <w:sz w:val="32"/>
          <w:szCs w:val="32"/>
          <w:spacing w:val="12"/>
          <w:w w:val="76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{1,2,3,4,5},{6,7,8,9,19</w:t>
      </w:r>
      <w:r>
        <w:rPr>
          <w:rFonts w:ascii="Courier New" w:hAnsi="Courier New" w:cs="Courier New" w:eastAsia="Courier New"/>
          <w:sz w:val="32"/>
          <w:szCs w:val="32"/>
          <w:spacing w:val="1"/>
          <w:w w:val="75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2" w:lineRule="exact"/>
        <w:ind w:left="78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2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0" w:lineRule="exact"/>
        <w:ind w:left="121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i,j;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for(i=e;</w:t>
      </w:r>
      <w:r>
        <w:rPr>
          <w:rFonts w:ascii="Courier New" w:hAnsi="Courier New" w:cs="Courier New" w:eastAsia="Courier New"/>
          <w:sz w:val="32"/>
          <w:szCs w:val="32"/>
          <w:spacing w:val="-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i&lt;2;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i++)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2" w:lineRule="exact"/>
        <w:ind w:left="119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240" w:lineRule="auto"/>
        <w:ind w:left="174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6"/>
          <w:w w:val="78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j=e;</w:t>
      </w:r>
      <w:r>
        <w:rPr>
          <w:rFonts w:ascii="Courier New" w:hAnsi="Courier New" w:cs="Courier New" w:eastAsia="Courier New"/>
          <w:sz w:val="32"/>
          <w:szCs w:val="32"/>
          <w:spacing w:val="-27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j&lt;5;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j++)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" w:after="0" w:line="224" w:lineRule="auto"/>
        <w:ind w:left="4014" w:right="2823" w:firstLine="-171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("fingers[%d][%d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i,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</w:rPr>
        <w:t>j,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</w:t>
      </w:r>
      <w:r>
        <w:rPr>
          <w:rFonts w:ascii="Courier New" w:hAnsi="Courier New" w:cs="Courier New" w:eastAsia="Courier New"/>
          <w:sz w:val="32"/>
          <w:szCs w:val="32"/>
          <w:spacing w:val="-52"/>
          <w:w w:val="74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[i</w:t>
      </w:r>
      <w:r>
        <w:rPr>
          <w:rFonts w:ascii="Courier New" w:hAnsi="Courier New" w:cs="Courier New" w:eastAsia="Courier New"/>
          <w:sz w:val="32"/>
          <w:szCs w:val="32"/>
          <w:spacing w:val="-186"/>
          <w:w w:val="80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[j]);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1" w:lineRule="exact"/>
        <w:ind w:left="174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("\n");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2" w:lineRule="exact"/>
        <w:ind w:left="118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351" w:lineRule="exact"/>
        <w:ind w:left="1132" w:right="6209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7"/>
          <w:w w:val="75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14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fingers;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2" w:lineRule="exact"/>
        <w:ind w:left="187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p&lt;(&amp;fingers[e</w:t>
      </w:r>
      <w:r>
        <w:rPr>
          <w:rFonts w:ascii="Courier New" w:hAnsi="Courier New" w:cs="Courier New" w:eastAsia="Courier New"/>
          <w:sz w:val="32"/>
          <w:szCs w:val="32"/>
          <w:spacing w:val="-86"/>
          <w:w w:val="74"/>
          <w:position w:val="3"/>
        </w:rPr>
        <w:t>]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2"/>
          <w:position w:val="3"/>
        </w:rPr>
        <w:t>[e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3"/>
          <w:position w:val="3"/>
        </w:rPr>
        <w:t>]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3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+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sizeof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fingers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5"/>
          <w:i/>
          <w:position w:val="3"/>
        </w:rPr>
        <w:t>I</w:t>
      </w:r>
      <w:r>
        <w:rPr>
          <w:rFonts w:ascii="Arial" w:hAnsi="Arial" w:cs="Arial" w:eastAsia="Arial"/>
          <w:sz w:val="33"/>
          <w:szCs w:val="33"/>
          <w:spacing w:val="30"/>
          <w:w w:val="135"/>
          <w:i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sizeof(int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5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4" w:lineRule="exact"/>
        <w:ind w:left="187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++p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587" w:right="-20"/>
        <w:jc w:val="left"/>
        <w:tabs>
          <w:tab w:pos="63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("p=%u,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*p=%2d,</w:t>
      </w:r>
      <w:r>
        <w:rPr>
          <w:rFonts w:ascii="Courier New" w:hAnsi="Courier New" w:cs="Courier New" w:eastAsia="Courier New"/>
          <w:sz w:val="32"/>
          <w:szCs w:val="32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&amp;p=%u\n",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p,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*p,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&amp;p);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6" w:lineRule="exact"/>
        <w:ind w:left="76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header="0" w:footer="632" w:top="1400" w:bottom="820" w:left="1160" w:right="1200"/>
          <w:pgSz w:w="12120" w:h="15800"/>
        </w:sectPr>
      </w:pPr>
      <w:rPr/>
    </w:p>
    <w:p>
      <w:pPr>
        <w:spacing w:before="29" w:after="0" w:line="240" w:lineRule="auto"/>
        <w:ind w:left="115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4.402351pt;margin-top:-4.519626pt;width:469.115294pt;height:.1pt;mso-position-horizontal-relative:page;mso-position-vertical-relative:paragraph;z-index:-16189" coordorigin="1288,-90" coordsize="9382,2">
            <v:shape style="position:absolute;left:1288;top:-90;width:9382;height:2" coordorigin="1288,-90" coordsize="9382,0" path="m1288,-90l10670,-90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4.402351pt;margin-top:49.029591pt;width:469.115294pt;height:.1pt;mso-position-horizontal-relative:page;mso-position-vertical-relative:paragraph;z-index:-16188" coordorigin="1288,981" coordsize="9382,2">
            <v:shape style="position:absolute;left:1288;top:981;width:9382;height:2" coordorigin="1288,981" coordsize="9382,0" path="m1288,981l10670,981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3.451763pt;margin-top:746.588135pt;width:440.835294pt;height:.1pt;mso-position-horizontal-relative:page;mso-position-vertical-relative:page;z-index:-16187" coordorigin="1269,14932" coordsize="8817,2">
            <v:shape style="position:absolute;left:1269;top:14932;width:8817;height:2" coordorigin="1269,14932" coordsize="8817,0" path="m1269,14932l10086,14932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Multi-dimensional</w:t>
      </w:r>
      <w:r>
        <w:rPr>
          <w:rFonts w:ascii="Arial" w:hAnsi="Arial" w:cs="Arial" w:eastAsia="Arial"/>
          <w:sz w:val="60"/>
          <w:szCs w:val="60"/>
          <w:spacing w:val="14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1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2"/>
          <w:szCs w:val="5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52"/>
          <w:szCs w:val="5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7" w:lineRule="auto"/>
        <w:ind w:left="613" w:right="6726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fingers[a][e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fingers[0][1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fingers[0][2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fingers[0][3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fingers[0][4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auto"/>
        <w:ind w:left="608" w:right="6603" w:firstLine="5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fingers[1][e</w:t>
      </w:r>
      <w:r>
        <w:rPr>
          <w:rFonts w:ascii="Courier New" w:hAnsi="Courier New" w:cs="Courier New" w:eastAsia="Courier New"/>
          <w:sz w:val="32"/>
          <w:szCs w:val="32"/>
          <w:spacing w:val="25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fingers[1][1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7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fingers[1</w:t>
      </w:r>
      <w:r>
        <w:rPr>
          <w:rFonts w:ascii="Courier New" w:hAnsi="Courier New" w:cs="Courier New" w:eastAsia="Courier New"/>
          <w:sz w:val="32"/>
          <w:szCs w:val="32"/>
          <w:spacing w:val="-143"/>
          <w:w w:val="75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8"/>
          <w:w w:val="75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31"/>
          <w:w w:val="75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</w:rPr>
        <w:t>8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fingers[1][3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fingers[1][4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10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auto"/>
        <w:ind w:left="603" w:right="6094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</w:rPr>
        <w:t>p=124,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6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1,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p=126,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2,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p=128,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3,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p=130,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4,</w:t>
      </w:r>
      <w:r>
        <w:rPr>
          <w:rFonts w:ascii="Courier New" w:hAnsi="Courier New" w:cs="Courier New" w:eastAsia="Courier New"/>
          <w:sz w:val="32"/>
          <w:szCs w:val="32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p=132,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5,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p=134,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6,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p=136,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7,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p=138,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8,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p=140,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*p=</w:t>
      </w:r>
      <w:r>
        <w:rPr>
          <w:rFonts w:ascii="Courier New" w:hAnsi="Courier New" w:cs="Courier New" w:eastAsia="Courier New"/>
          <w:sz w:val="32"/>
          <w:szCs w:val="32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7"/>
        </w:rPr>
        <w:t>9,</w:t>
      </w:r>
      <w:r>
        <w:rPr>
          <w:rFonts w:ascii="Courier New" w:hAnsi="Courier New" w:cs="Courier New" w:eastAsia="Courier New"/>
          <w:sz w:val="32"/>
          <w:szCs w:val="32"/>
          <w:spacing w:val="-11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p=142,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*p=1e,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&amp;p=3504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both"/>
        <w:spacing w:after="0"/>
        <w:sectPr>
          <w:pgMar w:footer="670" w:header="0" w:top="1240" w:bottom="860" w:left="1160" w:right="1200"/>
          <w:footerReference w:type="default" r:id="rId238"/>
          <w:pgSz w:w="12120" w:h="15800"/>
        </w:sectPr>
      </w:pPr>
      <w:rPr/>
    </w:p>
    <w:p>
      <w:pPr>
        <w:spacing w:before="19" w:after="0" w:line="240" w:lineRule="auto"/>
        <w:ind w:left="1228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8.056328pt;margin-top:-4.893977pt;width:470.424435pt;height:.1pt;mso-position-horizontal-relative:page;mso-position-vertical-relative:paragraph;z-index:-16186" coordorigin="1361,-98" coordsize="9408,2">
            <v:shape style="position:absolute;left:1361;top:-98;width:9408;height:2" coordorigin="1361,-98" coordsize="9408,0" path="m1361,-98l10770,-98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817535pt;margin-top:48.71402pt;width:470.424434pt;height:.1pt;mso-position-horizontal-relative:page;mso-position-vertical-relative:paragraph;z-index:-16185" coordorigin="1356,974" coordsize="9408,2">
            <v:shape style="position:absolute;left:1356;top:974;width:9408;height:2" coordorigin="1356,974" coordsize="9408,0" path="m1356,974l10765,97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4.474419pt;margin-top:754.819763pt;width:470.902023pt;height:.1pt;mso-position-horizontal-relative:page;mso-position-vertical-relative:page;z-index:-16184" coordorigin="1289,15096" coordsize="9418,2">
            <v:shape style="position:absolute;left:1289;top:15096;width:9418;height:2" coordorigin="1289,15096" coordsize="9418,0" path="m1289,15096l10708,1509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Multi-dimensional</w:t>
      </w:r>
      <w:r>
        <w:rPr>
          <w:rFonts w:ascii="Arial" w:hAnsi="Arial" w:cs="Arial" w:eastAsia="Arial"/>
          <w:sz w:val="60"/>
          <w:szCs w:val="60"/>
          <w:spacing w:val="15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669" w:right="495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21"/>
        </w:rPr>
        <w:t>fingers</w:t>
      </w:r>
      <w:r>
        <w:rPr>
          <w:rFonts w:ascii="Times New Roman" w:hAnsi="Times New Roman" w:cs="Times New Roman" w:eastAsia="Times New Roman"/>
          <w:sz w:val="31"/>
          <w:szCs w:val="31"/>
          <w:spacing w:val="55"/>
          <w:w w:val="12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two-dimensiona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</w:t>
      </w:r>
      <w:r>
        <w:rPr>
          <w:rFonts w:ascii="Arial" w:hAnsi="Arial" w:cs="Arial" w:eastAsia="Arial"/>
          <w:sz w:val="35"/>
          <w:szCs w:val="35"/>
          <w:spacing w:val="-31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array,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refe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individual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rows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distinct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vectors?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8" w:lineRule="auto"/>
        <w:ind w:left="660" w:right="456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multi-dimensiona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3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actuall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"arrays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..</w:t>
      </w:r>
      <w:r>
        <w:rPr>
          <w:rFonts w:ascii="Arial" w:hAnsi="Arial" w:cs="Arial" w:eastAsia="Arial"/>
          <w:sz w:val="35"/>
          <w:szCs w:val="35"/>
          <w:spacing w:val="-47"/>
          <w:w w:val="117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",</w:t>
      </w:r>
      <w:r>
        <w:rPr>
          <w:rFonts w:ascii="Arial" w:hAnsi="Arial" w:cs="Arial" w:eastAsia="Arial"/>
          <w:sz w:val="35"/>
          <w:szCs w:val="35"/>
          <w:spacing w:val="-24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convenien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representatio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n</w:t>
      </w:r>
      <w:r>
        <w:rPr>
          <w:rFonts w:ascii="Arial" w:hAnsi="Arial" w:cs="Arial" w:eastAsia="Arial"/>
          <w:sz w:val="35"/>
          <w:szCs w:val="35"/>
          <w:spacing w:val="54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95" w:lineRule="exact"/>
        <w:ind w:left="65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index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displacement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6" w:after="0" w:line="286" w:lineRule="auto"/>
        <w:ind w:left="641" w:right="531" w:firstLine="24"/>
        <w:jc w:val="left"/>
        <w:tabs>
          <w:tab w:pos="4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pointers.</w:t>
      </w:r>
      <w:r>
        <w:rPr>
          <w:rFonts w:ascii="Arial" w:hAnsi="Arial" w:cs="Arial" w:eastAsia="Arial"/>
          <w:sz w:val="35"/>
          <w:szCs w:val="35"/>
          <w:spacing w:val="-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pointers,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tum,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nex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dimension'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29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elements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actua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elements,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dimensions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higher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dimensions.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So,</w:t>
      </w:r>
      <w:r>
        <w:rPr>
          <w:rFonts w:ascii="Arial" w:hAnsi="Arial" w:cs="Arial" w:eastAsia="Arial"/>
          <w:sz w:val="35"/>
          <w:szCs w:val="35"/>
          <w:spacing w:val="-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row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26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1" w:after="0" w:line="289" w:lineRule="auto"/>
        <w:ind w:left="626" w:right="548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</w:rPr>
        <w:t>two-dimensiona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</w:t>
      </w:r>
      <w:r>
        <w:rPr>
          <w:rFonts w:ascii="Arial" w:hAnsi="Arial" w:cs="Arial" w:eastAsia="Arial"/>
          <w:sz w:val="35"/>
          <w:szCs w:val="35"/>
          <w:spacing w:val="-26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separate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first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subscrip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obtai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beginning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that</w:t>
      </w:r>
      <w:r>
        <w:rPr>
          <w:rFonts w:ascii="Arial" w:hAnsi="Arial" w:cs="Arial" w:eastAsia="Arial"/>
          <w:sz w:val="35"/>
          <w:szCs w:val="35"/>
          <w:spacing w:val="-14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row.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70" w:header="0" w:top="1380" w:bottom="860" w:left="1160" w:right="1240"/>
          <w:footerReference w:type="default" r:id="rId239"/>
          <w:pgSz w:w="12040" w:h="15800"/>
        </w:sectPr>
      </w:pPr>
      <w:rPr/>
    </w:p>
    <w:p>
      <w:pPr>
        <w:spacing w:before="19" w:after="0" w:line="240" w:lineRule="auto"/>
        <w:ind w:left="1141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4.474419pt;margin-top:-4.774309pt;width:471.379611pt;height:.1pt;mso-position-horizontal-relative:page;mso-position-vertical-relative:paragraph;z-index:-16183" coordorigin="1289,-95" coordsize="9428,2">
            <v:shape style="position:absolute;left:1289;top:-95;width:9428;height:2" coordorigin="1289,-95" coordsize="9428,0" path="m1289,-95l10717,-9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4.713211pt;margin-top:48.833687pt;width:471.379611pt;height:.1pt;mso-position-horizontal-relative:page;mso-position-vertical-relative:paragraph;z-index:-16182" coordorigin="1294,977" coordsize="9428,2">
            <v:shape style="position:absolute;left:1294;top:977;width:9428;height:2" coordorigin="1294,977" coordsize="9428,0" path="m1294,977l10722,977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Multi-dimensional</w:t>
      </w:r>
      <w:r>
        <w:rPr>
          <w:rFonts w:ascii="Arial" w:hAnsi="Arial" w:cs="Arial" w:eastAsia="Arial"/>
          <w:sz w:val="60"/>
          <w:szCs w:val="60"/>
          <w:spacing w:val="15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3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8" w:right="-20"/>
        <w:jc w:val="left"/>
        <w:rPr>
          <w:rFonts w:ascii="Arial" w:hAnsi="Arial" w:cs="Arial" w:eastAsia="Arial"/>
          <w:sz w:val="53"/>
          <w:szCs w:val="53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Memor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53"/>
          <w:szCs w:val="53"/>
          <w:spacing w:val="75"/>
          <w:w w:val="100"/>
          <w:b/>
          <w:bCs/>
        </w:rPr>
        <w:t> 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layou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3"/>
          <w:szCs w:val="53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fo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53"/>
          <w:szCs w:val="53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53"/>
          <w:szCs w:val="53"/>
          <w:spacing w:val="0"/>
          <w:w w:val="100"/>
          <w:b/>
          <w:bCs/>
        </w:rPr>
        <w:t>array[4]</w:t>
      </w:r>
      <w:r>
        <w:rPr>
          <w:rFonts w:ascii="Arial" w:hAnsi="Arial" w:cs="Arial" w:eastAsia="Arial"/>
          <w:sz w:val="53"/>
          <w:szCs w:val="53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53"/>
          <w:szCs w:val="53"/>
          <w:spacing w:val="0"/>
          <w:w w:val="105"/>
          <w:b/>
          <w:bCs/>
        </w:rPr>
        <w:t>[3]</w:t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13" w:lineRule="exact"/>
        <w:ind w:left="3975" w:right="4509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2nd</w:t>
      </w:r>
      <w:r>
        <w:rPr>
          <w:rFonts w:ascii="Courier New" w:hAnsi="Courier New" w:cs="Courier New" w:eastAsia="Courier New"/>
          <w:sz w:val="28"/>
          <w:szCs w:val="28"/>
          <w:spacing w:val="9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index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46" w:lineRule="exact"/>
        <w:ind w:left="4116" w:right="5097"/>
        <w:jc w:val="center"/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pict>
          <v:group style="position:absolute;margin-left:101.606903pt;margin-top:19.321461pt;width:214.437128pt;height:414.742435pt;mso-position-horizontal-relative:page;mso-position-vertical-relative:paragraph;z-index:-16180" coordorigin="2032,386" coordsize="4289,8295">
            <v:group style="position:absolute;left:3825;top:394;width:2;height:2872" coordorigin="3825,394" coordsize="2,2872">
              <v:shape style="position:absolute;left:3825;top:394;width:2;height:2872" coordorigin="3825,394" coordsize="0,2872" path="m3825,3265l3825,394e" filled="f" stroked="t" strokeweight=".716382pt" strokecolor="#000000">
                <v:path arrowok="t"/>
              </v:shape>
            </v:group>
            <v:group style="position:absolute;left:3816;top:401;width:2493;height:2" coordorigin="3816,401" coordsize="2493,2">
              <v:shape style="position:absolute;left:3816;top:401;width:2493;height:2" coordorigin="3816,401" coordsize="2493,0" path="m3816,401l6309,401e" filled="f" stroked="t" strokeweight=".716382pt" strokecolor="#000000">
                <v:path arrowok="t"/>
              </v:shape>
            </v:group>
            <v:group style="position:absolute;left:5125;top:394;width:2;height:3441" coordorigin="5125,394" coordsize="2,3441">
              <v:shape style="position:absolute;left:5125;top:394;width:2;height:3441" coordorigin="5125,394" coordsize="0,3441" path="m5125,3835l5125,394e" filled="f" stroked="t" strokeweight=".716382pt" strokecolor="#000000">
                <v:path arrowok="t"/>
              </v:shape>
            </v:group>
            <v:group style="position:absolute;left:5120;top:1535;width:1194;height:2" coordorigin="5120,1535" coordsize="1194,2">
              <v:shape style="position:absolute;left:5120;top:1535;width:1194;height:2" coordorigin="5120,1535" coordsize="1194,0" path="m5120,1535l6314,1535e" filled="f" stroked="t" strokeweight=".716382pt" strokecolor="#000000">
                <v:path arrowok="t"/>
              </v:shape>
            </v:group>
            <v:group style="position:absolute;left:6304;top:394;width:2;height:3441" coordorigin="6304,394" coordsize="2,3441">
              <v:shape style="position:absolute;left:6304;top:394;width:2;height:3441" coordorigin="6304,394" coordsize="0,3441" path="m6304,3835l6304,394e" filled="f" stroked="t" strokeweight=".716382pt" strokecolor="#000000">
                <v:path arrowok="t"/>
              </v:shape>
            </v:group>
            <v:group style="position:absolute;left:5115;top:2684;width:1194;height:2" coordorigin="5115,2684" coordsize="1194,2">
              <v:shape style="position:absolute;left:5115;top:2684;width:1194;height:2" coordorigin="5115,2684" coordsize="1194,0" path="m5115,2684l6309,2684e" filled="f" stroked="t" strokeweight=".716382pt" strokecolor="#000000">
                <v:path arrowok="t"/>
              </v:shape>
            </v:group>
            <v:group style="position:absolute;left:2039;top:2682;width:1199;height:2" coordorigin="2039,2682" coordsize="1199,2">
              <v:shape style="position:absolute;left:2039;top:2682;width:1199;height:2" coordorigin="2039,2682" coordsize="1199,0" path="m2039,2682l3238,2682e" filled="f" stroked="t" strokeweight=".716382pt" strokecolor="#000000">
                <v:path arrowok="t"/>
              </v:shape>
            </v:group>
            <v:group style="position:absolute;left:2044;top:3823;width:1194;height:2" coordorigin="2044,3823" coordsize="1194,2">
              <v:shape style="position:absolute;left:2044;top:3823;width:1194;height:2" coordorigin="2044,3823" coordsize="1194,0" path="m2044,3823l3238,3823e" filled="f" stroked="t" strokeweight=".716382pt" strokecolor="#000000">
                <v:path arrowok="t"/>
              </v:shape>
            </v:group>
            <v:group style="position:absolute;left:2054;top:2648;width:2;height:4585" coordorigin="2054,2648" coordsize="2,4585">
              <v:shape style="position:absolute;left:2054;top:2648;width:2;height:4585" coordorigin="2054,2648" coordsize="0,4585" path="m2054,7233l2054,2648e" filled="f" stroked="t" strokeweight=".716382pt" strokecolor="#000000">
                <v:path arrowok="t"/>
              </v:shape>
            </v:group>
            <v:group style="position:absolute;left:3233;top:2658;width:2;height:4576" coordorigin="3233,2658" coordsize="2,4576">
              <v:shape style="position:absolute;left:3233;top:2658;width:2;height:4576" coordorigin="3233,2658" coordsize="0,4576" path="m3233,7233l3233,2658e" filled="f" stroked="t" strokeweight=".716382pt" strokecolor="#000000">
                <v:path arrowok="t"/>
              </v:shape>
            </v:group>
            <v:group style="position:absolute;left:2713;top:3256;width:1118;height:2" coordorigin="2713,3256" coordsize="1118,2">
              <v:shape style="position:absolute;left:2713;top:3256;width:1118;height:2" coordorigin="2713,3256" coordsize="1118,0" path="m2713,3256l3830,3256e" filled="f" stroked="t" strokeweight=".716382pt" strokecolor="#000000">
                <v:path arrowok="t"/>
              </v:shape>
            </v:group>
            <v:group style="position:absolute;left:5120;top:3825;width:1189;height:2" coordorigin="5120,3825" coordsize="1189,2">
              <v:shape style="position:absolute;left:5120;top:3825;width:1189;height:2" coordorigin="5120,3825" coordsize="1189,0" path="m5120,3825l6309,3825e" filled="f" stroked="t" strokeweight=".716382pt" strokecolor="#000000">
                <v:path arrowok="t"/>
              </v:shape>
            </v:group>
            <v:group style="position:absolute;left:2708;top:4390;width:1724;height:2" coordorigin="2708,4390" coordsize="1724,2">
              <v:shape style="position:absolute;left:2708;top:4390;width:1724;height:2" coordorigin="2708,4390" coordsize="1724,0" path="m2708,4390l4432,4390e" filled="f" stroked="t" strokeweight=".716382pt" strokecolor="#000000">
                <v:path arrowok="t"/>
              </v:shape>
            </v:group>
            <v:group style="position:absolute;left:4422;top:4381;width:2;height:871" coordorigin="4422,4381" coordsize="2,871">
              <v:shape style="position:absolute;left:4422;top:4381;width:2;height:871" coordorigin="4422,4381" coordsize="0,871" path="m4422,5252l4422,4381e" filled="f" stroked="t" strokeweight=".716382pt" strokecolor="#000000">
                <v:path arrowok="t"/>
              </v:shape>
            </v:group>
            <v:group style="position:absolute;left:2035;top:4811;width:1194;height:2" coordorigin="2035,4811" coordsize="1194,2">
              <v:shape style="position:absolute;left:2035;top:4811;width:1194;height:2" coordorigin="2035,4811" coordsize="1194,0" path="m2035,4811l3228,4811e" filled="f" stroked="t" strokeweight=".238794pt" strokecolor="#000000">
                <v:path arrowok="t"/>
              </v:shape>
            </v:group>
            <v:group style="position:absolute;left:4413;top:5245;width:654;height:2" coordorigin="4413,5245" coordsize="654,2">
              <v:shape style="position:absolute;left:4413;top:5245;width:654;height:2" coordorigin="4413,5245" coordsize="654,0" path="m4413,5245l5067,5245e" filled="f" stroked="t" strokeweight=".716382pt" strokecolor="#000000">
                <v:path arrowok="t"/>
              </v:shape>
            </v:group>
            <v:group style="position:absolute;left:5120;top:5245;width:1194;height:2" coordorigin="5120,5245" coordsize="1194,2">
              <v:shape style="position:absolute;left:5120;top:5245;width:1194;height:2" coordorigin="5120,5245" coordsize="1194,0" path="m5120,5245l6314,5245e" filled="f" stroked="t" strokeweight=".716382pt" strokecolor="#000000">
                <v:path arrowok="t"/>
              </v:shape>
            </v:group>
            <v:group style="position:absolute;left:2713;top:5529;width:1356;height:2" coordorigin="2713,5529" coordsize="1356,2">
              <v:shape style="position:absolute;left:2713;top:5529;width:1356;height:2" coordorigin="2713,5529" coordsize="1356,0" path="m2713,5529l4069,5529e" filled="f" stroked="t" strokeweight=".716382pt" strokecolor="#000000">
                <v:path arrowok="t"/>
              </v:shape>
            </v:group>
            <v:group style="position:absolute;left:2044;top:6099;width:1199;height:2" coordorigin="2044,6099" coordsize="1199,2">
              <v:shape style="position:absolute;left:2044;top:6099;width:1199;height:2" coordorigin="2044,6099" coordsize="1199,0" path="m2044,6099l3243,6099e" filled="f" stroked="t" strokeweight=".716382pt" strokecolor="#000000">
                <v:path arrowok="t"/>
              </v:shape>
            </v:group>
            <v:group style="position:absolute;left:4060;top:5520;width:2;height:885" coordorigin="4060,5520" coordsize="2,885">
              <v:shape style="position:absolute;left:4060;top:5520;width:2;height:885" coordorigin="4060,5520" coordsize="0,885" path="m4060,6405l4060,5520e" filled="f" stroked="t" strokeweight=".716382pt" strokecolor="#000000">
                <v:path arrowok="t"/>
              </v:shape>
            </v:group>
            <v:group style="position:absolute;left:6304;top:5237;width:2;height:3437" coordorigin="6304,5237" coordsize="2,3437">
              <v:shape style="position:absolute;left:6304;top:5237;width:2;height:3437" coordorigin="6304,5237" coordsize="0,3437" path="m6304,8674l6304,5237e" filled="f" stroked="t" strokeweight=".716382pt" strokecolor="#000000">
                <v:path arrowok="t"/>
              </v:shape>
            </v:group>
            <v:group style="position:absolute;left:5115;top:6384;width:1194;height:2" coordorigin="5115,6384" coordsize="1194,2">
              <v:shape style="position:absolute;left:5115;top:6384;width:1194;height:2" coordorigin="5115,6384" coordsize="1194,0" path="m5115,6384l6309,6384e" filled="f" stroked="t" strokeweight=".716382pt" strokecolor="#000000">
                <v:path arrowok="t"/>
              </v:shape>
            </v:group>
            <v:group style="position:absolute;left:2708;top:6661;width:1008;height:2" coordorigin="2708,6661" coordsize="1008,2">
              <v:shape style="position:absolute;left:2708;top:6661;width:1008;height:2" coordorigin="2708,6661" coordsize="1008,0" path="m2708,6661l3716,6661e" filled="f" stroked="t" strokeweight=".716382pt" strokecolor="#000000">
                <v:path arrowok="t"/>
              </v:shape>
            </v:group>
            <v:group style="position:absolute;left:4055;top:6381;width:2;height:120" coordorigin="4055,6381" coordsize="2,120">
              <v:shape style="position:absolute;left:4055;top:6381;width:2;height:120" coordorigin="4055,6381" coordsize="0,120" path="m4055,6501l4055,6381e" filled="f" stroked="t" strokeweight="2.149147pt" strokecolor="#000000">
                <v:path arrowok="t"/>
              </v:shape>
            </v:group>
            <v:group style="position:absolute;left:2044;top:7226;width:1199;height:2" coordorigin="2044,7226" coordsize="1199,2">
              <v:shape style="position:absolute;left:2044;top:7226;width:1199;height:2" coordorigin="2044,7226" coordsize="1199,0" path="m2044,7226l3243,7226e" filled="f" stroked="t" strokeweight=".716382pt" strokecolor="#000000">
                <v:path arrowok="t"/>
              </v:shape>
            </v:group>
            <v:group style="position:absolute;left:3708;top:6645;width:2;height:1288" coordorigin="3708,6645" coordsize="2,1288">
              <v:shape style="position:absolute;left:3708;top:6645;width:2;height:1288" coordorigin="3708,6645" coordsize="0,1288" path="m3708,7932l3708,6645e" filled="f" stroked="t" strokeweight=".716382pt" strokecolor="#000000">
                <v:path arrowok="t"/>
              </v:shape>
            </v:group>
            <v:group style="position:absolute;left:5127;top:5237;width:2;height:3432" coordorigin="5127,5237" coordsize="2,3432">
              <v:shape style="position:absolute;left:5127;top:5237;width:2;height:3432" coordorigin="5127,5237" coordsize="0,3432" path="m5127,8669l5127,5237e" filled="f" stroked="t" strokeweight=".955177pt" strokecolor="#000000">
                <v:path arrowok="t"/>
              </v:shape>
            </v:group>
            <v:group style="position:absolute;left:5120;top:7513;width:1189;height:2" coordorigin="5120,7513" coordsize="1189,2">
              <v:shape style="position:absolute;left:5120;top:7513;width:1189;height:2" coordorigin="5120,7513" coordsize="1189,0" path="m5120,7513l6309,7513e" filled="f" stroked="t" strokeweight=".716382pt" strokecolor="#000000">
                <v:path arrowok="t"/>
              </v:shape>
            </v:group>
            <v:group style="position:absolute;left:5120;top:8660;width:1189;height:2" coordorigin="5120,8660" coordsize="1189,2">
              <v:shape style="position:absolute;left:5120;top:8660;width:1189;height:2" coordorigin="5120,8660" coordsize="1189,0" path="m5120,8660l6309,8660e" filled="f" stroked="t" strokeweight=".7163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18"/>
        </w:rPr>
        <w:t>[a]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395" w:lineRule="exact"/>
        <w:ind w:left="3731" w:right="5688"/>
        <w:jc w:val="center"/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spacing w:val="0"/>
          <w:w w:val="69"/>
          <w:position w:val="-1"/>
        </w:rPr>
        <w:t>a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3749" w:right="560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4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01" w:lineRule="exact"/>
        <w:ind w:left="94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1"/>
        </w:rPr>
        <w:t>1st</w:t>
      </w:r>
      <w:r>
        <w:rPr>
          <w:rFonts w:ascii="Courier New" w:hAnsi="Courier New" w:cs="Courier New" w:eastAsia="Courier New"/>
          <w:sz w:val="28"/>
          <w:szCs w:val="28"/>
          <w:spacing w:val="15"/>
          <w:w w:val="71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1"/>
        </w:rPr>
        <w:t>index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366" w:lineRule="exact"/>
        <w:ind w:left="711" w:right="-20"/>
        <w:jc w:val="left"/>
        <w:tabs>
          <w:tab w:pos="1420" w:val="left"/>
          <w:tab w:pos="3780" w:val="left"/>
        </w:tabs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Arial" w:hAnsi="Arial" w:cs="Arial" w:eastAsia="Arial"/>
          <w:sz w:val="30"/>
          <w:szCs w:val="30"/>
          <w:spacing w:val="0"/>
          <w:w w:val="73"/>
          <w:position w:val="1"/>
        </w:rPr>
        <w:t>a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  <w:t>2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721" w:right="-20"/>
        <w:jc w:val="left"/>
        <w:tabs>
          <w:tab w:pos="14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36"/>
        </w:rPr>
        <w:t>1</w:t>
      </w:r>
      <w:r>
        <w:rPr>
          <w:rFonts w:ascii="Arial" w:hAnsi="Arial" w:cs="Arial" w:eastAsia="Arial"/>
          <w:sz w:val="23"/>
          <w:szCs w:val="23"/>
          <w:spacing w:val="-70"/>
          <w:w w:val="136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ab/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6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311" w:lineRule="exact"/>
        <w:ind w:left="3979" w:right="4500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2nd</w:t>
      </w:r>
      <w:r>
        <w:rPr>
          <w:rFonts w:ascii="Courier New" w:hAnsi="Courier New" w:cs="Courier New" w:eastAsia="Courier New"/>
          <w:sz w:val="28"/>
          <w:szCs w:val="28"/>
          <w:spacing w:val="14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index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44" w:lineRule="exact"/>
        <w:ind w:left="4121" w:right="509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14"/>
        </w:rPr>
        <w:t>[1]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53" w:lineRule="exact"/>
        <w:ind w:left="721" w:right="-20"/>
        <w:jc w:val="left"/>
        <w:tabs>
          <w:tab w:pos="14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  <w:position w:val="-2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327" w:lineRule="exact"/>
        <w:ind w:left="3736" w:right="5677"/>
        <w:jc w:val="center"/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35"/>
          <w:szCs w:val="35"/>
          <w:spacing w:val="0"/>
          <w:w w:val="73"/>
        </w:rPr>
        <w:t>a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383" w:lineRule="exact"/>
        <w:ind w:left="711" w:right="-20"/>
        <w:jc w:val="left"/>
        <w:tabs>
          <w:tab w:pos="1420" w:val="left"/>
          <w:tab w:pos="2860" w:val="left"/>
        </w:tabs>
        <w:rPr>
          <w:rFonts w:ascii="Arial" w:hAnsi="Arial" w:cs="Arial" w:eastAsia="Arial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4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7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7"/>
        </w:rPr>
      </w:r>
      <w:r>
        <w:rPr>
          <w:rFonts w:ascii="Arial" w:hAnsi="Arial" w:cs="Arial" w:eastAsia="Arial"/>
          <w:sz w:val="41"/>
          <w:szCs w:val="41"/>
          <w:spacing w:val="0"/>
          <w:w w:val="115"/>
          <w:position w:val="-8"/>
        </w:rPr>
        <w:t>.</w:t>
      </w:r>
      <w:r>
        <w:rPr>
          <w:rFonts w:ascii="Arial" w:hAnsi="Arial" w:cs="Arial" w:eastAsia="Arial"/>
          <w:sz w:val="41"/>
          <w:szCs w:val="41"/>
          <w:spacing w:val="0"/>
          <w:w w:val="100"/>
          <w:position w:val="0"/>
        </w:rPr>
      </w:r>
    </w:p>
    <w:p>
      <w:pPr>
        <w:spacing w:before="0" w:after="0" w:line="290" w:lineRule="exact"/>
        <w:ind w:left="2865" w:right="-20"/>
        <w:jc w:val="left"/>
        <w:tabs>
          <w:tab w:pos="3780" w:val="left"/>
        </w:tabs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Arial" w:hAnsi="Arial" w:cs="Arial" w:eastAsia="Arial"/>
          <w:sz w:val="46"/>
          <w:szCs w:val="46"/>
          <w:spacing w:val="0"/>
          <w:w w:val="100"/>
          <w:position w:val="-5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-5"/>
        </w:rPr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-6"/>
        </w:rPr>
        <w:t>1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374" w:lineRule="exact"/>
        <w:ind w:left="2860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>
          <w:rFonts w:ascii="Arial" w:hAnsi="Arial" w:cs="Arial" w:eastAsia="Arial"/>
          <w:sz w:val="46"/>
          <w:szCs w:val="46"/>
          <w:spacing w:val="0"/>
          <w:w w:val="100"/>
          <w:position w:val="2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7" w:lineRule="exact"/>
        <w:ind w:left="2512" w:right="-20"/>
        <w:jc w:val="left"/>
        <w:tabs>
          <w:tab w:pos="3780" w:val="left"/>
        </w:tabs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Arial" w:hAnsi="Arial" w:cs="Arial" w:eastAsia="Arial"/>
          <w:sz w:val="46"/>
          <w:szCs w:val="46"/>
          <w:spacing w:val="0"/>
          <w:w w:val="100"/>
          <w:position w:val="-8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-8"/>
        </w:rPr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-8"/>
        </w:rPr>
        <w:t>2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368" w:lineRule="exact"/>
        <w:ind w:left="2507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>
          <w:rFonts w:ascii="Arial" w:hAnsi="Arial" w:cs="Arial" w:eastAsia="Arial"/>
          <w:sz w:val="46"/>
          <w:szCs w:val="46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auto"/>
        <w:ind w:left="109" w:right="-20"/>
        <w:jc w:val="left"/>
        <w:tabs>
          <w:tab w:pos="4680" w:val="left"/>
          <w:tab w:pos="620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3.996826pt;margin-top:6.465719pt;width:471.618405pt;height:.1pt;mso-position-horizontal-relative:page;mso-position-vertical-relative:paragraph;z-index:-16181" coordorigin="1280,129" coordsize="9432,2">
            <v:shape style="position:absolute;left:1280;top:129;width:9432;height:2" coordorigin="1280,129" coordsize="9432,0" path="m1280,129l10712,129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9"/>
          <w:szCs w:val="39"/>
          <w:spacing w:val="0"/>
          <w:w w:val="100"/>
        </w:rPr>
        <w:t>c</w:t>
      </w:r>
      <w:r>
        <w:rPr>
          <w:rFonts w:ascii="Arial" w:hAnsi="Arial" w:cs="Arial" w:eastAsia="Arial"/>
          <w:sz w:val="39"/>
          <w:szCs w:val="39"/>
          <w:spacing w:val="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24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#9</w:t>
      </w:r>
      <w:r>
        <w:rPr>
          <w:rFonts w:ascii="Arial" w:hAnsi="Arial" w:cs="Arial" w:eastAsia="Arial"/>
          <w:sz w:val="29"/>
          <w:szCs w:val="29"/>
          <w:spacing w:val="-7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30"/>
          <w:szCs w:val="3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Multi-dimensiona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4"/>
          <w:position w:val="1"/>
        </w:rPr>
        <w:t>Arrays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80" w:bottom="280" w:left="1180" w:right="1220"/>
          <w:footerReference w:type="default" r:id="rId240"/>
          <w:pgSz w:w="12040" w:h="15800"/>
        </w:sectPr>
      </w:pPr>
      <w:rPr/>
    </w:p>
    <w:p>
      <w:pPr>
        <w:spacing w:before="24" w:after="0" w:line="240" w:lineRule="auto"/>
        <w:ind w:left="131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769409pt;margin-top:-3.942876pt;width:469.352941pt;height:.1pt;mso-position-horizontal-relative:page;mso-position-vertical-relative:paragraph;z-index:-16179" coordorigin="1435,-79" coordsize="9387,2">
            <v:shape style="position:absolute;left:1435;top:-79;width:9387;height:2" coordorigin="1435,-79" coordsize="9387,0" path="m1435,-79l10822,-79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1.531769pt;margin-top:49.367813pt;width:469.115294pt;height:.1pt;mso-position-horizontal-relative:page;mso-position-vertical-relative:paragraph;z-index:-16178" coordorigin="1431,987" coordsize="9382,2">
            <v:shape style="position:absolute;left:1431;top:987;width:9382;height:2" coordorigin="1431,987" coordsize="9382,0" path="m1431,987l10813,987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7.967056pt;margin-top:751.239441pt;width:469.590588pt;height:.1pt;mso-position-horizontal-relative:page;mso-position-vertical-relative:page;z-index:-16177" coordorigin="1359,15025" coordsize="9392,2">
            <v:shape style="position:absolute;left:1359;top:15025;width:9392;height:2" coordorigin="1359,15025" coordsize="9392,0" path="m1359,15025l10751,15025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Multi-dimensional</w:t>
      </w:r>
      <w:r>
        <w:rPr>
          <w:rFonts w:ascii="Arial" w:hAnsi="Arial" w:cs="Arial" w:eastAsia="Arial"/>
          <w:sz w:val="61"/>
          <w:szCs w:val="61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9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52"/>
          <w:szCs w:val="5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2"/>
          <w:szCs w:val="5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52"/>
          <w:szCs w:val="52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fingers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0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element</w:t>
      </w:r>
      <w:r>
        <w:rPr>
          <w:rFonts w:ascii="Courier New" w:hAnsi="Courier New" w:cs="Courier New" w:eastAsia="Courier New"/>
          <w:sz w:val="32"/>
          <w:szCs w:val="32"/>
          <w:spacing w:val="-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pointers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7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fingers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[2</w:t>
      </w:r>
      <w:r>
        <w:rPr>
          <w:rFonts w:ascii="Courier New" w:hAnsi="Courier New" w:cs="Courier New" w:eastAsia="Courier New"/>
          <w:sz w:val="32"/>
          <w:szCs w:val="32"/>
          <w:spacing w:val="-136"/>
          <w:w w:val="77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[5</w:t>
      </w:r>
      <w:r>
        <w:rPr>
          <w:rFonts w:ascii="Courier New" w:hAnsi="Courier New" w:cs="Courier New" w:eastAsia="Courier New"/>
          <w:sz w:val="32"/>
          <w:szCs w:val="32"/>
          <w:spacing w:val="26"/>
          <w:w w:val="77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9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"/>
          <w:w w:val="144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{1,2,3,4,5},{6,7,8,9,10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3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72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74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1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*p;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7" w:lineRule="exact"/>
        <w:ind w:left="11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348" w:lineRule="exact"/>
        <w:ind w:left="2267" w:right="419" w:firstLine="-1117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"fingers[O]=%u,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*fingers[O]=%d,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&amp;fingers[O]=%u\n",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fingers[O],*fingers[O],&amp;fingers[O]);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2" w:after="0" w:line="240" w:lineRule="auto"/>
        <w:ind w:left="114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-31"/>
          <w:w w:val="8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=fingers[!];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2" w:lineRule="exact"/>
        <w:ind w:left="114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"Here</w:t>
      </w:r>
      <w:r>
        <w:rPr>
          <w:rFonts w:ascii="Courier New" w:hAnsi="Courier New" w:cs="Courier New" w:eastAsia="Courier New"/>
          <w:sz w:val="32"/>
          <w:szCs w:val="32"/>
          <w:spacing w:val="3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second</w:t>
      </w:r>
      <w:r>
        <w:rPr>
          <w:rFonts w:ascii="Courier New" w:hAnsi="Courier New" w:cs="Courier New" w:eastAsia="Courier New"/>
          <w:sz w:val="32"/>
          <w:szCs w:val="32"/>
          <w:spacing w:val="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row: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0" w:lineRule="exact"/>
        <w:ind w:left="114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2"/>
          <w:w w:val="77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i=O;</w:t>
      </w:r>
      <w:r>
        <w:rPr>
          <w:rFonts w:ascii="Courier New" w:hAnsi="Courier New" w:cs="Courier New" w:eastAsia="Courier New"/>
          <w:sz w:val="32"/>
          <w:szCs w:val="32"/>
          <w:spacing w:val="-2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i&lt;5;</w:t>
      </w:r>
      <w:r>
        <w:rPr>
          <w:rFonts w:ascii="Courier New" w:hAnsi="Courier New" w:cs="Courier New" w:eastAsia="Courier New"/>
          <w:sz w:val="32"/>
          <w:szCs w:val="32"/>
          <w:spacing w:val="-3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16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"%d%c",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*(p+i),</w:t>
      </w:r>
      <w:r>
        <w:rPr>
          <w:rFonts w:ascii="Courier New" w:hAnsi="Courier New" w:cs="Courier New" w:eastAsia="Courier New"/>
          <w:sz w:val="32"/>
          <w:szCs w:val="32"/>
          <w:spacing w:val="-11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3"/>
          <w:position w:val="3"/>
        </w:rPr>
        <w:t>(i&lt;4?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','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:</w:t>
      </w:r>
      <w:r>
        <w:rPr>
          <w:rFonts w:ascii="Courier New" w:hAnsi="Courier New" w:cs="Courier New" w:eastAsia="Courier New"/>
          <w:sz w:val="32"/>
          <w:szCs w:val="32"/>
          <w:spacing w:val="11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'\n'</w:t>
      </w:r>
      <w:r>
        <w:rPr>
          <w:rFonts w:ascii="Courier New" w:hAnsi="Courier New" w:cs="Courier New" w:eastAsia="Courier New"/>
          <w:sz w:val="32"/>
          <w:szCs w:val="32"/>
          <w:spacing w:val="-13"/>
          <w:w w:val="77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1" w:lineRule="exact"/>
        <w:ind w:left="72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1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p919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72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fingers[O]=l58,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*fingers[O]=l,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&amp;fingers[0]=158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71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Here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second</w:t>
      </w:r>
      <w:r>
        <w:rPr>
          <w:rFonts w:ascii="Courier New" w:hAnsi="Courier New" w:cs="Courier New" w:eastAsia="Courier New"/>
          <w:sz w:val="32"/>
          <w:szCs w:val="32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row:</w:t>
      </w:r>
      <w:r>
        <w:rPr>
          <w:rFonts w:ascii="Courier New" w:hAnsi="Courier New" w:cs="Courier New" w:eastAsia="Courier New"/>
          <w:sz w:val="32"/>
          <w:szCs w:val="32"/>
          <w:spacing w:val="-12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6,7,8,9,10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8" w:lineRule="auto"/>
        <w:ind w:left="703" w:right="486" w:firstLine="1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Not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61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=</w:t>
      </w:r>
      <w:r>
        <w:rPr>
          <w:rFonts w:ascii="Arial" w:hAnsi="Arial" w:cs="Arial" w:eastAsia="Arial"/>
          <w:sz w:val="30"/>
          <w:szCs w:val="3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4"/>
        </w:rPr>
        <w:t>finger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5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[1]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valid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since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bot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sides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are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int",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whereas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61"/>
          <w:w w:val="100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0"/>
        </w:rPr>
        <w:t>=</w:t>
      </w:r>
      <w:r>
        <w:rPr>
          <w:rFonts w:ascii="Arial" w:hAnsi="Arial" w:cs="Arial" w:eastAsia="Arial"/>
          <w:sz w:val="30"/>
          <w:szCs w:val="30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6"/>
        </w:rPr>
        <w:t>fingers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4"/>
          <w:w w:val="11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6"/>
        </w:rPr>
        <w:t>would</w:t>
      </w:r>
      <w:r>
        <w:rPr>
          <w:rFonts w:ascii="Arial" w:hAnsi="Arial" w:cs="Arial" w:eastAsia="Arial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cause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error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because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0"/>
        </w:rPr>
        <w:t>p</w:t>
      </w:r>
      <w:r>
        <w:rPr>
          <w:rFonts w:ascii="Arial" w:hAnsi="Arial" w:cs="Arial" w:eastAsia="Arial"/>
          <w:sz w:val="31"/>
          <w:szCs w:val="31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integer"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24"/>
        </w:rPr>
        <w:t>finger</w:t>
      </w:r>
      <w:r>
        <w:rPr>
          <w:rFonts w:ascii="Times New Roman" w:hAnsi="Times New Roman" w:cs="Times New Roman" w:eastAsia="Times New Roman"/>
          <w:sz w:val="30"/>
          <w:szCs w:val="30"/>
          <w:spacing w:val="15"/>
          <w:w w:val="12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·i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-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"arra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integers".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28" w:header="0" w:top="1340" w:bottom="820" w:left="1160" w:right="1260"/>
          <w:footerReference w:type="default" r:id="rId241"/>
          <w:pgSz w:w="12120" w:h="15800"/>
        </w:sectPr>
      </w:pPr>
      <w:rPr/>
    </w:p>
    <w:p>
      <w:pPr>
        <w:spacing w:before="11" w:after="0" w:line="240" w:lineRule="auto"/>
        <w:ind w:left="304" w:right="220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4.01577pt;margin-top:-2.267608pt;width:471.996846pt;height:.1pt;mso-position-horizontal-relative:page;mso-position-vertical-relative:paragraph;z-index:-16176" coordorigin="1280,-45" coordsize="9440,2">
            <v:shape style="position:absolute;left:1280;top:-45;width:9440;height:2" coordorigin="1280,-45" coordsize="9440,0" path="m1280,-45l10720,-4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060307pt;margin-top:749.447327pt;width:471.996847pt;height:.1pt;mso-position-horizontal-relative:page;mso-position-vertical-relative:page;z-index:-16174" coordorigin="1261,14989" coordsize="9440,2">
            <v:shape style="position:absolute;left:1261;top:14989;width:9440;height:2" coordorigin="1261,14989" coordsize="9440,0" path="m1261,14989l10701,1498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Functions</w:t>
      </w:r>
      <w:r>
        <w:rPr>
          <w:rFonts w:ascii="Arial" w:hAnsi="Arial" w:cs="Arial" w:eastAsia="Arial"/>
          <w:sz w:val="63"/>
          <w:szCs w:val="63"/>
          <w:spacing w:val="144"/>
          <w:w w:val="100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spacing w:val="0"/>
          <w:w w:val="83"/>
        </w:rPr>
        <w:t>&amp;</w:t>
      </w:r>
      <w:r>
        <w:rPr>
          <w:rFonts w:ascii="Times New Roman" w:hAnsi="Times New Roman" w:cs="Times New Roman" w:eastAsia="Times New Roman"/>
          <w:sz w:val="67"/>
          <w:szCs w:val="67"/>
          <w:spacing w:val="111"/>
          <w:w w:val="83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Multi-dimensional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20" w:after="0" w:line="240" w:lineRule="auto"/>
        <w:ind w:left="3813" w:right="3768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776901pt;margin-top:50.045399pt;width:472.235711pt;height:.1pt;mso-position-horizontal-relative:page;mso-position-vertical-relative:paragraph;z-index:-16175" coordorigin="1276,1001" coordsize="9445,2">
            <v:shape style="position:absolute;left:1276;top:1001;width:9445;height:2" coordorigin="1276,1001" coordsize="9445,0" path="m1276,1001l10720,100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7"/>
        </w:rPr>
        <w:t>Arrays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7" w:lineRule="auto"/>
        <w:ind w:left="567" w:right="640" w:firstLine="-106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pass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multi-dimensiona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arrays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functions,</w:t>
      </w:r>
      <w:r>
        <w:rPr>
          <w:rFonts w:ascii="Arial" w:hAnsi="Arial" w:cs="Arial" w:eastAsia="Arial"/>
          <w:sz w:val="36"/>
          <w:szCs w:val="36"/>
          <w:spacing w:val="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receiving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know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{1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-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that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43" w:lineRule="exact"/>
        <w:ind w:left="62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81"/>
          <w:position w:val="2"/>
        </w:rPr>
        <w:t>:t</w:t>
      </w:r>
      <w:r>
        <w:rPr>
          <w:rFonts w:ascii="Times New Roman" w:hAnsi="Times New Roman" w:cs="Times New Roman" w:eastAsia="Times New Roman"/>
          <w:sz w:val="48"/>
          <w:szCs w:val="48"/>
          <w:spacing w:val="5"/>
          <w:w w:val="81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is</w:t>
      </w:r>
      <w:r>
        <w:rPr>
          <w:rFonts w:ascii="Arial" w:hAnsi="Arial" w:cs="Arial" w:eastAsia="Arial"/>
          <w:sz w:val="36"/>
          <w:szCs w:val="36"/>
          <w:spacing w:val="47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gettin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g</w:t>
      </w:r>
      <w:r>
        <w:rPr>
          <w:rFonts w:ascii="Arial" w:hAnsi="Arial" w:cs="Arial" w:eastAsia="Arial"/>
          <w:sz w:val="36"/>
          <w:szCs w:val="36"/>
          <w:spacing w:val="52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an</w:t>
      </w:r>
      <w:r>
        <w:rPr>
          <w:rFonts w:ascii="Arial" w:hAnsi="Arial" w:cs="Arial" w:eastAsia="Arial"/>
          <w:sz w:val="36"/>
          <w:szCs w:val="36"/>
          <w:spacing w:val="25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array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,</w:t>
      </w:r>
      <w:r>
        <w:rPr>
          <w:rFonts w:ascii="Arial" w:hAnsi="Arial" w:cs="Arial" w:eastAsia="Arial"/>
          <w:sz w:val="36"/>
          <w:szCs w:val="36"/>
          <w:spacing w:val="23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and</w:t>
      </w:r>
      <w:r>
        <w:rPr>
          <w:rFonts w:ascii="Arial" w:hAnsi="Arial" w:cs="Arial" w:eastAsia="Arial"/>
          <w:sz w:val="36"/>
          <w:szCs w:val="36"/>
          <w:spacing w:val="38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{2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)</w:t>
      </w:r>
      <w:r>
        <w:rPr>
          <w:rFonts w:ascii="Arial" w:hAnsi="Arial" w:cs="Arial" w:eastAsia="Arial"/>
          <w:sz w:val="36"/>
          <w:szCs w:val="36"/>
          <w:spacing w:val="-19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how</w:t>
      </w:r>
      <w:r>
        <w:rPr>
          <w:rFonts w:ascii="Arial" w:hAnsi="Arial" w:cs="Arial" w:eastAsia="Arial"/>
          <w:sz w:val="36"/>
          <w:szCs w:val="36"/>
          <w:spacing w:val="56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36"/>
          <w:szCs w:val="36"/>
          <w:spacing w:val="37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break</w:t>
      </w:r>
      <w:r>
        <w:rPr>
          <w:rFonts w:ascii="Arial" w:hAnsi="Arial" w:cs="Arial" w:eastAsia="Arial"/>
          <w:sz w:val="36"/>
          <w:szCs w:val="36"/>
          <w:spacing w:val="49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2"/>
        </w:rPr>
        <w:t>up</w:t>
      </w:r>
      <w:r>
        <w:rPr>
          <w:rFonts w:ascii="Arial" w:hAnsi="Arial" w:cs="Arial" w:eastAsia="Arial"/>
          <w:sz w:val="36"/>
          <w:szCs w:val="36"/>
          <w:spacing w:val="41"/>
          <w:w w:val="100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  <w:position w:val="2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37" w:after="0" w:line="240" w:lineRule="auto"/>
        <w:ind w:left="60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dimensions.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7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Becaus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this,</w:t>
      </w:r>
      <w:r>
        <w:rPr>
          <w:rFonts w:ascii="Arial" w:hAnsi="Arial" w:cs="Arial" w:eastAsia="Arial"/>
          <w:sz w:val="36"/>
          <w:szCs w:val="36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specif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last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79" w:after="0" w:line="240" w:lineRule="auto"/>
        <w:ind w:left="61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00"/>
        </w:rPr>
        <w:t>n-1</w:t>
      </w:r>
      <w:r>
        <w:rPr>
          <w:rFonts w:ascii="Arial" w:hAnsi="Arial" w:cs="Arial" w:eastAsia="Arial"/>
          <w:sz w:val="31"/>
          <w:szCs w:val="31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77"/>
        </w:rPr>
        <w:t>!&gt;f</w:t>
      </w:r>
      <w:r>
        <w:rPr>
          <w:rFonts w:ascii="Arial" w:hAnsi="Arial" w:cs="Arial" w:eastAsia="Arial"/>
          <w:sz w:val="36"/>
          <w:szCs w:val="36"/>
          <w:spacing w:val="40"/>
          <w:w w:val="7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0"/>
        </w:rPr>
        <w:t>n</w:t>
      </w:r>
      <w:r>
        <w:rPr>
          <w:rFonts w:ascii="Arial" w:hAnsi="Arial" w:cs="Arial" w:eastAsia="Arial"/>
          <w:sz w:val="31"/>
          <w:szCs w:val="31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dimensions</w:t>
      </w:r>
      <w:r>
        <w:rPr>
          <w:rFonts w:ascii="Arial" w:hAnsi="Arial" w:cs="Arial" w:eastAsia="Arial"/>
          <w:sz w:val="36"/>
          <w:szCs w:val="36"/>
          <w:spacing w:val="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passed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array.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20"/>
          <w:pgMar w:footer="628" w:header="0" w:top="1220" w:bottom="820" w:left="1160" w:right="1260"/>
          <w:footerReference w:type="default" r:id="rId242"/>
          <w:pgSz w:w="12120" w:h="15800"/>
        </w:sectPr>
      </w:pPr>
      <w:rPr/>
    </w:p>
    <w:p>
      <w:pPr>
        <w:spacing w:before="18" w:after="0" w:line="240" w:lineRule="auto"/>
        <w:ind w:left="503" w:right="190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4.08255pt;margin-top:-1.279779pt;width:469.507076pt;height:.1pt;mso-position-horizontal-relative:page;mso-position-vertical-relative:paragraph;z-index:-16173" coordorigin="1482,-26" coordsize="9390,2">
            <v:shape style="position:absolute;left:1482;top:-26;width:9390;height:2" coordorigin="1482,-26" coordsize="9390,0" path="m1482,-26l10872,-26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59"/>
          <w:szCs w:val="59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78"/>
          <w:b/>
          <w:bCs/>
        </w:rPr>
        <w:t>&amp;</w:t>
      </w:r>
      <w:r>
        <w:rPr>
          <w:rFonts w:ascii="Times New Roman" w:hAnsi="Times New Roman" w:cs="Times New Roman" w:eastAsia="Times New Roman"/>
          <w:sz w:val="68"/>
          <w:szCs w:val="68"/>
          <w:spacing w:val="106"/>
          <w:w w:val="78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Multi-dimensional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54" w:after="0" w:line="240" w:lineRule="auto"/>
        <w:ind w:left="3983" w:right="3725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3.606133pt;margin-top:50.078842pt;width:469.507076pt;height:.1pt;mso-position-horizontal-relative:page;mso-position-vertical-relative:paragraph;z-index:-16172" coordorigin="1472,1002" coordsize="9390,2">
            <v:shape style="position:absolute;left:1472;top:1002;width:9390;height:2" coordorigin="1472,1002" coordsize="9390,0" path="m1472,1002l10862,100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4"/>
          <w:b/>
          <w:bCs/>
        </w:rPr>
        <w:t>Arrays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45" w:right="-20"/>
        <w:jc w:val="left"/>
        <w:rPr>
          <w:rFonts w:ascii="Arial" w:hAnsi="Arial" w:cs="Arial" w:eastAsia="Arial"/>
          <w:sz w:val="51"/>
          <w:szCs w:val="51"/>
        </w:rPr>
      </w:pPr>
      <w:rPr/>
      <w:r>
        <w:rPr>
          <w:rFonts w:ascii="Arial" w:hAnsi="Arial" w:cs="Arial" w:eastAsia="Arial"/>
          <w:sz w:val="51"/>
          <w:szCs w:val="51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51"/>
          <w:szCs w:val="51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5" w:lineRule="exact"/>
        <w:ind w:left="78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5" w:after="0" w:line="240" w:lineRule="auto"/>
        <w:ind w:left="12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junk[5][4</w:t>
      </w:r>
      <w:r>
        <w:rPr>
          <w:rFonts w:ascii="Courier New" w:hAnsi="Courier New" w:cs="Courier New" w:eastAsia="Courier New"/>
          <w:sz w:val="32"/>
          <w:szCs w:val="32"/>
          <w:spacing w:val="33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5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{1,2,3,4},</w:t>
      </w:r>
      <w:r>
        <w:rPr>
          <w:rFonts w:ascii="Courier New" w:hAnsi="Courier New" w:cs="Courier New" w:eastAsia="Courier New"/>
          <w:sz w:val="32"/>
          <w:szCs w:val="32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{5,6,7,8},</w:t>
      </w:r>
      <w:r>
        <w:rPr>
          <w:rFonts w:ascii="Courier New" w:hAnsi="Courier New" w:cs="Courier New" w:eastAsia="Courier New"/>
          <w:sz w:val="32"/>
          <w:szCs w:val="32"/>
          <w:spacing w:val="-11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{9,10,11,12},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8" w:lineRule="exact"/>
        <w:ind w:left="472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2"/>
        </w:rPr>
        <w:t>{13,14,15,16},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{17,18,19,20</w:t>
      </w:r>
      <w:r>
        <w:rPr>
          <w:rFonts w:ascii="Courier New" w:hAnsi="Courier New" w:cs="Courier New" w:eastAsia="Courier New"/>
          <w:sz w:val="32"/>
          <w:szCs w:val="32"/>
          <w:spacing w:val="5"/>
          <w:w w:val="76"/>
          <w:position w:val="2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2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60" w:lineRule="exact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avg_row();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12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9"/>
          <w:w w:val="7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i=0;</w:t>
      </w:r>
      <w:r>
        <w:rPr>
          <w:rFonts w:ascii="Courier New" w:hAnsi="Courier New" w:cs="Courier New" w:eastAsia="Courier New"/>
          <w:sz w:val="32"/>
          <w:szCs w:val="32"/>
          <w:spacing w:val="3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i&lt;5;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7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"the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%d</w:t>
      </w:r>
      <w:r>
        <w:rPr>
          <w:rFonts w:ascii="Courier New" w:hAnsi="Courier New" w:cs="Courier New" w:eastAsia="Courier New"/>
          <w:sz w:val="32"/>
          <w:szCs w:val="32"/>
          <w:spacing w:val="-1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%f\n",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33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8"/>
          <w:position w:val="3"/>
        </w:rPr>
        <w:t>i,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avg_row(junk,i}};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1" w:lineRule="exact"/>
        <w:ind w:left="77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76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avg_row(arr,n)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7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arr</w:t>
      </w:r>
      <w:r>
        <w:rPr>
          <w:rFonts w:ascii="Courier New" w:hAnsi="Courier New" w:cs="Courier New" w:eastAsia="Courier New"/>
          <w:sz w:val="32"/>
          <w:szCs w:val="32"/>
          <w:spacing w:val="-9"/>
          <w:w w:val="78"/>
          <w:position w:val="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-4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[4];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7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n;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1" w:lineRule="exact"/>
        <w:ind w:left="76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4" w:after="0" w:line="240" w:lineRule="auto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92"/>
        </w:rPr>
        <w:t>inti,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ans;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117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i=0,</w:t>
      </w:r>
      <w:r>
        <w:rPr>
          <w:rFonts w:ascii="Courier New" w:hAnsi="Courier New" w:cs="Courier New" w:eastAsia="Courier New"/>
          <w:sz w:val="32"/>
          <w:szCs w:val="32"/>
          <w:spacing w:val="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ans=0;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i&lt;4;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693" w:right="5671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ans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+=</w:t>
      </w:r>
      <w:r>
        <w:rPr>
          <w:rFonts w:ascii="Courier New" w:hAnsi="Courier New" w:cs="Courier New" w:eastAsia="Courier New"/>
          <w:sz w:val="32"/>
          <w:szCs w:val="32"/>
          <w:spacing w:val="-9"/>
          <w:w w:val="7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arr[n</w:t>
      </w:r>
      <w:r>
        <w:rPr>
          <w:rFonts w:ascii="Courier New" w:hAnsi="Courier New" w:cs="Courier New" w:eastAsia="Courier New"/>
          <w:sz w:val="32"/>
          <w:szCs w:val="32"/>
          <w:spacing w:val="-175"/>
          <w:w w:val="75"/>
          <w:position w:val="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[i];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54" w:lineRule="exact"/>
        <w:ind w:left="117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((double)ans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  <w:position w:val="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5"/>
          <w:i/>
          <w:position w:val="3"/>
        </w:rPr>
        <w:t>I</w:t>
      </w:r>
      <w:r>
        <w:rPr>
          <w:rFonts w:ascii="Arial" w:hAnsi="Arial" w:cs="Arial" w:eastAsia="Arial"/>
          <w:sz w:val="33"/>
          <w:szCs w:val="33"/>
          <w:spacing w:val="19"/>
          <w:w w:val="135"/>
          <w:i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4.0);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5" w:lineRule="exact"/>
        <w:ind w:left="76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328" w:lineRule="exact"/>
        <w:ind w:left="75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p921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403" w:lineRule="exact"/>
        <w:ind w:left="7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3"/>
          <w:w w:val="75"/>
          <w:position w:val="4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59"/>
          <w:position w:val="4"/>
        </w:rPr>
        <w:t>a</w:t>
      </w:r>
      <w:r>
        <w:rPr>
          <w:rFonts w:ascii="Courier New" w:hAnsi="Courier New" w:cs="Courier New" w:eastAsia="Courier New"/>
          <w:sz w:val="43"/>
          <w:szCs w:val="43"/>
          <w:spacing w:val="-110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2.599909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4" w:lineRule="exact"/>
        <w:ind w:left="76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6.5aaaaa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4" w:lineRule="exact"/>
        <w:ind w:left="7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10.599099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7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6"/>
          <w:position w:val="3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-63"/>
          <w:w w:val="9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14.590900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7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70.747643pt;margin-top:62.919838pt;width:469.507075pt;height:.1pt;mso-position-horizontal-relative:page;mso-position-vertical-relative:paragraph;z-index:-16171" coordorigin="1415,1258" coordsize="9390,2">
            <v:shape style="position:absolute;left:1415;top:1258;width:9390;height:2" coordorigin="1415,1258" coordsize="9390,0" path="m1415,1258l10805,1258e" filled="f" stroked="t" strokeweight=".71462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average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row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7"/>
          <w:position w:val="3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18.599099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28" w:top="1320" w:bottom="820" w:left="1160" w:right="1160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24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43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704" w:lineRule="exact"/>
        <w:ind w:left="1902" w:right="1859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48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Introductio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10"/>
          <w:position w:val="-1"/>
        </w:rPr>
        <w:t>to</w:t>
      </w:r>
      <w:r>
        <w:rPr>
          <w:rFonts w:ascii="Arial" w:hAnsi="Arial" w:cs="Arial" w:eastAsia="Arial"/>
          <w:sz w:val="63"/>
          <w:szCs w:val="63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7" w:right="11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th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9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</w:t>
      </w:r>
      <w:r>
        <w:rPr>
          <w:rFonts w:ascii="Arial" w:hAnsi="Arial" w:cs="Arial" w:eastAsia="Arial"/>
          <w:sz w:val="63"/>
          <w:szCs w:val="63"/>
          <w:spacing w:val="4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Programmin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3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Language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69" w:right="3216"/>
        <w:jc w:val="center"/>
        <w:rPr>
          <w:rFonts w:ascii="Arial" w:hAnsi="Arial" w:cs="Arial" w:eastAsia="Arial"/>
          <w:sz w:val="63"/>
          <w:szCs w:val="63"/>
        </w:rPr>
      </w:pPr>
      <w:rPr/>
      <w:r>
        <w:rPr>
          <w:rFonts w:ascii="Arial" w:hAnsi="Arial" w:cs="Arial" w:eastAsia="Arial"/>
          <w:sz w:val="63"/>
          <w:szCs w:val="63"/>
          <w:spacing w:val="0"/>
          <w:w w:val="100"/>
        </w:rPr>
        <w:t>Class</w:t>
      </w:r>
      <w:r>
        <w:rPr>
          <w:rFonts w:ascii="Arial" w:hAnsi="Arial" w:cs="Arial" w:eastAsia="Arial"/>
          <w:sz w:val="63"/>
          <w:szCs w:val="63"/>
          <w:spacing w:val="6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10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62" w:right="2729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7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r</w:t>
      </w:r>
      <w:r>
        <w:rPr>
          <w:rFonts w:ascii="Arial" w:hAnsi="Arial" w:cs="Arial" w:eastAsia="Arial"/>
          <w:sz w:val="34"/>
          <w:szCs w:val="34"/>
          <w:spacing w:val="-8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2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1988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249" w:right="3247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1" w:after="0" w:line="240" w:lineRule="auto"/>
        <w:ind w:left="2672" w:right="2718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7" w:after="0" w:line="240" w:lineRule="auto"/>
        <w:ind w:left="2367" w:right="240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{CENET</w:t>
      </w:r>
      <w:r>
        <w:rPr>
          <w:rFonts w:ascii="Arial" w:hAnsi="Arial" w:cs="Arial" w:eastAsia="Arial"/>
          <w:sz w:val="34"/>
          <w:szCs w:val="34"/>
          <w:spacing w:val="-3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4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909" w:right="4038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7052pt;margin-top:-.84213pt;width:46.503452pt;height:26.561965pt;mso-position-horizontal-relative:page;mso-position-vertical-relative:paragraph;z-index:-16170" type="#_x0000_t202" filled="f" stroked="f">
            <v:textbox inset="0,0,0,0">
              <w:txbxContent>
                <w:p>
                  <w:pPr>
                    <w:spacing w:before="0" w:after="0" w:line="531" w:lineRule="exact"/>
                    <w:ind w:right="-12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117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7"/>
                      <w:szCs w:val="47"/>
                      <w:spacing w:val="-49"/>
                      <w:w w:val="151"/>
                      <w:position w:val="5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-73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7"/>
                      <w:szCs w:val="47"/>
                      <w:spacing w:val="-74"/>
                      <w:w w:val="151"/>
                      <w:position w:val="5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5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1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-123"/>
          <w:w w:val="174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68"/>
          <w:position w:val="10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73"/>
          <w:w w:val="100"/>
          <w:position w:val="10"/>
        </w:rPr>
        <w:t> </w:t>
      </w:r>
      <w:r>
        <w:rPr>
          <w:rFonts w:ascii="Arial" w:hAnsi="Arial" w:cs="Arial" w:eastAsia="Arial"/>
          <w:sz w:val="36"/>
          <w:szCs w:val="36"/>
          <w:spacing w:val="-8"/>
          <w:w w:val="174"/>
          <w:position w:val="0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127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25"/>
          <w:w w:val="174"/>
          <w:position w:val="0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104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-77"/>
          <w:w w:val="173"/>
          <w:position w:val="0"/>
        </w:rPr>
        <w:t>·</w:t>
      </w:r>
      <w:r>
        <w:rPr>
          <w:rFonts w:ascii="Times New Roman" w:hAnsi="Times New Roman" w:cs="Times New Roman" w:eastAsia="Times New Roman"/>
          <w:sz w:val="49"/>
          <w:szCs w:val="49"/>
          <w:spacing w:val="-21"/>
          <w:w w:val="88"/>
          <w:position w:val="1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4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8" w:lineRule="exact"/>
        <w:ind w:left="2045" w:right="210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7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Research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6" w:after="0" w:line="287" w:lineRule="auto"/>
        <w:ind w:left="3132" w:right="2820" w:firstLine="-372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43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6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580" w:right="1360"/>
          <w:footerReference w:type="default" r:id="rId245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24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46"/>
          <w:pgSz w:w="12120" w:h="15800"/>
        </w:sectPr>
      </w:pPr>
      <w:rPr/>
    </w:p>
    <w:p>
      <w:pPr>
        <w:spacing w:before="16" w:after="0" w:line="240" w:lineRule="auto"/>
        <w:ind w:left="3918" w:right="360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70047pt;margin-top:-5.690239pt;width:469.507075pt;height:.1pt;mso-position-horizontal-relative:page;mso-position-vertical-relative:paragraph;z-index:-16169" coordorigin="1434,-114" coordsize="9390,2">
            <v:shape style="position:absolute;left:1434;top:-114;width:9390;height:2" coordorigin="1434,-114" coordsize="9390,0" path="m1434,-114l10824,-11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7.889153pt;margin-top:752.972473pt;width:469.983491pt;height:.1pt;mso-position-horizontal-relative:page;mso-position-vertical-relative:page;z-index:-16167" coordorigin="1358,15059" coordsize="9400,2">
            <v:shape style="position:absolute;left:1358;top:15059;width:9400;height:2" coordorigin="1358,15059" coordsize="9400,0" path="m1358,15059l10757,15059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48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71.224060pt;margin-top:-8.870317pt;width:469.507075pt;height:.1pt;mso-position-horizontal-relative:page;mso-position-vertical-relative:paragraph;z-index:-16168" coordorigin="1424,-177" coordsize="9390,2">
            <v:shape style="position:absolute;left:1424;top:-177;width:9390;height:2" coordorigin="1424,-177" coordsize="9390,0" path="m1424,-177l10815,-177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pointers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9" w:after="0" w:line="240" w:lineRule="auto"/>
        <w:ind w:left="943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String-oriente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1/0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4" w:after="0" w:line="240" w:lineRule="auto"/>
        <w:ind w:left="938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8"/>
          <w:szCs w:val="58"/>
          <w:spacing w:val="0"/>
          <w:w w:val="100"/>
        </w:rPr>
        <w:t>*</w:t>
      </w:r>
      <w:r>
        <w:rPr>
          <w:rFonts w:ascii="Arial" w:hAnsi="Arial" w:cs="Arial" w:eastAsia="Arial"/>
          <w:sz w:val="58"/>
          <w:szCs w:val="58"/>
          <w:spacing w:val="0"/>
          <w:w w:val="100"/>
        </w:rPr>
        <w:tab/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functions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2" w:after="0" w:line="240" w:lineRule="auto"/>
        <w:ind w:left="933" w:right="-20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5"/>
          <w:szCs w:val="55"/>
          <w:spacing w:val="0"/>
          <w:w w:val="100"/>
        </w:rPr>
        <w:t>*</w:t>
      </w:r>
      <w:r>
        <w:rPr>
          <w:rFonts w:ascii="Arial" w:hAnsi="Arial" w:cs="Arial" w:eastAsia="Arial"/>
          <w:sz w:val="55"/>
          <w:szCs w:val="55"/>
          <w:spacing w:val="0"/>
          <w:w w:val="100"/>
        </w:rPr>
        <w:tab/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Command-line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arguments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7" w:header="0" w:top="1380" w:bottom="780" w:left="1120" w:right="1240"/>
          <w:footerReference w:type="default" r:id="rId248"/>
          <w:pgSz w:w="12120" w:h="15800"/>
        </w:sectPr>
      </w:pPr>
      <w:rPr/>
    </w:p>
    <w:p>
      <w:pPr>
        <w:spacing w:before="16" w:after="0" w:line="240" w:lineRule="auto"/>
        <w:ind w:left="2269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1.919998pt;margin-top:-5.027854pt;width:474.0pt;height:.1pt;mso-position-horizontal-relative:page;mso-position-vertical-relative:paragraph;z-index:-16166" coordorigin="1238,-101" coordsize="9480,2">
            <v:shape style="position:absolute;left:1238;top:-101;width:9480;height:2" coordorigin="1238,-101" coordsize="9480,0" path="m1238,-101l10718,-101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16pt;margin-top:49.206654pt;width:474pt;height:.1pt;mso-position-horizontal-relative:page;mso-position-vertical-relative:paragraph;z-index:-16165" coordorigin="1243,984" coordsize="9480,2">
            <v:shape style="position:absolute;left:1243;top:984;width:9480;height:2" coordorigin="1243,984" coordsize="9480,0" path="m1243,984l10723,984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1.439999pt;margin-top:750.643982pt;width:474.72pt;height:.1pt;mso-position-horizontal-relative:page;mso-position-vertical-relative:page;z-index:-16164" coordorigin="1229,15013" coordsize="9494,2">
            <v:shape style="position:absolute;left:1229;top:15013;width:9494;height:2" coordorigin="1229,15013" coordsize="9494,0" path="m1229,15013l10723,15013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13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Strings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char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0" w:after="0" w:line="240" w:lineRule="auto"/>
        <w:ind w:left="59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leas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'\0'.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several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ways: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constants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arrays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tabs>
          <w:tab w:pos="132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pointers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4" w:right="-2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arrays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8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strings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587" w:header="0" w:top="1240" w:bottom="780" w:left="1120" w:right="1240"/>
          <w:footerReference w:type="default" r:id="rId249"/>
          <w:pgSz w:w="12120" w:h="15800"/>
        </w:sectPr>
      </w:pPr>
      <w:rPr/>
    </w:p>
    <w:p>
      <w:pPr>
        <w:spacing w:before="19" w:after="0" w:line="240" w:lineRule="auto"/>
        <w:ind w:left="2707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1.898308pt;margin-top:-3.476747pt;width:471.041388pt;height:.1pt;mso-position-horizontal-relative:page;mso-position-vertical-relative:paragraph;z-index:-16163" coordorigin="1438,-70" coordsize="9421,2">
            <v:shape style="position:absolute;left:1438;top:-70;width:9421;height:2" coordorigin="1438,-70" coordsize="9421,0" path="m1438,-70l10859,-7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1.898308pt;margin-top:50.354263pt;width:471.280252pt;height:.1pt;mso-position-horizontal-relative:page;mso-position-vertical-relative:paragraph;z-index:-16162" coordorigin="1438,1007" coordsize="9426,2">
            <v:shape style="position:absolute;left:1438;top:1007;width:9426;height:2" coordorigin="1438,1007" coordsize="9426,0" path="m1438,1007l10864,1007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8.554199pt;margin-top:756.265869pt;width:471.519117pt;height:.1pt;mso-position-horizontal-relative:page;mso-position-vertical-relative:page;z-index:-16161" coordorigin="1371,15125" coordsize="9430,2">
            <v:shape style="position:absolute;left:1371;top:15125;width:9430;height:2" coordorigin="1371,15125" coordsize="9430,0" path="m1371,15125l10801,15125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94"/>
          <w:b/>
          <w:bCs/>
        </w:rPr>
        <w:t>string</w:t>
      </w:r>
      <w:r>
        <w:rPr>
          <w:rFonts w:ascii="Arial" w:hAnsi="Arial" w:cs="Arial" w:eastAsia="Arial"/>
          <w:sz w:val="63"/>
          <w:szCs w:val="63"/>
          <w:spacing w:val="33"/>
          <w:w w:val="94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  <w:b/>
          <w:bCs/>
        </w:rPr>
        <w:t>constants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791" w:right="1136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Wheneve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runs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into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quotes,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recognized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constant.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88" w:right="1099" w:firstLine="-487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enclosed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characters,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\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always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added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adjacent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locations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1" w:lineRule="auto"/>
        <w:ind w:left="1479" w:right="715" w:firstLine="-487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double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string,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preceded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backslash.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469" w:right="1573" w:firstLine="-487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placed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class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static.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69" w:right="888" w:firstLine="-492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whole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quote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really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stored.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3" w:lineRule="auto"/>
        <w:ind w:left="1460" w:right="527" w:firstLine="-487"/>
        <w:jc w:val="left"/>
        <w:tabs>
          <w:tab w:pos="1460" w:val="left"/>
          <w:tab w:pos="56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changed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pointers.</w:t>
      </w:r>
      <w:r>
        <w:rPr>
          <w:rFonts w:ascii="Arial" w:hAnsi="Arial" w:cs="Arial" w:eastAsia="Arial"/>
          <w:sz w:val="35"/>
          <w:szCs w:val="35"/>
          <w:spacing w:val="-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need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41"/>
          <w:szCs w:val="41"/>
          <w:spacing w:val="4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enhance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maintainability.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87" w:header="0" w:top="1380" w:bottom="780" w:left="1120" w:right="1200"/>
          <w:footerReference w:type="default" r:id="rId250"/>
          <w:pgSz w:w="12120" w:h="15800"/>
        </w:sectPr>
      </w:pPr>
      <w:rPr/>
    </w:p>
    <w:p>
      <w:pPr>
        <w:spacing w:before="24" w:after="0" w:line="240" w:lineRule="auto"/>
        <w:ind w:left="112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0.336624pt;margin-top:-4.924816pt;width:473.115764pt;height:.1pt;mso-position-horizontal-relative:page;mso-position-vertical-relative:paragraph;z-index:-16160" coordorigin="1207,-98" coordsize="9462,2">
            <v:shape style="position:absolute;left:1207;top:-98;width:9462;height:2" coordorigin="1207,-98" coordsize="9462,0" path="m1207,-98l10669,-98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0.336624pt;margin-top:48.987831pt;width:473.355195pt;height:.1pt;mso-position-horizontal-relative:page;mso-position-vertical-relative:paragraph;z-index:-16159" coordorigin="1207,980" coordsize="9467,2">
            <v:shape style="position:absolute;left:1207;top:980;width:9467;height:2" coordorigin="1207,980" coordsize="9467,0" path="m1207,980l10674,98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0.097195pt;margin-top:748.067932pt;width:473.834057pt;height:.1pt;mso-position-horizontal-relative:page;mso-position-vertical-relative:page;z-index:-16158" coordorigin="1202,14961" coordsize="9477,2">
            <v:shape style="position:absolute;left:1202;top:14961;width:9477;height:2" coordorigin="1202,14961" coordsize="9477,0" path="m1202,14961l10679,1496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60"/>
          <w:szCs w:val="60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5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9" w:lineRule="exact"/>
        <w:ind w:left="61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6" w:after="0" w:line="240" w:lineRule="auto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"This</w:t>
      </w:r>
      <w:r>
        <w:rPr>
          <w:rFonts w:ascii="Courier New" w:hAnsi="Courier New" w:cs="Courier New" w:eastAsia="Courier New"/>
          <w:sz w:val="33"/>
          <w:szCs w:val="33"/>
          <w:spacing w:val="2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string\n"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"As</w:t>
      </w:r>
      <w:r>
        <w:rPr>
          <w:rFonts w:ascii="Courier New" w:hAnsi="Courier New" w:cs="Courier New" w:eastAsia="Courier New"/>
          <w:sz w:val="33"/>
          <w:szCs w:val="33"/>
          <w:spacing w:val="3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\"%s\"\n",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</w:rPr>
        <w:t>"Hi</w:t>
      </w:r>
      <w:r>
        <w:rPr>
          <w:rFonts w:ascii="Courier New" w:hAnsi="Courier New" w:cs="Courier New" w:eastAsia="Courier New"/>
          <w:sz w:val="33"/>
          <w:szCs w:val="33"/>
          <w:spacing w:val="50"/>
          <w:w w:val="6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there!");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68"/>
        </w:rPr>
        <w:t>pr</w:t>
      </w:r>
      <w:r>
        <w:rPr>
          <w:rFonts w:ascii="Courier New" w:hAnsi="Courier New" w:cs="Courier New" w:eastAsia="Courier New"/>
          <w:sz w:val="33"/>
          <w:szCs w:val="33"/>
          <w:spacing w:val="36"/>
          <w:w w:val="68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nt</w:t>
      </w:r>
      <w:r>
        <w:rPr>
          <w:rFonts w:ascii="Courier New" w:hAnsi="Courier New" w:cs="Courier New" w:eastAsia="Courier New"/>
          <w:sz w:val="33"/>
          <w:szCs w:val="33"/>
          <w:spacing w:val="-70"/>
          <w:w w:val="72"/>
        </w:rPr>
        <w:t>f</w:t>
      </w:r>
      <w:r>
        <w:rPr>
          <w:rFonts w:ascii="Courier New" w:hAnsi="Courier New" w:cs="Courier New" w:eastAsia="Courier New"/>
          <w:sz w:val="33"/>
          <w:szCs w:val="33"/>
          <w:spacing w:val="-10"/>
          <w:w w:val="15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''There</w:t>
      </w:r>
      <w:r>
        <w:rPr>
          <w:rFonts w:ascii="Courier New" w:hAnsi="Courier New" w:cs="Courier New" w:eastAsia="Courier New"/>
          <w:sz w:val="33"/>
          <w:szCs w:val="33"/>
          <w:spacing w:val="-7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many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ways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use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constant\n"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8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96"/>
          <w:position w:val="2"/>
        </w:rPr>
        <w:t>"%s,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%u,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%c\n"</w:t>
      </w:r>
      <w:r>
        <w:rPr>
          <w:rFonts w:ascii="Courier New" w:hAnsi="Courier New" w:cs="Courier New" w:eastAsia="Courier New"/>
          <w:sz w:val="33"/>
          <w:szCs w:val="33"/>
          <w:spacing w:val="-16"/>
          <w:w w:val="7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2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"bananas",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"are",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2"/>
        </w:rPr>
        <w:t>*"hairy");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61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pl04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5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character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39"/>
          <w:position w:val="3"/>
        </w:rPr>
        <w:t>·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As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"Hi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there!"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0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There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many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ways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constant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7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bananas,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186,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  <w:position w:val="3"/>
        </w:rPr>
        <w:t>h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34" w:header="0" w:top="1220" w:bottom="820" w:left="1100" w:right="1200"/>
          <w:footerReference w:type="default" r:id="rId251"/>
          <w:pgSz w:w="12120" w:h="15800"/>
        </w:sectPr>
      </w:pPr>
      <w:rPr/>
    </w:p>
    <w:p>
      <w:pPr>
        <w:spacing w:before="26" w:after="0" w:line="240" w:lineRule="auto"/>
        <w:ind w:left="241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966682pt;margin-top:-4.314317pt;width:471.140817pt;height:.1pt;mso-position-horizontal-relative:page;mso-position-vertical-relative:paragraph;z-index:-16157" coordorigin="1399,-86" coordsize="9423,2">
            <v:shape style="position:absolute;left:1399;top:-86;width:9423;height:2" coordorigin="1399,-86" coordsize="9423,0" path="m1399,-86l10822,-86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9.727882pt;margin-top:49.772324pt;width:470.663229pt;height:.1pt;mso-position-horizontal-relative:page;mso-position-vertical-relative:paragraph;z-index:-16156" coordorigin="1395,995" coordsize="9413,2">
            <v:shape style="position:absolute;left:1395;top:995;width:9413;height:2" coordorigin="1395,995" coordsize="9413,0" path="m1395,995l10808,99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6.384766pt;margin-top:753.503479pt;width:471.140817pt;height:.1pt;mso-position-horizontal-relative:page;mso-position-vertical-relative:page;z-index:-16155" coordorigin="1328,15070" coordsize="9423,2">
            <v:shape style="position:absolute;left:1328;top:15070;width:9423;height:2" coordorigin="1328,15070" coordsize="9423,0" path="m1328,15070l10751,15070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11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707" w:right="696" w:firstLine="-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string.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6" w:lineRule="auto"/>
        <w:ind w:left="674" w:right="497" w:firstLine="2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know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big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4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2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explicitl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stated,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using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initializatio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</w:t>
      </w:r>
      <w:r>
        <w:rPr>
          <w:rFonts w:ascii="Arial" w:hAnsi="Arial" w:cs="Arial" w:eastAsia="Arial"/>
          <w:sz w:val="35"/>
          <w:szCs w:val="35"/>
          <w:spacing w:val="-1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{remember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that</w:t>
      </w:r>
      <w:r>
        <w:rPr>
          <w:rFonts w:ascii="Arial" w:hAnsi="Arial" w:cs="Arial" w:eastAsia="Arial"/>
          <w:sz w:val="35"/>
          <w:szCs w:val="35"/>
          <w:spacing w:val="6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extern/globa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2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initialized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4" w:lineRule="exact"/>
        <w:ind w:left="68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1"/>
        </w:rPr>
        <w:t>easy</w:t>
      </w:r>
      <w:r>
        <w:rPr>
          <w:rFonts w:ascii="Courier New" w:hAnsi="Courier New" w:cs="Courier New" w:eastAsia="Courier New"/>
          <w:sz w:val="32"/>
          <w:szCs w:val="32"/>
          <w:spacing w:val="-9"/>
          <w:w w:val="77"/>
          <w:position w:val="1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143"/>
          <w:position w:val="1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-6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1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34"/>
          <w:w w:val="5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"userid";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3" w:lineRule="exact"/>
        <w:ind w:left="683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har</w:t>
      </w:r>
      <w:r>
        <w:rPr>
          <w:rFonts w:ascii="Courier New" w:hAnsi="Courier New" w:cs="Courier New" w:eastAsia="Courier New"/>
          <w:sz w:val="32"/>
          <w:szCs w:val="32"/>
          <w:spacing w:val="-31"/>
          <w:w w:val="72"/>
          <w:position w:val="3"/>
        </w:rPr>
        <w:t>d</w:t>
      </w:r>
      <w:r>
        <w:rPr>
          <w:rFonts w:ascii="Courier New" w:hAnsi="Courier New" w:cs="Courier New" w:eastAsia="Courier New"/>
          <w:sz w:val="32"/>
          <w:szCs w:val="32"/>
          <w:spacing w:val="-9"/>
          <w:w w:val="152"/>
          <w:position w:val="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-15"/>
          <w:w w:val="143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40"/>
          <w:w w:val="229"/>
          <w:position w:val="3"/>
        </w:rPr>
        <w:t>: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-117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-6"/>
          <w:w w:val="333"/>
          <w:position w:val="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3"/>
        </w:rPr>
        <w:t>U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04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69"/>
          <w:w w:val="304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04"/>
          <w:position w:val="3"/>
        </w:rPr>
        <w:t>'I</w:t>
      </w:r>
      <w:r>
        <w:rPr>
          <w:rFonts w:ascii="Arial" w:hAnsi="Arial" w:cs="Arial" w:eastAsia="Arial"/>
          <w:sz w:val="12"/>
          <w:szCs w:val="12"/>
          <w:spacing w:val="0"/>
          <w:w w:val="304"/>
          <w:position w:val="3"/>
        </w:rPr>
        <w:t>S</w:t>
      </w:r>
      <w:r>
        <w:rPr>
          <w:rFonts w:ascii="Arial" w:hAnsi="Arial" w:cs="Arial" w:eastAsia="Arial"/>
          <w:sz w:val="12"/>
          <w:szCs w:val="12"/>
          <w:spacing w:val="-71"/>
          <w:w w:val="304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04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80"/>
          <w:w w:val="304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52"/>
          <w:position w:val="3"/>
        </w:rPr>
        <w:t>'</w:t>
      </w:r>
      <w:r>
        <w:rPr>
          <w:rFonts w:ascii="Arial" w:hAnsi="Arial" w:cs="Arial" w:eastAsia="Arial"/>
          <w:sz w:val="12"/>
          <w:szCs w:val="12"/>
          <w:spacing w:val="-11"/>
          <w:w w:val="452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32"/>
          <w:w w:val="78"/>
          <w:position w:val="3"/>
        </w:rPr>
        <w:t>e</w:t>
      </w:r>
      <w:r>
        <w:rPr>
          <w:rFonts w:ascii="Arial" w:hAnsi="Arial" w:cs="Arial" w:eastAsia="Arial"/>
          <w:sz w:val="12"/>
          <w:szCs w:val="12"/>
          <w:spacing w:val="0"/>
          <w:w w:val="333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11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64"/>
          <w:position w:val="3"/>
        </w:rPr>
        <w:t>'</w:t>
      </w:r>
      <w:r>
        <w:rPr>
          <w:rFonts w:ascii="Arial" w:hAnsi="Arial" w:cs="Arial" w:eastAsia="Arial"/>
          <w:sz w:val="12"/>
          <w:szCs w:val="12"/>
          <w:spacing w:val="-18"/>
          <w:w w:val="46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20"/>
          <w:w w:val="84"/>
          <w:position w:val="3"/>
        </w:rPr>
        <w:t>r</w:t>
      </w:r>
      <w:r>
        <w:rPr>
          <w:rFonts w:ascii="Arial" w:hAnsi="Arial" w:cs="Arial" w:eastAsia="Arial"/>
          <w:sz w:val="12"/>
          <w:szCs w:val="12"/>
          <w:spacing w:val="0"/>
          <w:w w:val="333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6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64"/>
          <w:position w:val="3"/>
        </w:rPr>
        <w:t>'</w:t>
      </w:r>
      <w:r>
        <w:rPr>
          <w:rFonts w:ascii="Arial" w:hAnsi="Arial" w:cs="Arial" w:eastAsia="Arial"/>
          <w:sz w:val="12"/>
          <w:szCs w:val="12"/>
          <w:spacing w:val="6"/>
          <w:w w:val="46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50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-121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33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89"/>
          <w:w w:val="333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64"/>
          <w:position w:val="3"/>
        </w:rPr>
        <w:t>'</w:t>
      </w:r>
      <w:r>
        <w:rPr>
          <w:rFonts w:ascii="Arial" w:hAnsi="Arial" w:cs="Arial" w:eastAsia="Arial"/>
          <w:sz w:val="12"/>
          <w:szCs w:val="12"/>
          <w:spacing w:val="-13"/>
          <w:w w:val="46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45"/>
          <w:w w:val="71"/>
          <w:position w:val="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333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-11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64"/>
          <w:position w:val="3"/>
        </w:rPr>
        <w:t>'</w:t>
      </w:r>
      <w:r>
        <w:rPr>
          <w:rFonts w:ascii="Arial" w:hAnsi="Arial" w:cs="Arial" w:eastAsia="Arial"/>
          <w:sz w:val="12"/>
          <w:szCs w:val="12"/>
          <w:spacing w:val="-8"/>
          <w:w w:val="464"/>
          <w:position w:val="3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\</w:t>
      </w:r>
      <w:r>
        <w:rPr>
          <w:rFonts w:ascii="Courier New" w:hAnsi="Courier New" w:cs="Courier New" w:eastAsia="Courier New"/>
          <w:sz w:val="32"/>
          <w:szCs w:val="32"/>
          <w:spacing w:val="9"/>
          <w:w w:val="81"/>
          <w:position w:val="3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333"/>
          <w:position w:val="3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3"/>
        </w:rPr>
        <w:t> 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08"/>
          <w:position w:val="3"/>
        </w:rPr>
        <w:t>}</w:t>
      </w:r>
      <w:r>
        <w:rPr>
          <w:rFonts w:ascii="Arial" w:hAnsi="Arial" w:cs="Arial" w:eastAsia="Arial"/>
          <w:sz w:val="12"/>
          <w:szCs w:val="12"/>
          <w:spacing w:val="-56"/>
          <w:w w:val="308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411"/>
          <w:position w:val="3"/>
        </w:rPr>
        <w:t>;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auto"/>
        <w:ind w:left="664" w:right="768" w:firstLine="19"/>
        <w:jc w:val="left"/>
        <w:tabs>
          <w:tab w:pos="69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trailin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generated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automaticall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constant.</w:t>
      </w:r>
      <w:r>
        <w:rPr>
          <w:rFonts w:ascii="Arial" w:hAnsi="Arial" w:cs="Arial" w:eastAsia="Arial"/>
          <w:sz w:val="35"/>
          <w:szCs w:val="35"/>
          <w:spacing w:val="-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second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trailin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explicitl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given.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metho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nearly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preferre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its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ease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understandin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g</w:t>
      </w:r>
      <w:r>
        <w:rPr>
          <w:rFonts w:ascii="Arial" w:hAnsi="Arial" w:cs="Arial" w:eastAsia="Arial"/>
          <w:sz w:val="35"/>
          <w:szCs w:val="35"/>
          <w:spacing w:val="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maintenance.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NumType w:start="5"/>
          <w:pgMar w:footer="570" w:header="0" w:top="1340" w:bottom="760" w:left="1160" w:right="1160"/>
          <w:footerReference w:type="default" r:id="rId252"/>
          <w:pgSz w:w="12040" w:h="15800"/>
        </w:sectPr>
      </w:pPr>
      <w:rPr/>
    </w:p>
    <w:p>
      <w:pPr>
        <w:spacing w:before="30" w:after="0" w:line="240" w:lineRule="auto"/>
        <w:ind w:left="230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4.295883pt;margin-top:-4.06259pt;width:469.598101pt;height:.1pt;mso-position-horizontal-relative:page;mso-position-vertical-relative:paragraph;z-index:-16154" coordorigin="1286,-81" coordsize="9392,2">
            <v:shape style="position:absolute;left:1286;top:-81;width:9392;height:2" coordorigin="1286,-81" coordsize="9392,0" path="m1286,-81l10678,-81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4.295883pt;margin-top:49.703289pt;width:469.836234pt;height:.1pt;mso-position-horizontal-relative:page;mso-position-vertical-relative:paragraph;z-index:-16153" coordorigin="1286,994" coordsize="9397,2">
            <v:shape style="position:absolute;left:1286;top:994;width:9397;height:2" coordorigin="1286,994" coordsize="9397,0" path="m1286,994l10683,99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3.105221pt;margin-top:751.527527pt;width:422.447784pt;height:.1pt;mso-position-horizontal-relative:page;mso-position-vertical-relative:page;z-index:-16152" coordorigin="1262,15031" coordsize="8449,2">
            <v:shape style="position:absolute;left:1262;top:15031;width:8449;height:2" coordorigin="1262,15031" coordsize="8449,0" path="m1262,15031l9711,15031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88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7" w:lineRule="auto"/>
        <w:ind w:left="607" w:right="965" w:firstLine="10"/>
        <w:jc w:val="left"/>
        <w:tabs>
          <w:tab w:pos="23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storag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-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using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eithe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above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methods.</w:t>
      </w:r>
      <w:r>
        <w:rPr>
          <w:rFonts w:ascii="Arial" w:hAnsi="Arial" w:cs="Arial" w:eastAsia="Arial"/>
          <w:sz w:val="36"/>
          <w:szCs w:val="36"/>
          <w:spacing w:val="-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However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keep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3"/>
        </w:rPr>
        <w:t>in</w:t>
      </w:r>
      <w:r>
        <w:rPr>
          <w:rFonts w:ascii="Arial" w:hAnsi="Arial" w:cs="Arial" w:eastAsia="Arial"/>
          <w:sz w:val="36"/>
          <w:szCs w:val="36"/>
          <w:spacing w:val="0"/>
          <w:w w:val="11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mind: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1302" w:right="792" w:firstLine="-486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5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number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leas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number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string.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9" w:lineRule="auto"/>
        <w:ind w:left="1307" w:right="849" w:firstLine="-500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0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external/globa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variables,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uninitialize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element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automatically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3"/>
        </w:rPr>
        <w:t>'\0'.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header="0" w:footer="570" w:top="1300" w:bottom="760" w:left="1160" w:right="1160"/>
          <w:pgSz w:w="12040" w:h="15800"/>
        </w:sectPr>
      </w:pPr>
      <w:rPr/>
    </w:p>
    <w:p>
      <w:pPr>
        <w:spacing w:before="27" w:after="0" w:line="240" w:lineRule="auto"/>
        <w:ind w:left="222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2.653305pt;margin-top:-4.202241pt;width:469.745283pt;height:.1pt;mso-position-horizontal-relative:page;mso-position-vertical-relative:paragraph;z-index:-16151" coordorigin="1453,-84" coordsize="9395,2">
            <v:shape style="position:absolute;left:1453;top:-84;width:9395;height:2" coordorigin="1453,-84" coordsize="9395,0" path="m1453,-84l10848,-8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176888pt;margin-top:49.547379pt;width:470.221698pt;height:.1pt;mso-position-horizontal-relative:page;mso-position-vertical-relative:paragraph;z-index:-16150" coordorigin="1444,991" coordsize="9404,2">
            <v:shape style="position:absolute;left:1444;top:991;width:9404;height:2" coordorigin="1444,991" coordsize="9404,0" path="m1444,991l10848,991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9.080193pt;margin-top:752.375244pt;width:469.98349pt;height:.1pt;mso-position-horizontal-relative:page;mso-position-vertical-relative:page;z-index:-16149" coordorigin="1382,15048" coordsize="9400,2">
            <v:shape style="position:absolute;left:1382;top:15048;width:9400;height:2" coordorigin="1382,15048" coordsize="9400,0" path="m1382,15048l10781,1504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9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Pointers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746" w:right="537" w:firstLine="33"/>
        <w:jc w:val="left"/>
        <w:tabs>
          <w:tab w:pos="7980" w:val="left"/>
          <w:tab w:pos="80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been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null</w:t>
      </w:r>
      <w:r>
        <w:rPr>
          <w:rFonts w:ascii="Arial" w:hAnsi="Arial" w:cs="Arial" w:eastAsia="Arial"/>
          <w:sz w:val="35"/>
          <w:szCs w:val="35"/>
          <w:spacing w:val="6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it,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whole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thin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g</w:t>
      </w:r>
      <w:r>
        <w:rPr>
          <w:rFonts w:ascii="Arial" w:hAnsi="Arial" w:cs="Arial" w:eastAsia="Arial"/>
          <w:sz w:val="35"/>
          <w:szCs w:val="35"/>
          <w:spacing w:val="-8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string.</w:t>
      </w:r>
      <w:r>
        <w:rPr>
          <w:rFonts w:ascii="Arial" w:hAnsi="Arial" w:cs="Arial" w:eastAsia="Arial"/>
          <w:sz w:val="35"/>
          <w:szCs w:val="35"/>
          <w:spacing w:val="-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wanted,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arbitrar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positio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array.</w:t>
      </w:r>
      <w:r>
        <w:rPr>
          <w:rFonts w:ascii="Arial" w:hAnsi="Arial" w:cs="Arial" w:eastAsia="Arial"/>
          <w:sz w:val="35"/>
          <w:szCs w:val="35"/>
          <w:spacing w:val="-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87" w:lineRule="auto"/>
        <w:ind w:left="765" w:right="797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long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null</w:t>
      </w:r>
      <w:r>
        <w:rPr>
          <w:rFonts w:ascii="Arial" w:hAnsi="Arial" w:cs="Arial" w:eastAsia="Arial"/>
          <w:sz w:val="35"/>
          <w:szCs w:val="35"/>
          <w:spacing w:val="8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eventuall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it,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string".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570" w:header="0" w:top="1340" w:bottom="760" w:left="1160" w:right="1200"/>
          <w:footerReference w:type="default" r:id="rId253"/>
          <w:pgSz w:w="12120" w:h="15800"/>
        </w:sectPr>
      </w:pPr>
      <w:rPr/>
    </w:p>
    <w:p>
      <w:pPr>
        <w:spacing w:before="20" w:after="0" w:line="688" w:lineRule="exact"/>
        <w:ind w:left="521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538036pt;margin-top:-4.245063pt;width:471.519117pt;height:.1pt;mso-position-horizontal-relative:page;mso-position-vertical-relative:paragraph;z-index:-16148" coordorigin="1271,-85" coordsize="9430,2">
            <v:shape style="position:absolute;left:1271;top:-85;width:9430;height:2" coordorigin="1271,-85" coordsize="9430,0" path="m1271,-85l10701,-85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538036pt;margin-top:49.466324pt;width:471.519117pt;height:.1pt;mso-position-horizontal-relative:page;mso-position-vertical-relative:paragraph;z-index:-16147" coordorigin="1271,989" coordsize="9430,2">
            <v:shape style="position:absolute;left:1271;top:989;width:9430;height:2" coordorigin="1271,989" coordsize="9430,0" path="m1271,989l10701,98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·Characte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r</w:t>
      </w:r>
      <w:r>
        <w:rPr>
          <w:rFonts w:ascii="Arial" w:hAnsi="Arial" w:cs="Arial" w:eastAsia="Arial"/>
          <w:sz w:val="61"/>
          <w:szCs w:val="61"/>
          <w:spacing w:val="106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Pointer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s</w:t>
      </w:r>
      <w:r>
        <w:rPr>
          <w:rFonts w:ascii="Arial" w:hAnsi="Arial" w:cs="Arial" w:eastAsia="Arial"/>
          <w:sz w:val="61"/>
          <w:szCs w:val="61"/>
          <w:spacing w:val="25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  <w:position w:val="-2"/>
        </w:rPr>
        <w:t>Example</w:t>
      </w:r>
      <w:r>
        <w:rPr>
          <w:rFonts w:ascii="Arial" w:hAnsi="Arial" w:cs="Arial" w:eastAsia="Arial"/>
          <w:sz w:val="61"/>
          <w:szCs w:val="61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628" w:header="0" w:top="1240" w:bottom="820" w:left="1180" w:right="1200"/>
          <w:footerReference w:type="default" r:id="rId254"/>
          <w:pgSz w:w="12120" w:h="15800"/>
        </w:sectPr>
      </w:pPr>
      <w:rPr/>
    </w:p>
    <w:p>
      <w:pPr>
        <w:spacing w:before="27" w:after="0" w:line="240" w:lineRule="auto"/>
        <w:ind w:left="588" w:right="-8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Skip2nb(p)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1" w:lineRule="exact"/>
        <w:ind w:left="588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Skip2ws(p)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2" w:after="0" w:line="362" w:lineRule="exact"/>
        <w:ind w:right="-20"/>
        <w:jc w:val="left"/>
        <w:tabs>
          <w:tab w:pos="21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1"/>
          <w:w w:val="75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*p</w:t>
      </w:r>
      <w:r>
        <w:rPr>
          <w:rFonts w:ascii="Courier New" w:hAnsi="Courier New" w:cs="Courier New" w:eastAsia="Courier New"/>
          <w:sz w:val="33"/>
          <w:szCs w:val="33"/>
          <w:spacing w:val="96"/>
          <w:w w:val="75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==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56"/>
          <w:position w:val="1"/>
        </w:rPr>
        <w:t>'</w:t>
      </w:r>
      <w:r>
        <w:rPr>
          <w:rFonts w:ascii="Arial" w:hAnsi="Arial" w:cs="Arial" w:eastAsia="Arial"/>
          <w:sz w:val="26"/>
          <w:szCs w:val="26"/>
          <w:spacing w:val="-109"/>
          <w:w w:val="156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56"/>
          <w:position w:val="1"/>
        </w:rPr>
        <w:t>'</w:t>
      </w:r>
      <w:r>
        <w:rPr>
          <w:rFonts w:ascii="Arial" w:hAnsi="Arial" w:cs="Arial" w:eastAsia="Arial"/>
          <w:sz w:val="26"/>
          <w:szCs w:val="26"/>
          <w:spacing w:val="58"/>
          <w:w w:val="156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56"/>
          <w:position w:val="1"/>
        </w:rPr>
        <w:t>)</w:t>
      </w:r>
      <w:r>
        <w:rPr>
          <w:rFonts w:ascii="Arial" w:hAnsi="Arial" w:cs="Arial" w:eastAsia="Arial"/>
          <w:sz w:val="26"/>
          <w:szCs w:val="26"/>
          <w:spacing w:val="34"/>
          <w:w w:val="156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++p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right="-20"/>
        <w:jc w:val="left"/>
        <w:tabs>
          <w:tab w:pos="21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1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*p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55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64"/>
          <w:position w:val="3"/>
        </w:rPr>
        <w:t>'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64"/>
          <w:position w:val="3"/>
        </w:rPr>
        <w:t>'</w:t>
      </w:r>
      <w:r>
        <w:rPr>
          <w:rFonts w:ascii="Arial" w:hAnsi="Arial" w:cs="Arial" w:eastAsia="Arial"/>
          <w:sz w:val="26"/>
          <w:szCs w:val="26"/>
          <w:spacing w:val="39"/>
          <w:w w:val="164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83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5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*p</w:t>
      </w:r>
      <w:r>
        <w:rPr>
          <w:rFonts w:ascii="Courier New" w:hAnsi="Courier New" w:cs="Courier New" w:eastAsia="Courier New"/>
          <w:sz w:val="33"/>
          <w:szCs w:val="33"/>
          <w:spacing w:val="12"/>
          <w:w w:val="77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5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'\G'</w:t>
      </w:r>
      <w:r>
        <w:rPr>
          <w:rFonts w:ascii="Courier New" w:hAnsi="Courier New" w:cs="Courier New" w:eastAsia="Courier New"/>
          <w:sz w:val="33"/>
          <w:szCs w:val="33"/>
          <w:spacing w:val="-11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187"/>
          <w:w w:val="158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++p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80" w:right="1200"/>
          <w:cols w:num="2" w:equalWidth="0">
            <w:col w:w="3304" w:space="369"/>
            <w:col w:w="6067"/>
          </w:cols>
        </w:sectPr>
      </w:pPr>
      <w:rPr/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3.299171pt;margin-top:748.490295pt;width:471.996847pt;height:.1pt;mso-position-horizontal-relative:page;mso-position-vertical-relative:page;z-index:-16146" coordorigin="1266,14970" coordsize="9440,2">
            <v:shape style="position:absolute;left:1266;top:14970;width:9440;height:2" coordorigin="1266,14970" coordsize="9440,0" path="m1266,14970l10706,14970e" filled="f" stroked="t" strokeweight=".716594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27" w:after="0" w:line="240" w:lineRule="auto"/>
        <w:ind w:left="5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2" w:lineRule="exact"/>
        <w:ind w:left="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96" w:lineRule="exact"/>
        <w:ind w:left="1018" w:right="-20"/>
        <w:jc w:val="left"/>
        <w:tabs>
          <w:tab w:pos="59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junk</w:t>
      </w:r>
      <w:r>
        <w:rPr>
          <w:rFonts w:ascii="Courier New" w:hAnsi="Courier New" w:cs="Courier New" w:eastAsia="Courier New"/>
          <w:sz w:val="33"/>
          <w:szCs w:val="33"/>
          <w:spacing w:val="-11"/>
          <w:w w:val="76"/>
          <w:position w:val="2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2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"this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2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25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0"/>
          <w:w w:val="6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sentenc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2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••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2"/>
        </w:rPr>
        <w:t>•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";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*csp,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*nsp;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5"/>
        </w:rPr>
        <w:t>csp</w:t>
      </w:r>
      <w:r>
        <w:rPr>
          <w:rFonts w:ascii="Courier New" w:hAnsi="Courier New" w:cs="Courier New" w:eastAsia="Courier New"/>
          <w:sz w:val="33"/>
          <w:szCs w:val="33"/>
          <w:spacing w:val="59"/>
          <w:w w:val="65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5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5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15"/>
          <w:w w:val="6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junk;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9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*csp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6"/>
          <w:w w:val="74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5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'\G'</w:t>
      </w:r>
      <w:r>
        <w:rPr>
          <w:rFonts w:ascii="Courier New" w:hAnsi="Courier New" w:cs="Courier New" w:eastAsia="Courier New"/>
          <w:sz w:val="33"/>
          <w:szCs w:val="33"/>
          <w:spacing w:val="-12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0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1" w:after="0" w:line="342" w:lineRule="exact"/>
        <w:ind w:left="157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Skip2nb(csp);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81" w:lineRule="exact"/>
        <w:ind w:left="157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3"/>
          <w:position w:val="2"/>
        </w:rPr>
        <w:t>nsp</w:t>
      </w:r>
      <w:r>
        <w:rPr>
          <w:rFonts w:ascii="Courier New" w:hAnsi="Courier New" w:cs="Courier New" w:eastAsia="Courier New"/>
          <w:sz w:val="33"/>
          <w:szCs w:val="33"/>
          <w:spacing w:val="75"/>
          <w:w w:val="63"/>
          <w:position w:val="2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3"/>
          <w:position w:val="2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3"/>
          <w:position w:val="2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23"/>
          <w:w w:val="6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csp;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1" w:lineRule="exact"/>
        <w:ind w:left="15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Skip2ws(nsp);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2" w:lineRule="exact"/>
        <w:ind w:left="1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9"/>
          <w:w w:val="68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2"/>
        </w:rPr>
        <w:t>*nsp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9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8"/>
          <w:position w:val="2"/>
        </w:rPr>
        <w:t>==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45"/>
          <w:w w:val="6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'\G'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0" w:lineRule="exact"/>
        <w:ind w:left="2095" w:right="6680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5" w:lineRule="exact"/>
        <w:ind w:left="157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*nsp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'\0';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2" w:lineRule="exact"/>
        <w:ind w:left="157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69"/>
          <w:position w:val="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1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81"/>
          <w:w w:val="69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1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23"/>
          <w:w w:val="69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1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48"/>
          <w:w w:val="69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1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8"/>
          <w:w w:val="69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\"%s\"\n",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1"/>
        </w:rPr>
        <w:t>csp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1" w:lineRule="exact"/>
        <w:ind w:left="158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csp</w:t>
      </w:r>
      <w:r>
        <w:rPr>
          <w:rFonts w:ascii="Courier New" w:hAnsi="Courier New" w:cs="Courier New" w:eastAsia="Courier New"/>
          <w:sz w:val="33"/>
          <w:szCs w:val="33"/>
          <w:spacing w:val="88"/>
          <w:w w:val="6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0"/>
          <w:position w:val="3"/>
        </w:rPr>
        <w:t>nsp</w:t>
      </w:r>
      <w:r>
        <w:rPr>
          <w:rFonts w:ascii="Courier New" w:hAnsi="Courier New" w:cs="Courier New" w:eastAsia="Courier New"/>
          <w:sz w:val="33"/>
          <w:szCs w:val="33"/>
          <w:spacing w:val="81"/>
          <w:w w:val="6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+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0" w:lineRule="exact"/>
        <w:ind w:left="101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10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"the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last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\"%s\"\n",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csp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2" w:lineRule="exact"/>
        <w:ind w:left="59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373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pl08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"This"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7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4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6"/>
          <w:w w:val="73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"is"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2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"a"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8" w:lineRule="exact"/>
        <w:ind w:left="59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last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25"/>
          <w:w w:val="72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"sentenc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6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••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  <w:position w:val="6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3"/>
          <w:position w:val="0"/>
        </w:rPr>
        <w:t>"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80" w:right="1200"/>
        </w:sectPr>
      </w:pPr>
      <w:rPr/>
    </w:p>
    <w:p>
      <w:pPr>
        <w:spacing w:before="27" w:after="0" w:line="240" w:lineRule="auto"/>
        <w:ind w:left="1531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4.797173pt;margin-top:-3.144784pt;width:469.268868pt;height:.1pt;mso-position-horizontal-relative:page;mso-position-vertical-relative:paragraph;z-index:-16145" coordorigin="1496,-63" coordsize="9385,2">
            <v:shape style="position:absolute;left:1496;top:-63;width:9385;height:2" coordorigin="1496,-63" coordsize="9385,0" path="m1496,-63l10881,-63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4.55896pt;margin-top:50.724281pt;width:469.507076pt;height:.1pt;mso-position-horizontal-relative:page;mso-position-vertical-relative:paragraph;z-index:-16144" coordorigin="1491,1014" coordsize="9390,2">
            <v:shape style="position:absolute;left:1491;top:1014;width:9390;height:2" coordorigin="1491,1014" coordsize="9390,0" path="m1491,1014l10881,1014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0.985847pt;margin-top:754.166931pt;width:445.924528pt;height:.1pt;mso-position-horizontal-relative:page;mso-position-vertical-relative:page;z-index:-16143" coordorigin="1420,15083" coordsize="8918,2">
            <v:shape style="position:absolute;left:1420;top:15083;width:8918;height:2" coordorigin="1420,15083" coordsize="8918,0" path="m1420,15083l10338,1508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How</w:t>
      </w:r>
      <w:r>
        <w:rPr>
          <w:rFonts w:ascii="Arial" w:hAnsi="Arial" w:cs="Arial" w:eastAsia="Arial"/>
          <w:sz w:val="63"/>
          <w:szCs w:val="63"/>
          <w:spacing w:val="8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no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</w:t>
      </w:r>
      <w:r>
        <w:rPr>
          <w:rFonts w:ascii="Arial" w:hAnsi="Arial" w:cs="Arial" w:eastAsia="Arial"/>
          <w:sz w:val="63"/>
          <w:szCs w:val="63"/>
          <w:spacing w:val="81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</w:t>
      </w:r>
      <w:r>
        <w:rPr>
          <w:rFonts w:ascii="Arial" w:hAnsi="Arial" w:cs="Arial" w:eastAsia="Arial"/>
          <w:sz w:val="63"/>
          <w:szCs w:val="63"/>
          <w:spacing w:val="8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copy</w:t>
      </w:r>
      <w:r>
        <w:rPr>
          <w:rFonts w:ascii="Arial" w:hAnsi="Arial" w:cs="Arial" w:eastAsia="Arial"/>
          <w:sz w:val="63"/>
          <w:szCs w:val="63"/>
          <w:spacing w:val="114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7"/>
        </w:rPr>
        <w:t>strings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2" w:lineRule="auto"/>
        <w:ind w:left="783" w:right="660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NOT</w:t>
      </w:r>
      <w:r>
        <w:rPr>
          <w:rFonts w:ascii="Arial" w:hAnsi="Arial" w:cs="Arial" w:eastAsia="Arial"/>
          <w:sz w:val="36"/>
          <w:szCs w:val="36"/>
          <w:spacing w:val="-1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copied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simple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assignment.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loop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used.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7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2" w:lineRule="exact"/>
        <w:ind w:left="792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30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18" w:after="0" w:line="240" w:lineRule="auto"/>
        <w:ind w:left="12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*wmsg</w:t>
      </w:r>
      <w:r>
        <w:rPr>
          <w:rFonts w:ascii="Courier New" w:hAnsi="Courier New" w:cs="Courier New" w:eastAsia="Courier New"/>
          <w:sz w:val="33"/>
          <w:szCs w:val="33"/>
          <w:spacing w:val="-23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="Be</w:t>
      </w:r>
      <w:r>
        <w:rPr>
          <w:rFonts w:ascii="Courier New" w:hAnsi="Courier New" w:cs="Courier New" w:eastAsia="Courier New"/>
          <w:sz w:val="33"/>
          <w:szCs w:val="33"/>
          <w:spacing w:val="105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careful,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fatfingers!";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20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static</w:t>
      </w:r>
      <w:r>
        <w:rPr>
          <w:rFonts w:ascii="Courier New" w:hAnsi="Courier New" w:cs="Courier New" w:eastAsia="Courier New"/>
          <w:sz w:val="33"/>
          <w:szCs w:val="33"/>
          <w:spacing w:val="-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*wptr;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wptr</w:t>
      </w:r>
      <w:r>
        <w:rPr>
          <w:rFonts w:ascii="Courier New" w:hAnsi="Courier New" w:cs="Courier New" w:eastAsia="Courier New"/>
          <w:sz w:val="33"/>
          <w:szCs w:val="33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wmsg;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7" w:lineRule="exact"/>
        <w:ind w:left="11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1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"string</w:t>
      </w:r>
      <w:r>
        <w:rPr>
          <w:rFonts w:ascii="Courier New" w:hAnsi="Courier New" w:cs="Courier New" w:eastAsia="Courier New"/>
          <w:sz w:val="33"/>
          <w:szCs w:val="33"/>
          <w:spacing w:val="28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2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\"%s\"\n",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wptr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1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printf("wmsg=%s,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value=%u,</w:t>
      </w:r>
      <w:r>
        <w:rPr>
          <w:rFonts w:ascii="Courier New" w:hAnsi="Courier New" w:cs="Courier New" w:eastAsia="Courier New"/>
          <w:sz w:val="33"/>
          <w:szCs w:val="33"/>
          <w:spacing w:val="-1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&amp;wmsg=%u\n",wmsg,wmsg,&amp;wmsg);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1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printf("wptr=%s,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value=%u,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&amp;wptr=%u\n",wptr,wptr,&amp;wptr);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8" w:lineRule="exact"/>
        <w:ind w:left="77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7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pl69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7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"Be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careful,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fatfingers!"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74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wmsg=Be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careful,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fatfingers!,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value=86,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&amp;wmsg=l78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7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wptr=Be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careful,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fatfingers!,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value=86,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&amp;wptr=636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28" w:header="0" w:top="1360" w:bottom="820" w:left="1180" w:right="1160"/>
          <w:footerReference w:type="default" r:id="rId255"/>
          <w:pgSz w:w="12120" w:h="15800"/>
        </w:sectPr>
      </w:pPr>
      <w:rPr/>
    </w:p>
    <w:p>
      <w:pPr>
        <w:spacing w:before="17" w:after="0" w:line="240" w:lineRule="auto"/>
        <w:ind w:left="76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3.776901pt;margin-top:-4.395104pt;width:471.041387pt;height:.1pt;mso-position-horizontal-relative:page;mso-position-vertical-relative:paragraph;z-index:-16142" coordorigin="1276,-88" coordsize="9421,2">
            <v:shape style="position:absolute;left:1276;top:-88;width:9421;height:2" coordorigin="1276,-88" coordsize="9421,0" path="m1276,-88l10696,-8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776901pt;margin-top:48.957409pt;width:471.280252pt;height:.1pt;mso-position-horizontal-relative:page;mso-position-vertical-relative:paragraph;z-index:-16141" coordorigin="1276,979" coordsize="9426,2">
            <v:shape style="position:absolute;left:1276;top:979;width:9426;height:2" coordorigin="1276,979" coordsize="9426,0" path="m1276,979l10701,979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299171pt;margin-top:746.576294pt;width:471.996847pt;height:.1pt;mso-position-horizontal-relative:page;mso-position-vertical-relative:page;z-index:-16140" coordorigin="1266,14932" coordsize="9440,2">
            <v:shape style="position:absolute;left:1266;top:14932;width:9440;height:2" coordorigin="1266,14932" coordsize="9440,0" path="m1266,14932l10706,14932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10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Strings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8" w:lineRule="auto"/>
        <w:ind w:left="598" w:right="650" w:firstLine="19"/>
        <w:jc w:val="left"/>
        <w:tabs>
          <w:tab w:pos="71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Many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time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convenien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collec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number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togethe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array.</w:t>
      </w:r>
      <w:r>
        <w:rPr>
          <w:rFonts w:ascii="Arial" w:hAnsi="Arial" w:cs="Arial" w:eastAsia="Arial"/>
          <w:sz w:val="36"/>
          <w:szCs w:val="36"/>
          <w:spacing w:val="-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eithe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{1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-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1-D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to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r</w:t>
      </w:r>
      <w:r>
        <w:rPr>
          <w:rFonts w:ascii="Arial" w:hAnsi="Arial" w:cs="Arial" w:eastAsia="Arial"/>
          <w:sz w:val="36"/>
          <w:szCs w:val="36"/>
          <w:spacing w:val="4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constants,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{2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-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2-D</w:t>
      </w:r>
      <w:r>
        <w:rPr>
          <w:rFonts w:ascii="Arial" w:hAnsi="Arial" w:cs="Arial" w:eastAsia="Arial"/>
          <w:sz w:val="36"/>
          <w:szCs w:val="36"/>
          <w:spacing w:val="-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char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fixe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dimensions.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0" w:lineRule="auto"/>
        <w:ind w:left="598" w:right="629"/>
        <w:jc w:val="left"/>
        <w:tabs>
          <w:tab w:pos="64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first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choices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makes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bette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because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allocate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jus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righ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amount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hold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characters.</w:t>
      </w:r>
      <w:r>
        <w:rPr>
          <w:rFonts w:ascii="Arial" w:hAnsi="Arial" w:cs="Arial" w:eastAsia="Arial"/>
          <w:sz w:val="36"/>
          <w:szCs w:val="36"/>
          <w:spacing w:val="-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second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choice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longes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strings.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71" w:header="0" w:top="1200" w:bottom="860" w:left="1160" w:right="1300"/>
          <w:footerReference w:type="default" r:id="rId256"/>
          <w:pgSz w:w="12120" w:h="15800"/>
        </w:sectPr>
      </w:pPr>
      <w:rPr/>
    </w:p>
    <w:p>
      <w:pPr>
        <w:spacing w:before="30" w:after="0" w:line="240" w:lineRule="auto"/>
        <w:ind w:left="888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0.795578pt;margin-top:-4.000645pt;width:467.535912pt;height:.1pt;mso-position-horizontal-relative:page;mso-position-vertical-relative:paragraph;z-index:-16139" coordorigin="1416,-80" coordsize="9351,2">
            <v:shape style="position:absolute;left:1416;top:-80;width:9351;height:2" coordorigin="1416,-80" coordsize="9351,0" path="m1416,-80l10767,-80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70.320442pt;margin-top:49.667831pt;width:468.01105pt;height:.1pt;mso-position-horizontal-relative:page;mso-position-vertical-relative:paragraph;z-index:-16138" coordorigin="1406,993" coordsize="9360,2">
            <v:shape style="position:absolute;left:1406;top:993;width:9360;height:2" coordorigin="1406,993" coordsize="9360,0" path="m1406,993l10767,993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6.994476pt;margin-top:755.652161pt;width:444.729282pt;height:.1pt;mso-position-horizontal-relative:page;mso-position-vertical-relative:page;z-index:-16137" coordorigin="1340,15113" coordsize="8895,2">
            <v:shape style="position:absolute;left:1340;top:15113;width:8895;height:2" coordorigin="1340,15113" coordsize="8895,0" path="m1340,15113l10234,15113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1"/>
          <w:szCs w:val="61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1"/>
          <w:szCs w:val="61"/>
          <w:spacing w:val="8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Strings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72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13" w:lineRule="exact"/>
        <w:ind w:left="1144" w:right="-20"/>
        <w:jc w:val="left"/>
        <w:rPr>
          <w:rFonts w:ascii="Courier New" w:hAnsi="Courier New" w:cs="Courier New" w:eastAsia="Courier New"/>
          <w:sz w:val="39"/>
          <w:szCs w:val="39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*errmsgs1[5]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0"/>
          <w:w w:val="100"/>
          <w:position w:val="0"/>
        </w:rPr>
      </w:r>
    </w:p>
    <w:p>
      <w:pPr>
        <w:spacing w:before="0" w:after="0" w:line="327" w:lineRule="exact"/>
        <w:ind w:left="2640" w:right="1519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37"/>
          <w:w w:val="143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"Extraneous</w:t>
      </w:r>
      <w:r>
        <w:rPr>
          <w:rFonts w:ascii="Courier New" w:hAnsi="Courier New" w:cs="Courier New" w:eastAsia="Courier New"/>
          <w:sz w:val="32"/>
          <w:szCs w:val="32"/>
          <w:spacing w:val="-4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brouhaha</w:t>
      </w:r>
      <w:r>
        <w:rPr>
          <w:rFonts w:ascii="Courier New" w:hAnsi="Courier New" w:cs="Courier New" w:eastAsia="Courier New"/>
          <w:sz w:val="32"/>
          <w:szCs w:val="32"/>
          <w:spacing w:val="2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1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line",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297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"Silly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operator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usage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suspected",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9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"Undefined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variable,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stupid",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96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"So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what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this?",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2964" w:right="-20"/>
        <w:jc w:val="left"/>
        <w:tabs>
          <w:tab w:pos="73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"Surely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you</w:t>
      </w:r>
      <w:r>
        <w:rPr>
          <w:rFonts w:ascii="Courier New" w:hAnsi="Courier New" w:cs="Courier New" w:eastAsia="Courier New"/>
          <w:sz w:val="32"/>
          <w:szCs w:val="32"/>
          <w:spacing w:val="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must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be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joking?"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errmsgs2[5</w:t>
      </w:r>
      <w:r>
        <w:rPr>
          <w:rFonts w:ascii="Courier New" w:hAnsi="Courier New" w:cs="Courier New" w:eastAsia="Courier New"/>
          <w:sz w:val="32"/>
          <w:szCs w:val="32"/>
          <w:spacing w:val="-175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[10</w:t>
      </w:r>
      <w:r>
        <w:rPr>
          <w:rFonts w:ascii="Courier New" w:hAnsi="Courier New" w:cs="Courier New" w:eastAsia="Courier New"/>
          <w:sz w:val="32"/>
          <w:szCs w:val="32"/>
          <w:spacing w:val="29"/>
          <w:w w:val="77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4" w:lineRule="exact"/>
        <w:ind w:left="267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32"/>
          <w:w w:val="143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"Garbage",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"Silly</w:t>
      </w:r>
      <w:r>
        <w:rPr>
          <w:rFonts w:ascii="Courier New" w:hAnsi="Courier New" w:cs="Courier New" w:eastAsia="Courier New"/>
          <w:sz w:val="32"/>
          <w:szCs w:val="32"/>
          <w:spacing w:val="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Op",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"???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Var",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295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"whatisit?",</w:t>
      </w:r>
      <w:r>
        <w:rPr>
          <w:rFonts w:ascii="Courier New" w:hAnsi="Courier New" w:cs="Courier New" w:eastAsia="Courier New"/>
          <w:sz w:val="32"/>
          <w:szCs w:val="32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"snicker!"</w:t>
      </w:r>
      <w:r>
        <w:rPr>
          <w:rFonts w:ascii="Courier New" w:hAnsi="Courier New" w:cs="Courier New" w:eastAsia="Courier New"/>
          <w:sz w:val="32"/>
          <w:szCs w:val="32"/>
          <w:spacing w:val="13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i=O;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i&lt;sizeof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errmsgsl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40"/>
          <w:i/>
        </w:rPr>
        <w:t>I</w:t>
      </w:r>
      <w:r>
        <w:rPr>
          <w:rFonts w:ascii="Arial" w:hAnsi="Arial" w:cs="Arial" w:eastAsia="Arial"/>
          <w:sz w:val="33"/>
          <w:szCs w:val="33"/>
          <w:spacing w:val="-15"/>
          <w:w w:val="140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(sizeof</w:t>
      </w:r>
      <w:r>
        <w:rPr>
          <w:rFonts w:ascii="Courier New" w:hAnsi="Courier New" w:cs="Courier New" w:eastAsia="Courier New"/>
          <w:sz w:val="32"/>
          <w:szCs w:val="32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(char*));</w:t>
      </w:r>
      <w:r>
        <w:rPr>
          <w:rFonts w:ascii="Courier New" w:hAnsi="Courier New" w:cs="Courier New" w:eastAsia="Courier New"/>
          <w:sz w:val="32"/>
          <w:szCs w:val="32"/>
          <w:spacing w:val="81"/>
          <w:w w:val="8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i++)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166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"msg=\"%s\",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len=%d\n",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22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errmsgsl[i],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strlen(errmsgsl[i]));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printf("\n");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i=O;</w:t>
      </w:r>
      <w:r>
        <w:rPr>
          <w:rFonts w:ascii="Courier New" w:hAnsi="Courier New" w:cs="Courier New" w:eastAsia="Courier New"/>
          <w:sz w:val="32"/>
          <w:szCs w:val="32"/>
          <w:spacing w:val="2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i&lt;sizeof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errmsgs2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</w:rPr>
        <w:t>I</w:t>
      </w:r>
      <w:r>
        <w:rPr>
          <w:rFonts w:ascii="Arial" w:hAnsi="Arial" w:cs="Arial" w:eastAsia="Arial"/>
          <w:sz w:val="33"/>
          <w:szCs w:val="33"/>
          <w:spacing w:val="7"/>
          <w:w w:val="128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(sizeof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(errmsgs2[0]));</w:t>
      </w:r>
      <w:r>
        <w:rPr>
          <w:rFonts w:ascii="Courier New" w:hAnsi="Courier New" w:cs="Courier New" w:eastAsia="Courier New"/>
          <w:sz w:val="32"/>
          <w:szCs w:val="32"/>
          <w:spacing w:val="-29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16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"msg=\"%s\",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len=%d\n",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7" w:lineRule="exact"/>
        <w:ind w:left="222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errmsgs2[i],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sizeof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errmsgs2[i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2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240" w:lineRule="auto"/>
        <w:ind w:left="68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5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NumType w:start="11"/>
          <w:pgMar w:footer="671" w:header="0" w:top="1420" w:bottom="860" w:left="1160" w:right="1220"/>
          <w:footerReference w:type="default" r:id="rId257"/>
          <w:pgSz w:w="12040" w:h="15800"/>
        </w:sectPr>
      </w:pPr>
      <w:rPr/>
    </w:p>
    <w:p>
      <w:pPr>
        <w:spacing w:before="19" w:after="0" w:line="240" w:lineRule="auto"/>
        <w:ind w:left="756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2.234592pt;margin-top:-4.945527pt;width:472.743539pt;height:.1pt;mso-position-horizontal-relative:page;mso-position-vertical-relative:paragraph;z-index:-16136" coordorigin="1245,-99" coordsize="9455,2">
            <v:shape style="position:absolute;left:1245;top:-99;width:9455;height:2" coordorigin="1245,-99" coordsize="9455,0" path="m1245,-99l10700,-99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2.473957pt;margin-top:48.743793pt;width:472.743539pt;height:.1pt;mso-position-horizontal-relative:page;mso-position-vertical-relative:paragraph;z-index:-16135" coordorigin="1249,975" coordsize="9455,2">
            <v:shape style="position:absolute;left:1249;top:975;width:9455;height:2" coordorigin="1249,975" coordsize="9455,0" path="m1249,975l10704,975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995228pt;margin-top:749.373474pt;width:474.179721pt;height:.1pt;mso-position-horizontal-relative:page;mso-position-vertical-relative:page;z-index:-16134" coordorigin="1240,14987" coordsize="9484,2">
            <v:shape style="position:absolute;left:1240;top:14987;width:9484;height:2" coordorigin="1240,14987" coordsize="9484,0" path="m1240,14987l10723,14987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Arrays</w:t>
      </w:r>
      <w:r>
        <w:rPr>
          <w:rFonts w:ascii="Arial" w:hAnsi="Arial" w:cs="Arial" w:eastAsia="Arial"/>
          <w:sz w:val="60"/>
          <w:szCs w:val="60"/>
          <w:spacing w:val="12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0"/>
          <w:szCs w:val="60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Characte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60"/>
          <w:szCs w:val="60"/>
          <w:spacing w:val="15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Strings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pl011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msg="Extraneous</w:t>
      </w:r>
      <w:r>
        <w:rPr>
          <w:rFonts w:ascii="Courier New" w:hAnsi="Courier New" w:cs="Courier New" w:eastAsia="Courier New"/>
          <w:sz w:val="33"/>
          <w:szCs w:val="33"/>
          <w:spacing w:val="3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brouhaha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line",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len=33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msg="Silly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operator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usage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suspected",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len=30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msg="Undefined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variable,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stupid",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len=26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msg="So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this?",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len=16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msg="Surely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must</w:t>
      </w:r>
      <w:r>
        <w:rPr>
          <w:rFonts w:ascii="Courier New" w:hAnsi="Courier New" w:cs="Courier New" w:eastAsia="Courier New"/>
          <w:sz w:val="33"/>
          <w:szCs w:val="33"/>
          <w:spacing w:val="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be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joking?",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len=26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msg="Garbage",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len=18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msg="Silly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Op",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len=18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msg="???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Var",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len=la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msg="whatisit?",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len=la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msg="snicker!",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len=la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71" w:top="1240" w:bottom="800" w:left="1140" w:right="1200"/>
          <w:pgSz w:w="12040" w:h="15800"/>
        </w:sectPr>
      </w:pPr>
      <w:rPr/>
    </w:p>
    <w:p>
      <w:pPr>
        <w:spacing w:before="33" w:after="0" w:line="240" w:lineRule="auto"/>
        <w:ind w:left="226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3.883980pt;margin-top:-4.200393pt;width:468.01105pt;height:.1pt;mso-position-horizontal-relative:page;mso-position-vertical-relative:paragraph;z-index:-16133" coordorigin="1478,-84" coordsize="9360,2">
            <v:shape style="position:absolute;left:1478;top:-84;width:9360;height:2" coordorigin="1478,-84" coordsize="9360,0" path="m1478,-84l10838,-84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73.883980pt;margin-top:49.229561pt;width:467.298342pt;height:.1pt;mso-position-horizontal-relative:page;mso-position-vertical-relative:paragraph;z-index:-16132" coordorigin="1478,985" coordsize="9346,2">
            <v:shape style="position:absolute;left:1478;top:985;width:9346;height:2" coordorigin="1478,985" coordsize="9346,0" path="m1478,985l10824,985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70.320442pt;margin-top:752.312805pt;width:437.127072pt;height:.1pt;mso-position-horizontal-relative:page;mso-position-vertical-relative:page;z-index:-16131" coordorigin="1406,15046" coordsize="8743,2">
            <v:shape style="position:absolute;left:1406;top:15046;width:8743;height:2" coordorigin="1406,15046" coordsize="8743,0" path="m1406,15046l10149,15046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String-Oriented</w:t>
      </w:r>
      <w:r>
        <w:rPr>
          <w:rFonts w:ascii="Arial" w:hAnsi="Arial" w:cs="Arial" w:eastAsia="Arial"/>
          <w:sz w:val="60"/>
          <w:szCs w:val="60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4"/>
          <w:b/>
          <w:bCs/>
        </w:rPr>
        <w:t>1/0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808" w:right="1110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input,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done: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2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8" w:right="-20"/>
        <w:jc w:val="left"/>
        <w:tabs>
          <w:tab w:pos="14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fetc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string.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780" w:right="458" w:firstLine="10"/>
        <w:jc w:val="left"/>
        <w:tabs>
          <w:tab w:pos="3760" w:val="left"/>
          <w:tab w:pos="51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space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fly".</w:t>
      </w:r>
      <w:r>
        <w:rPr>
          <w:rFonts w:ascii="Arial" w:hAnsi="Arial" w:cs="Arial" w:eastAsia="Arial"/>
          <w:sz w:val="35"/>
          <w:szCs w:val="35"/>
          <w:spacing w:val="-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itself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char.</w:t>
      </w:r>
      <w:r>
        <w:rPr>
          <w:rFonts w:ascii="Arial" w:hAnsi="Arial" w:cs="Arial" w:eastAsia="Arial"/>
          <w:sz w:val="35"/>
          <w:szCs w:val="35"/>
          <w:spacing w:val="-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will</w:t>
      </w:r>
      <w:r>
        <w:rPr>
          <w:rFonts w:ascii="Arial" w:hAnsi="Arial" w:cs="Arial" w:eastAsia="Arial"/>
          <w:sz w:val="36"/>
          <w:szCs w:val="36"/>
          <w:spacing w:val="82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  <w:i/>
        </w:rPr>
        <w:t>t</w:t>
      </w:r>
      <w:r>
        <w:rPr>
          <w:rFonts w:ascii="Arial" w:hAnsi="Arial" w:cs="Arial" w:eastAsia="Arial"/>
          <w:sz w:val="36"/>
          <w:szCs w:val="36"/>
          <w:spacing w:val="33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  <w:i/>
        </w:rPr>
        <w:t>work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34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*name;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1" w:after="0" w:line="240" w:lineRule="auto"/>
        <w:ind w:left="136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57"/>
        </w:rPr>
        <w:t>•••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43" w:lineRule="exact"/>
        <w:ind w:left="13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27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name);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6" w:lineRule="auto"/>
        <w:ind w:left="765" w:right="563" w:firstLine="14"/>
        <w:jc w:val="left"/>
        <w:tabs>
          <w:tab w:pos="5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pointer,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possibly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o</w:t>
      </w:r>
      <w:r>
        <w:rPr>
          <w:rFonts w:ascii="Arial" w:hAnsi="Arial" w:cs="Arial" w:eastAsia="Arial"/>
          <w:sz w:val="35"/>
          <w:szCs w:val="35"/>
          <w:spacing w:val="6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zero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string,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happily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stores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zero!</w:t>
      </w:r>
      <w:r>
        <w:rPr>
          <w:rFonts w:ascii="Arial" w:hAnsi="Arial" w:cs="Arial" w:eastAsia="Arial"/>
          <w:sz w:val="35"/>
          <w:szCs w:val="35"/>
          <w:spacing w:val="-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code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desired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results.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3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name[81];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"%89s",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name);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pgMar w:footer="612" w:header="0" w:top="1360" w:bottom="800" w:left="1140" w:right="1160"/>
          <w:footerReference w:type="default" r:id="rId258"/>
          <w:pgSz w:w="12040" w:h="15800"/>
        </w:sectPr>
      </w:pPr>
      <w:rPr/>
    </w:p>
    <w:p>
      <w:pPr>
        <w:spacing w:before="18" w:after="0" w:line="240" w:lineRule="auto"/>
        <w:ind w:left="3821" w:right="3845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3.581486pt;margin-top:-3.246635pt;width:469.836235pt;height:.1pt;mso-position-horizontal-relative:page;mso-position-vertical-relative:paragraph;z-index:-16130" coordorigin="1272,-65" coordsize="9397,2">
            <v:shape style="position:absolute;left:1272;top:-65;width:9397;height:2" coordorigin="1272,-65" coordsize="9397,0" path="m1272,-65l10668,-65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3.581486pt;margin-top:50.280285pt;width:470.074367pt;height:.1pt;mso-position-horizontal-relative:page;mso-position-vertical-relative:paragraph;z-index:-16129" coordorigin="1272,1006" coordsize="9401,2">
            <v:shape style="position:absolute;left:1272;top:1006;width:9401;height:2" coordorigin="1272,1006" coordsize="9401,0" path="m1272,1006l10673,1006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628956pt;margin-top:749.018433pt;width:421.25712pt;height:.1pt;mso-position-horizontal-relative:page;mso-position-vertical-relative:page;z-index:-16128" coordorigin="1253,14980" coordsize="8425,2">
            <v:shape style="position:absolute;left:1253;top:14980;width:8425;height:2" coordorigin="1253,14980" coordsize="8425,0" path="m1253,14980l9678,14980e" filled="f" stroked="t" strokeweight=".47626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w w:val="117"/>
        </w:rPr>
        <w:t>gets</w:t>
      </w:r>
      <w:r>
        <w:rPr>
          <w:rFonts w:ascii="Arial" w:hAnsi="Arial" w:cs="Arial" w:eastAsia="Arial"/>
          <w:sz w:val="63"/>
          <w:szCs w:val="63"/>
          <w:w w:val="118"/>
        </w:rPr>
        <w:t>()</w:t>
      </w:r>
      <w:r>
        <w:rPr>
          <w:rFonts w:ascii="Arial" w:hAnsi="Arial" w:cs="Arial" w:eastAsia="Arial"/>
          <w:sz w:val="63"/>
          <w:szCs w:val="63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593" w:right="651"/>
        <w:jc w:val="left"/>
        <w:tabs>
          <w:tab w:pos="2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gets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()</w:t>
      </w:r>
      <w:r>
        <w:rPr>
          <w:rFonts w:ascii="Arial" w:hAnsi="Arial" w:cs="Arial" w:eastAsia="Arial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library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available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most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systems.</w:t>
      </w:r>
      <w:r>
        <w:rPr>
          <w:rFonts w:ascii="Arial" w:hAnsi="Arial" w:cs="Arial" w:eastAsia="Arial"/>
          <w:sz w:val="36"/>
          <w:szCs w:val="36"/>
          <w:spacing w:val="-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get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stdi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unti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.finds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newline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{'\n'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8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3"/>
        </w:rPr>
        <w:t>EOF,</w:t>
      </w:r>
      <w:r>
        <w:rPr>
          <w:rFonts w:ascii="Arial" w:hAnsi="Arial" w:cs="Arial" w:eastAsia="Arial"/>
          <w:sz w:val="36"/>
          <w:szCs w:val="36"/>
          <w:spacing w:val="-11"/>
          <w:w w:val="9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return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,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appended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null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{'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\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0'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was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given.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72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0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362" w:lineRule="exact"/>
        <w:ind w:left="11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name[Sl];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1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author's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name:");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gets(name);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1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7.399529pt;margin-top:8.38714pt;width:22.038121pt;height:26pt;mso-position-horizontal-relative:page;mso-position-vertical-relative:paragraph;z-index:-16127" type="#_x0000_t202" filled="f" stroked="f">
            <v:textbox inset="0,0,0,0">
              <w:txbxContent>
                <w:p>
                  <w:pPr>
                    <w:spacing w:before="0" w:after="0" w:line="520" w:lineRule="exact"/>
                    <w:ind w:right="-118"/>
                    <w:jc w:val="left"/>
                    <w:rPr>
                      <w:rFonts w:ascii="Arial" w:hAnsi="Arial" w:cs="Arial" w:eastAsia="Arial"/>
                      <w:sz w:val="52"/>
                      <w:szCs w:val="52"/>
                    </w:rPr>
                  </w:pPr>
                  <w:rPr/>
                  <w:r>
                    <w:rPr>
                      <w:rFonts w:ascii="Arial" w:hAnsi="Arial" w:cs="Arial" w:eastAsia="Arial"/>
                      <w:sz w:val="52"/>
                      <w:szCs w:val="52"/>
                      <w:spacing w:val="0"/>
                      <w:w w:val="101"/>
                      <w:position w:val="-1"/>
                    </w:rPr>
                    <w:t>...</w:t>
                  </w:r>
                  <w:r>
                    <w:rPr>
                      <w:rFonts w:ascii="Arial" w:hAnsi="Arial" w:cs="Arial" w:eastAsia="Arial"/>
                      <w:sz w:val="52"/>
                      <w:szCs w:val="5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"Searching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author=</w:t>
      </w:r>
      <w:r>
        <w:rPr>
          <w:rFonts w:ascii="Courier New" w:hAnsi="Courier New" w:cs="Courier New" w:eastAsia="Courier New"/>
          <w:sz w:val="33"/>
          <w:szCs w:val="33"/>
          <w:spacing w:val="1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'%s'\n",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name);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6" w:lineRule="exact"/>
        <w:ind w:left="6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74" w:lineRule="auto"/>
        <w:ind w:left="593" w:right="713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also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return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the.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address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.of</w:t>
      </w:r>
      <w:r>
        <w:rPr>
          <w:rFonts w:ascii="Arial" w:hAnsi="Arial" w:cs="Arial" w:eastAsia="Arial"/>
          <w:sz w:val="36"/>
          <w:szCs w:val="36"/>
          <w:spacing w:val="-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argument,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which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or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ignored.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71" w:lineRule="exact"/>
        <w:ind w:left="58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7" w:lineRule="exact"/>
        <w:ind w:left="602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</w:rPr>
        <w:t>{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20" w:after="0" w:line="362" w:lineRule="exact"/>
        <w:ind w:left="116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name[81],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*nameptr,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*gets();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author's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name:");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1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nameptr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gets(name);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11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"Searching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author=</w:t>
      </w:r>
      <w:r>
        <w:rPr>
          <w:rFonts w:ascii="Courier New" w:hAnsi="Courier New" w:cs="Courier New" w:eastAsia="Courier New"/>
          <w:sz w:val="33"/>
          <w:szCs w:val="33"/>
          <w:spacing w:val="1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'%s'\n",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nameptr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0" w:lineRule="exact"/>
        <w:ind w:left="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621" w:header="0" w:top="1240" w:bottom="820" w:left="1160" w:right="1160"/>
          <w:footerReference w:type="default" r:id="rId259"/>
          <w:pgSz w:w="12040" w:h="15800"/>
        </w:sectPr>
      </w:pPr>
      <w:rPr/>
    </w:p>
    <w:p>
      <w:pPr>
        <w:spacing w:before="26" w:after="0" w:line="240" w:lineRule="auto"/>
        <w:ind w:left="1075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0.444267pt;margin-top:-4.314317pt;width:470.663229pt;height:.1pt;mso-position-horizontal-relative:page;mso-position-vertical-relative:paragraph;z-index:-16126" coordorigin="1409,-86" coordsize="9413,2">
            <v:shape style="position:absolute;left:1409;top:-86;width:9413;height:2" coordorigin="1409,-86" coordsize="9413,0" path="m1409,-86l10822,-86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70.205475pt;margin-top:49.533001pt;width:470.424435pt;height:.1pt;mso-position-horizontal-relative:page;mso-position-vertical-relative:paragraph;z-index:-16125" coordorigin="1404,991" coordsize="9408,2">
            <v:shape style="position:absolute;left:1404;top:991;width:9408;height:2" coordorigin="1404,991" coordsize="9408,0" path="m1404,991l10813,991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61"/>
          <w:szCs w:val="61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stdin</w:t>
      </w:r>
      <w:r>
        <w:rPr>
          <w:rFonts w:ascii="Arial" w:hAnsi="Arial" w:cs="Arial" w:eastAsia="Arial"/>
          <w:sz w:val="61"/>
          <w:szCs w:val="61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lin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0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echo</w:t>
      </w:r>
      <w:r>
        <w:rPr>
          <w:rFonts w:ascii="Arial" w:hAnsi="Arial" w:cs="Arial" w:eastAsia="Arial"/>
          <w:sz w:val="61"/>
          <w:szCs w:val="61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program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7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72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7" w:after="0" w:line="362" w:lineRule="exact"/>
        <w:ind w:left="12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line[81],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*gets();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26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gets(line)</w:t>
      </w:r>
      <w:r>
        <w:rPr>
          <w:rFonts w:ascii="Courier New" w:hAnsi="Courier New" w:cs="Courier New" w:eastAsia="Courier New"/>
          <w:sz w:val="33"/>
          <w:szCs w:val="33"/>
          <w:spacing w:val="141"/>
          <w:w w:val="7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4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'\a'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8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"'%s'\n",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line);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27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5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"(EOF)\n"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71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plals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&lt;p1615.c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24" w:lineRule="exact"/>
        <w:ind w:left="73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'main()'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45" w:lineRule="exact"/>
        <w:ind w:left="73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7"/>
          <w:w w:val="167"/>
        </w:rPr>
        <w:t>I</w:t>
      </w:r>
      <w:r>
        <w:rPr>
          <w:rFonts w:ascii="Arial" w:hAnsi="Arial" w:cs="Arial" w:eastAsia="Arial"/>
          <w:sz w:val="27"/>
          <w:szCs w:val="27"/>
          <w:spacing w:val="0"/>
          <w:w w:val="153"/>
        </w:rPr>
        <w:t>{I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pgMar w:footer="621" w:header="0" w:top="1340" w:bottom="820" w:left="1160" w:right="1160"/>
          <w:footerReference w:type="default" r:id="rId260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66.623566pt;margin-top:753.862488pt;width:471.140817pt;height:.1pt;mso-position-horizontal-relative:page;mso-position-vertical-relative:page;z-index:-16124" coordorigin="1332,15077" coordsize="9423,2">
            <v:shape style="position:absolute;left:1332;top:15077;width:9423;height:2" coordorigin="1332,15077" coordsize="9423,0" path="m1332,15077l10755,15077e" filled="f" stroked="t" strokeweight=".716382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1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w w:val="154"/>
        </w:rPr>
        <w:t>I}</w:t>
      </w:r>
      <w:r>
        <w:rPr>
          <w:rFonts w:ascii="Arial" w:hAnsi="Arial" w:cs="Arial" w:eastAsia="Arial"/>
          <w:sz w:val="27"/>
          <w:szCs w:val="27"/>
          <w:spacing w:val="-3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48"/>
        </w:rPr>
        <w:t>I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88" w:after="0" w:line="240" w:lineRule="auto"/>
        <w:ind w:left="722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88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w w:val="87"/>
        </w:rPr>
        <w:t>EOF</w:t>
      </w:r>
      <w:r>
        <w:rPr>
          <w:rFonts w:ascii="Times New Roman" w:hAnsi="Times New Roman" w:cs="Times New Roman" w:eastAsia="Times New Roman"/>
          <w:sz w:val="28"/>
          <w:szCs w:val="28"/>
          <w:w w:val="8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w w:val="100"/>
        </w:rPr>
      </w:r>
    </w:p>
    <w:p>
      <w:pPr>
        <w:spacing w:before="90" w:after="0" w:line="344" w:lineRule="exact"/>
        <w:ind w:right="4228" w:firstLine="1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line[81],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*gets();'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19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gets(line)</w:t>
      </w:r>
      <w:r>
        <w:rPr>
          <w:rFonts w:ascii="Courier New" w:hAnsi="Courier New" w:cs="Courier New" w:eastAsia="Courier New"/>
          <w:sz w:val="33"/>
          <w:szCs w:val="33"/>
          <w:spacing w:val="112"/>
          <w:w w:val="73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!=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4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'\a'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)'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340" w:lineRule="exact"/>
        <w:ind w:left="10" w:right="4097" w:firstLine="564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"'%s'\n",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</w:rPr>
        <w:t>line);'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"(EOF)\n"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8"/>
          <w:w w:val="15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34"/>
          <w:w w:val="7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'</w:t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160"/>
          <w:cols w:num="2" w:equalWidth="0">
            <w:col w:w="1352" w:space="39"/>
            <w:col w:w="8329"/>
          </w:cols>
        </w:sectPr>
      </w:pPr>
      <w:rPr/>
    </w:p>
    <w:p>
      <w:pPr>
        <w:spacing w:before="25" w:after="0" w:line="240" w:lineRule="auto"/>
        <w:ind w:left="3986" w:right="3933"/>
        <w:jc w:val="center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62.473957pt;margin-top:-5.104152pt;width:472.264811pt;height:.1pt;mso-position-horizontal-relative:page;mso-position-vertical-relative:paragraph;z-index:-16123" coordorigin="1249,-102" coordsize="9445,2">
            <v:shape style="position:absolute;left:1249;top:-102;width:9445;height:2" coordorigin="1249,-102" coordsize="9445,0" path="m1249,-102l10695,-102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2.713322pt;margin-top:48.225643pt;width:472.504175pt;height:.1pt;mso-position-horizontal-relative:page;mso-position-vertical-relative:paragraph;z-index:-16122" coordorigin="1254,965" coordsize="9450,2">
            <v:shape style="position:absolute;left:1254;top:965;width:9450;height:2" coordorigin="1254,965" coordsize="9450,0" path="m1254,965l10704,965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w w:val="103"/>
          <w:b/>
          <w:bCs/>
        </w:rPr>
        <w:t>puts</w:t>
      </w:r>
      <w:r>
        <w:rPr>
          <w:rFonts w:ascii="Arial" w:hAnsi="Arial" w:cs="Arial" w:eastAsia="Arial"/>
          <w:sz w:val="58"/>
          <w:szCs w:val="58"/>
          <w:w w:val="104"/>
          <w:b/>
          <w:bCs/>
        </w:rPr>
        <w:t>()</w:t>
      </w:r>
      <w:r>
        <w:rPr>
          <w:rFonts w:ascii="Arial" w:hAnsi="Arial" w:cs="Arial" w:eastAsia="Arial"/>
          <w:sz w:val="58"/>
          <w:szCs w:val="58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0" w:lineRule="auto"/>
        <w:ind w:left="588" w:right="597" w:firstLine="10"/>
        <w:jc w:val="left"/>
        <w:tabs>
          <w:tab w:pos="2140" w:val="left"/>
          <w:tab w:pos="58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would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expect,</w:t>
      </w:r>
      <w:r>
        <w:rPr>
          <w:rFonts w:ascii="Arial" w:hAnsi="Arial" w:cs="Arial" w:eastAsia="Arial"/>
          <w:sz w:val="36"/>
          <w:szCs w:val="36"/>
          <w:spacing w:val="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for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output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strings: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puts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.</w:t>
      </w:r>
      <w:r>
        <w:rPr>
          <w:rFonts w:ascii="Arial" w:hAnsi="Arial" w:cs="Arial" w:eastAsia="Arial"/>
          <w:sz w:val="36"/>
          <w:szCs w:val="36"/>
          <w:spacing w:val="-8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expect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pointer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characte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argumen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returns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nothing.</w:t>
      </w:r>
      <w:r>
        <w:rPr>
          <w:rFonts w:ascii="Arial" w:hAnsi="Arial" w:cs="Arial" w:eastAsia="Arial"/>
          <w:sz w:val="36"/>
          <w:szCs w:val="36"/>
          <w:spacing w:val="-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particularl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handy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messages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because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appends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newline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{'\n'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output.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Here'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migh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defined: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myputs(s)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6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*s;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3" w:lineRule="exact"/>
        <w:ind w:left="61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8" w:after="0" w:line="373" w:lineRule="exact"/>
        <w:ind w:left="1144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2"/>
          <w:w w:val="76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*s</w:t>
      </w:r>
      <w:r>
        <w:rPr>
          <w:rFonts w:ascii="Courier New" w:hAnsi="Courier New" w:cs="Courier New" w:eastAsia="Courier New"/>
          <w:sz w:val="33"/>
          <w:szCs w:val="33"/>
          <w:spacing w:val="119"/>
          <w:w w:val="76"/>
          <w:position w:val="2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2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6"/>
          <w:szCs w:val="26"/>
          <w:spacing w:val="6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2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9"/>
          <w:w w:val="80"/>
          <w:position w:val="2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2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    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46"/>
          <w:position w:val="2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340" w:lineRule="exact"/>
        <w:ind w:left="188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(*s++);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16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putchar</w:t>
      </w:r>
      <w:r>
        <w:rPr>
          <w:rFonts w:ascii="Courier New" w:hAnsi="Courier New" w:cs="Courier New" w:eastAsia="Courier New"/>
          <w:sz w:val="33"/>
          <w:szCs w:val="33"/>
          <w:spacing w:val="26"/>
          <w:w w:val="73"/>
          <w:position w:val="3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\</w:t>
      </w:r>
      <w:r>
        <w:rPr>
          <w:rFonts w:ascii="Courier New" w:hAnsi="Courier New" w:cs="Courier New" w:eastAsia="Courier New"/>
          <w:sz w:val="33"/>
          <w:szCs w:val="33"/>
          <w:spacing w:val="24"/>
          <w:w w:val="75"/>
          <w:position w:val="3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64"/>
          <w:position w:val="3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62"/>
          <w:position w:val="3"/>
        </w:rPr>
        <w:t>;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89" w:lineRule="exact"/>
        <w:ind w:left="61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auto"/>
        <w:ind w:left="622" w:right="867" w:firstLine="-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Sinc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usually</w:t>
      </w:r>
      <w:r>
        <w:rPr>
          <w:rFonts w:ascii="Arial" w:hAnsi="Arial" w:cs="Arial" w:eastAsia="Arial"/>
          <w:sz w:val="36"/>
          <w:szCs w:val="36"/>
          <w:spacing w:val="6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system,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won't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need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yourself,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jus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2"/>
        </w:rPr>
        <w:t>it.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559" w:header="0" w:top="1300" w:bottom="740" w:left="1140" w:right="1160"/>
          <w:footerReference w:type="default" r:id="rId261"/>
          <w:pgSz w:w="12040" w:h="15800"/>
        </w:sectPr>
      </w:pPr>
      <w:rPr/>
    </w:p>
    <w:p>
      <w:pPr>
        <w:spacing w:before="22" w:after="0" w:line="240" w:lineRule="auto"/>
        <w:ind w:left="665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3.908234pt;margin-top:-3.224132pt;width:468.402353pt;height:.1pt;mso-position-horizontal-relative:page;mso-position-vertical-relative:paragraph;z-index:-16121" coordorigin="1478,-64" coordsize="9368,2">
            <v:shape style="position:absolute;left:1478;top:-64;width:9368;height:2" coordorigin="1478,-64" coordsize="9368,0" path="m1478,-64l10846,-64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3.432938pt;margin-top:50.205818pt;width:468.877647pt;height:.1pt;mso-position-horizontal-relative:page;mso-position-vertical-relative:paragraph;z-index:-16120" coordorigin="1469,1004" coordsize="9378,2">
            <v:shape style="position:absolute;left:1469;top:1004;width:9378;height:2" coordorigin="1469,1004" coordsize="9378,0" path="m1469,1004l10846,1004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0.105881pt;margin-top:755.413635pt;width:468.402353pt;height:.1pt;mso-position-horizontal-relative:page;mso-position-vertical-relative:page;z-index:-16119" coordorigin="1402,15108" coordsize="9368,2">
            <v:shape style="position:absolute;left:1402;top:15108;width:9368;height:2" coordorigin="1402,15108" coordsize="9368,0" path="m1402,15108l10770,15108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Othe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r</w:t>
      </w:r>
      <w:r>
        <w:rPr>
          <w:rFonts w:ascii="Arial" w:hAnsi="Arial" w:cs="Arial" w:eastAsia="Arial"/>
          <w:sz w:val="63"/>
          <w:szCs w:val="63"/>
          <w:spacing w:val="9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Handy</w:t>
      </w:r>
      <w:r>
        <w:rPr>
          <w:rFonts w:ascii="Arial" w:hAnsi="Arial" w:cs="Arial" w:eastAsia="Arial"/>
          <w:sz w:val="63"/>
          <w:szCs w:val="63"/>
          <w:spacing w:val="8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Strin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g</w:t>
      </w:r>
      <w:r>
        <w:rPr>
          <w:rFonts w:ascii="Arial" w:hAnsi="Arial" w:cs="Arial" w:eastAsia="Arial"/>
          <w:sz w:val="63"/>
          <w:szCs w:val="63"/>
          <w:spacing w:val="10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3"/>
        </w:rPr>
        <w:t>Functions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1464" w:right="1237" w:firstLine="-471"/>
        <w:jc w:val="left"/>
        <w:tabs>
          <w:tab w:pos="14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strcat{s1,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s2)</w:t>
      </w:r>
      <w:r>
        <w:rPr>
          <w:rFonts w:ascii="Arial" w:hAnsi="Arial" w:cs="Arial" w:eastAsia="Arial"/>
          <w:sz w:val="35"/>
          <w:szCs w:val="35"/>
          <w:spacing w:val="-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76"/>
        </w:rPr>
        <w:t>: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strings,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{'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\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appends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second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first,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startin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nul</w:t>
      </w:r>
      <w:r>
        <w:rPr>
          <w:rFonts w:ascii="Arial" w:hAnsi="Arial" w:cs="Arial" w:eastAsia="Arial"/>
          <w:sz w:val="35"/>
          <w:szCs w:val="35"/>
          <w:spacing w:val="-33"/>
          <w:w w:val="111"/>
        </w:rPr>
        <w:t>l</w:t>
      </w:r>
      <w:r>
        <w:rPr>
          <w:rFonts w:ascii="Arial" w:hAnsi="Arial" w:cs="Arial" w:eastAsia="Arial"/>
          <w:sz w:val="35"/>
          <w:szCs w:val="35"/>
          <w:spacing w:val="0"/>
          <w:w w:val="176"/>
        </w:rPr>
        <w:t>..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4" w:lineRule="auto"/>
        <w:ind w:left="1440" w:right="454" w:firstLine="-466"/>
        <w:jc w:val="left"/>
        <w:tabs>
          <w:tab w:pos="1460" w:val="left"/>
          <w:tab w:pos="70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strcmp{s1,</w:t>
      </w:r>
      <w:r>
        <w:rPr>
          <w:rFonts w:ascii="Arial" w:hAnsi="Arial" w:cs="Arial" w:eastAsia="Arial"/>
          <w:sz w:val="35"/>
          <w:szCs w:val="35"/>
          <w:spacing w:val="-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6"/>
        </w:rPr>
        <w:t>s2)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2"/>
        </w:rPr>
        <w:t>:</w:t>
      </w:r>
      <w:r>
        <w:rPr>
          <w:rFonts w:ascii="Arial" w:hAnsi="Arial" w:cs="Arial" w:eastAsia="Arial"/>
          <w:sz w:val="35"/>
          <w:szCs w:val="35"/>
          <w:spacing w:val="-85"/>
          <w:w w:val="16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compares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corresponding</w:t>
      </w:r>
      <w:r>
        <w:rPr>
          <w:rFonts w:ascii="Arial" w:hAnsi="Arial" w:cs="Arial" w:eastAsia="Arial"/>
          <w:sz w:val="35"/>
          <w:szCs w:val="35"/>
          <w:spacing w:val="-1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  <w:i/>
        </w:rPr>
        <w:t>zero</w:t>
      </w:r>
      <w:r>
        <w:rPr>
          <w:rFonts w:ascii="Arial" w:hAnsi="Arial" w:cs="Arial" w:eastAsia="Arial"/>
          <w:sz w:val="35"/>
          <w:szCs w:val="35"/>
          <w:spacing w:val="3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f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non-zero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7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true,</w:t>
      </w:r>
      <w:r>
        <w:rPr>
          <w:rFonts w:ascii="Arial" w:hAnsi="Arial" w:cs="Arial" w:eastAsia="Arial"/>
          <w:sz w:val="35"/>
          <w:szCs w:val="35"/>
          <w:spacing w:val="-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not.</w:t>
      </w:r>
      <w:r>
        <w:rPr>
          <w:rFonts w:ascii="Arial" w:hAnsi="Arial" w:cs="Arial" w:eastAsia="Arial"/>
          <w:sz w:val="35"/>
          <w:szCs w:val="35"/>
          <w:spacing w:val="-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rather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odd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typicall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difference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betwee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were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compared.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49" w:right="533" w:firstLine="-494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strcpy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(s1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s2)</w:t>
      </w:r>
      <w:r>
        <w:rPr>
          <w:rFonts w:ascii="Arial" w:hAnsi="Arial" w:cs="Arial" w:eastAsia="Arial"/>
          <w:sz w:val="35"/>
          <w:szCs w:val="35"/>
          <w:spacing w:val="-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2"/>
        </w:rPr>
        <w:t>:</w:t>
      </w:r>
      <w:r>
        <w:rPr>
          <w:rFonts w:ascii="Arial" w:hAnsi="Arial" w:cs="Arial" w:eastAsia="Arial"/>
          <w:sz w:val="35"/>
          <w:szCs w:val="35"/>
          <w:spacing w:val="-85"/>
          <w:w w:val="16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replaces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copy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second.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445" w:right="901" w:firstLine="-494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strlen{s1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62"/>
        </w:rPr>
        <w:t>:</w:t>
      </w:r>
      <w:r>
        <w:rPr>
          <w:rFonts w:ascii="Arial" w:hAnsi="Arial" w:cs="Arial" w:eastAsia="Arial"/>
          <w:sz w:val="35"/>
          <w:szCs w:val="35"/>
          <w:spacing w:val="-90"/>
          <w:w w:val="16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contains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null.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68" w:header="0" w:top="1400" w:bottom="860" w:left="1160" w:right="1220"/>
          <w:footerReference w:type="default" r:id="rId262"/>
          <w:pgSz w:w="12120" w:h="15800"/>
        </w:sectPr>
      </w:pPr>
      <w:rPr/>
    </w:p>
    <w:p>
      <w:pPr>
        <w:spacing w:before="22" w:after="0" w:line="240" w:lineRule="auto"/>
        <w:ind w:left="244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776901pt;margin-top:-4.494466pt;width:471.519117pt;height:.1pt;mso-position-horizontal-relative:page;mso-position-vertical-relative:paragraph;z-index:-16117" coordorigin="1276,-90" coordsize="9430,2">
            <v:shape style="position:absolute;left:1276;top:-90;width:9430;height:2" coordorigin="1276,-90" coordsize="9430,0" path="m1276,-90l10706,-9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776901pt;margin-top:48.977673pt;width:471.519117pt;height:.1pt;mso-position-horizontal-relative:page;mso-position-vertical-relative:paragraph;z-index:-16116" coordorigin="1276,980" coordsize="9430,2">
            <v:shape style="position:absolute;left:1276;top:980;width:9430;height:2" coordorigin="1276,980" coordsize="9430,0" path="m1276,980l10706,98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3.060307pt;margin-top:747.05481pt;width:462.20339pt;height:.1pt;mso-position-horizontal-relative:page;mso-position-vertical-relative:page;z-index:-16115" coordorigin="1261,14941" coordsize="9244,2">
            <v:shape style="position:absolute;left:1261;top:14941;width:9244;height:2" coordorigin="1261,14941" coordsize="9244,0" path="m1261,14941l10505,14941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3" w:lineRule="exact"/>
        <w:ind w:left="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83"/>
          <w:w w:val="75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STAR</w:t>
      </w:r>
      <w:r>
        <w:rPr>
          <w:rFonts w:ascii="Courier New" w:hAnsi="Courier New" w:cs="Courier New" w:eastAsia="Courier New"/>
          <w:sz w:val="33"/>
          <w:szCs w:val="33"/>
          <w:spacing w:val="118"/>
          <w:w w:val="75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1"/>
        </w:rPr>
        <w:t>"*"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76" w:lineRule="exact"/>
        <w:ind w:left="6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*users</w:t>
      </w:r>
      <w:r>
        <w:rPr>
          <w:rFonts w:ascii="Courier New" w:hAnsi="Courier New" w:cs="Courier New" w:eastAsia="Courier New"/>
          <w:sz w:val="33"/>
          <w:szCs w:val="33"/>
          <w:spacing w:val="-6"/>
          <w:w w:val="75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124"/>
          <w:position w:val="3"/>
        </w:rPr>
        <w:t>{</w:t>
      </w:r>
      <w:r>
        <w:rPr>
          <w:rFonts w:ascii="Courier New" w:hAnsi="Courier New" w:cs="Courier New" w:eastAsia="Courier New"/>
          <w:sz w:val="39"/>
          <w:szCs w:val="39"/>
          <w:spacing w:val="-17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"susie*swiss",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3410" w:right="4225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"johnny*edam",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3410" w:right="4082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"sven*havarti",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3410" w:right="3797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"bruce*american",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3410" w:right="3968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shape style="position:absolute;margin-left:87.360001pt;margin-top:35.774834pt;width:42.240002pt;height:31.68pt;mso-position-horizontal-relative:page;mso-position-vertical-relative:paragraph;z-index:-16118" type="#_x0000_t75">
            <v:imagedata r:id="rId264" o:title=""/>
          </v:shape>
        </w:pict>
      </w:r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"brenda*br</w:t>
      </w:r>
      <w:r>
        <w:rPr>
          <w:rFonts w:ascii="Courier New" w:hAnsi="Courier New" w:cs="Courier New" w:eastAsia="Courier New"/>
          <w:sz w:val="33"/>
          <w:szCs w:val="33"/>
          <w:spacing w:val="37"/>
          <w:w w:val="71"/>
          <w:position w:val="3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51"/>
          <w:position w:val="3"/>
        </w:rPr>
        <w:t>e'</w:t>
      </w:r>
      <w:r>
        <w:rPr>
          <w:rFonts w:ascii="Courier New" w:hAnsi="Courier New" w:cs="Courier New" w:eastAsia="Courier New"/>
          <w:sz w:val="33"/>
          <w:szCs w:val="33"/>
          <w:spacing w:val="35"/>
          <w:w w:val="51"/>
          <w:position w:val="3"/>
        </w:rPr>
        <w:t>'</w:t>
      </w:r>
      <w:r>
        <w:rPr>
          <w:rFonts w:ascii="Courier New" w:hAnsi="Courier New" w:cs="Courier New" w:eastAsia="Courier New"/>
          <w:sz w:val="33"/>
          <w:szCs w:val="33"/>
          <w:spacing w:val="-60"/>
          <w:w w:val="147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inuser[9],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inpswd[9],</w:t>
      </w:r>
      <w:r>
        <w:rPr>
          <w:rFonts w:ascii="Courier New" w:hAnsi="Courier New" w:cs="Courier New" w:eastAsia="Courier New"/>
          <w:sz w:val="33"/>
          <w:szCs w:val="33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teststring[18];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0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90"/>
          <w:position w:val="3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nomatch;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*inuser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6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*inpswd</w:t>
      </w:r>
      <w:r>
        <w:rPr>
          <w:rFonts w:ascii="Courier New" w:hAnsi="Courier New" w:cs="Courier New" w:eastAsia="Courier New"/>
          <w:sz w:val="33"/>
          <w:szCs w:val="33"/>
          <w:spacing w:val="0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08"/>
          <w:w w:val="58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44"/>
          <w:w w:val="5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'\0';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8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29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userid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9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1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password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8" w:lineRule="exact"/>
        <w:ind w:left="1009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strlen(inuser)</w:t>
      </w:r>
      <w:r>
        <w:rPr>
          <w:rFonts w:ascii="Courier New" w:hAnsi="Courier New" w:cs="Courier New" w:eastAsia="Courier New"/>
          <w:sz w:val="33"/>
          <w:szCs w:val="33"/>
          <w:spacing w:val="9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2"/>
          <w:position w:val="2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-4"/>
          <w:w w:val="62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62"/>
          <w:position w:val="2"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62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30"/>
          <w:w w:val="62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  <w:position w:val="2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73" w:lineRule="exact"/>
        <w:ind w:left="103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6" w:after="0" w:line="350" w:lineRule="exact"/>
        <w:ind w:left="1606" w:right="3224" w:firstLine="-14"/>
        <w:jc w:val="left"/>
        <w:tabs>
          <w:tab w:pos="63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userid: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-17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24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2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scanf("%8s",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inuser);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9" w:lineRule="exact"/>
        <w:ind w:left="103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  <w:position w:val="-3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37" w:lineRule="exact"/>
        <w:ind w:left="1009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while</w:t>
      </w:r>
      <w:r>
        <w:rPr>
          <w:rFonts w:ascii="Courier New" w:hAnsi="Courier New" w:cs="Courier New" w:eastAsia="Courier New"/>
          <w:sz w:val="33"/>
          <w:szCs w:val="33"/>
          <w:spacing w:val="23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strlen(inpswd)</w:t>
      </w:r>
      <w:r>
        <w:rPr>
          <w:rFonts w:ascii="Courier New" w:hAnsi="Courier New" w:cs="Courier New" w:eastAsia="Courier New"/>
          <w:sz w:val="33"/>
          <w:szCs w:val="33"/>
          <w:spacing w:val="12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2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17"/>
          <w:w w:val="59"/>
          <w:position w:val="2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74"/>
          <w:position w:val="2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74"/>
          <w:position w:val="2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74"/>
          <w:position w:val="2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74"/>
          <w:position w:val="2"/>
        </w:rPr>
        <w:t>)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position w:val="0"/>
        </w:rPr>
      </w:r>
    </w:p>
    <w:p>
      <w:pPr>
        <w:spacing w:before="0" w:after="0" w:line="280" w:lineRule="exact"/>
        <w:ind w:left="103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2" w:after="0" w:line="240" w:lineRule="auto"/>
        <w:ind w:left="1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6"/>
          <w:w w:val="7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1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password: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5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1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scanf{"%8s",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inpswd);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103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footer="668" w:header="0" w:top="1200" w:bottom="860" w:left="1160" w:right="1220"/>
          <w:footerReference w:type="default" r:id="rId263"/>
          <w:pgSz w:w="12120" w:h="15800"/>
        </w:sectPr>
      </w:pPr>
      <w:rPr/>
    </w:p>
    <w:p>
      <w:pPr>
        <w:spacing w:before="23" w:after="0" w:line="240" w:lineRule="auto"/>
        <w:ind w:left="2491" w:right="237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0.558014pt;margin-top:-5.050128pt;width:468.723757pt;height:.1pt;mso-position-horizontal-relative:page;mso-position-vertical-relative:paragraph;z-index:-16114" coordorigin="1411,-101" coordsize="9374,2">
            <v:shape style="position:absolute;left:1411;top:-101;width:9374;height:2" coordorigin="1411,-101" coordsize="9374,0" path="m1411,-101l10786,-101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70.558014pt;margin-top:48.379822pt;width:468.486188pt;height:.1pt;mso-position-horizontal-relative:page;mso-position-vertical-relative:paragraph;z-index:-16113" coordorigin="1411,968" coordsize="9370,2">
            <v:shape style="position:absolute;left:1411;top:968;width:9370;height:2" coordorigin="1411,968" coordsize="9370,0" path="m1411,968l10781,968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6.756905pt;margin-top:751.120178pt;width:468.01105pt;height:.1pt;mso-position-horizontal-relative:page;mso-position-vertical-relative:page;z-index:-16112" coordorigin="1335,15022" coordsize="9360,2">
            <v:shape style="position:absolute;left:1335;top:15022;width:9360;height:2" coordorigin="1335,15022" coordsize="9360,0" path="m1335,15022l10695,15022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7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8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assemble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2" w:lineRule="auto"/>
        <w:ind w:left="1140" w:right="4747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strcpy(teststring,</w:t>
      </w:r>
      <w:r>
        <w:rPr>
          <w:rFonts w:ascii="Courier New" w:hAnsi="Courier New" w:cs="Courier New" w:eastAsia="Courier New"/>
          <w:sz w:val="33"/>
          <w:szCs w:val="33"/>
          <w:spacing w:val="2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inuser);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strcat(teststring,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STAR);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strcat(teststring,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inpswd);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8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look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valid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id*password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table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6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i=O;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i&lt;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sizeof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users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i/>
        </w:rPr>
        <w:t>I</w:t>
      </w:r>
      <w:r>
        <w:rPr>
          <w:rFonts w:ascii="Arial" w:hAnsi="Arial" w:cs="Arial" w:eastAsia="Arial"/>
          <w:sz w:val="33"/>
          <w:szCs w:val="33"/>
          <w:spacing w:val="42"/>
          <w:w w:val="100"/>
          <w:i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(sizeof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(char*));</w:t>
      </w:r>
      <w:r>
        <w:rPr>
          <w:rFonts w:ascii="Courier New" w:hAnsi="Courier New" w:cs="Courier New" w:eastAsia="Courier New"/>
          <w:sz w:val="33"/>
          <w:szCs w:val="33"/>
          <w:spacing w:val="35"/>
          <w:w w:val="7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1646" w:right="1443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8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!(nomatch</w:t>
      </w:r>
      <w:r>
        <w:rPr>
          <w:rFonts w:ascii="Courier New" w:hAnsi="Courier New" w:cs="Courier New" w:eastAsia="Courier New"/>
          <w:sz w:val="33"/>
          <w:szCs w:val="33"/>
          <w:spacing w:val="6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5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strcmp</w:t>
      </w:r>
      <w:r>
        <w:rPr>
          <w:rFonts w:ascii="Courier New" w:hAnsi="Courier New" w:cs="Courier New" w:eastAsia="Courier New"/>
          <w:sz w:val="33"/>
          <w:szCs w:val="33"/>
          <w:spacing w:val="16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teststring,</w:t>
      </w:r>
      <w:r>
        <w:rPr>
          <w:rFonts w:ascii="Courier New" w:hAnsi="Courier New" w:cs="Courier New" w:eastAsia="Courier New"/>
          <w:sz w:val="33"/>
          <w:szCs w:val="33"/>
          <w:spacing w:val="81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users[i])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224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12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(nomatch)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2" w:lineRule="exact"/>
        <w:ind w:left="166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"You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not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allowed!\n"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1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16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"Welcome\n"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70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footer="668" w:header="0" w:top="1360" w:bottom="860" w:left="1160" w:right="1080"/>
          <w:footerReference w:type="default" r:id="rId265"/>
          <w:pgSz w:w="12040" w:h="15800"/>
        </w:sectPr>
      </w:pPr>
      <w:rPr/>
    </w:p>
    <w:p>
      <w:pPr>
        <w:spacing w:before="23" w:after="0" w:line="240" w:lineRule="auto"/>
        <w:ind w:left="2427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755863pt;margin-top:-4.854994pt;width:472.504175pt;height:.1pt;mso-position-horizontal-relative:page;mso-position-vertical-relative:paragraph;z-index:-16111" coordorigin="1235,-97" coordsize="9450,2">
            <v:shape style="position:absolute;left:1235;top:-97;width:9450;height:2" coordorigin="1235,-97" coordsize="9450,0" path="m1235,-97l10685,-97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755863pt;margin-top:48.4748pt;width:472.743539pt;height:.1pt;mso-position-horizontal-relative:page;mso-position-vertical-relative:paragraph;z-index:-16110" coordorigin="1235,969" coordsize="9455,2">
            <v:shape style="position:absolute;left:1235;top:969;width:9455;height:2" coordorigin="1235,969" coordsize="9455,0" path="m1235,969l10690,969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995228pt;margin-top:749.373474pt;width:355.694632pt;height:.1pt;mso-position-horizontal-relative:page;mso-position-vertical-relative:page;z-index:-16109" coordorigin="1240,14987" coordsize="7114,2">
            <v:shape style="position:absolute;left:1240;top:14987;width:7114;height:2" coordorigin="1240,14987" coordsize="7114,0" path="m1240,14987l8354,14987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String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98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4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p1618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51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userid: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bruce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password: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american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7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Welcome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p1618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6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userid: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8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brenda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password: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brie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0" w:lineRule="exact"/>
        <w:ind w:left="57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Welcome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p1618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1" w:lineRule="exact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userid: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brenda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your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password: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3"/>
        </w:rPr>
        <w:t>brei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not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allowed!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626" w:header="0" w:top="1240" w:bottom="820" w:left="1140" w:right="1220"/>
          <w:footerReference w:type="default" r:id="rId266"/>
          <w:pgSz w:w="12040" w:h="15800"/>
        </w:sectPr>
      </w:pPr>
      <w:rPr/>
    </w:p>
    <w:p>
      <w:pPr>
        <w:spacing w:before="10" w:after="0" w:line="240" w:lineRule="auto"/>
        <w:ind w:left="1022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1.201744pt;margin-top:-3.885614pt;width:469.121835pt;height:.1pt;mso-position-horizontal-relative:page;mso-position-vertical-relative:paragraph;z-index:-16108" coordorigin="1424,-78" coordsize="9382,2">
            <v:shape style="position:absolute;left:1424;top:-78;width:9382;height:2" coordorigin="1424,-78" coordsize="9382,0" path="m1424,-78l10806,-78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70.963608pt;margin-top:49.641308pt;width:469.359968pt;height:.1pt;mso-position-horizontal-relative:page;mso-position-vertical-relative:paragraph;z-index:-16107" coordorigin="1419,993" coordsize="9387,2">
            <v:shape style="position:absolute;left:1419;top:993;width:9387;height:2" coordorigin="1419,993" coordsize="9387,0" path="m1419,993l10806,993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Command</w:t>
      </w:r>
      <w:r>
        <w:rPr>
          <w:rFonts w:ascii="Arial" w:hAnsi="Arial" w:cs="Arial" w:eastAsia="Arial"/>
          <w:sz w:val="63"/>
          <w:szCs w:val="63"/>
          <w:spacing w:val="149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Line</w:t>
      </w:r>
      <w:r>
        <w:rPr>
          <w:rFonts w:ascii="Arial" w:hAnsi="Arial" w:cs="Arial" w:eastAsia="Arial"/>
          <w:sz w:val="63"/>
          <w:szCs w:val="63"/>
          <w:spacing w:val="142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4"/>
        </w:rPr>
        <w:t>Arguments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741" w:right="1184" w:firstLine="33"/>
        <w:jc w:val="left"/>
        <w:tabs>
          <w:tab w:pos="50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natura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rather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having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ask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it.</w:t>
      </w:r>
      <w:r>
        <w:rPr>
          <w:rFonts w:ascii="Arial" w:hAnsi="Arial" w:cs="Arial" w:eastAsia="Arial"/>
          <w:sz w:val="35"/>
          <w:szCs w:val="35"/>
          <w:spacing w:val="-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very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need.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413" w:right="526" w:firstLine="-462"/>
        <w:jc w:val="left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main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having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two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arguments: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token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array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line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tokens,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argv.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418" w:right="523" w:firstLine="-486"/>
        <w:jc w:val="left"/>
        <w:tabs>
          <w:tab w:pos="1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programmer</w:t>
      </w:r>
      <w:r>
        <w:rPr>
          <w:rFonts w:ascii="Arial" w:hAnsi="Arial" w:cs="Arial" w:eastAsia="Arial"/>
          <w:sz w:val="35"/>
          <w:szCs w:val="35"/>
          <w:spacing w:val="3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assume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these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passed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declared.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80" w:lineRule="auto"/>
        <w:ind w:left="1408" w:right="788" w:firstLine="-481"/>
        <w:jc w:val="both"/>
        <w:tabs>
          <w:tab w:pos="14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they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i/>
        </w:rPr>
        <w:t>must</w:t>
      </w:r>
      <w:r>
        <w:rPr>
          <w:rFonts w:ascii="Times New Roman" w:hAnsi="Times New Roman" w:cs="Times New Roman" w:eastAsia="Times New Roman"/>
          <w:sz w:val="41"/>
          <w:szCs w:val="41"/>
          <w:spacing w:val="4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occur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order: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8"/>
        </w:rPr>
        <w:t>main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8"/>
        </w:rPr>
        <w:t>argc,argv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8"/>
        </w:rPr>
        <w:t>).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8"/>
        </w:rPr>
        <w:t>  </w:t>
      </w:r>
      <w:r>
        <w:rPr>
          <w:rFonts w:ascii="Times New Roman" w:hAnsi="Times New Roman" w:cs="Times New Roman" w:eastAsia="Times New Roman"/>
          <w:sz w:val="33"/>
          <w:szCs w:val="33"/>
          <w:spacing w:val="3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Remember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correc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order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specifyin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alphabetically.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4" w:lineRule="auto"/>
        <w:ind w:left="1398" w:right="1271" w:firstLine="-472"/>
        <w:jc w:val="left"/>
        <w:tabs>
          <w:tab w:pos="1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arguments,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set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accordingly.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408" w:right="759" w:firstLine="-495"/>
        <w:jc w:val="left"/>
        <w:tabs>
          <w:tab w:pos="138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6.915344pt;margin-top:147.842499pt;width:469.598101pt;height:.1pt;mso-position-horizontal-relative:page;mso-position-vertical-relative:paragraph;z-index:-16106" coordorigin="1338,2957" coordsize="9392,2">
            <v:shape style="position:absolute;left:1338;top:2957;width:9392;height:2" coordorigin="1338,2957" coordsize="9392,0" path="m1338,2957l10730,295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argc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one,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because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argv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at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string,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program.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footer="626" w:header="0" w:top="1320" w:bottom="820" w:left="1140" w:right="1200"/>
          <w:footerReference w:type="default" r:id="rId267"/>
          <w:pgSz w:w="12040" w:h="15800"/>
        </w:sectPr>
      </w:pPr>
      <w:rPr/>
    </w:p>
    <w:p>
      <w:pPr>
        <w:spacing w:before="28" w:after="0" w:line="240" w:lineRule="auto"/>
        <w:ind w:left="772" w:right="774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819618pt;margin-top:-4.27309pt;width:469.121836pt;height:.1pt;mso-position-horizontal-relative:page;mso-position-vertical-relative:paragraph;z-index:-16105" coordorigin="1276,-85" coordsize="9382,2">
            <v:shape style="position:absolute;left:1276;top:-85;width:9382;height:2" coordorigin="1276,-85" coordsize="9382,0" path="m1276,-85l10659,-85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4.057755pt;margin-top:747.10675pt;width:420.066456pt;height:.1pt;mso-position-horizontal-relative:page;mso-position-vertical-relative:page;z-index:-16103" coordorigin="1281,14942" coordsize="8401,2">
            <v:shape style="position:absolute;left:1281;top:14942;width:8401;height:2" coordorigin="1281,14942" coordsize="8401,0" path="m1281,14942l9682,14942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Command</w:t>
      </w:r>
      <w:r>
        <w:rPr>
          <w:rFonts w:ascii="Arial" w:hAnsi="Arial" w:cs="Arial" w:eastAsia="Arial"/>
          <w:sz w:val="60"/>
          <w:szCs w:val="60"/>
          <w:spacing w:val="10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Lin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1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Arguments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5" w:after="0" w:line="240" w:lineRule="auto"/>
        <w:ind w:left="3513" w:right="3482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819618pt;margin-top:50.984329pt;width:469.598102pt;height:.1pt;mso-position-horizontal-relative:page;mso-position-vertical-relative:paragraph;z-index:-16104" coordorigin="1276,1020" coordsize="9392,2">
            <v:shape style="position:absolute;left:1276;top:1020;width:9392;height:2" coordorigin="1276,1020" coordsize="9392,0" path="m1276,1020l10668,1020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0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STAR</w:t>
      </w:r>
      <w:r>
        <w:rPr>
          <w:rFonts w:ascii="Courier New" w:hAnsi="Courier New" w:cs="Courier New" w:eastAsia="Courier New"/>
          <w:sz w:val="33"/>
          <w:szCs w:val="33"/>
          <w:spacing w:val="14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"*"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5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*users</w:t>
      </w:r>
      <w:r>
        <w:rPr>
          <w:rFonts w:ascii="Courier New" w:hAnsi="Courier New" w:cs="Courier New" w:eastAsia="Courier New"/>
          <w:sz w:val="33"/>
          <w:szCs w:val="33"/>
          <w:spacing w:val="-31"/>
          <w:w w:val="75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-30"/>
          <w:w w:val="156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28"/>
          <w:w w:val="139"/>
          <w:position w:val="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"susie*swiss",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3366" w:right="4188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"johnny*edam",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3366" w:right="4046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"sven*havarti",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3366" w:right="3761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"bruce*american",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3366" w:right="3900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"brenda*brie"</w:t>
      </w:r>
      <w:r>
        <w:rPr>
          <w:rFonts w:ascii="Courier New" w:hAnsi="Courier New" w:cs="Courier New" w:eastAsia="Courier New"/>
          <w:sz w:val="33"/>
          <w:szCs w:val="33"/>
          <w:spacing w:val="-11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  <w:position w:val="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</w:t>
      </w:r>
      <w:r>
        <w:rPr>
          <w:rFonts w:ascii="Courier New" w:hAnsi="Courier New" w:cs="Courier New" w:eastAsia="Courier New"/>
          <w:sz w:val="33"/>
          <w:szCs w:val="33"/>
          <w:spacing w:val="12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argc,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argv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argc;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5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*argv</w:t>
      </w:r>
      <w:r>
        <w:rPr>
          <w:rFonts w:ascii="Courier New" w:hAnsi="Courier New" w:cs="Courier New" w:eastAsia="Courier New"/>
          <w:sz w:val="33"/>
          <w:szCs w:val="33"/>
          <w:spacing w:val="-7"/>
          <w:w w:val="75"/>
          <w:position w:val="3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90"/>
          <w:position w:val="3"/>
        </w:rPr>
        <w:t>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7" w:lineRule="exact"/>
        <w:ind w:left="59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373" w:lineRule="exact"/>
        <w:ind w:left="10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inuser[9],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inpswd[9],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teststring[18];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0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89"/>
          <w:position w:val="3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nomatth;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*inuser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11"/>
          <w:w w:val="63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63"/>
        </w:rPr>
        <w:t>=</w:t>
      </w:r>
      <w:r>
        <w:rPr>
          <w:rFonts w:ascii="Courier New" w:hAnsi="Courier New" w:cs="Courier New" w:eastAsia="Courier New"/>
          <w:sz w:val="38"/>
          <w:szCs w:val="38"/>
          <w:spacing w:val="-6"/>
          <w:w w:val="6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*inpswd</w:t>
      </w:r>
      <w:r>
        <w:rPr>
          <w:rFonts w:ascii="Courier New" w:hAnsi="Courier New" w:cs="Courier New" w:eastAsia="Courier New"/>
          <w:sz w:val="33"/>
          <w:szCs w:val="33"/>
          <w:spacing w:val="0"/>
          <w:w w:val="6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6"/>
          <w:w w:val="63"/>
        </w:rPr>
        <w:t> </w:t>
      </w:r>
      <w:r>
        <w:rPr>
          <w:rFonts w:ascii="Courier New" w:hAnsi="Courier New" w:cs="Courier New" w:eastAsia="Courier New"/>
          <w:sz w:val="38"/>
          <w:szCs w:val="38"/>
          <w:spacing w:val="0"/>
          <w:w w:val="63"/>
        </w:rPr>
        <w:t>=</w:t>
      </w:r>
      <w:r>
        <w:rPr>
          <w:rFonts w:ascii="Courier New" w:hAnsi="Courier New" w:cs="Courier New" w:eastAsia="Courier New"/>
          <w:sz w:val="38"/>
          <w:szCs w:val="38"/>
          <w:spacing w:val="32"/>
          <w:w w:val="6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'\0';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(argc</w:t>
      </w:r>
      <w:r>
        <w:rPr>
          <w:rFonts w:ascii="Courier New" w:hAnsi="Courier New" w:cs="Courier New" w:eastAsia="Courier New"/>
          <w:sz w:val="33"/>
          <w:szCs w:val="33"/>
          <w:spacing w:val="32"/>
          <w:w w:val="74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2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3)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3" w:lineRule="exact"/>
        <w:ind w:left="10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407" w:lineRule="exact"/>
        <w:ind w:left="15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"userid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109"/>
          <w:position w:val="3"/>
        </w:rPr>
        <w:t>&amp;</w:t>
      </w:r>
      <w:r>
        <w:rPr>
          <w:rFonts w:ascii="Courier New" w:hAnsi="Courier New" w:cs="Courier New" w:eastAsia="Courier New"/>
          <w:sz w:val="36"/>
          <w:szCs w:val="36"/>
          <w:spacing w:val="-12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password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required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\n"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5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exit(100);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0" w:lineRule="exact"/>
        <w:ind w:left="10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658" w:header="0" w:top="1220" w:bottom="840" w:left="1180" w:right="1200"/>
          <w:footerReference w:type="default" r:id="rId268"/>
          <w:pgSz w:w="12040" w:h="15800"/>
        </w:sectPr>
      </w:pPr>
      <w:rPr/>
    </w:p>
    <w:p>
      <w:pPr>
        <w:spacing w:before="20" w:after="0" w:line="240" w:lineRule="auto"/>
        <w:ind w:left="973" w:right="65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4.383530pt;margin-top:-5.557904pt;width:468.64pt;height:.1pt;mso-position-horizontal-relative:page;mso-position-vertical-relative:paragraph;z-index:-16102" coordorigin="1488,-111" coordsize="9373,2">
            <v:shape style="position:absolute;left:1488;top:-111;width:9373;height:2" coordorigin="1488,-111" coordsize="9373,0" path="m1488,-111l10860,-111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Command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Lin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20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Arguments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80" w:after="0" w:line="240" w:lineRule="auto"/>
        <w:ind w:left="3699" w:right="3371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3.670586pt;margin-top:51.229843pt;width:468.877647pt;height:.1pt;mso-position-horizontal-relative:page;mso-position-vertical-relative:paragraph;z-index:-16101" coordorigin="1473,1025" coordsize="9378,2">
            <v:shape style="position:absolute;left:1473;top:1025;width:9378;height:2" coordorigin="1473,1025" coordsize="9378,0" path="m1473,1025l10851,1025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7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6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userid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104"/>
        </w:rPr>
        <w:t>&amp;</w:t>
      </w:r>
      <w:r>
        <w:rPr>
          <w:rFonts w:ascii="Courier New" w:hAnsi="Courier New" w:cs="Courier New" w:eastAsia="Courier New"/>
          <w:sz w:val="35"/>
          <w:szCs w:val="35"/>
          <w:spacing w:val="-11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password</w:t>
      </w:r>
      <w:r>
        <w:rPr>
          <w:rFonts w:ascii="Courier New" w:hAnsi="Courier New" w:cs="Courier New" w:eastAsia="Courier New"/>
          <w:sz w:val="33"/>
          <w:szCs w:val="33"/>
          <w:spacing w:val="-1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30"/>
          <w:w w:val="7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i=9;</w:t>
      </w:r>
      <w:r>
        <w:rPr>
          <w:rFonts w:ascii="Courier New" w:hAnsi="Courier New" w:cs="Courier New" w:eastAsia="Courier New"/>
          <w:sz w:val="33"/>
          <w:szCs w:val="33"/>
          <w:spacing w:val="-5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i&lt;8</w:t>
      </w:r>
      <w:r>
        <w:rPr>
          <w:rFonts w:ascii="Courier New" w:hAnsi="Courier New" w:cs="Courier New" w:eastAsia="Courier New"/>
          <w:sz w:val="33"/>
          <w:szCs w:val="33"/>
          <w:spacing w:val="-130"/>
          <w:w w:val="100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81"/>
        </w:rPr>
        <w:t>&amp;&amp;</w:t>
      </w:r>
      <w:r>
        <w:rPr>
          <w:rFonts w:ascii="Courier New" w:hAnsi="Courier New" w:cs="Courier New" w:eastAsia="Courier New"/>
          <w:sz w:val="35"/>
          <w:szCs w:val="35"/>
          <w:spacing w:val="-12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argv[l][i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'\9';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2" w:lineRule="exact"/>
        <w:ind w:left="175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inuser[i</w:t>
      </w:r>
      <w:r>
        <w:rPr>
          <w:rFonts w:ascii="Courier New" w:hAnsi="Courier New" w:cs="Courier New" w:eastAsia="Courier New"/>
          <w:sz w:val="33"/>
          <w:szCs w:val="33"/>
          <w:spacing w:val="21"/>
          <w:w w:val="72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argv[l][i];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inuser[i]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52"/>
        </w:rPr>
        <w:t>=</w:t>
      </w:r>
      <w:r>
        <w:rPr>
          <w:rFonts w:ascii="Courier New" w:hAnsi="Courier New" w:cs="Courier New" w:eastAsia="Courier New"/>
          <w:sz w:val="42"/>
          <w:szCs w:val="42"/>
          <w:spacing w:val="52"/>
          <w:w w:val="5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'\9';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94" w:lineRule="exact"/>
        <w:ind w:left="11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30"/>
          <w:w w:val="74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i=9;</w:t>
      </w:r>
      <w:r>
        <w:rPr>
          <w:rFonts w:ascii="Courier New" w:hAnsi="Courier New" w:cs="Courier New" w:eastAsia="Courier New"/>
          <w:sz w:val="33"/>
          <w:szCs w:val="33"/>
          <w:spacing w:val="-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i&lt;8</w:t>
      </w:r>
      <w:r>
        <w:rPr>
          <w:rFonts w:ascii="Courier New" w:hAnsi="Courier New" w:cs="Courier New" w:eastAsia="Courier New"/>
          <w:sz w:val="33"/>
          <w:szCs w:val="33"/>
          <w:spacing w:val="-13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82"/>
          <w:position w:val="2"/>
        </w:rPr>
        <w:t>&amp;&amp;</w:t>
      </w:r>
      <w:r>
        <w:rPr>
          <w:rFonts w:ascii="Courier New" w:hAnsi="Courier New" w:cs="Courier New" w:eastAsia="Courier New"/>
          <w:sz w:val="35"/>
          <w:szCs w:val="35"/>
          <w:spacing w:val="-13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argv[2][i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!=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'\9';</w:t>
      </w:r>
      <w:r>
        <w:rPr>
          <w:rFonts w:ascii="Courier New" w:hAnsi="Courier New" w:cs="Courier New" w:eastAsia="Courier New"/>
          <w:sz w:val="33"/>
          <w:szCs w:val="33"/>
          <w:spacing w:val="-24"/>
          <w:w w:val="75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7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inpswd[i</w:t>
      </w:r>
      <w:r>
        <w:rPr>
          <w:rFonts w:ascii="Courier New" w:hAnsi="Courier New" w:cs="Courier New" w:eastAsia="Courier New"/>
          <w:sz w:val="33"/>
          <w:szCs w:val="33"/>
          <w:spacing w:val="30"/>
          <w:w w:val="72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argv[2</w:t>
      </w:r>
      <w:r>
        <w:rPr>
          <w:rFonts w:ascii="Courier New" w:hAnsi="Courier New" w:cs="Courier New" w:eastAsia="Courier New"/>
          <w:sz w:val="33"/>
          <w:szCs w:val="33"/>
          <w:spacing w:val="-179"/>
          <w:w w:val="73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[i];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inpswd[i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'\9';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assemble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-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4" w:lineRule="exact"/>
        <w:ind w:left="1168" w:right="4658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strcpy(teststring,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inuser);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strcat(teststring,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STAR);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strcat(teststring,</w:t>
      </w:r>
      <w:r>
        <w:rPr>
          <w:rFonts w:ascii="Courier New" w:hAnsi="Courier New" w:cs="Courier New" w:eastAsia="Courier New"/>
          <w:sz w:val="33"/>
          <w:szCs w:val="33"/>
          <w:spacing w:val="1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inpswd);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9" w:right="332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6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look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-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</w:t>
      </w:r>
      <w:r>
        <w:rPr>
          <w:rFonts w:ascii="Courier New" w:hAnsi="Courier New" w:cs="Courier New" w:eastAsia="Courier New"/>
          <w:sz w:val="33"/>
          <w:szCs w:val="33"/>
          <w:spacing w:val="-1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valid</w:t>
      </w:r>
      <w:r>
        <w:rPr>
          <w:rFonts w:ascii="Courier New" w:hAnsi="Courier New" w:cs="Courier New" w:eastAsia="Courier New"/>
          <w:sz w:val="33"/>
          <w:szCs w:val="33"/>
          <w:spacing w:val="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id*password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table*/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07" w:lineRule="exact"/>
        <w:ind w:left="115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30"/>
          <w:w w:val="74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i=9;</w:t>
      </w:r>
      <w:r>
        <w:rPr>
          <w:rFonts w:ascii="Courier New" w:hAnsi="Courier New" w:cs="Courier New" w:eastAsia="Courier New"/>
          <w:sz w:val="33"/>
          <w:szCs w:val="33"/>
          <w:spacing w:val="-1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i&lt;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sizeof</w:t>
      </w:r>
      <w:r>
        <w:rPr>
          <w:rFonts w:ascii="Courier New" w:hAnsi="Courier New" w:cs="Courier New" w:eastAsia="Courier New"/>
          <w:sz w:val="33"/>
          <w:szCs w:val="33"/>
          <w:spacing w:val="1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users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  <w:position w:val="2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  <w:position w:val="2"/>
        </w:rPr>
        <w:t>I</w:t>
      </w:r>
      <w:r>
        <w:rPr>
          <w:rFonts w:ascii="Arial" w:hAnsi="Arial" w:cs="Arial" w:eastAsia="Arial"/>
          <w:sz w:val="33"/>
          <w:szCs w:val="33"/>
          <w:spacing w:val="-5"/>
          <w:w w:val="128"/>
          <w:i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(sizeof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(char*));</w:t>
      </w:r>
      <w:r>
        <w:rPr>
          <w:rFonts w:ascii="Courier New" w:hAnsi="Courier New" w:cs="Courier New" w:eastAsia="Courier New"/>
          <w:sz w:val="33"/>
          <w:szCs w:val="33"/>
          <w:spacing w:val="40"/>
          <w:w w:val="79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689" w:right="1358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4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!(nomatch</w:t>
      </w:r>
      <w:r>
        <w:rPr>
          <w:rFonts w:ascii="Courier New" w:hAnsi="Courier New" w:cs="Courier New" w:eastAsia="Courier New"/>
          <w:sz w:val="33"/>
          <w:szCs w:val="33"/>
          <w:spacing w:val="54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strcmp</w:t>
      </w:r>
      <w:r>
        <w:rPr>
          <w:rFonts w:ascii="Courier New" w:hAnsi="Courier New" w:cs="Courier New" w:eastAsia="Courier New"/>
          <w:sz w:val="33"/>
          <w:szCs w:val="33"/>
          <w:spacing w:val="27"/>
          <w:w w:val="70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teststring,</w:t>
      </w:r>
      <w:r>
        <w:rPr>
          <w:rFonts w:ascii="Courier New" w:hAnsi="Courier New" w:cs="Courier New" w:eastAsia="Courier New"/>
          <w:sz w:val="33"/>
          <w:szCs w:val="33"/>
          <w:spacing w:val="72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users[i])</w:t>
      </w:r>
      <w:r>
        <w:rPr>
          <w:rFonts w:ascii="Courier New" w:hAnsi="Courier New" w:cs="Courier New" w:eastAsia="Courier New"/>
          <w:sz w:val="33"/>
          <w:szCs w:val="33"/>
          <w:spacing w:val="-33"/>
          <w:w w:val="73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4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228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70" w:lineRule="exact"/>
        <w:ind w:left="11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  <w:position w:val="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(nomatch)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17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"You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not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allowed!\n"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11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7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9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"Welcome\n"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2" w:lineRule="exact"/>
        <w:ind w:left="74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71.056473pt;margin-top:83.896317pt;width:468.164705pt;height:.1pt;mso-position-horizontal-relative:page;mso-position-vertical-relative:paragraph;z-index:-16100" coordorigin="1421,1678" coordsize="9363,2">
            <v:shape style="position:absolute;left:1421;top:1678;width:9363;height:2" coordorigin="1421,1678" coordsize="9363,0" path="m1421,1678l10784,1678e" filled="f" stroked="t" strokeweight=".71294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pgMar w:footer="658" w:header="0" w:top="1420" w:bottom="840" w:left="1180" w:right="1200"/>
          <w:footerReference w:type="default" r:id="rId269"/>
          <w:pgSz w:w="12120" w:h="15800"/>
        </w:sectPr>
      </w:pPr>
      <w:rPr/>
    </w:p>
    <w:p>
      <w:pPr>
        <w:spacing w:before="25" w:after="0" w:line="240" w:lineRule="auto"/>
        <w:ind w:left="3738" w:right="3639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773212pt;margin-top:-5.703228pt;width:472.876334pt;height:.1pt;mso-position-horizontal-relative:page;mso-position-vertical-relative:paragraph;z-index:-16099" coordorigin="1235,-114" coordsize="9458,2">
            <v:shape style="position:absolute;left:1235;top:-114;width:9458;height:2" coordorigin="1235,-114" coordsize="9458,0" path="m1235,-114l10693,-114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62.012642pt;margin-top:48.568836pt;width:473.115765pt;height:.1pt;mso-position-horizontal-relative:page;mso-position-vertical-relative:paragraph;z-index:-16098" coordorigin="1240,971" coordsize="9462,2">
            <v:shape style="position:absolute;left:1240;top:971;width:9462;height:2" coordorigin="1240,971" coordsize="9462,0" path="m1240,971l10703,97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Results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p1022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1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userid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102"/>
          <w:position w:val="3"/>
        </w:rPr>
        <w:t>&amp;</w:t>
      </w:r>
      <w:r>
        <w:rPr>
          <w:rFonts w:ascii="Courier New" w:hAnsi="Courier New" w:cs="Courier New" w:eastAsia="Courier New"/>
          <w:sz w:val="36"/>
          <w:szCs w:val="36"/>
          <w:spacing w:val="-11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password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required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R(00100);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p1022</w:t>
      </w:r>
      <w:r>
        <w:rPr>
          <w:rFonts w:ascii="Courier New" w:hAnsi="Courier New" w:cs="Courier New" w:eastAsia="Courier New"/>
          <w:sz w:val="33"/>
          <w:szCs w:val="33"/>
          <w:spacing w:val="13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cpalmer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zxcvbn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-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not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allowed!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4" w:lineRule="exact"/>
        <w:ind w:left="61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pl022</w:t>
      </w:r>
      <w:r>
        <w:rPr>
          <w:rFonts w:ascii="Courier New" w:hAnsi="Courier New" w:cs="Courier New" w:eastAsia="Courier New"/>
          <w:sz w:val="33"/>
          <w:szCs w:val="33"/>
          <w:spacing w:val="13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brenda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brie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Welcome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2" w:lineRule="exact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p1022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bruce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edam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are</w:t>
      </w:r>
      <w:r>
        <w:rPr>
          <w:rFonts w:ascii="Courier New" w:hAnsi="Courier New" w:cs="Courier New" w:eastAsia="Courier New"/>
          <w:sz w:val="33"/>
          <w:szCs w:val="33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not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allo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ed!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61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6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p1022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bruce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american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5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Welcome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5" w:lineRule="exact"/>
        <w:ind w:left="6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1" w:right="49"/>
        <w:jc w:val="center"/>
        <w:tabs>
          <w:tab w:pos="4660" w:val="left"/>
          <w:tab w:pos="85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1.05492pt;margin-top:1.641017pt;width:473.594627pt;height:.1pt;mso-position-horizontal-relative:page;mso-position-vertical-relative:paragraph;z-index:-16097" coordorigin="1221,33" coordsize="9472,2">
            <v:shape style="position:absolute;left:1221;top:33;width:9472;height:2" coordorigin="1221,33" coordsize="9472,0" path="m1221,33l10693,3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7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#10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24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1"/>
          <w:position w:val="1"/>
        </w:rPr>
        <w:t>Results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00" w:bottom="280" w:left="1120" w:right="1280"/>
          <w:footerReference w:type="default" r:id="rId270"/>
          <w:pgSz w:w="12120" w:h="15800"/>
        </w:sectPr>
      </w:pPr>
      <w:rPr/>
    </w:p>
    <w:p>
      <w:pPr>
        <w:spacing w:before="15" w:after="0" w:line="240" w:lineRule="auto"/>
        <w:ind w:left="105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5.273582pt;margin-top:-5.279999pt;width:469.98349pt;height:.1pt;mso-position-horizontal-relative:page;mso-position-vertical-relative:paragraph;z-index:-16096" coordorigin="1505,-106" coordsize="9400,2">
            <v:shape style="position:absolute;left:1505;top:-106;width:9400;height:2" coordorigin="1505,-106" coordsize="9400,0" path="m1505,-106l10905,-106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5.035378pt;margin-top:49.066841pt;width:470.221698pt;height:.1pt;mso-position-horizontal-relative:page;mso-position-vertical-relative:paragraph;z-index:-16095" coordorigin="1501,981" coordsize="9404,2">
            <v:shape style="position:absolute;left:1501;top:981;width:9404;height:2" coordorigin="1501,981" coordsize="9404,0" path="m1501,981l10905,98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61"/>
          <w:szCs w:val="61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Mor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12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Obscur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637" w:right="761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Bot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echo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command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line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arguments.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4" w:lineRule="auto"/>
        <w:ind w:left="623" w:right="6641" w:firstLine="14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echo</w:t>
      </w:r>
      <w:r>
        <w:rPr>
          <w:rFonts w:ascii="Courier New" w:hAnsi="Courier New" w:cs="Courier New" w:eastAsia="Courier New"/>
          <w:sz w:val="32"/>
          <w:szCs w:val="32"/>
          <w:spacing w:val="-1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pgm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1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main(argc,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argv)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argc;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632" w:right="7009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*argv</w:t>
      </w:r>
      <w:r>
        <w:rPr>
          <w:rFonts w:ascii="Courier New" w:hAnsi="Courier New" w:cs="Courier New" w:eastAsia="Courier New"/>
          <w:sz w:val="32"/>
          <w:szCs w:val="32"/>
          <w:spacing w:val="-9"/>
          <w:w w:val="78"/>
          <w:position w:val="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  <w:position w:val="3"/>
        </w:rPr>
        <w:t>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1" w:lineRule="exact"/>
        <w:ind w:left="637" w:right="880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9" w:after="0" w:line="351" w:lineRule="exact"/>
        <w:ind w:left="105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104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4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i=1;</w:t>
      </w:r>
      <w:r>
        <w:rPr>
          <w:rFonts w:ascii="Courier New" w:hAnsi="Courier New" w:cs="Courier New" w:eastAsia="Courier New"/>
          <w:sz w:val="32"/>
          <w:szCs w:val="32"/>
          <w:spacing w:val="5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i&lt;argc;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++i</w:t>
      </w:r>
      <w:r>
        <w:rPr>
          <w:rFonts w:ascii="Courier New" w:hAnsi="Courier New" w:cs="Courier New" w:eastAsia="Courier New"/>
          <w:sz w:val="32"/>
          <w:szCs w:val="32"/>
          <w:spacing w:val="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1595" w:right="-20"/>
        <w:jc w:val="left"/>
        <w:tabs>
          <w:tab w:pos="6980" w:val="left"/>
          <w:tab w:pos="728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"%s%c",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argv[i],</w:t>
      </w:r>
      <w:r>
        <w:rPr>
          <w:rFonts w:ascii="Courier New" w:hAnsi="Courier New" w:cs="Courier New" w:eastAsia="Courier New"/>
          <w:sz w:val="32"/>
          <w:szCs w:val="32"/>
          <w:spacing w:val="-13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(i&lt;argc-1)?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6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6"/>
          <w:position w:val="13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26"/>
          <w:position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401"/>
          <w:position w:val="3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401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12"/>
          <w:w w:val="100"/>
          <w:position w:val="1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\</w:t>
      </w:r>
      <w:r>
        <w:rPr>
          <w:rFonts w:ascii="Courier New" w:hAnsi="Courier New" w:cs="Courier New" w:eastAsia="Courier New"/>
          <w:sz w:val="32"/>
          <w:szCs w:val="32"/>
          <w:spacing w:val="26"/>
          <w:w w:val="75"/>
          <w:position w:val="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6"/>
          <w:position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10"/>
          <w:w w:val="100"/>
          <w:position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88"/>
          <w:position w:val="3"/>
        </w:rPr>
        <w:t>};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298" w:lineRule="exact"/>
        <w:ind w:left="632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09"/>
        </w:rPr>
        <w:t>}</w:t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623" w:right="862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---------------------------------------------------</w:t>
      </w:r>
      <w:r>
        <w:rPr>
          <w:rFonts w:ascii="Courier New" w:hAnsi="Courier New" w:cs="Courier New" w:eastAsia="Courier New"/>
          <w:sz w:val="31"/>
          <w:szCs w:val="31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44" w:lineRule="exact"/>
        <w:ind w:left="609" w:right="6658" w:firstLine="10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echo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pgm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0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main(argc,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argv)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argc;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240" w:lineRule="auto"/>
        <w:ind w:left="613" w:right="7027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*argv</w:t>
      </w:r>
      <w:r>
        <w:rPr>
          <w:rFonts w:ascii="Courier New" w:hAnsi="Courier New" w:cs="Courier New" w:eastAsia="Courier New"/>
          <w:sz w:val="32"/>
          <w:szCs w:val="32"/>
          <w:spacing w:val="-9"/>
          <w:w w:val="78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</w:rPr>
        <w:t>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75" w:lineRule="exact"/>
        <w:ind w:left="618" w:right="8779"/>
        <w:jc w:val="both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  <w:position w:val="-2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18" w:lineRule="exact"/>
        <w:ind w:left="1009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while</w:t>
      </w:r>
      <w:r>
        <w:rPr>
          <w:rFonts w:ascii="Courier New" w:hAnsi="Courier New" w:cs="Courier New" w:eastAsia="Courier New"/>
          <w:sz w:val="32"/>
          <w:szCs w:val="32"/>
          <w:spacing w:val="16"/>
          <w:w w:val="75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--argc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&gt;</w:t>
      </w:r>
      <w:r>
        <w:rPr>
          <w:rFonts w:ascii="Courier New" w:hAnsi="Courier New" w:cs="Courier New" w:eastAsia="Courier New"/>
          <w:sz w:val="32"/>
          <w:szCs w:val="32"/>
          <w:spacing w:val="113"/>
          <w:w w:val="75"/>
          <w:position w:val="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9"/>
          <w:position w:val="1"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60"/>
          <w:w w:val="79"/>
          <w:position w:val="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9"/>
          <w:position w:val="1"/>
        </w:rPr>
        <w:t>)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position w:val="0"/>
        </w:rPr>
      </w:r>
    </w:p>
    <w:p>
      <w:pPr>
        <w:spacing w:before="0" w:after="0" w:line="339" w:lineRule="exact"/>
        <w:ind w:left="1576" w:right="-20"/>
        <w:jc w:val="left"/>
        <w:tabs>
          <w:tab w:pos="54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(argc&gt;1)</w:t>
      </w:r>
      <w:r>
        <w:rPr>
          <w:rFonts w:ascii="Courier New" w:hAnsi="Courier New" w:cs="Courier New" w:eastAsia="Courier New"/>
          <w:sz w:val="32"/>
          <w:szCs w:val="32"/>
          <w:spacing w:val="131"/>
          <w:w w:val="75"/>
          <w:position w:val="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3"/>
        </w:rPr>
        <w:t>?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"%s"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"%s\n",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*++argv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61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4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08" w:right="-20"/>
        <w:jc w:val="left"/>
        <w:tabs>
          <w:tab w:pos="4660" w:val="left"/>
          <w:tab w:pos="60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71.70047pt;margin-top:2.898139pt;width:469.98349pt;height:.1pt;mso-position-horizontal-relative:page;mso-position-vertical-relative:paragraph;z-index:-16094" coordorigin="1434,58" coordsize="9400,2">
            <v:shape style="position:absolute;left:1434;top:58;width:9400;height:2" coordorigin="1434,58" coordsize="9400,0" path="m1434,58l10834,5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5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14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#10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25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9"/>
          <w:szCs w:val="29"/>
          <w:spacing w:val="21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More</w:t>
      </w:r>
      <w:r>
        <w:rPr>
          <w:rFonts w:ascii="Arial" w:hAnsi="Arial" w:cs="Arial" w:eastAsia="Arial"/>
          <w:sz w:val="29"/>
          <w:szCs w:val="29"/>
          <w:spacing w:val="55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Obscur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9"/>
          <w:szCs w:val="29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Example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400" w:bottom="0" w:left="1340" w:right="1160"/>
          <w:footerReference w:type="default" r:id="rId271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27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72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694" w:lineRule="exact"/>
        <w:ind w:left="1902" w:right="1901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74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07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19"/>
          <w:w w:val="107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8" w:right="13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05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62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g</w:t>
      </w:r>
      <w:r>
        <w:rPr>
          <w:rFonts w:ascii="Arial" w:hAnsi="Arial" w:cs="Arial" w:eastAsia="Arial"/>
          <w:sz w:val="62"/>
          <w:szCs w:val="62"/>
          <w:spacing w:val="57"/>
          <w:w w:val="107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95" w:right="3240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9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11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89" w:right="273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8"/>
        </w:rPr>
        <w:t>Septembe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r</w:t>
      </w:r>
      <w:r>
        <w:rPr>
          <w:rFonts w:ascii="Arial" w:hAnsi="Arial" w:cs="Arial" w:eastAsia="Arial"/>
          <w:sz w:val="34"/>
          <w:szCs w:val="34"/>
          <w:spacing w:val="-9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19-20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,</w:t>
      </w:r>
      <w:r>
        <w:rPr>
          <w:rFonts w:ascii="Arial" w:hAnsi="Arial" w:cs="Arial" w:eastAsia="Arial"/>
          <w:sz w:val="34"/>
          <w:szCs w:val="34"/>
          <w:spacing w:val="-1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</w:rPr>
        <w:t>1988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279" w:right="3279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Charles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Palmer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8" w:after="0" w:line="240" w:lineRule="auto"/>
        <w:ind w:left="2703" w:right="272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CPALME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5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4"/>
        </w:rPr>
        <w:t>YKTVMZ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3" w:after="0" w:line="383" w:lineRule="exact"/>
        <w:ind w:left="2387" w:right="2428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{CENET</w:t>
      </w:r>
      <w:r>
        <w:rPr>
          <w:rFonts w:ascii="Arial" w:hAnsi="Arial" w:cs="Arial" w:eastAsia="Arial"/>
          <w:sz w:val="34"/>
          <w:szCs w:val="34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4"/>
          <w:position w:val="-1"/>
        </w:rPr>
        <w:t>#IYT00401</w:t>
      </w:r>
      <w:r>
        <w:rPr>
          <w:rFonts w:ascii="Arial" w:hAnsi="Arial" w:cs="Arial" w:eastAsia="Arial"/>
          <w:sz w:val="34"/>
          <w:szCs w:val="34"/>
          <w:spacing w:val="0"/>
          <w:w w:val="95"/>
          <w:position w:val="-1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26" w:right="4057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8.380127pt;margin-top:-2.274332pt;width:46.894727pt;height:24.136521pt;mso-position-horizontal-relative:page;mso-position-vertical-relative:paragraph;z-index:-16093" type="#_x0000_t202" filled="f" stroked="f">
            <v:textbox inset="0,0,0,0">
              <w:txbxContent>
                <w:p>
                  <w:pPr>
                    <w:spacing w:before="0" w:after="0" w:line="483" w:lineRule="exact"/>
                    <w:ind w:right="-112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w w:val="131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97"/>
                      <w:w w:val="131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32"/>
                      <w:w w:val="167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73"/>
                      <w:w w:val="131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-61"/>
                      <w:w w:val="167"/>
                      <w:position w:val="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12"/>
                      <w:w w:val="131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31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w w:val="176"/>
        </w:rPr>
        <w:t>-</w:t>
      </w:r>
      <w:r>
        <w:rPr>
          <w:rFonts w:ascii="Arial" w:hAnsi="Arial" w:cs="Arial" w:eastAsia="Arial"/>
          <w:sz w:val="36"/>
          <w:szCs w:val="36"/>
          <w:spacing w:val="-24"/>
          <w:w w:val="176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112"/>
          <w:w w:val="102"/>
          <w:position w:val="11"/>
        </w:rPr>
        <w:t>-</w:t>
      </w:r>
      <w:r>
        <w:rPr>
          <w:rFonts w:ascii="Arial" w:hAnsi="Arial" w:cs="Arial" w:eastAsia="Arial"/>
          <w:sz w:val="36"/>
          <w:szCs w:val="36"/>
          <w:spacing w:val="-23"/>
          <w:w w:val="176"/>
          <w:position w:val="0"/>
        </w:rPr>
        <w:t>-</w:t>
      </w:r>
      <w:r>
        <w:rPr>
          <w:rFonts w:ascii="Times New Roman" w:hAnsi="Times New Roman" w:cs="Times New Roman" w:eastAsia="Times New Roman"/>
          <w:sz w:val="43"/>
          <w:szCs w:val="43"/>
          <w:spacing w:val="-94"/>
          <w:w w:val="102"/>
          <w:position w:val="11"/>
        </w:rPr>
        <w:t>-</w:t>
      </w:r>
      <w:r>
        <w:rPr>
          <w:rFonts w:ascii="Arial" w:hAnsi="Arial" w:cs="Arial" w:eastAsia="Arial"/>
          <w:sz w:val="36"/>
          <w:szCs w:val="36"/>
          <w:spacing w:val="-77"/>
          <w:w w:val="175"/>
          <w:position w:val="0"/>
        </w:rPr>
        <w:t>·</w:t>
      </w:r>
      <w:r>
        <w:rPr>
          <w:rFonts w:ascii="Times New Roman" w:hAnsi="Times New Roman" w:cs="Times New Roman" w:eastAsia="Times New Roman"/>
          <w:sz w:val="43"/>
          <w:szCs w:val="43"/>
          <w:spacing w:val="-19"/>
          <w:w w:val="102"/>
          <w:position w:val="11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6"/>
          <w:position w:val="0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9" w:lineRule="exact"/>
        <w:ind w:left="2064" w:right="211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T.</w:t>
      </w:r>
      <w:r>
        <w:rPr>
          <w:rFonts w:ascii="Arial" w:hAnsi="Arial" w:cs="Arial" w:eastAsia="Arial"/>
          <w:sz w:val="34"/>
          <w:szCs w:val="3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Watso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6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Research</w:t>
      </w:r>
      <w:r>
        <w:rPr>
          <w:rFonts w:ascii="Arial" w:hAnsi="Arial" w:cs="Arial" w:eastAsia="Arial"/>
          <w:sz w:val="34"/>
          <w:szCs w:val="34"/>
          <w:spacing w:val="-13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Center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3" w:after="0" w:line="288" w:lineRule="auto"/>
        <w:ind w:left="3170" w:right="2846" w:firstLine="-378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Yorktow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Heights,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Interna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l</w:t>
      </w:r>
      <w:r>
        <w:rPr>
          <w:rFonts w:ascii="Arial" w:hAnsi="Arial" w:cs="Arial" w:eastAsia="Arial"/>
          <w:sz w:val="34"/>
          <w:szCs w:val="34"/>
          <w:spacing w:val="-26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5"/>
        </w:rPr>
        <w:t>Only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440" w:right="1360"/>
          <w:footerReference w:type="default" r:id="rId274"/>
          <w:pgSz w:w="12040" w:h="15800"/>
        </w:sectPr>
      </w:pPr>
      <w:rPr/>
    </w:p>
    <w:p>
      <w:pPr>
        <w:spacing w:before="24" w:after="0" w:line="240" w:lineRule="auto"/>
        <w:ind w:left="2012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62.867088pt;margin-top:-3.185615pt;width:470.550633pt;height:.1pt;mso-position-horizontal-relative:page;mso-position-vertical-relative:paragraph;z-index:-16092" coordorigin="1257,-64" coordsize="9411,2">
            <v:shape style="position:absolute;left:1257;top:-64;width:9411;height:2" coordorigin="1257,-64" coordsize="9411,0" path="m1257,-64l10668,-6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867088pt;margin-top:50.460785pt;width:470.788765pt;height:.1pt;mso-position-horizontal-relative:page;mso-position-vertical-relative:paragraph;z-index:-16091" coordorigin="1257,1009" coordsize="9416,2">
            <v:shape style="position:absolute;left:1257;top:1009;width:9416;height:2" coordorigin="1257,1009" coordsize="9416,0" path="m1257,1009l10673,1009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390823pt;margin-top:748.301575pt;width:407.445411pt;height:.1pt;mso-position-horizontal-relative:page;mso-position-vertical-relative:page;z-index:-16090" coordorigin="1248,14966" coordsize="8149,2">
            <v:shape style="position:absolute;left:1248;top:14966;width:8149;height:2" coordorigin="1248,14966" coordsize="8149,0" path="m1248,14966l9397,1496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Fanc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y</w:t>
      </w:r>
      <w:r>
        <w:rPr>
          <w:rFonts w:ascii="Arial" w:hAnsi="Arial" w:cs="Arial" w:eastAsia="Arial"/>
          <w:sz w:val="63"/>
          <w:szCs w:val="63"/>
          <w:spacing w:val="93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Declarations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593" w:right="723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declaration,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basic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can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augmente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additio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modifier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its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name: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18" w:lineRule="exact"/>
        <w:ind w:left="588" w:right="-20"/>
        <w:jc w:val="left"/>
        <w:tabs>
          <w:tab w:pos="13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7"/>
          <w:szCs w:val="37"/>
          <w:spacing w:val="0"/>
          <w:w w:val="100"/>
          <w:position w:val="-1"/>
        </w:rPr>
        <w:t>*</w:t>
      </w:r>
      <w:r>
        <w:rPr>
          <w:rFonts w:ascii="Arial" w:hAnsi="Arial" w:cs="Arial" w:eastAsia="Arial"/>
          <w:sz w:val="37"/>
          <w:szCs w:val="37"/>
          <w:spacing w:val="-97"/>
          <w:w w:val="100"/>
          <w:position w:val="-1"/>
        </w:rPr>
        <w:t> </w:t>
      </w:r>
      <w:r>
        <w:rPr>
          <w:rFonts w:ascii="Arial" w:hAnsi="Arial" w:cs="Arial" w:eastAsia="Arial"/>
          <w:sz w:val="37"/>
          <w:szCs w:val="3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7"/>
          <w:szCs w:val="37"/>
          <w:spacing w:val="0"/>
          <w:w w:val="100"/>
          <w:position w:val="-1"/>
        </w:rPr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adds</w:t>
      </w:r>
      <w:r>
        <w:rPr>
          <w:rFonts w:ascii="Arial" w:hAnsi="Arial" w:cs="Arial" w:eastAsia="Arial"/>
          <w:sz w:val="36"/>
          <w:szCs w:val="36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modifie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36"/>
          <w:szCs w:val="36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"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36"/>
          <w:szCs w:val="36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  <w:position w:val="0"/>
        </w:rPr>
        <w:t>to"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494" w:lineRule="exact"/>
        <w:ind w:left="58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Courier New" w:hAnsi="Courier New" w:cs="Courier New" w:eastAsia="Courier New"/>
          <w:sz w:val="45"/>
          <w:szCs w:val="45"/>
          <w:spacing w:val="-37"/>
          <w:w w:val="118"/>
          <w:position w:val="2"/>
        </w:rPr>
        <w:t>{</w:t>
      </w:r>
      <w:r>
        <w:rPr>
          <w:rFonts w:ascii="Courier New" w:hAnsi="Courier New" w:cs="Courier New" w:eastAsia="Courier New"/>
          <w:sz w:val="45"/>
          <w:szCs w:val="45"/>
          <w:spacing w:val="0"/>
          <w:w w:val="118"/>
          <w:position w:val="2"/>
        </w:rPr>
        <w:t>)</w:t>
      </w:r>
      <w:r>
        <w:rPr>
          <w:rFonts w:ascii="Courier New" w:hAnsi="Courier New" w:cs="Courier New" w:eastAsia="Courier New"/>
          <w:sz w:val="45"/>
          <w:szCs w:val="45"/>
          <w:spacing w:val="-112"/>
          <w:w w:val="118"/>
          <w:position w:val="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adds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e</w:t>
      </w:r>
      <w:r>
        <w:rPr>
          <w:rFonts w:ascii="Arial" w:hAnsi="Arial" w:cs="Arial" w:eastAsia="Arial"/>
          <w:sz w:val="36"/>
          <w:szCs w:val="36"/>
          <w:spacing w:val="34"/>
          <w:w w:val="100"/>
          <w:position w:val="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modifie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r</w:t>
      </w:r>
      <w:r>
        <w:rPr>
          <w:rFonts w:ascii="Arial" w:hAnsi="Arial" w:cs="Arial" w:eastAsia="Arial"/>
          <w:sz w:val="36"/>
          <w:szCs w:val="36"/>
          <w:spacing w:val="54"/>
          <w:w w:val="100"/>
          <w:position w:val="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"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a</w:t>
      </w:r>
      <w:r>
        <w:rPr>
          <w:rFonts w:ascii="Arial" w:hAnsi="Arial" w:cs="Arial" w:eastAsia="Arial"/>
          <w:sz w:val="36"/>
          <w:szCs w:val="36"/>
          <w:spacing w:val="41"/>
          <w:w w:val="100"/>
          <w:position w:val="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36"/>
          <w:szCs w:val="36"/>
          <w:spacing w:val="41"/>
          <w:w w:val="100"/>
          <w:position w:val="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  <w:position w:val="3"/>
        </w:rPr>
        <w:t>returning"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583" w:right="-20"/>
        <w:jc w:val="left"/>
        <w:tabs>
          <w:tab w:pos="13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49"/>
        </w:rPr>
        <w:t>[</w:t>
      </w:r>
      <w:r>
        <w:rPr>
          <w:rFonts w:ascii="Arial" w:hAnsi="Arial" w:cs="Arial" w:eastAsia="Arial"/>
          <w:sz w:val="36"/>
          <w:szCs w:val="36"/>
          <w:spacing w:val="5"/>
          <w:w w:val="14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]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adds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modifie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of"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574" w:right="719" w:firstLine="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Sinc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more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one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identifier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time,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creat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many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combination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types.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auto"/>
        <w:ind w:left="593" w:right="1586" w:firstLine="-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metho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"read"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compound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follows: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83" w:right="973" w:firstLine="-476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5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[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9"/>
        </w:rPr>
        <w:t>]</w:t>
      </w:r>
      <w:r>
        <w:rPr>
          <w:rFonts w:ascii="Arial" w:hAnsi="Arial" w:cs="Arial" w:eastAsia="Arial"/>
          <w:sz w:val="36"/>
          <w:szCs w:val="36"/>
          <w:spacing w:val="-52"/>
          <w:w w:val="14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{</w:t>
      </w:r>
      <w:r>
        <w:rPr>
          <w:rFonts w:ascii="Arial" w:hAnsi="Arial" w:cs="Arial" w:eastAsia="Arial"/>
          <w:sz w:val="36"/>
          <w:szCs w:val="36"/>
          <w:spacing w:val="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modifier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have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higher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priority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8"/>
        </w:rPr>
        <w:t>than*.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98" w:right="1035" w:firstLine="-495"/>
        <w:jc w:val="left"/>
        <w:tabs>
          <w:tab w:pos="1300" w:val="left"/>
          <w:tab w:pos="75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w w:val="155"/>
        </w:rPr>
        <w:t>•</w:t>
      </w:r>
      <w:r>
        <w:rPr>
          <w:rFonts w:ascii="Arial" w:hAnsi="Arial" w:cs="Arial" w:eastAsia="Arial"/>
          <w:sz w:val="36"/>
          <w:szCs w:val="36"/>
          <w:w w:val="100"/>
        </w:rPr>
        <w:tab/>
        <w:tab/>
      </w:r>
      <w:r>
        <w:rPr>
          <w:rFonts w:ascii="Arial" w:hAnsi="Arial" w:cs="Arial" w:eastAsia="Arial"/>
          <w:sz w:val="36"/>
          <w:szCs w:val="36"/>
          <w:w w:val="101"/>
        </w:rPr>
        <w:t>Parenthese</w:t>
      </w:r>
      <w:r>
        <w:rPr>
          <w:rFonts w:ascii="Arial" w:hAnsi="Arial" w:cs="Arial" w:eastAsia="Arial"/>
          <w:sz w:val="36"/>
          <w:szCs w:val="36"/>
          <w:w w:val="102"/>
        </w:rPr>
        <w:t>s</w:t>
      </w:r>
      <w:r>
        <w:rPr>
          <w:rFonts w:ascii="Arial" w:hAnsi="Arial" w:cs="Arial" w:eastAsia="Arial"/>
          <w:sz w:val="36"/>
          <w:szCs w:val="36"/>
          <w:spacing w:val="1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group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expression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have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highes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priority.</w:t>
      </w:r>
      <w:r>
        <w:rPr>
          <w:rFonts w:ascii="Arial" w:hAnsi="Arial" w:cs="Arial" w:eastAsia="Arial"/>
          <w:sz w:val="36"/>
          <w:szCs w:val="36"/>
          <w:spacing w:val="-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Empty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parenthese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indicat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function.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2" w:right="-20"/>
        <w:jc w:val="left"/>
        <w:tabs>
          <w:tab w:pos="13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5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"Read"</w:t>
      </w:r>
      <w:r>
        <w:rPr>
          <w:rFonts w:ascii="Arial" w:hAnsi="Arial" w:cs="Arial" w:eastAsia="Arial"/>
          <w:sz w:val="36"/>
          <w:szCs w:val="36"/>
          <w:spacing w:val="8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fro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inside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out.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2"/>
          <w:pgMar w:footer="635" w:header="0" w:top="1220" w:bottom="820" w:left="1160" w:right="1180"/>
          <w:footerReference w:type="default" r:id="rId275"/>
          <w:pgSz w:w="12040" w:h="15800"/>
        </w:sectPr>
      </w:pPr>
      <w:rPr/>
    </w:p>
    <w:p>
      <w:pPr>
        <w:spacing w:before="30" w:after="0" w:line="240" w:lineRule="auto"/>
        <w:ind w:left="2111" w:right="2212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732780pt;margin-top:-4.418256pt;width:467.669422pt;height:.1pt;mso-position-horizontal-relative:page;mso-position-vertical-relative:paragraph;z-index:-16089" coordorigin="1455,-88" coordsize="9353,2">
            <v:shape style="position:absolute;left:1455;top:-88;width:9353;height:2" coordorigin="1455,-88" coordsize="9353,0" path="m1455,-88l10808,-88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72.495865pt;margin-top:49.169323pt;width:467.669421pt;height:.1pt;mso-position-horizontal-relative:page;mso-position-vertical-relative:paragraph;z-index:-16088" coordorigin="1450,983" coordsize="9353,2">
            <v:shape style="position:absolute;left:1450;top:983;width:9353;height:2" coordorigin="1450,983" coordsize="9353,0" path="m1450,983l10803,983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68.705231pt;margin-top:750.940613pt;width:467.195592pt;height:.1pt;mso-position-horizontal-relative:page;mso-position-vertical-relative:page;z-index:-16087" coordorigin="1374,15019" coordsize="9344,2">
            <v:shape style="position:absolute;left:1374;top:15019;width:9344;height:2" coordorigin="1374,15019" coordsize="9344,0" path="m1374,15019l10718,15019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Fanc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0"/>
          <w:szCs w:val="60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Declarations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7" w:right="2852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41"/>
          <w:w w:val="51"/>
        </w:rPr>
        <w:t>i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nt</w:t>
      </w:r>
      <w:r>
        <w:rPr>
          <w:rFonts w:ascii="Courier New" w:hAnsi="Courier New" w:cs="Courier New" w:eastAsia="Courier New"/>
          <w:sz w:val="31"/>
          <w:szCs w:val="31"/>
          <w:spacing w:val="-3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bore</w:t>
      </w:r>
      <w:r>
        <w:rPr>
          <w:rFonts w:ascii="Courier New" w:hAnsi="Courier New" w:cs="Courier New" w:eastAsia="Courier New"/>
          <w:sz w:val="31"/>
          <w:szCs w:val="31"/>
          <w:spacing w:val="-22"/>
          <w:w w:val="77"/>
        </w:rPr>
        <w:t>d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[8</w:t>
      </w:r>
      <w:r>
        <w:rPr>
          <w:rFonts w:ascii="Courier New" w:hAnsi="Courier New" w:cs="Courier New" w:eastAsia="Courier New"/>
          <w:sz w:val="31"/>
          <w:szCs w:val="31"/>
          <w:spacing w:val="-119"/>
          <w:w w:val="77"/>
        </w:rPr>
        <w:t>]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[8]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        </w:t>
      </w:r>
      <w:r>
        <w:rPr>
          <w:rFonts w:ascii="Courier New" w:hAnsi="Courier New" w:cs="Courier New" w:eastAsia="Courier New"/>
          <w:sz w:val="31"/>
          <w:szCs w:val="31"/>
          <w:spacing w:val="24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an</w:t>
      </w:r>
      <w:r>
        <w:rPr>
          <w:rFonts w:ascii="Courier New" w:hAnsi="Courier New" w:cs="Courier New" w:eastAsia="Courier New"/>
          <w:sz w:val="31"/>
          <w:szCs w:val="31"/>
          <w:spacing w:val="-3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8</w:t>
      </w:r>
      <w:r>
        <w:rPr>
          <w:rFonts w:ascii="Courier New" w:hAnsi="Courier New" w:cs="Courier New" w:eastAsia="Courier New"/>
          <w:sz w:val="31"/>
          <w:szCs w:val="31"/>
          <w:spacing w:val="-6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3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22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3" w:lineRule="exact"/>
        <w:ind w:left="467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8</w:t>
      </w:r>
      <w:r>
        <w:rPr>
          <w:rFonts w:ascii="Courier New" w:hAnsi="Courier New" w:cs="Courier New" w:eastAsia="Courier New"/>
          <w:sz w:val="31"/>
          <w:szCs w:val="31"/>
          <w:spacing w:val="-6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30"/>
          <w:w w:val="7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arrays</w:t>
      </w:r>
      <w:r>
        <w:rPr>
          <w:rFonts w:ascii="Courier New" w:hAnsi="Courier New" w:cs="Courier New" w:eastAsia="Courier New"/>
          <w:sz w:val="31"/>
          <w:szCs w:val="31"/>
          <w:spacing w:val="-6"/>
          <w:w w:val="7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5"/>
          <w:w w:val="7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1"/>
          <w:w w:val="7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0" w:lineRule="auto"/>
        <w:ind w:left="759" w:right="45" w:firstLine="19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*ipar[le]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           </w:t>
      </w:r>
      <w:r>
        <w:rPr>
          <w:rFonts w:ascii="Courier New" w:hAnsi="Courier New" w:cs="Courier New" w:eastAsia="Courier New"/>
          <w:sz w:val="31"/>
          <w:szCs w:val="31"/>
          <w:spacing w:val="19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36"/>
          <w:w w:val="84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10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15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1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pointers</w:t>
      </w:r>
      <w:r>
        <w:rPr>
          <w:rFonts w:ascii="Courier New" w:hAnsi="Courier New" w:cs="Courier New" w:eastAsia="Courier New"/>
          <w:sz w:val="31"/>
          <w:szCs w:val="31"/>
          <w:spacing w:val="-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2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*flavo</w:t>
      </w:r>
      <w:r>
        <w:rPr>
          <w:rFonts w:ascii="Courier New" w:hAnsi="Courier New" w:cs="Courier New" w:eastAsia="Courier New"/>
          <w:sz w:val="31"/>
          <w:szCs w:val="31"/>
          <w:spacing w:val="-50"/>
          <w:w w:val="77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-60"/>
          <w:w w:val="156"/>
        </w:rPr>
        <w:t>[</w:t>
      </w:r>
      <w:r>
        <w:rPr>
          <w:rFonts w:ascii="Courier New" w:hAnsi="Courier New" w:cs="Courier New" w:eastAsia="Courier New"/>
          <w:sz w:val="31"/>
          <w:szCs w:val="31"/>
          <w:spacing w:val="0"/>
          <w:w w:val="86"/>
        </w:rPr>
        <w:t>4]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     </w:t>
      </w:r>
      <w:r>
        <w:rPr>
          <w:rFonts w:ascii="Courier New" w:hAnsi="Courier New" w:cs="Courier New" w:eastAsia="Courier New"/>
          <w:sz w:val="31"/>
          <w:szCs w:val="31"/>
          <w:spacing w:val="8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38"/>
          <w:w w:val="8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4</w:t>
      </w:r>
      <w:r>
        <w:rPr>
          <w:rFonts w:ascii="Courier New" w:hAnsi="Courier New" w:cs="Courier New" w:eastAsia="Courier New"/>
          <w:sz w:val="31"/>
          <w:szCs w:val="31"/>
          <w:spacing w:val="-7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3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pointers</w:t>
      </w:r>
      <w:r>
        <w:rPr>
          <w:rFonts w:ascii="Courier New" w:hAnsi="Courier New" w:cs="Courier New" w:eastAsia="Courier New"/>
          <w:sz w:val="31"/>
          <w:szCs w:val="31"/>
          <w:spacing w:val="7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12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5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(*pflavor}[4]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    </w:t>
      </w:r>
      <w:r>
        <w:rPr>
          <w:rFonts w:ascii="Courier New" w:hAnsi="Courier New" w:cs="Courier New" w:eastAsia="Courier New"/>
          <w:sz w:val="31"/>
          <w:szCs w:val="31"/>
          <w:spacing w:val="118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7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</w:t>
      </w:r>
      <w:r>
        <w:rPr>
          <w:rFonts w:ascii="Courier New" w:hAnsi="Courier New" w:cs="Courier New" w:eastAsia="Courier New"/>
          <w:sz w:val="31"/>
          <w:szCs w:val="31"/>
          <w:spacing w:val="-26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6"/>
        </w:rPr>
        <w:t>4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22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2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1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2" w:after="0" w:line="240" w:lineRule="auto"/>
        <w:ind w:left="750" w:right="3003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29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*msg</w:t>
      </w:r>
      <w:r>
        <w:rPr>
          <w:rFonts w:ascii="Courier New" w:hAnsi="Courier New" w:cs="Courier New" w:eastAsia="Courier New"/>
          <w:sz w:val="31"/>
          <w:szCs w:val="31"/>
          <w:spacing w:val="-43"/>
          <w:w w:val="77"/>
        </w:rPr>
        <w:t>s</w:t>
      </w:r>
      <w:r>
        <w:rPr>
          <w:rFonts w:ascii="Courier New" w:hAnsi="Courier New" w:cs="Courier New" w:eastAsia="Courier New"/>
          <w:sz w:val="31"/>
          <w:szCs w:val="31"/>
          <w:spacing w:val="-58"/>
          <w:w w:val="156"/>
        </w:rPr>
        <w:t>[</w:t>
      </w:r>
      <w:r>
        <w:rPr>
          <w:rFonts w:ascii="Courier New" w:hAnsi="Courier New" w:cs="Courier New" w:eastAsia="Courier New"/>
          <w:sz w:val="31"/>
          <w:szCs w:val="31"/>
          <w:spacing w:val="0"/>
          <w:w w:val="86"/>
        </w:rPr>
        <w:t>4</w:t>
      </w:r>
      <w:r>
        <w:rPr>
          <w:rFonts w:ascii="Courier New" w:hAnsi="Courier New" w:cs="Courier New" w:eastAsia="Courier New"/>
          <w:sz w:val="31"/>
          <w:szCs w:val="31"/>
          <w:spacing w:val="-172"/>
          <w:w w:val="86"/>
        </w:rPr>
        <w:t>]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</w:rPr>
        <w:t>[5]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      </w:t>
      </w:r>
      <w:r>
        <w:rPr>
          <w:rFonts w:ascii="Courier New" w:hAnsi="Courier New" w:cs="Courier New" w:eastAsia="Courier New"/>
          <w:sz w:val="31"/>
          <w:szCs w:val="31"/>
          <w:spacing w:val="3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41"/>
          <w:w w:val="8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40"/>
          <w:w w:val="8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6"/>
        </w:rPr>
        <w:t>4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2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5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3" w:lineRule="exact"/>
        <w:ind w:left="467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5</w:t>
      </w:r>
      <w:r>
        <w:rPr>
          <w:rFonts w:ascii="Courier New" w:hAnsi="Courier New" w:cs="Courier New" w:eastAsia="Courier New"/>
          <w:sz w:val="31"/>
          <w:szCs w:val="31"/>
          <w:spacing w:val="-1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32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arrays</w:t>
      </w:r>
      <w:r>
        <w:rPr>
          <w:rFonts w:ascii="Courier New" w:hAnsi="Courier New" w:cs="Courier New" w:eastAsia="Courier New"/>
          <w:sz w:val="31"/>
          <w:szCs w:val="31"/>
          <w:spacing w:val="-19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pointers</w:t>
      </w:r>
      <w:r>
        <w:rPr>
          <w:rFonts w:ascii="Courier New" w:hAnsi="Courier New" w:cs="Courier New" w:eastAsia="Courier New"/>
          <w:sz w:val="31"/>
          <w:szCs w:val="31"/>
          <w:spacing w:val="-25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13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char</w:t>
      </w:r>
      <w:r>
        <w:rPr>
          <w:rFonts w:ascii="Courier New" w:hAnsi="Courier New" w:cs="Courier New" w:eastAsia="Courier New"/>
          <w:sz w:val="31"/>
          <w:szCs w:val="31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4" w:right="880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5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**finger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</w:rPr>
        <w:t>            </w:t>
      </w:r>
      <w:r>
        <w:rPr>
          <w:rFonts w:ascii="Courier New" w:hAnsi="Courier New" w:cs="Courier New" w:eastAsia="Courier New"/>
          <w:sz w:val="31"/>
          <w:szCs w:val="31"/>
          <w:spacing w:val="25"/>
          <w:w w:val="75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7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</w:t>
      </w:r>
      <w:r>
        <w:rPr>
          <w:rFonts w:ascii="Courier New" w:hAnsi="Courier New" w:cs="Courier New" w:eastAsia="Courier New"/>
          <w:sz w:val="31"/>
          <w:szCs w:val="31"/>
          <w:spacing w:val="-26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1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</w:t>
      </w:r>
      <w:r>
        <w:rPr>
          <w:rFonts w:ascii="Courier New" w:hAnsi="Courier New" w:cs="Courier New" w:eastAsia="Courier New"/>
          <w:sz w:val="31"/>
          <w:szCs w:val="31"/>
          <w:spacing w:val="-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4" w:right="1187"/>
        <w:jc w:val="both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74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(*tic)[_3][3]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       </w:t>
      </w:r>
      <w:r>
        <w:rPr>
          <w:rFonts w:ascii="Courier New" w:hAnsi="Courier New" w:cs="Courier New" w:eastAsia="Courier New"/>
          <w:sz w:val="31"/>
          <w:szCs w:val="31"/>
          <w:spacing w:val="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7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pointer</w:t>
      </w:r>
      <w:r>
        <w:rPr>
          <w:rFonts w:ascii="Courier New" w:hAnsi="Courier New" w:cs="Courier New" w:eastAsia="Courier New"/>
          <w:sz w:val="31"/>
          <w:szCs w:val="31"/>
          <w:spacing w:val="-2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to</w:t>
      </w:r>
      <w:r>
        <w:rPr>
          <w:rFonts w:ascii="Courier New" w:hAnsi="Courier New" w:cs="Courier New" w:eastAsia="Courier New"/>
          <w:sz w:val="31"/>
          <w:szCs w:val="31"/>
          <w:spacing w:val="-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a</w:t>
      </w:r>
      <w:r>
        <w:rPr>
          <w:rFonts w:ascii="Courier New" w:hAnsi="Courier New" w:cs="Courier New" w:eastAsia="Courier New"/>
          <w:sz w:val="31"/>
          <w:szCs w:val="31"/>
          <w:spacing w:val="-1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-7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31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array</w:t>
      </w:r>
      <w:r>
        <w:rPr>
          <w:rFonts w:ascii="Courier New" w:hAnsi="Courier New" w:cs="Courier New" w:eastAsia="Courier New"/>
          <w:sz w:val="31"/>
          <w:szCs w:val="31"/>
          <w:spacing w:val="-13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8" w:lineRule="exact"/>
        <w:ind w:left="464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3</w:t>
      </w:r>
      <w:r>
        <w:rPr>
          <w:rFonts w:ascii="Courier New" w:hAnsi="Courier New" w:cs="Courier New" w:eastAsia="Courier New"/>
          <w:sz w:val="31"/>
          <w:szCs w:val="31"/>
          <w:spacing w:val="-7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item</w:t>
      </w:r>
      <w:r>
        <w:rPr>
          <w:rFonts w:ascii="Courier New" w:hAnsi="Courier New" w:cs="Courier New" w:eastAsia="Courier New"/>
          <w:sz w:val="31"/>
          <w:szCs w:val="31"/>
          <w:spacing w:val="-2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arrays</w:t>
      </w:r>
      <w:r>
        <w:rPr>
          <w:rFonts w:ascii="Courier New" w:hAnsi="Courier New" w:cs="Courier New" w:eastAsia="Courier New"/>
          <w:sz w:val="31"/>
          <w:szCs w:val="31"/>
          <w:spacing w:val="-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3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int</w:t>
      </w:r>
      <w:r>
        <w:rPr>
          <w:rFonts w:ascii="Courier New" w:hAnsi="Courier New" w:cs="Courier New" w:eastAsia="Courier New"/>
          <w:sz w:val="31"/>
          <w:szCs w:val="31"/>
          <w:spacing w:val="-2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35" w:top="1360" w:bottom="820" w:left="1160" w:right="760"/>
          <w:pgSz w:w="12040" w:h="15800"/>
        </w:sectPr>
      </w:pPr>
      <w:rPr/>
    </w:p>
    <w:p>
      <w:pPr>
        <w:spacing w:before="24" w:after="0" w:line="240" w:lineRule="auto"/>
        <w:ind w:left="1737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1.995228pt;margin-top:-5.044675pt;width:472.504175pt;height:.1pt;mso-position-horizontal-relative:page;mso-position-vertical-relative:paragraph;z-index:-16086" coordorigin="1240,-101" coordsize="9450,2">
            <v:shape style="position:absolute;left:1240;top:-101;width:9450;height:2" coordorigin="1240,-101" coordsize="9450,0" path="m1240,-101l10690,-101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2.234592pt;margin-top:48.644646pt;width:472.504175pt;height:.1pt;mso-position-horizontal-relative:page;mso-position-vertical-relative:paragraph;z-index:-16085" coordorigin="1245,973" coordsize="9450,2">
            <v:shape style="position:absolute;left:1245;top:973;width:9450;height:2" coordorigin="1245,973" coordsize="9450,0" path="m1245,973l10695,973e" filled="f" stroked="t" strokeweight=".478728pt" strokecolor="#000000">
              <v:path arrowok="t"/>
            </v:shape>
          </v:group>
          <w10:wrap type="none"/>
        </w:pict>
      </w:r>
      <w:r>
        <w:rPr/>
        <w:pict>
          <v:group style="position:absolute;margin-left:62.473957pt;margin-top:748.414734pt;width:472.982903pt;height:.1pt;mso-position-horizontal-relative:page;mso-position-vertical-relative:page;z-index:-16084" coordorigin="1249,14968" coordsize="9460,2">
            <v:shape style="position:absolute;left:1249;top:14968;width:9460;height:2" coordorigin="1249,14968" coordsize="9460,0" path="m1249,14968l10709,14968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11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59"/>
          <w:szCs w:val="59"/>
          <w:spacing w:val="67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Functions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583" w:right="877" w:firstLine="10"/>
        <w:jc w:val="left"/>
        <w:tabs>
          <w:tab w:pos="29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declared</w:t>
      </w:r>
      <w:r>
        <w:rPr>
          <w:rFonts w:ascii="Arial" w:hAnsi="Arial" w:cs="Arial" w:eastAsia="Arial"/>
          <w:sz w:val="36"/>
          <w:szCs w:val="36"/>
          <w:spacing w:val="7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pointe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returnin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type".</w:t>
      </w:r>
      <w:r>
        <w:rPr>
          <w:rFonts w:ascii="Arial" w:hAnsi="Arial" w:cs="Arial" w:eastAsia="Arial"/>
          <w:sz w:val="36"/>
          <w:szCs w:val="36"/>
          <w:spacing w:val="8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occurrence</w:t>
      </w:r>
      <w:r>
        <w:rPr>
          <w:rFonts w:ascii="Arial" w:hAnsi="Arial" w:cs="Arial" w:eastAsia="Arial"/>
          <w:sz w:val="36"/>
          <w:szCs w:val="36"/>
          <w:spacing w:val="7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3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1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together,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intervenin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declarations,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denotes·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function".</w:t>
      </w:r>
      <w:r>
        <w:rPr>
          <w:rFonts w:ascii="Arial" w:hAnsi="Arial" w:cs="Arial" w:eastAsia="Arial"/>
          <w:sz w:val="36"/>
          <w:szCs w:val="36"/>
          <w:spacing w:val="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Then,</w:t>
      </w:r>
      <w:r>
        <w:rPr>
          <w:rFonts w:ascii="Arial" w:hAnsi="Arial" w:cs="Arial" w:eastAsia="Arial"/>
          <w:sz w:val="36"/>
          <w:szCs w:val="36"/>
          <w:spacing w:val="-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using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priorit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</w:t>
      </w:r>
      <w:r>
        <w:rPr>
          <w:rFonts w:ascii="Arial" w:hAnsi="Arial" w:cs="Arial" w:eastAsia="Arial"/>
          <w:sz w:val="36"/>
          <w:szCs w:val="36"/>
          <w:spacing w:val="8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rules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mentione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earlier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5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have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like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following: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07" w:right="-20"/>
        <w:jc w:val="left"/>
        <w:tabs>
          <w:tab w:pos="41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*yesno(};</w:t>
      </w:r>
      <w:r>
        <w:rPr>
          <w:rFonts w:ascii="Courier New" w:hAnsi="Courier New" w:cs="Courier New" w:eastAsia="Courier New"/>
          <w:sz w:val="33"/>
          <w:szCs w:val="33"/>
          <w:spacing w:val="-10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/*function</w:t>
      </w:r>
      <w:r>
        <w:rPr>
          <w:rFonts w:ascii="Courier New" w:hAnsi="Courier New" w:cs="Courier New" w:eastAsia="Courier New"/>
          <w:sz w:val="33"/>
          <w:szCs w:val="33"/>
          <w:spacing w:val="13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returning</w:t>
      </w:r>
      <w:r>
        <w:rPr>
          <w:rFonts w:ascii="Courier New" w:hAnsi="Courier New" w:cs="Courier New" w:eastAsia="Courier New"/>
          <w:sz w:val="33"/>
          <w:szCs w:val="33"/>
          <w:spacing w:val="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pointer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char*/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2" w:right="-20"/>
        <w:jc w:val="left"/>
        <w:tabs>
          <w:tab w:pos="41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(*terse</w:t>
      </w:r>
      <w:r>
        <w:rPr>
          <w:rFonts w:ascii="Courier New" w:hAnsi="Courier New" w:cs="Courier New" w:eastAsia="Courier New"/>
          <w:sz w:val="33"/>
          <w:szCs w:val="33"/>
          <w:spacing w:val="-33"/>
          <w:w w:val="81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();</w:t>
      </w:r>
      <w:r>
        <w:rPr>
          <w:rFonts w:ascii="Courier New" w:hAnsi="Courier New" w:cs="Courier New" w:eastAsia="Courier New"/>
          <w:sz w:val="33"/>
          <w:szCs w:val="33"/>
          <w:spacing w:val="-117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/*pointer</w:t>
      </w:r>
      <w:r>
        <w:rPr>
          <w:rFonts w:ascii="Courier New" w:hAnsi="Courier New" w:cs="Courier New" w:eastAsia="Courier New"/>
          <w:sz w:val="33"/>
          <w:szCs w:val="33"/>
          <w:spacing w:val="-36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function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returning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char*/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0" w:lineRule="exact"/>
        <w:ind w:left="4586" w:right="1611" w:firstLine="-3964"/>
        <w:jc w:val="left"/>
        <w:tabs>
          <w:tab w:pos="41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(*cmdprocs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[5]</w:t>
      </w:r>
      <w:r>
        <w:rPr>
          <w:rFonts w:ascii="Courier New" w:hAnsi="Courier New" w:cs="Courier New" w:eastAsia="Courier New"/>
          <w:sz w:val="33"/>
          <w:szCs w:val="33"/>
          <w:spacing w:val="-40"/>
          <w:w w:val="7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();</w:t>
      </w:r>
      <w:r>
        <w:rPr>
          <w:rFonts w:ascii="Courier New" w:hAnsi="Courier New" w:cs="Courier New" w:eastAsia="Courier New"/>
          <w:sz w:val="33"/>
          <w:szCs w:val="33"/>
          <w:spacing w:val="-5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/*array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pointers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functions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returnin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.jnt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2" w:lineRule="auto"/>
        <w:ind w:left="4586" w:right="1590" w:firstLine="-3964"/>
        <w:jc w:val="left"/>
        <w:tabs>
          <w:tab w:pos="4140" w:val="left"/>
          <w:tab w:pos="79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(*(*ugly[5])())();</w:t>
      </w:r>
      <w:r>
        <w:rPr>
          <w:rFonts w:ascii="Courier New" w:hAnsi="Courier New" w:cs="Courier New" w:eastAsia="Courier New"/>
          <w:sz w:val="33"/>
          <w:szCs w:val="33"/>
          <w:spacing w:val="-10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/*array</w:t>
      </w:r>
      <w:r>
        <w:rPr>
          <w:rFonts w:ascii="Courier New" w:hAnsi="Courier New" w:cs="Courier New" w:eastAsia="Courier New"/>
          <w:sz w:val="33"/>
          <w:szCs w:val="33"/>
          <w:spacing w:val="14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pointers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functions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returning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pointers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functions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returning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607" w:right="1322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proposed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8"/>
        </w:rPr>
        <w:t>ANSI</w:t>
      </w:r>
      <w:r>
        <w:rPr>
          <w:rFonts w:ascii="Arial" w:hAnsi="Arial" w:cs="Arial" w:eastAsia="Arial"/>
          <w:sz w:val="36"/>
          <w:szCs w:val="36"/>
          <w:spacing w:val="-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standar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allows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arg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types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2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functio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definitions.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Mar w:footer="631" w:header="0" w:top="1220" w:bottom="820" w:left="1140" w:right="940"/>
          <w:footerReference w:type="default" r:id="rId276"/>
          <w:pgSz w:w="12040" w:h="15800"/>
        </w:sectPr>
      </w:pPr>
      <w:rPr/>
    </w:p>
    <w:p>
      <w:pPr>
        <w:spacing w:before="26" w:after="0" w:line="240" w:lineRule="auto"/>
        <w:ind w:left="585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3.908234pt;margin-top:-5.019381pt;width:468.64pt;height:.1pt;mso-position-horizontal-relative:page;mso-position-vertical-relative:paragraph;z-index:-16083" coordorigin="1478,-100" coordsize="9373,2">
            <v:shape style="position:absolute;left:1478;top:-100;width:9373;height:2" coordorigin="1478,-100" coordsize="9373,0" path="m1478,-100l10851,-100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3.908234pt;margin-top:48.529835pt;width:468.164706pt;height:.1pt;mso-position-horizontal-relative:page;mso-position-vertical-relative:paragraph;z-index:-16082" coordorigin="1478,971" coordsize="9363,2">
            <v:shape style="position:absolute;left:1478;top:971;width:9363;height:2" coordorigin="1478,971" coordsize="9363,0" path="m1478,971l10841,971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69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59"/>
          <w:szCs w:val="59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1" w:lineRule="exact"/>
        <w:ind w:left="8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8" w:after="0" w:line="240" w:lineRule="auto"/>
        <w:ind w:left="1241" w:right="-20"/>
        <w:jc w:val="left"/>
        <w:tabs>
          <w:tab w:pos="57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(*funptr)();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funptr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pointr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61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auto"/>
        <w:ind w:left="6142" w:right="424" w:firstLine="-4924"/>
        <w:jc w:val="left"/>
        <w:tabs>
          <w:tab w:pos="5700" w:val="left"/>
          <w:tab w:pos="96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extern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(*funretfptr())();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funretfptr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680" w:lineRule="atLeast"/>
        <w:ind w:left="1241" w:right="304" w:firstLine="-24"/>
        <w:jc w:val="left"/>
        <w:tabs>
          <w:tab w:pos="57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funptr</w:t>
      </w:r>
      <w:r>
        <w:rPr>
          <w:rFonts w:ascii="Courier New" w:hAnsi="Courier New" w:cs="Courier New" w:eastAsia="Courier New"/>
          <w:sz w:val="32"/>
          <w:szCs w:val="32"/>
          <w:spacing w:val="81"/>
          <w:w w:val="69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69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27"/>
          <w:w w:val="6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(*funretfptr)(O);</w:t>
      </w:r>
      <w:r>
        <w:rPr>
          <w:rFonts w:ascii="Courier New" w:hAnsi="Courier New" w:cs="Courier New" w:eastAsia="Courier New"/>
          <w:sz w:val="32"/>
          <w:szCs w:val="32"/>
          <w:spacing w:val="31"/>
          <w:w w:val="6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/*set</w:t>
      </w:r>
      <w:r>
        <w:rPr>
          <w:rFonts w:ascii="Courier New" w:hAnsi="Courier New" w:cs="Courier New" w:eastAsia="Courier New"/>
          <w:sz w:val="32"/>
          <w:szCs w:val="32"/>
          <w:spacing w:val="114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32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pointer*/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(*funptr)();</w:t>
      </w:r>
      <w:r>
        <w:rPr>
          <w:rFonts w:ascii="Courier New" w:hAnsi="Courier New" w:cs="Courier New" w:eastAsia="Courier New"/>
          <w:sz w:val="32"/>
          <w:szCs w:val="32"/>
          <w:spacing w:val="-9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/*invoke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returned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2" w:lineRule="exact"/>
        <w:ind w:left="612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via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it</w:t>
      </w:r>
      <w:r>
        <w:rPr>
          <w:rFonts w:ascii="Courier New" w:hAnsi="Courier New" w:cs="Courier New" w:eastAsia="Courier New"/>
          <w:sz w:val="32"/>
          <w:szCs w:val="32"/>
          <w:spacing w:val="-25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2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exit(O);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6" w:lineRule="exact"/>
        <w:ind w:left="79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footer="631" w:header="0" w:top="1400" w:bottom="820" w:left="1140" w:right="520"/>
          <w:footerReference w:type="default" r:id="rId277"/>
          <w:pgSz w:w="12120" w:h="15800"/>
        </w:sectPr>
      </w:pPr>
      <w:rPr/>
    </w:p>
    <w:p>
      <w:pPr>
        <w:spacing w:before="33" w:after="0" w:line="240" w:lineRule="auto"/>
        <w:ind w:left="799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foop()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0" w:lineRule="exact"/>
        <w:ind w:left="749" w:right="124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8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little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test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function*/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520"/>
          <w:cols w:num="2" w:equalWidth="0">
            <w:col w:w="2215" w:space="3489"/>
            <w:col w:w="4756"/>
          </w:cols>
        </w:sectPr>
      </w:pPr>
      <w:rPr/>
    </w:p>
    <w:p>
      <w:pPr>
        <w:spacing w:before="28" w:after="0" w:line="240" w:lineRule="auto"/>
        <w:ind w:left="11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71.056473pt;margin-top:753.386169pt;width:467.689411pt;height:.1pt;mso-position-horizontal-relative:page;mso-position-vertical-relative:page;z-index:-16081" coordorigin="1421,15068" coordsize="9354,2">
            <v:shape style="position:absolute;left:1421;top:15068;width:9354;height:2" coordorigin="1421,15068" coordsize="9354,0" path="m1421,15068l10775,15068e" filled="f" stroked="t" strokeweight=".712941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w w:val="74"/>
        </w:rPr>
        <w:t>puts</w:t>
      </w:r>
      <w:r>
        <w:rPr>
          <w:rFonts w:ascii="Courier New" w:hAnsi="Courier New" w:cs="Courier New" w:eastAsia="Courier New"/>
          <w:sz w:val="32"/>
          <w:szCs w:val="32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("hi</w:t>
      </w:r>
      <w:r>
        <w:rPr>
          <w:rFonts w:ascii="Courier New" w:hAnsi="Courier New" w:cs="Courier New" w:eastAsia="Courier New"/>
          <w:sz w:val="32"/>
          <w:szCs w:val="32"/>
          <w:spacing w:val="2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there");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11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4" w:lineRule="exact"/>
        <w:ind w:left="78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371" w:lineRule="exact"/>
        <w:ind w:left="790" w:right="-20"/>
        <w:jc w:val="left"/>
        <w:tabs>
          <w:tab w:pos="56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2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(*funretfptr()</w:t>
      </w:r>
      <w:r>
        <w:rPr>
          <w:rFonts w:ascii="Courier New" w:hAnsi="Courier New" w:cs="Courier New" w:eastAsia="Courier New"/>
          <w:sz w:val="32"/>
          <w:szCs w:val="32"/>
          <w:spacing w:val="-34"/>
          <w:w w:val="75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99"/>
          <w:position w:val="2"/>
        </w:rPr>
        <w:t>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0"/>
          <w:w w:val="7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4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9" w:lineRule="exact"/>
        <w:ind w:left="612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5" w:lineRule="exact"/>
        <w:ind w:left="78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87" w:lineRule="exact"/>
        <w:ind w:left="1189" w:right="-20"/>
        <w:jc w:val="left"/>
        <w:tabs>
          <w:tab w:pos="4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5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"funretfptr: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fp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46"/>
          <w:w w:val="5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%08x\n",</w:t>
      </w:r>
      <w:r>
        <w:rPr>
          <w:rFonts w:ascii="Courier New" w:hAnsi="Courier New" w:cs="Courier New" w:eastAsia="Courier New"/>
          <w:sz w:val="32"/>
          <w:szCs w:val="32"/>
          <w:spacing w:val="-9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foop);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118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return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(int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(*)()</w:t>
      </w:r>
      <w:r>
        <w:rPr>
          <w:rFonts w:ascii="Courier New" w:hAnsi="Courier New" w:cs="Courier New" w:eastAsia="Courier New"/>
          <w:sz w:val="32"/>
          <w:szCs w:val="32"/>
          <w:spacing w:val="5"/>
          <w:w w:val="78"/>
          <w:position w:val="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foop;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1" w:lineRule="exact"/>
        <w:ind w:left="78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40" w:right="520"/>
        </w:sectPr>
      </w:pPr>
      <w:rPr/>
    </w:p>
    <w:p>
      <w:pPr>
        <w:spacing w:before="24" w:after="0" w:line="240" w:lineRule="auto"/>
        <w:ind w:left="366" w:right="-20"/>
        <w:jc w:val="left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64.080002pt;margin-top:-5.674873pt;width:473.28pt;height:.1pt;mso-position-horizontal-relative:page;mso-position-vertical-relative:paragraph;z-index:-16080" coordorigin="1282,-113" coordsize="9466,2">
            <v:shape style="position:absolute;left:1282;top:-113;width:9466;height:2" coordorigin="1282,-113" coordsize="9466,0" path="m1282,-113l10747,-113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3.84pt;margin-top:48.079681pt;width:473.76pt;height:.1pt;mso-position-horizontal-relative:page;mso-position-vertical-relative:paragraph;z-index:-16079" coordorigin="1277,962" coordsize="9475,2">
            <v:shape style="position:absolute;left:1277;top:962;width:9475;height:2" coordorigin="1277,962" coordsize="9475,0" path="m1277,962l10752,962e" filled="f" stroked="t" strokeweight=".72pt" strokecolor="#000000">
              <v:path arrowok="t"/>
            </v:shape>
          </v:group>
          <w10:wrap type="none"/>
        </w:pict>
      </w:r>
      <w:r>
        <w:rPr/>
        <w:pict>
          <v:group style="position:absolute;margin-left:62.639999pt;margin-top:750.523987pt;width:474.72pt;height:.1pt;mso-position-horizontal-relative:page;mso-position-vertical-relative:page;z-index:-16078" coordorigin="1253,15010" coordsize="9494,2">
            <v:shape style="position:absolute;left:1253;top:15010;width:9494;height:2" coordorigin="1253,15010" coordsize="9494,0" path="m1253,15010l10747,15010e" filled="f" stroked="t" strokeweight=".7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8"/>
          <w:szCs w:val="58"/>
          <w:spacing w:val="140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58"/>
          <w:szCs w:val="58"/>
          <w:spacing w:val="86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8"/>
          <w:szCs w:val="58"/>
          <w:spacing w:val="151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5"/>
          <w:b/>
          <w:bCs/>
        </w:rPr>
        <w:t>Example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exact"/>
        <w:ind w:left="60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1"/>
        </w:rPr>
        <w:t>pll5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75" w:lineRule="exact"/>
        <w:ind w:left="75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funretfptr:</w:t>
      </w:r>
      <w:r>
        <w:rPr>
          <w:rFonts w:ascii="Courier New" w:hAnsi="Courier New" w:cs="Courier New" w:eastAsia="Courier New"/>
          <w:sz w:val="33"/>
          <w:szCs w:val="33"/>
          <w:spacing w:val="8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fp</w:t>
      </w:r>
      <w:r>
        <w:rPr>
          <w:rFonts w:ascii="Courier New" w:hAnsi="Courier New" w:cs="Courier New" w:eastAsia="Courier New"/>
          <w:sz w:val="33"/>
          <w:szCs w:val="33"/>
          <w:spacing w:val="-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7"/>
          <w:w w:val="59"/>
          <w:position w:val="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73"/>
          <w:position w:val="3"/>
        </w:rPr>
        <w:t>eeaeee32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330" w:lineRule="exact"/>
        <w:ind w:left="7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hi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there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584" w:header="0" w:top="1260" w:bottom="780" w:left="1160" w:right="1200"/>
          <w:footerReference w:type="default" r:id="rId278"/>
          <w:pgSz w:w="12120" w:h="15800"/>
        </w:sectPr>
      </w:pPr>
      <w:rPr/>
    </w:p>
    <w:p>
      <w:pPr>
        <w:spacing w:before="12" w:after="0" w:line="240" w:lineRule="auto"/>
        <w:ind w:left="1251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201744pt;margin-top:-4.254594pt;width:468.407436pt;height:.1pt;mso-position-horizontal-relative:page;mso-position-vertical-relative:paragraph;z-index:-16077" coordorigin="1424,-85" coordsize="9368,2">
            <v:shape style="position:absolute;left:1424;top:-85;width:9368;height:2" coordorigin="1424,-85" coordsize="9368,0" path="m1424,-85l10792,-85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70.963608pt;margin-top:49.272327pt;width:468.645569pt;height:.1pt;mso-position-horizontal-relative:page;mso-position-vertical-relative:paragraph;z-index:-16076" coordorigin="1419,985" coordsize="9373,2">
            <v:shape style="position:absolute;left:1419;top:985;width:9373;height:2" coordorigin="1419,985" coordsize="9373,0" path="m1419,985l10792,985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94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Typ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97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auto"/>
        <w:ind w:left="732" w:right="998" w:firstLine="24"/>
        <w:jc w:val="left"/>
        <w:tabs>
          <w:tab w:pos="56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varied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data.</w:t>
      </w:r>
      <w:r>
        <w:rPr>
          <w:rFonts w:ascii="Arial" w:hAnsi="Arial" w:cs="Arial" w:eastAsia="Arial"/>
          <w:sz w:val="35"/>
          <w:szCs w:val="35"/>
          <w:spacing w:val="-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similar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Pasca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-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record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data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type.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736" w:right="804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consist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templat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list.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NumType w:start="7"/>
          <w:pgMar w:footer="628" w:header="0" w:top="1380" w:bottom="820" w:left="1140" w:right="1040"/>
          <w:footerReference w:type="default" r:id="rId279"/>
          <w:pgSz w:w="12040" w:h="15800"/>
        </w:sectPr>
      </w:pPr>
      <w:rPr/>
    </w:p>
    <w:p>
      <w:pPr>
        <w:spacing w:before="32" w:after="0" w:line="240" w:lineRule="auto"/>
        <w:ind w:left="1160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3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39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52"/>
        <w:jc w:val="righ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2" w:lineRule="auto"/>
        <w:ind w:left="10" w:right="1189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9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day;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month;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year;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daynumber;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right="-77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dayofweek[lO];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monthname[lO];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7" w:after="0" w:line="240" w:lineRule="auto"/>
        <w:ind w:left="10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w w:val="85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4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6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29"/>
          <w:w w:val="86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4" w:lineRule="exact"/>
        <w:ind w:left="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29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69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70"/>
          <w:w w:val="6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69"/>
          <w:position w:val="3"/>
        </w:rPr>
        <w:t>p</w:t>
      </w:r>
      <w:r>
        <w:rPr>
          <w:rFonts w:ascii="Courier New" w:hAnsi="Courier New" w:cs="Courier New" w:eastAsia="Courier New"/>
          <w:sz w:val="31"/>
          <w:szCs w:val="31"/>
          <w:spacing w:val="-16"/>
          <w:w w:val="69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3" w:after="0" w:line="240" w:lineRule="auto"/>
        <w:ind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28"/>
        </w:rPr>
        <w:t>/*</w:t>
      </w:r>
      <w:r>
        <w:rPr>
          <w:rFonts w:ascii="Arial" w:hAnsi="Arial" w:cs="Arial" w:eastAsia="Arial"/>
          <w:sz w:val="31"/>
          <w:szCs w:val="31"/>
          <w:spacing w:val="57"/>
          <w:w w:val="128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L</w:t>
      </w:r>
      <w:r>
        <w:rPr>
          <w:rFonts w:ascii="Arial" w:hAnsi="Arial" w:cs="Arial" w:eastAsia="Arial"/>
          <w:sz w:val="27"/>
          <w:szCs w:val="27"/>
          <w:spacing w:val="37"/>
          <w:w w:val="100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29"/>
        </w:rPr>
        <w:t>*/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0" w:after="0" w:line="330" w:lineRule="exact"/>
        <w:ind w:left="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9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5"/>
          <w:w w:val="79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79"/>
          <w:position w:val="2"/>
        </w:rPr>
        <w:t>A</w:t>
      </w:r>
      <w:r>
        <w:rPr>
          <w:rFonts w:ascii="Arial" w:hAnsi="Arial" w:cs="Arial" w:eastAsia="Arial"/>
          <w:sz w:val="27"/>
          <w:szCs w:val="27"/>
          <w:spacing w:val="49"/>
          <w:w w:val="79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7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5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29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6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34"/>
          <w:w w:val="8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2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040"/>
          <w:cols w:num="3" w:equalWidth="0">
            <w:col w:w="2570" w:space="272"/>
            <w:col w:w="2705" w:space="2229"/>
            <w:col w:w="2084"/>
          </w:cols>
        </w:sectPr>
      </w:pPr>
      <w:rPr/>
    </w:p>
    <w:p>
      <w:pPr>
        <w:spacing w:before="0" w:after="0" w:line="344" w:lineRule="exact"/>
        <w:ind w:left="2270"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birthdate,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marriage_date;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var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list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040"/>
          <w:cols w:num="2" w:equalWidth="0">
            <w:col w:w="5813" w:space="1957"/>
            <w:col w:w="2090"/>
          </w:cols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68.10601pt;margin-top:754.39502pt;width:469.121835pt;height:.1pt;mso-position-horizontal-relative:page;mso-position-vertical-relative:page;z-index:-16075" coordorigin="1362,15088" coordsize="9382,2">
            <v:shape style="position:absolute;left:1362;top:15088;width:9382;height:2" coordorigin="1362,15088" coordsize="9382,0" path="m1362,15088l10745,15088e" filled="f" stroked="t" strokeweight=".714399pt" strokecolor="#000000">
              <v:path arrowok="t"/>
            </v:shape>
          </v:group>
          <w10:wrap type="none"/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4" w:lineRule="auto"/>
        <w:ind w:left="736" w:right="1209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birthdat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marriage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_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4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53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auto"/>
        <w:ind w:left="727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-42"/>
          <w:w w:val="105"/>
        </w:rPr>
        <w:t>1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0-characte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</w:t>
      </w:r>
      <w:r>
        <w:rPr>
          <w:rFonts w:ascii="Arial" w:hAnsi="Arial" w:cs="Arial" w:eastAsia="Arial"/>
          <w:sz w:val="35"/>
          <w:szCs w:val="35"/>
          <w:spacing w:val="3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arrays.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040"/>
        </w:sectPr>
      </w:pPr>
      <w:rPr/>
    </w:p>
    <w:p>
      <w:pPr>
        <w:spacing w:before="24" w:after="0" w:line="240" w:lineRule="auto"/>
        <w:ind w:left="1084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2.480663pt;margin-top:-3.124167pt;width:468.248619pt;height:.1pt;mso-position-horizontal-relative:page;mso-position-vertical-relative:paragraph;z-index:-16074" coordorigin="1250,-62" coordsize="9365,2">
            <v:shape style="position:absolute;left:1250;top:-62;width:9365;height:2" coordorigin="1250,-62" coordsize="9365,0" path="m1250,-62l10615,-62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2.480663pt;margin-top:50.305786pt;width:468.486188pt;height:.1pt;mso-position-horizontal-relative:page;mso-position-vertical-relative:paragraph;z-index:-16073" coordorigin="1250,1006" coordsize="9370,2">
            <v:shape style="position:absolute;left:1250;top:1006;width:9370;height:2" coordorigin="1250,1006" coordsize="9370,0" path="m1250,1006l10619,1006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59"/>
          <w:szCs w:val="59"/>
          <w:spacing w:val="87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Type</w:t>
      </w:r>
      <w:r>
        <w:rPr>
          <w:rFonts w:ascii="Arial" w:hAnsi="Arial" w:cs="Arial" w:eastAsia="Arial"/>
          <w:sz w:val="63"/>
          <w:szCs w:val="63"/>
          <w:spacing w:val="79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9" w:lineRule="auto"/>
        <w:ind w:left="575" w:right="644" w:firstLine="24"/>
        <w:jc w:val="left"/>
        <w:tabs>
          <w:tab w:pos="56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If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desired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given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tag,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name</w:t>
      </w:r>
      <w:r>
        <w:rPr>
          <w:rFonts w:ascii="Arial" w:hAnsi="Arial" w:cs="Arial" w:eastAsia="Arial"/>
          <w:sz w:val="36"/>
          <w:szCs w:val="36"/>
          <w:spacing w:val="-3"/>
          <w:w w:val="102"/>
        </w:rPr>
        <w:t>,</w:t>
      </w:r>
      <w:r>
        <w:rPr>
          <w:rFonts w:ascii="Arial" w:hAnsi="Arial" w:cs="Arial" w:eastAsia="Arial"/>
          <w:sz w:val="36"/>
          <w:szCs w:val="36"/>
          <w:spacing w:val="0"/>
          <w:w w:val="17"/>
        </w:rPr>
        <w:t>.·</w:t>
      </w:r>
      <w:r>
        <w:rPr>
          <w:rFonts w:ascii="Arial" w:hAnsi="Arial" w:cs="Arial" w:eastAsia="Arial"/>
          <w:sz w:val="36"/>
          <w:szCs w:val="36"/>
          <w:spacing w:val="0"/>
          <w:w w:val="1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allowing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used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in·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declaration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simply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by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name.</w:t>
      </w:r>
      <w:r>
        <w:rPr>
          <w:rFonts w:ascii="Arial" w:hAnsi="Arial" w:cs="Arial" w:eastAsia="Arial"/>
          <w:sz w:val="36"/>
          <w:szCs w:val="36"/>
          <w:spacing w:val="-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save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some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typin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well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making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possible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have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276" w:lineRule="auto"/>
        <w:ind w:left="590" w:right="130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globally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template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place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template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header</w:t>
      </w:r>
      <w:r>
        <w:rPr>
          <w:rFonts w:ascii="Arial" w:hAnsi="Arial" w:cs="Arial" w:eastAsia="Arial"/>
          <w:sz w:val="36"/>
          <w:szCs w:val="36"/>
          <w:spacing w:val="3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fil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2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" w:after="0" w:line="406" w:lineRule="exact"/>
        <w:ind w:left="594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included</w:t>
      </w:r>
      <w:r>
        <w:rPr>
          <w:rFonts w:ascii="Arial" w:hAnsi="Arial" w:cs="Arial" w:eastAsia="Arial"/>
          <w:sz w:val="36"/>
          <w:szCs w:val="36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6"/>
          <w:szCs w:val="36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source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file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6"/>
          <w:szCs w:val="36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36"/>
          <w:szCs w:val="36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need</w:t>
      </w:r>
      <w:r>
        <w:rPr>
          <w:rFonts w:ascii="Arial" w:hAnsi="Arial" w:cs="Arial" w:eastAsia="Arial"/>
          <w:sz w:val="36"/>
          <w:szCs w:val="36"/>
          <w:spacing w:val="35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3"/>
          <w:position w:val="-1"/>
        </w:rPr>
        <w:t>it.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628" w:top="1260" w:bottom="820" w:left="1140" w:right="1160"/>
          <w:pgSz w:w="12040" w:h="15800"/>
        </w:sectPr>
      </w:pPr>
      <w:rPr/>
    </w:p>
    <w:p>
      <w:pPr>
        <w:spacing w:before="27" w:after="0" w:line="240" w:lineRule="auto"/>
        <w:ind w:left="10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date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6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27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day;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7" w:lineRule="exact"/>
        <w:ind w:left="27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month;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27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year;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7" w:lineRule="exact"/>
        <w:ind w:left="27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daynumber;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2699" w:right="-83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dayofweek[le];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2699"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monthname[le];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689" w:lineRule="exact"/>
        <w:ind w:left="1036" w:right="-20"/>
        <w:jc w:val="left"/>
        <w:tabs>
          <w:tab w:pos="212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55"/>
          <w:szCs w:val="55"/>
          <w:spacing w:val="-2"/>
          <w:w w:val="100"/>
          <w:position w:val="-3"/>
        </w:rPr>
        <w:t>.</w:t>
      </w:r>
      <w:r>
        <w:rPr>
          <w:rFonts w:ascii="Arial" w:hAnsi="Arial" w:cs="Arial" w:eastAsia="Arial"/>
          <w:sz w:val="55"/>
          <w:szCs w:val="55"/>
          <w:spacing w:val="-2"/>
          <w:w w:val="100"/>
          <w:position w:val="-3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-3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-3"/>
        </w:rPr>
      </w:r>
      <w:r>
        <w:rPr>
          <w:rFonts w:ascii="Courier New" w:hAnsi="Courier New" w:cs="Courier New" w:eastAsia="Courier New"/>
          <w:sz w:val="35"/>
          <w:szCs w:val="35"/>
          <w:spacing w:val="19"/>
          <w:w w:val="138"/>
          <w:position w:val="30"/>
        </w:rPr>
        <w:t>}</w:t>
      </w:r>
      <w:r>
        <w:rPr>
          <w:rFonts w:ascii="Arial" w:hAnsi="Arial" w:cs="Arial" w:eastAsia="Arial"/>
          <w:sz w:val="26"/>
          <w:szCs w:val="26"/>
          <w:spacing w:val="0"/>
          <w:w w:val="223"/>
          <w:position w:val="30"/>
        </w:rPr>
        <w:t>;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0"/>
        </w:rPr>
      </w:r>
    </w:p>
    <w:p>
      <w:pPr>
        <w:spacing w:before="36" w:after="0" w:line="240" w:lineRule="auto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w w:val="8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2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26"/>
          <w:w w:val="8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70"/>
          <w:position w:val="3"/>
        </w:rPr>
        <w:t>M</w:t>
      </w:r>
      <w:r>
        <w:rPr>
          <w:rFonts w:ascii="Courier New" w:hAnsi="Courier New" w:cs="Courier New" w:eastAsia="Courier New"/>
          <w:sz w:val="34"/>
          <w:szCs w:val="34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1" w:lineRule="exact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40"/>
          <w:w w:val="83"/>
          <w:position w:val="3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3"/>
        </w:rPr>
        <w:t>p</w:t>
      </w:r>
      <w:r>
        <w:rPr>
          <w:rFonts w:ascii="Arial" w:hAnsi="Arial" w:cs="Arial" w:eastAsia="Arial"/>
          <w:sz w:val="26"/>
          <w:szCs w:val="26"/>
          <w:spacing w:val="5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9" w:lineRule="exact"/>
        <w:ind w:left="5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position w:val="-1"/>
        </w:rPr>
        <w:t>/*</w:t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spacing w:val="35"/>
          <w:w w:val="100"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7"/>
          <w:szCs w:val="27"/>
          <w:spacing w:val="41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23"/>
          <w:position w:val="-1"/>
        </w:rPr>
        <w:t>*/</w:t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0"/>
        </w:rPr>
      </w:r>
    </w:p>
    <w:p>
      <w:pPr>
        <w:spacing w:before="0" w:after="0" w:line="338" w:lineRule="exact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36"/>
          <w:w w:val="8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0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3"/>
        </w:rPr>
        <w:t>T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3" w:lineRule="exact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31"/>
          <w:w w:val="8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60"/>
          <w:cols w:num="2" w:equalWidth="0">
            <w:col w:w="5412" w:space="2219"/>
            <w:col w:w="2109"/>
          </w:cols>
        </w:sectPr>
      </w:pPr>
      <w:rPr/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62.005524pt;margin-top:748.734924pt;width:444.016574pt;height:.1pt;mso-position-horizontal-relative:page;mso-position-vertical-relative:page;z-index:-16072" coordorigin="1240,14975" coordsize="8880,2">
            <v:shape style="position:absolute;left:1240;top:14975;width:8880;height:2" coordorigin="1240,14975" coordsize="8880,0" path="m1240,14975l10120,14975e" filled="f" stroked="t" strokeweight=".712707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32" w:after="0" w:line="240" w:lineRule="auto"/>
        <w:ind w:left="1012" w:right="-20"/>
        <w:jc w:val="left"/>
        <w:tabs>
          <w:tab w:pos="762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date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birthdate,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marriage_date;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7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var</w:t>
      </w:r>
      <w:r>
        <w:rPr>
          <w:rFonts w:ascii="Courier New" w:hAnsi="Courier New" w:cs="Courier New" w:eastAsia="Courier New"/>
          <w:sz w:val="33"/>
          <w:szCs w:val="33"/>
          <w:spacing w:val="-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list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160"/>
        </w:sectPr>
      </w:pPr>
      <w:rPr/>
    </w:p>
    <w:p>
      <w:pPr>
        <w:spacing w:before="16" w:after="0" w:line="240" w:lineRule="auto"/>
        <w:ind w:left="1221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8.657455pt;margin-top:-3.993151pt;width:468.248618pt;height:.1pt;mso-position-horizontal-relative:page;mso-position-vertical-relative:paragraph;z-index:-16071" coordorigin="1373,-80" coordsize="9365,2">
            <v:shape style="position:absolute;left:1373;top:-80;width:9365;height:2" coordorigin="1373,-80" coordsize="9365,0" path="m1373,-80l10738,-80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8.657455pt;margin-top:49.436802pt;width:468.011049pt;height:.1pt;mso-position-horizontal-relative:page;mso-position-vertical-relative:paragraph;z-index:-16070" coordorigin="1373,989" coordsize="9360,2">
            <v:shape style="position:absolute;left:1373;top:989;width:9360;height:2" coordorigin="1373,989" coordsize="9360,0" path="m1373,989l10733,989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4.618782pt;margin-top:750.643127pt;width:468.723756pt;height:.1pt;mso-position-horizontal-relative:page;mso-position-vertical-relative:page;z-index:-16069" coordorigin="1292,15013" coordsize="9374,2">
            <v:shape style="position:absolute;left:1292;top:15013;width:9374;height:2" coordorigin="1292,15013" coordsize="9374,0" path="m1292,15013l10667,15013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95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Typ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93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57" w:right="-20"/>
        <w:jc w:val="left"/>
        <w:rPr>
          <w:rFonts w:ascii="Arial" w:hAnsi="Arial" w:cs="Arial" w:eastAsia="Arial"/>
          <w:sz w:val="51"/>
          <w:szCs w:val="51"/>
        </w:rPr>
      </w:pPr>
      <w:rPr/>
      <w:r>
        <w:rPr>
          <w:rFonts w:ascii="Arial" w:hAnsi="Arial" w:cs="Arial" w:eastAsia="Arial"/>
          <w:sz w:val="51"/>
          <w:szCs w:val="51"/>
          <w:spacing w:val="0"/>
          <w:w w:val="102"/>
          <w:b/>
          <w:bCs/>
        </w:rPr>
        <w:t>Initialization</w:t>
      </w:r>
      <w:r>
        <w:rPr>
          <w:rFonts w:ascii="Arial" w:hAnsi="Arial" w:cs="Arial" w:eastAsia="Arial"/>
          <w:sz w:val="51"/>
          <w:szCs w:val="51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7" w:lineRule="auto"/>
        <w:ind w:left="694" w:right="620" w:firstLine="19"/>
        <w:jc w:val="left"/>
        <w:tabs>
          <w:tab w:pos="5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external/globa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static,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1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values.</w:t>
      </w:r>
      <w:r>
        <w:rPr>
          <w:rFonts w:ascii="Arial" w:hAnsi="Arial" w:cs="Arial" w:eastAsia="Arial"/>
          <w:sz w:val="35"/>
          <w:szCs w:val="35"/>
          <w:spacing w:val="-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depends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defined,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templat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9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defined.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4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4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global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scope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43" w:lineRule="exact"/>
        <w:ind w:left="69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graddate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3"/>
          <w:position w:val="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222" w:lineRule="auto"/>
        <w:ind w:left="1815" w:right="6765" w:firstLine="5"/>
        <w:jc w:val="both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2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mm;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dd;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0"/>
          <w:w w:val="7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5"/>
        </w:rPr>
        <w:t>yy;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31" w:lineRule="exact"/>
        <w:ind w:left="1806" w:right="5670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degree[4];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84" w:lineRule="exact"/>
        <w:ind w:left="1811" w:right="3422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46"/>
          <w:w w:val="143"/>
          <w:position w:val="4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BSdate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57"/>
          <w:w w:val="118"/>
          <w:position w:val="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4"/>
        </w:rPr>
        <w:t>5,</w:t>
      </w:r>
      <w:r>
        <w:rPr>
          <w:rFonts w:ascii="Courier New" w:hAnsi="Courier New" w:cs="Courier New" w:eastAsia="Courier New"/>
          <w:sz w:val="32"/>
          <w:szCs w:val="32"/>
          <w:spacing w:val="-69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4"/>
        </w:rPr>
        <w:t>21,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4"/>
        </w:rPr>
        <w:t>77,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"BS"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8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6" w:lineRule="exact"/>
        <w:ind w:left="110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3" w:after="0" w:line="343" w:lineRule="exact"/>
        <w:ind w:left="1654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6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10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1"/>
        </w:rPr>
        <w:t>local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scope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731" w:lineRule="exact"/>
        <w:ind w:left="166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-163"/>
          <w:w w:val="73"/>
          <w:position w:val="32"/>
        </w:rPr>
        <w:t>s</w:t>
      </w:r>
      <w:r>
        <w:rPr>
          <w:rFonts w:ascii="Arial" w:hAnsi="Arial" w:cs="Arial" w:eastAsia="Arial"/>
          <w:sz w:val="54"/>
          <w:szCs w:val="54"/>
          <w:spacing w:val="-21"/>
          <w:w w:val="93"/>
          <w:position w:val="-3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-162"/>
          <w:w w:val="73"/>
          <w:position w:val="32"/>
        </w:rPr>
        <w:t>t</w:t>
      </w:r>
      <w:r>
        <w:rPr>
          <w:rFonts w:ascii="Arial" w:hAnsi="Arial" w:cs="Arial" w:eastAsia="Arial"/>
          <w:sz w:val="54"/>
          <w:szCs w:val="54"/>
          <w:spacing w:val="-21"/>
          <w:w w:val="93"/>
          <w:position w:val="-3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-162"/>
          <w:w w:val="73"/>
          <w:position w:val="32"/>
        </w:rPr>
        <w:t>a</w:t>
      </w:r>
      <w:r>
        <w:rPr>
          <w:rFonts w:ascii="Arial" w:hAnsi="Arial" w:cs="Arial" w:eastAsia="Arial"/>
          <w:sz w:val="54"/>
          <w:szCs w:val="54"/>
          <w:spacing w:val="-22"/>
          <w:w w:val="93"/>
          <w:position w:val="-3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2"/>
        </w:rPr>
        <w:t>tic</w:t>
      </w:r>
      <w:r>
        <w:rPr>
          <w:rFonts w:ascii="Courier New" w:hAnsi="Courier New" w:cs="Courier New" w:eastAsia="Courier New"/>
          <w:sz w:val="32"/>
          <w:szCs w:val="32"/>
          <w:spacing w:val="-46"/>
          <w:w w:val="100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2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2"/>
        </w:rPr>
        <w:t>graddate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2"/>
        </w:rPr>
        <w:t>MSdate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  <w:position w:val="3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8"/>
          <w:w w:val="100"/>
          <w:position w:val="3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48"/>
          <w:w w:val="99"/>
          <w:position w:val="3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99"/>
          <w:position w:val="32"/>
        </w:rPr>
        <w:t>8,</w:t>
      </w:r>
      <w:r>
        <w:rPr>
          <w:rFonts w:ascii="Courier New" w:hAnsi="Courier New" w:cs="Courier New" w:eastAsia="Courier New"/>
          <w:sz w:val="32"/>
          <w:szCs w:val="32"/>
          <w:spacing w:val="-69"/>
          <w:w w:val="99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2"/>
        </w:rPr>
        <w:t>21,</w:t>
      </w:r>
      <w:r>
        <w:rPr>
          <w:rFonts w:ascii="Courier New" w:hAnsi="Courier New" w:cs="Courier New" w:eastAsia="Courier New"/>
          <w:sz w:val="32"/>
          <w:szCs w:val="32"/>
          <w:spacing w:val="-101"/>
          <w:w w:val="100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  <w:position w:val="32"/>
        </w:rPr>
        <w:t>86,</w:t>
      </w:r>
      <w:r>
        <w:rPr>
          <w:rFonts w:ascii="Courier New" w:hAnsi="Courier New" w:cs="Courier New" w:eastAsia="Courier New"/>
          <w:sz w:val="32"/>
          <w:szCs w:val="32"/>
          <w:spacing w:val="-41"/>
          <w:w w:val="83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2"/>
        </w:rPr>
        <w:t>"MS"</w:t>
      </w:r>
      <w:r>
        <w:rPr>
          <w:rFonts w:ascii="Courier New" w:hAnsi="Courier New" w:cs="Courier New" w:eastAsia="Courier New"/>
          <w:sz w:val="32"/>
          <w:szCs w:val="32"/>
          <w:spacing w:val="-106"/>
          <w:w w:val="100"/>
          <w:position w:val="3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2"/>
        </w:rPr>
        <w:t>};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28" w:top="1320" w:bottom="820" w:left="1140" w:right="1240"/>
          <w:pgSz w:w="12040" w:h="15800"/>
        </w:sectPr>
      </w:pPr>
      <w:rPr/>
    </w:p>
    <w:p>
      <w:pPr>
        <w:spacing w:before="31" w:after="0" w:line="240" w:lineRule="auto"/>
        <w:ind w:left="1484" w:right="1421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59.840954pt;margin-top:-4.814527pt;width:472.504175pt;height:.1pt;mso-position-horizontal-relative:page;mso-position-vertical-relative:paragraph;z-index:-16068" coordorigin="1197,-96" coordsize="9450,2">
            <v:shape style="position:absolute;left:1197;top:-96;width:9450;height:2" coordorigin="1197,-96" coordsize="9450,0" path="m1197,-96l10647,-96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59.840954pt;margin-top:48.635109pt;width:472.743539pt;height:.1pt;mso-position-horizontal-relative:page;mso-position-vertical-relative:paragraph;z-index:-16067" coordorigin="1197,973" coordsize="9455,2">
            <v:shape style="position:absolute;left:1197;top:973;width:9455;height:2" coordorigin="1197,973" coordsize="9455,0" path="m1197,973l10652,973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12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Components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left="600" w:right="978" w:firstLine="-5"/>
        <w:jc w:val="left"/>
        <w:tabs>
          <w:tab w:pos="28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gain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access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"insides"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structures,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we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anothe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operator,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member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operato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'.'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5"/>
        </w:rPr>
        <w:t>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particula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member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9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template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followe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11" w:lineRule="exact"/>
        <w:ind w:left="61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'.',</w:t>
      </w:r>
      <w:r>
        <w:rPr>
          <w:rFonts w:ascii="Arial" w:hAnsi="Arial" w:cs="Arial" w:eastAsia="Arial"/>
          <w:sz w:val="36"/>
          <w:szCs w:val="36"/>
          <w:spacing w:val="4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followe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36"/>
          <w:szCs w:val="36"/>
          <w:spacing w:val="5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by</w:t>
      </w:r>
      <w:r>
        <w:rPr>
          <w:rFonts w:ascii="Arial" w:hAnsi="Arial" w:cs="Arial" w:eastAsia="Arial"/>
          <w:sz w:val="36"/>
          <w:szCs w:val="36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4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name</w:t>
      </w:r>
      <w:r>
        <w:rPr>
          <w:rFonts w:ascii="Arial" w:hAnsi="Arial" w:cs="Arial" w:eastAsia="Arial"/>
          <w:sz w:val="36"/>
          <w:szCs w:val="36"/>
          <w:spacing w:val="5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36"/>
          <w:szCs w:val="36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4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desired</w:t>
      </w:r>
      <w:r>
        <w:rPr>
          <w:rFonts w:ascii="Arial" w:hAnsi="Arial" w:cs="Arial" w:eastAsia="Arial"/>
          <w:sz w:val="36"/>
          <w:szCs w:val="36"/>
          <w:spacing w:val="6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  <w:position w:val="-1"/>
        </w:rPr>
        <w:t>member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65" w:after="0" w:line="278" w:lineRule="auto"/>
        <w:ind w:left="586" w:right="789" w:firstLine="24"/>
        <w:jc w:val="left"/>
        <w:tabs>
          <w:tab w:pos="57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inside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template.</w:t>
      </w:r>
      <w:r>
        <w:rPr>
          <w:rFonts w:ascii="Arial" w:hAnsi="Arial" w:cs="Arial" w:eastAsia="Arial"/>
          <w:sz w:val="36"/>
          <w:szCs w:val="36"/>
          <w:spacing w:val="-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use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rathe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7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longish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anywhere</w:t>
      </w:r>
      <w:r>
        <w:rPr>
          <w:rFonts w:ascii="Arial" w:hAnsi="Arial" w:cs="Arial" w:eastAsia="Arial"/>
          <w:sz w:val="36"/>
          <w:szCs w:val="36"/>
          <w:spacing w:val="8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2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could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use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plain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variable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6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structure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member.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9" w:lineRule="auto"/>
        <w:ind w:left="2755" w:right="5884" w:firstLine="-1723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gradate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mm;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dd;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yy;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8" w:lineRule="exact"/>
        <w:ind w:left="27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degree[4];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66" w:lineRule="exact"/>
        <w:ind w:left="275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42"/>
          <w:w w:val="140"/>
          <w:position w:val="-1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3"/>
        </w:rPr>
        <w:t>MSdate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-1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28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33"/>
          <w:w w:val="125"/>
          <w:position w:val="-1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  <w:position w:val="-13"/>
        </w:rPr>
        <w:t>8,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-13"/>
        </w:rPr>
        <w:t>21,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-13"/>
        </w:rPr>
        <w:t>86,</w:t>
      </w:r>
      <w:r>
        <w:rPr>
          <w:rFonts w:ascii="Courier New" w:hAnsi="Courier New" w:cs="Courier New" w:eastAsia="Courier New"/>
          <w:sz w:val="33"/>
          <w:szCs w:val="33"/>
          <w:spacing w:val="-39"/>
          <w:w w:val="80"/>
          <w:position w:val="-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3"/>
        </w:rPr>
        <w:t>"MS"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558" w:lineRule="exact"/>
        <w:ind w:left="1060" w:right="-20"/>
        <w:jc w:val="left"/>
        <w:rPr>
          <w:rFonts w:ascii="Arial" w:hAnsi="Arial" w:cs="Arial" w:eastAsia="Arial"/>
          <w:sz w:val="55"/>
          <w:szCs w:val="55"/>
        </w:rPr>
      </w:pPr>
      <w:rPr/>
      <w:r>
        <w:rPr>
          <w:rFonts w:ascii="Arial" w:hAnsi="Arial" w:cs="Arial" w:eastAsia="Arial"/>
          <w:sz w:val="50"/>
          <w:szCs w:val="50"/>
          <w:spacing w:val="-16"/>
          <w:w w:val="114"/>
        </w:rPr>
        <w:t>.</w:t>
      </w:r>
      <w:r>
        <w:rPr>
          <w:rFonts w:ascii="Arial" w:hAnsi="Arial" w:cs="Arial" w:eastAsia="Arial"/>
          <w:sz w:val="55"/>
          <w:szCs w:val="55"/>
          <w:spacing w:val="-10"/>
          <w:w w:val="103"/>
        </w:rPr>
        <w:t>.</w:t>
      </w:r>
      <w:r>
        <w:rPr>
          <w:rFonts w:ascii="Arial" w:hAnsi="Arial" w:cs="Arial" w:eastAsia="Arial"/>
          <w:sz w:val="55"/>
          <w:szCs w:val="55"/>
          <w:spacing w:val="0"/>
          <w:w w:val="95"/>
        </w:rPr>
        <w:t>.</w:t>
      </w:r>
      <w:r>
        <w:rPr>
          <w:rFonts w:ascii="Arial" w:hAnsi="Arial" w:cs="Arial" w:eastAsia="Arial"/>
          <w:sz w:val="55"/>
          <w:szCs w:val="55"/>
          <w:spacing w:val="0"/>
          <w:w w:val="100"/>
        </w:rPr>
      </w:r>
    </w:p>
    <w:p>
      <w:pPr>
        <w:spacing w:before="0" w:after="0" w:line="337" w:lineRule="exact"/>
        <w:ind w:left="102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"She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received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her</w:t>
      </w:r>
      <w:r>
        <w:rPr>
          <w:rFonts w:ascii="Courier New" w:hAnsi="Courier New" w:cs="Courier New" w:eastAsia="Courier New"/>
          <w:sz w:val="33"/>
          <w:szCs w:val="33"/>
          <w:spacing w:val="-9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%s</w:t>
      </w:r>
      <w:r>
        <w:rPr>
          <w:rFonts w:ascii="Courier New" w:hAnsi="Courier New" w:cs="Courier New" w:eastAsia="Courier New"/>
          <w:sz w:val="33"/>
          <w:szCs w:val="33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degree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on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%02d/%02d/%82d\n",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30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MSdate.degree,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MSdate.mm,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MSdate.dd,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MSdate.yy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579" w:header="0" w:top="1280" w:bottom="760" w:left="1080" w:right="1240"/>
          <w:footerReference w:type="default" r:id="rId280"/>
          <w:pgSz w:w="12040" w:h="15800"/>
        </w:sectPr>
      </w:pPr>
      <w:rPr/>
    </w:p>
    <w:p>
      <w:pPr>
        <w:spacing w:before="14" w:after="0" w:line="240" w:lineRule="auto"/>
        <w:ind w:left="1701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179062pt;margin-top:-5.925425pt;width:466.958678pt;height:.1pt;mso-position-horizontal-relative:page;mso-position-vertical-relative:paragraph;z-index:-16066" coordorigin="1384,-119" coordsize="9339,2">
            <v:shape style="position:absolute;left:1384;top:-119;width:9339;height:2" coordorigin="1384,-119" coordsize="9339,0" path="m1384,-119l10723,-119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68.705231pt;margin-top:47.900322pt;width:467.195592pt;height:.1pt;mso-position-horizontal-relative:page;mso-position-vertical-relative:paragraph;z-index:-16065" coordorigin="1374,958" coordsize="9344,2">
            <v:shape style="position:absolute;left:1374;top:958;width:9344;height:2" coordorigin="1374,958" coordsize="9344,0" path="m1374,958l10718,958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65.151512pt;margin-top:751.178772pt;width:460.325069pt;height:.1pt;mso-position-horizontal-relative:page;mso-position-vertical-relative:page;z-index:-16064" coordorigin="1303,15024" coordsize="9207,2">
            <v:shape style="position:absolute;left:1303;top:15024;width:9207;height:2" coordorigin="1303,15024" coordsize="9207,0" path="m1303,15024l10510,15024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8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Components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6" w:lineRule="auto"/>
        <w:ind w:left="1455" w:right="514" w:firstLine="-474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excep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"functio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..</w:t>
      </w:r>
      <w:r>
        <w:rPr>
          <w:rFonts w:ascii="Arial" w:hAnsi="Arial" w:cs="Arial" w:eastAsia="Arial"/>
          <w:sz w:val="35"/>
          <w:szCs w:val="35"/>
          <w:spacing w:val="-34"/>
          <w:w w:val="107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29"/>
        </w:rPr>
        <w:t>".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1446" w:right="452" w:firstLine="-474"/>
        <w:jc w:val="left"/>
        <w:tabs>
          <w:tab w:pos="1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·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distinct,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regular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4" w:lineRule="auto"/>
        <w:ind w:left="1848" w:right="541" w:firstLine="24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47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pool</w:t>
      </w:r>
      <w:r>
        <w:rPr>
          <w:rFonts w:ascii="Courier New" w:hAnsi="Courier New" w:cs="Courier New" w:eastAsia="Courier New"/>
          <w:sz w:val="32"/>
          <w:szCs w:val="32"/>
          <w:spacing w:val="-12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{float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length;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width;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-14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hispool;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pooltable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3"/>
          <w:w w:val="143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6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length;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width;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-14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mypool;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length;</w:t>
      </w:r>
      <w:r>
        <w:rPr>
          <w:rFonts w:ascii="Courier New" w:hAnsi="Courier New" w:cs="Courier New" w:eastAsia="Courier New"/>
          <w:sz w:val="32"/>
          <w:szCs w:val="32"/>
          <w:spacing w:val="13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width</w:t>
      </w:r>
      <w:r>
        <w:rPr>
          <w:rFonts w:ascii="Courier New" w:hAnsi="Courier New" w:cs="Courier New" w:eastAsia="Courier New"/>
          <w:sz w:val="32"/>
          <w:szCs w:val="32"/>
          <w:spacing w:val="9"/>
          <w:w w:val="76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151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32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"width";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both"/>
        <w:spacing w:after="0"/>
        <w:sectPr>
          <w:pgMar w:footer="578" w:header="0" w:top="1380" w:bottom="760" w:left="1080" w:right="1260"/>
          <w:footerReference w:type="default" r:id="rId281"/>
          <w:pgSz w:w="12040" w:h="15800"/>
        </w:sectPr>
      </w:pPr>
      <w:rPr/>
    </w:p>
    <w:p>
      <w:pPr>
        <w:spacing w:before="25" w:after="0" w:line="240" w:lineRule="auto"/>
        <w:ind w:left="1555" w:right="-20"/>
        <w:jc w:val="left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62.713322pt;margin-top:-5.58352pt;width:472.504175pt;height:.1pt;mso-position-horizontal-relative:page;mso-position-vertical-relative:paragraph;z-index:-16063" coordorigin="1254,-112" coordsize="9450,2">
            <v:shape style="position:absolute;left:1254;top:-112;width:9450;height:2" coordorigin="1254,-112" coordsize="9450,0" path="m1254,-112l10704,-112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2.713322pt;margin-top:47.985958pt;width:472.743539pt;height:.1pt;mso-position-horizontal-relative:page;mso-position-vertical-relative:paragraph;z-index:-16062" coordorigin="1254,960" coordsize="9455,2">
            <v:shape style="position:absolute;left:1254;top:960;width:9455;height:2" coordorigin="1254,960" coordsize="9455,0" path="m1254,960l10709,960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8"/>
          <w:szCs w:val="5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8"/>
          <w:szCs w:val="58"/>
          <w:spacing w:val="142"/>
          <w:w w:val="100"/>
          <w:b/>
          <w:bCs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4"/>
          <w:b/>
          <w:bCs/>
        </w:rPr>
        <w:t>Components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06" w:right="965" w:firstLine="-488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-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·on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of·</w:t>
      </w:r>
      <w:r>
        <w:rPr>
          <w:rFonts w:ascii="Arial" w:hAnsi="Arial" w:cs="Arial" w:eastAsia="Arial"/>
          <w:sz w:val="35"/>
          <w:szCs w:val="35"/>
          <w:spacing w:val="-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structure,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extend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end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block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which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defined.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6" w:lineRule="exact"/>
        <w:ind w:left="4303" w:right="2885" w:firstLine="-2547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3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someone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{char</w:t>
      </w:r>
      <w:r>
        <w:rPr>
          <w:rFonts w:ascii="Courier New" w:hAnsi="Courier New" w:cs="Courier New" w:eastAsia="Courier New"/>
          <w:sz w:val="33"/>
          <w:szCs w:val="33"/>
          <w:spacing w:val="63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name[BO];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address[BO];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date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240" w:lineRule="auto"/>
        <w:ind w:left="530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mm;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dd;</w:t>
      </w:r>
      <w:r>
        <w:rPr>
          <w:rFonts w:ascii="Courier New" w:hAnsi="Courier New" w:cs="Courier New" w:eastAsia="Courier New"/>
          <w:sz w:val="33"/>
          <w:szCs w:val="33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yy;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4" w:lineRule="exact"/>
        <w:ind w:left="530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39"/>
          <w:w w:val="147"/>
          <w:position w:val="2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birthdate;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00" w:bottom="280" w:left="1140" w:right="1220"/>
          <w:footerReference w:type="default" r:id="rId282"/>
          <w:pgSz w:w="12040" w:h="1580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1747" w:right="-89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1"/>
        </w:rPr>
        <w:t>*</w:t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45"/>
          <w:position w:val="-1"/>
        </w:rPr>
        <w:t>...</w:t>
      </w:r>
      <w:r>
        <w:rPr>
          <w:rFonts w:ascii="Arial" w:hAnsi="Arial" w:cs="Arial" w:eastAsia="Arial"/>
          <w:sz w:val="32"/>
          <w:szCs w:val="32"/>
          <w:spacing w:val="10"/>
          <w:w w:val="145"/>
          <w:position w:val="-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45"/>
          <w:i/>
          <w:position w:val="-1"/>
        </w:rPr>
        <w:t>*I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357" w:lineRule="exact"/>
        <w:ind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19"/>
          <w:position w:val="3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19"/>
          <w:position w:val="3"/>
        </w:rPr>
        <w:t>   </w:t>
      </w:r>
      <w:r>
        <w:rPr>
          <w:rFonts w:ascii="Courier New" w:hAnsi="Courier New" w:cs="Courier New" w:eastAsia="Courier New"/>
          <w:sz w:val="33"/>
          <w:szCs w:val="33"/>
          <w:spacing w:val="18"/>
          <w:w w:val="1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4"/>
          <w:w w:val="147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me;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220"/>
          <w:cols w:num="2" w:equalWidth="0">
            <w:col w:w="2992" w:space="842"/>
            <w:col w:w="5846"/>
          </w:cols>
        </w:sectPr>
      </w:pPr>
      <w:rPr/>
    </w:p>
    <w:p>
      <w:pPr>
        <w:spacing w:before="0" w:after="0" w:line="353" w:lineRule="exact"/>
        <w:ind w:left="175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date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employment_date;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tabs>
          <w:tab w:pos="4700" w:val="left"/>
          <w:tab w:pos="658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2.473957pt;margin-top:2.137237pt;width:395.66839pt;height:.1pt;mso-position-horizontal-relative:page;mso-position-vertical-relative:paragraph;z-index:-16061" coordorigin="1249,43" coordsize="7913,2">
            <v:shape style="position:absolute;left:1249;top:43;width:7913;height:2" coordorigin="1249,43" coordsize="7913,0" path="m1249,43l9163,43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21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3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#11</w:t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>12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Structur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9"/>
          <w:szCs w:val="29"/>
          <w:spacing w:val="60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Components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220"/>
        </w:sectPr>
      </w:pPr>
      <w:rPr/>
    </w:p>
    <w:p>
      <w:pPr>
        <w:spacing w:before="28" w:after="0" w:line="240" w:lineRule="auto"/>
        <w:ind w:left="1615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0.392731pt;margin-top:-4.485217pt;width:473.355196pt;height:.1pt;mso-position-horizontal-relative:page;mso-position-vertical-relative:paragraph;z-index:-16060" coordorigin="1408,-90" coordsize="9467,2">
            <v:shape style="position:absolute;left:1408;top:-90;width:9467;height:2" coordorigin="1408,-90" coordsize="9467,0" path="m1408,-90l10875,-90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70.153297pt;margin-top:49.18782pt;width:473.355196pt;height:.1pt;mso-position-horizontal-relative:page;mso-position-vertical-relative:paragraph;z-index:-16059" coordorigin="1403,984" coordsize="9467,2">
            <v:shape style="position:absolute;left:1403;top:984;width:9467;height:2" coordorigin="1403,984" coordsize="9467,0" path="m1403,984l10870,984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Components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366" w:right="478" w:firstLine="-493"/>
        <w:jc w:val="left"/>
        <w:tabs>
          <w:tab w:pos="136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6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(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neste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structures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)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initialize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7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way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plain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including</w:t>
      </w:r>
      <w:r>
        <w:rPr>
          <w:rFonts w:ascii="Arial" w:hAnsi="Arial" w:cs="Arial" w:eastAsia="Arial"/>
          <w:sz w:val="36"/>
          <w:szCs w:val="36"/>
          <w:spacing w:val="7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45"/>
        </w:rPr>
        <w:t>{</w:t>
      </w:r>
      <w:r>
        <w:rPr>
          <w:rFonts w:ascii="Arial" w:hAnsi="Arial" w:cs="Arial" w:eastAsia="Arial"/>
          <w:sz w:val="36"/>
          <w:szCs w:val="36"/>
          <w:spacing w:val="-31"/>
          <w:w w:val="14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and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29"/>
        </w:rPr>
        <w:t>}.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46" w:lineRule="exact"/>
        <w:ind w:left="4919" w:right="2307" w:firstLine="-3122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struct</w:t>
      </w:r>
      <w:r>
        <w:rPr>
          <w:rFonts w:ascii="Courier New" w:hAnsi="Courier New" w:cs="Courier New" w:eastAsia="Courier New"/>
          <w:sz w:val="31"/>
          <w:szCs w:val="31"/>
          <w:spacing w:val="85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someone</w:t>
      </w:r>
      <w:r>
        <w:rPr>
          <w:rFonts w:ascii="Courier New" w:hAnsi="Courier New" w:cs="Courier New" w:eastAsia="Courier New"/>
          <w:sz w:val="31"/>
          <w:szCs w:val="31"/>
          <w:spacing w:val="94"/>
          <w:w w:val="7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0"/>
        </w:rPr>
        <w:t>me</w:t>
      </w:r>
      <w:r>
        <w:rPr>
          <w:rFonts w:ascii="Courier New" w:hAnsi="Courier New" w:cs="Courier New" w:eastAsia="Courier New"/>
          <w:sz w:val="31"/>
          <w:szCs w:val="31"/>
          <w:spacing w:val="21"/>
          <w:w w:val="7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70"/>
        </w:rPr>
        <w:t>=</w:t>
      </w:r>
      <w:r>
        <w:rPr>
          <w:rFonts w:ascii="Times New Roman" w:hAnsi="Times New Roman" w:cs="Times New Roman" w:eastAsia="Times New Roman"/>
          <w:sz w:val="35"/>
          <w:szCs w:val="35"/>
          <w:spacing w:val="53"/>
          <w:w w:val="70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35"/>
          <w:szCs w:val="35"/>
          <w:spacing w:val="68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"John</w:t>
      </w:r>
      <w:r>
        <w:rPr>
          <w:rFonts w:ascii="Courier New" w:hAnsi="Courier New" w:cs="Courier New" w:eastAsia="Courier New"/>
          <w:sz w:val="31"/>
          <w:szCs w:val="31"/>
          <w:spacing w:val="-6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</w:rPr>
        <w:t>Q.</w:t>
      </w:r>
      <w:r>
        <w:rPr>
          <w:rFonts w:ascii="Courier New" w:hAnsi="Courier New" w:cs="Courier New" w:eastAsia="Courier New"/>
          <w:sz w:val="31"/>
          <w:szCs w:val="31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Luudii",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"PO</w:t>
      </w:r>
      <w:r>
        <w:rPr>
          <w:rFonts w:ascii="Courier New" w:hAnsi="Courier New" w:cs="Courier New" w:eastAsia="Courier New"/>
          <w:sz w:val="31"/>
          <w:szCs w:val="31"/>
          <w:spacing w:val="11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Box</w:t>
      </w:r>
      <w:r>
        <w:rPr>
          <w:rFonts w:ascii="Courier New" w:hAnsi="Courier New" w:cs="Courier New" w:eastAsia="Courier New"/>
          <w:sz w:val="31"/>
          <w:szCs w:val="31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</w:rPr>
        <w:t>218",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21" w:after="0" w:line="329" w:lineRule="exact"/>
        <w:ind w:left="4909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16"/>
          <w:w w:val="154"/>
          <w:position w:val="1"/>
        </w:rPr>
        <w:t>{</w:t>
      </w:r>
      <w:r>
        <w:rPr>
          <w:rFonts w:ascii="Courier New" w:hAnsi="Courier New" w:cs="Courier New" w:eastAsia="Courier New"/>
          <w:sz w:val="30"/>
          <w:szCs w:val="30"/>
          <w:spacing w:val="0"/>
          <w:w w:val="93"/>
          <w:position w:val="1"/>
        </w:rPr>
        <w:t>8,</w:t>
      </w:r>
      <w:r>
        <w:rPr>
          <w:rFonts w:ascii="Courier New" w:hAnsi="Courier New" w:cs="Courier New" w:eastAsia="Courier New"/>
          <w:sz w:val="30"/>
          <w:szCs w:val="30"/>
          <w:spacing w:val="-7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6"/>
          <w:position w:val="1"/>
        </w:rPr>
        <w:t>31,</w:t>
      </w:r>
      <w:r>
        <w:rPr>
          <w:rFonts w:ascii="Courier New" w:hAnsi="Courier New" w:cs="Courier New" w:eastAsia="Courier New"/>
          <w:sz w:val="30"/>
          <w:szCs w:val="30"/>
          <w:spacing w:val="-7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1"/>
        </w:rPr>
        <w:t>1956</w:t>
      </w:r>
      <w:r>
        <w:rPr>
          <w:rFonts w:ascii="Courier New" w:hAnsi="Courier New" w:cs="Courier New" w:eastAsia="Courier New"/>
          <w:sz w:val="30"/>
          <w:szCs w:val="30"/>
          <w:spacing w:val="-8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},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19" w:lineRule="exact"/>
        <w:ind w:left="4556" w:right="4731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40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342" w:right="634" w:firstLine="-488"/>
        <w:jc w:val="left"/>
        <w:tabs>
          <w:tab w:pos="1340" w:val="left"/>
          <w:tab w:pos="48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possible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: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struct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someone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group[</w:t>
      </w:r>
      <w:r>
        <w:rPr>
          <w:rFonts w:ascii="Arial" w:hAnsi="Arial" w:cs="Arial" w:eastAsia="Arial"/>
          <w:sz w:val="36"/>
          <w:szCs w:val="36"/>
          <w:spacing w:val="-54"/>
          <w:w w:val="100"/>
        </w:rPr>
        <w:t>1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0].</w:t>
      </w:r>
      <w:r>
        <w:rPr>
          <w:rFonts w:ascii="Arial" w:hAnsi="Arial" w:cs="Arial" w:eastAsia="Arial"/>
          <w:sz w:val="36"/>
          <w:szCs w:val="36"/>
          <w:spacing w:val="-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Eac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-1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array</w:t>
      </w:r>
      <w:r>
        <w:rPr>
          <w:rFonts w:ascii="Arial" w:hAnsi="Arial" w:cs="Arial" w:eastAsia="Arial"/>
          <w:sz w:val="36"/>
          <w:szCs w:val="36"/>
          <w:spacing w:val="6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is</w:t>
      </w:r>
      <w:r>
        <w:rPr>
          <w:rFonts w:ascii="Arial" w:hAnsi="Arial" w:cs="Arial" w:eastAsia="Arial"/>
          <w:sz w:val="36"/>
          <w:szCs w:val="36"/>
          <w:spacing w:val="0"/>
          <w:w w:val="11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complet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"someone"</w:t>
      </w:r>
      <w:r>
        <w:rPr>
          <w:rFonts w:ascii="Arial" w:hAnsi="Arial" w:cs="Arial" w:eastAsia="Arial"/>
          <w:sz w:val="36"/>
          <w:szCs w:val="36"/>
          <w:spacing w:val="9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struct.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82" w:after="0" w:line="428" w:lineRule="exact"/>
        <w:ind w:left="1629" w:right="-20"/>
        <w:jc w:val="left"/>
        <w:rPr>
          <w:rFonts w:ascii="Courier New" w:hAnsi="Courier New" w:cs="Courier New" w:eastAsia="Courier New"/>
          <w:sz w:val="39"/>
          <w:szCs w:val="39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struct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someone</w:t>
      </w:r>
      <w:r>
        <w:rPr>
          <w:rFonts w:ascii="Courier New" w:hAnsi="Courier New" w:cs="Courier New" w:eastAsia="Courier New"/>
          <w:sz w:val="31"/>
          <w:szCs w:val="31"/>
          <w:spacing w:val="7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usll]</w:t>
      </w:r>
      <w:r>
        <w:rPr>
          <w:rFonts w:ascii="Courier New" w:hAnsi="Courier New" w:cs="Courier New" w:eastAsia="Courier New"/>
          <w:sz w:val="31"/>
          <w:szCs w:val="31"/>
          <w:spacing w:val="-30"/>
          <w:w w:val="77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125"/>
          <w:position w:val="2"/>
        </w:rPr>
        <w:t>{</w:t>
      </w:r>
      <w:r>
        <w:rPr>
          <w:rFonts w:ascii="Courier New" w:hAnsi="Courier New" w:cs="Courier New" w:eastAsia="Courier New"/>
          <w:sz w:val="39"/>
          <w:szCs w:val="39"/>
          <w:spacing w:val="0"/>
          <w:w w:val="100"/>
          <w:position w:val="0"/>
        </w:rPr>
      </w:r>
    </w:p>
    <w:p>
      <w:pPr>
        <w:spacing w:before="0" w:after="0" w:line="321" w:lineRule="exact"/>
        <w:ind w:left="5178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{"Chester</w:t>
      </w:r>
      <w:r>
        <w:rPr>
          <w:rFonts w:ascii="Courier New" w:hAnsi="Courier New" w:cs="Courier New" w:eastAsia="Courier New"/>
          <w:sz w:val="31"/>
          <w:szCs w:val="31"/>
          <w:spacing w:val="-13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3"/>
        </w:rPr>
        <w:t>G.</w:t>
      </w:r>
      <w:r>
        <w:rPr>
          <w:rFonts w:ascii="Courier New" w:hAnsi="Courier New" w:cs="Courier New" w:eastAsia="Courier New"/>
          <w:sz w:val="31"/>
          <w:szCs w:val="31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McChew",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0" w:lineRule="exact"/>
        <w:ind w:left="532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"PO</w:t>
      </w:r>
      <w:r>
        <w:rPr>
          <w:rFonts w:ascii="Courier New" w:hAnsi="Courier New" w:cs="Courier New" w:eastAsia="Courier New"/>
          <w:sz w:val="31"/>
          <w:szCs w:val="31"/>
          <w:spacing w:val="-11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Box</w:t>
      </w:r>
      <w:r>
        <w:rPr>
          <w:rFonts w:ascii="Courier New" w:hAnsi="Courier New" w:cs="Courier New" w:eastAsia="Courier New"/>
          <w:sz w:val="31"/>
          <w:szCs w:val="31"/>
          <w:spacing w:val="-31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218",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40" w:after="0" w:line="240" w:lineRule="auto"/>
        <w:ind w:left="5321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31"/>
          <w:w w:val="154"/>
        </w:rPr>
        <w:t>{</w:t>
      </w:r>
      <w:r>
        <w:rPr>
          <w:rFonts w:ascii="Courier New" w:hAnsi="Courier New" w:cs="Courier New" w:eastAsia="Courier New"/>
          <w:sz w:val="30"/>
          <w:szCs w:val="30"/>
          <w:spacing w:val="0"/>
          <w:w w:val="86"/>
        </w:rPr>
        <w:t>1</w:t>
      </w:r>
      <w:r>
        <w:rPr>
          <w:rFonts w:ascii="Courier New" w:hAnsi="Courier New" w:cs="Courier New" w:eastAsia="Courier New"/>
          <w:sz w:val="30"/>
          <w:szCs w:val="30"/>
          <w:spacing w:val="31"/>
          <w:w w:val="86"/>
        </w:rPr>
        <w:t>'</w:t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</w:rPr>
        <w:t>15</w:t>
      </w:r>
      <w:r>
        <w:rPr>
          <w:rFonts w:ascii="Courier New" w:hAnsi="Courier New" w:cs="Courier New" w:eastAsia="Courier New"/>
          <w:sz w:val="30"/>
          <w:szCs w:val="30"/>
          <w:spacing w:val="21"/>
          <w:w w:val="83"/>
        </w:rPr>
        <w:t>'</w:t>
      </w:r>
      <w:r>
        <w:rPr>
          <w:rFonts w:ascii="Courier New" w:hAnsi="Courier New" w:cs="Courier New" w:eastAsia="Courier New"/>
          <w:sz w:val="30"/>
          <w:szCs w:val="30"/>
          <w:spacing w:val="0"/>
          <w:w w:val="94"/>
        </w:rPr>
        <w:t>84</w:t>
      </w:r>
      <w:r>
        <w:rPr>
          <w:rFonts w:ascii="Courier New" w:hAnsi="Courier New" w:cs="Courier New" w:eastAsia="Courier New"/>
          <w:sz w:val="30"/>
          <w:szCs w:val="30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10"/>
          <w:w w:val="154"/>
        </w:rPr>
        <w:t>}</w:t>
      </w:r>
      <w:r>
        <w:rPr>
          <w:rFonts w:ascii="Courier New" w:hAnsi="Courier New" w:cs="Courier New" w:eastAsia="Courier New"/>
          <w:sz w:val="30"/>
          <w:szCs w:val="30"/>
          <w:spacing w:val="-52"/>
          <w:w w:val="162"/>
        </w:rPr>
        <w:t>}</w:t>
      </w:r>
      <w:r>
        <w:rPr>
          <w:rFonts w:ascii="Courier New" w:hAnsi="Courier New" w:cs="Courier New" w:eastAsia="Courier New"/>
          <w:sz w:val="30"/>
          <w:szCs w:val="30"/>
          <w:spacing w:val="0"/>
          <w:w w:val="135"/>
        </w:rPr>
        <w:t>'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46" w:lineRule="exact"/>
        <w:ind w:left="5321" w:right="1851" w:firstLine="-148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{"Chelsea</w:t>
      </w:r>
      <w:r>
        <w:rPr>
          <w:rFonts w:ascii="Courier New" w:hAnsi="Courier New" w:cs="Courier New" w:eastAsia="Courier New"/>
          <w:sz w:val="31"/>
          <w:szCs w:val="31"/>
          <w:spacing w:val="-8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Gyland",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"PO</w:t>
      </w:r>
      <w:r>
        <w:rPr>
          <w:rFonts w:ascii="Courier New" w:hAnsi="Courier New" w:cs="Courier New" w:eastAsia="Courier New"/>
          <w:sz w:val="31"/>
          <w:szCs w:val="31"/>
          <w:spacing w:val="-11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Box</w:t>
      </w:r>
      <w:r>
        <w:rPr>
          <w:rFonts w:ascii="Courier New" w:hAnsi="Courier New" w:cs="Courier New" w:eastAsia="Courier New"/>
          <w:sz w:val="31"/>
          <w:szCs w:val="31"/>
          <w:spacing w:val="-31"/>
          <w:w w:val="79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</w:rPr>
        <w:t>219",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7" w:after="0" w:line="340" w:lineRule="exact"/>
        <w:ind w:left="531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0"/>
          <w:szCs w:val="30"/>
          <w:spacing w:val="31"/>
          <w:w w:val="154"/>
          <w:position w:val="1"/>
        </w:rPr>
        <w:t>{</w:t>
      </w:r>
      <w:r>
        <w:rPr>
          <w:rFonts w:ascii="Courier New" w:hAnsi="Courier New" w:cs="Courier New" w:eastAsia="Courier New"/>
          <w:sz w:val="30"/>
          <w:szCs w:val="30"/>
          <w:spacing w:val="0"/>
          <w:w w:val="88"/>
          <w:position w:val="1"/>
        </w:rPr>
        <w:t>5,</w:t>
      </w:r>
      <w:r>
        <w:rPr>
          <w:rFonts w:ascii="Courier New" w:hAnsi="Courier New" w:cs="Courier New" w:eastAsia="Courier New"/>
          <w:sz w:val="30"/>
          <w:szCs w:val="30"/>
          <w:spacing w:val="-7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1"/>
        </w:rPr>
        <w:t>22,</w:t>
      </w:r>
      <w:r>
        <w:rPr>
          <w:rFonts w:ascii="Courier New" w:hAnsi="Courier New" w:cs="Courier New" w:eastAsia="Courier New"/>
          <w:sz w:val="31"/>
          <w:szCs w:val="31"/>
          <w:spacing w:val="-8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5"/>
          <w:position w:val="1"/>
        </w:rPr>
        <w:t>86</w:t>
      </w:r>
      <w:r>
        <w:rPr>
          <w:rFonts w:ascii="Courier New" w:hAnsi="Courier New" w:cs="Courier New" w:eastAsia="Courier New"/>
          <w:sz w:val="31"/>
          <w:szCs w:val="31"/>
          <w:spacing w:val="-9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-5"/>
          <w:w w:val="157"/>
          <w:position w:val="1"/>
        </w:rPr>
        <w:t>}</w:t>
      </w:r>
      <w:r>
        <w:rPr>
          <w:rFonts w:ascii="Courier New" w:hAnsi="Courier New" w:cs="Courier New" w:eastAsia="Courier New"/>
          <w:sz w:val="31"/>
          <w:szCs w:val="31"/>
          <w:spacing w:val="0"/>
          <w:w w:val="149"/>
          <w:position w:val="1"/>
        </w:rPr>
        <w:t>}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21" w:lineRule="exact"/>
        <w:ind w:left="4844" w:right="4436"/>
        <w:jc w:val="center"/>
        <w:rPr>
          <w:rFonts w:ascii="Arial" w:hAnsi="Arial" w:cs="Arial" w:eastAsia="Arial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6"/>
          <w:w w:val="114"/>
        </w:rPr>
        <w:t>}</w:t>
      </w:r>
      <w:r>
        <w:rPr>
          <w:rFonts w:ascii="Arial" w:hAnsi="Arial" w:cs="Arial" w:eastAsia="Arial"/>
          <w:sz w:val="26"/>
          <w:szCs w:val="26"/>
          <w:spacing w:val="0"/>
          <w:w w:val="208"/>
        </w:rPr>
        <w:t>;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tabs>
          <w:tab w:pos="4700" w:val="left"/>
          <w:tab w:pos="65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6.561836pt;margin-top:1.031442pt;width:473.594627pt;height:.1pt;mso-position-horizontal-relative:page;mso-position-vertical-relative:paragraph;z-index:-16058" coordorigin="1331,21" coordsize="9472,2">
            <v:shape style="position:absolute;left:1331;top:21;width:9472;height:2" coordorigin="1331,21" coordsize="9472,0" path="m1331,21l10803,2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13</w:t>
      </w:r>
      <w:r>
        <w:rPr>
          <w:rFonts w:ascii="Arial" w:hAnsi="Arial" w:cs="Arial" w:eastAsia="Arial"/>
          <w:sz w:val="28"/>
          <w:szCs w:val="28"/>
          <w:spacing w:val="-7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Structur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e</w:t>
      </w:r>
      <w:r>
        <w:rPr>
          <w:rFonts w:ascii="Arial" w:hAnsi="Arial" w:cs="Arial" w:eastAsia="Arial"/>
          <w:sz w:val="28"/>
          <w:szCs w:val="28"/>
          <w:spacing w:val="38"/>
          <w:w w:val="107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Components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340" w:bottom="280" w:left="1220" w:right="1200"/>
          <w:footerReference w:type="default" r:id="rId283"/>
          <w:pgSz w:w="12120" w:h="15800"/>
        </w:sectPr>
      </w:pPr>
      <w:rPr/>
    </w:p>
    <w:p>
      <w:pPr>
        <w:spacing w:before="15" w:after="0" w:line="240" w:lineRule="auto"/>
        <w:ind w:left="1542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/>
        <w:pict>
          <v:group style="position:absolute;margin-left:62.025883pt;margin-top:-3.105177pt;width:469.828236pt;height:.1pt;mso-position-horizontal-relative:page;mso-position-vertical-relative:paragraph;z-index:-16056" coordorigin="1241,-62" coordsize="9397,2">
            <v:shape style="position:absolute;left:1241;top:-62;width:9397;height:2" coordorigin="1241,-62" coordsize="9397,0" path="m1241,-62l10637,-62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62.025883pt;margin-top:50.444038pt;width:469.590589pt;height:.1pt;mso-position-horizontal-relative:page;mso-position-vertical-relative:paragraph;z-index:-16055" coordorigin="1241,1009" coordsize="9392,2">
            <v:shape style="position:absolute;left:1241;top:1009;width:9392;height:2" coordorigin="1241,1009" coordsize="9392,0" path="m1241,1009l10632,1009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Structur</w:t>
      </w:r>
      <w:r>
        <w:rPr>
          <w:rFonts w:ascii="Arial" w:hAnsi="Arial" w:cs="Arial" w:eastAsia="Arial"/>
          <w:sz w:val="64"/>
          <w:szCs w:val="64"/>
          <w:spacing w:val="0"/>
          <w:w w:val="100"/>
        </w:rPr>
        <w:t>e</w:t>
      </w:r>
      <w:r>
        <w:rPr>
          <w:rFonts w:ascii="Arial" w:hAnsi="Arial" w:cs="Arial" w:eastAsia="Arial"/>
          <w:sz w:val="64"/>
          <w:szCs w:val="64"/>
          <w:spacing w:val="106"/>
          <w:w w:val="100"/>
        </w:rPr>
        <w:t> </w:t>
      </w:r>
      <w:r>
        <w:rPr>
          <w:rFonts w:ascii="Arial" w:hAnsi="Arial" w:cs="Arial" w:eastAsia="Arial"/>
          <w:sz w:val="64"/>
          <w:szCs w:val="64"/>
          <w:spacing w:val="0"/>
          <w:w w:val="101"/>
        </w:rPr>
        <w:t>Components</w:t>
      </w:r>
      <w:r>
        <w:rPr>
          <w:rFonts w:ascii="Arial" w:hAnsi="Arial" w:cs="Arial" w:eastAsia="Arial"/>
          <w:sz w:val="64"/>
          <w:szCs w:val="6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285" w:right="1043" w:firstLine="-471"/>
        <w:jc w:val="left"/>
        <w:tabs>
          <w:tab w:pos="1280" w:val="left"/>
          <w:tab w:pos="35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sizeo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sum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required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components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padding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unused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requirec:t</w:t>
      </w:r>
      <w:r>
        <w:rPr>
          <w:rFonts w:ascii="Arial" w:hAnsi="Arial" w:cs="Arial" w:eastAsia="Arial"/>
          <w:sz w:val="35"/>
          <w:szCs w:val="35"/>
          <w:spacing w:val="47"/>
          <w:w w:val="9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machine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architecture.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assume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'member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consecutive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2" w:after="0" w:line="240" w:lineRule="auto"/>
        <w:ind w:left="1309" w:right="-20"/>
        <w:jc w:val="left"/>
        <w:tabs>
          <w:tab w:pos="45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locations.</w:t>
      </w:r>
      <w:r>
        <w:rPr>
          <w:rFonts w:ascii="Arial" w:hAnsi="Arial" w:cs="Arial" w:eastAsia="Arial"/>
          <w:sz w:val="35"/>
          <w:szCs w:val="35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62" w:lineRule="exact"/>
        <w:ind w:left="159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object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39"/>
          <w:position w:val="2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1" w:after="0" w:line="222" w:lineRule="auto"/>
        <w:ind w:left="3999" w:right="3296"/>
        <w:jc w:val="left"/>
        <w:tabs>
          <w:tab w:pos="52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length;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it</w:t>
      </w:r>
      <w:r>
        <w:rPr>
          <w:rFonts w:ascii="Courier New" w:hAnsi="Courier New" w:cs="Courier New" w:eastAsia="Courier New"/>
          <w:sz w:val="33"/>
          <w:szCs w:val="33"/>
          <w:spacing w:val="-2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width;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color;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4" w:lineRule="exact"/>
        <w:ind w:left="3534" w:right="573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3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7" w:lineRule="auto"/>
        <w:ind w:left="1304" w:right="623" w:firstLine="-10"/>
        <w:jc w:val="left"/>
        <w:tabs>
          <w:tab w:pos="47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sizeo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33"/>
          <w:szCs w:val="3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6"/>
        </w:rPr>
        <w:t>struct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17"/>
          <w:w w:val="116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6"/>
        </w:rPr>
        <w:t>object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33"/>
          <w:szCs w:val="33"/>
          <w:spacing w:val="34"/>
          <w:w w:val="11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equal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nine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PS/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2</w:t>
      </w:r>
      <w:r>
        <w:rPr>
          <w:rFonts w:ascii="Arial" w:hAnsi="Arial" w:cs="Arial" w:eastAsia="Arial"/>
          <w:sz w:val="34"/>
          <w:szCs w:val="34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opposed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twelv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87" w:lineRule="exact"/>
        <w:ind w:left="129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  <w:position w:val="-1"/>
        </w:rPr>
        <w:t>RT.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40" w:bottom="280" w:left="1120" w:right="1360"/>
          <w:footerReference w:type="default" r:id="rId284"/>
          <w:pgSz w:w="12120" w:h="15800"/>
        </w:sectPr>
      </w:pPr>
      <w:rPr/>
    </w:p>
    <w:p>
      <w:pPr>
        <w:spacing w:before="32" w:after="0" w:line="240" w:lineRule="auto"/>
        <w:ind w:left="111" w:right="-84"/>
        <w:jc w:val="left"/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78.880005pt;margin-top:25.779341pt;width:24pt;height:763.340656pt;mso-position-horizontal-relative:page;mso-position-vertical-relative:page;z-index:-16057" coordorigin="11578,516" coordsize="480,15267">
            <v:shape style="position:absolute;left:11578;top:14266;width:480;height:1517" type="#_x0000_t75">
              <v:imagedata r:id="rId285" o:title=""/>
            </v:shape>
            <v:group style="position:absolute;left:11745;top:615;width:200;height:14235" coordorigin="11745,615" coordsize="200,14235">
              <v:shape style="position:absolute;left:11745;top:615;width:200;height:14235" coordorigin="11745,615" coordsize="200,14235" path="m11745,615l11944,615,11944,14851,11745,14851,11745,615x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0.837646pt;margin-top:2.916712pt;width:470.303529pt;height:.1pt;mso-position-horizontal-relative:page;mso-position-vertical-relative:paragraph;z-index:-16054" coordorigin="1217,58" coordsize="9406,2">
            <v:shape style="position:absolute;left:1217;top:58;width:9406;height:2" coordorigin="1217,58" coordsize="9406,0" path="m1217,58l10623,58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5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23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#11</w:t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tabs>
          <w:tab w:pos="18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br w:type="column"/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14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Structur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9"/>
          <w:szCs w:val="29"/>
          <w:spacing w:val="63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Components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60"/>
          <w:cols w:num="2" w:equalWidth="0">
            <w:col w:w="1723" w:space="2946"/>
            <w:col w:w="4971"/>
          </w:cols>
        </w:sectPr>
      </w:pPr>
      <w:rPr/>
    </w:p>
    <w:p>
      <w:pPr>
        <w:spacing w:before="22" w:after="0" w:line="240" w:lineRule="auto"/>
        <w:ind w:left="1587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7.500595pt;margin-top:-5.264537pt;width:472.264812pt;height:.1pt;mso-position-horizontal-relative:page;mso-position-vertical-relative:paragraph;z-index:-16053" coordorigin="1350,-105" coordsize="9445,2">
            <v:shape style="position:absolute;left:1350;top:-105;width:9445;height:2" coordorigin="1350,-105" coordsize="9445,0" path="m1350,-105l10795,-105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7.26123pt;margin-top:48.424782pt;width:472.504175pt;height:.1pt;mso-position-horizontal-relative:page;mso-position-vertical-relative:paragraph;z-index:-16052" coordorigin="1345,968" coordsize="9450,2">
            <v:shape style="position:absolute;left:1345;top:968;width:9450;height:2" coordorigin="1345,968" coordsize="9450,0" path="m1345,968l10795,968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14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Components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33" w:right="751" w:firstLine="-488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various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it,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advantag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boundary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requirement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</w:t>
      </w:r>
      <w:r>
        <w:rPr>
          <w:rFonts w:ascii="Arial" w:hAnsi="Arial" w:cs="Arial" w:eastAsia="Arial"/>
          <w:sz w:val="35"/>
          <w:szCs w:val="35"/>
          <w:spacing w:val="1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exist.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21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9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i/>
        </w:rPr>
        <w:t>Use</w:t>
      </w:r>
      <w:r>
        <w:rPr>
          <w:rFonts w:ascii="Courier New" w:hAnsi="Courier New" w:cs="Courier New" w:eastAsia="Courier New"/>
          <w:sz w:val="32"/>
          <w:szCs w:val="32"/>
          <w:spacing w:val="6"/>
          <w:w w:val="75"/>
          <w:i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this,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taking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up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no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more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than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128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34" w:lineRule="exact"/>
        <w:ind w:left="163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object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2"/>
          <w:position w:val="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80" w:bottom="0" w:left="1180" w:right="1180"/>
          <w:footerReference w:type="default" r:id="rId286"/>
          <w:pgSz w:w="12040" w:h="15800"/>
        </w:sectPr>
      </w:pPr>
      <w:rPr/>
    </w:p>
    <w:p>
      <w:pPr>
        <w:spacing w:before="9" w:after="0" w:line="230" w:lineRule="auto"/>
        <w:ind w:left="4038" w:right="-74"/>
        <w:jc w:val="left"/>
        <w:tabs>
          <w:tab w:pos="54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long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length;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long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99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width;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short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4033" w:right="-20"/>
        <w:jc w:val="left"/>
        <w:tabs>
          <w:tab w:pos="54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color;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1" w:lineRule="exact"/>
        <w:ind w:left="3566" w:right="2515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4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56" w:lineRule="exact"/>
        <w:ind w:left="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w w:val="87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8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48</w:t>
      </w:r>
      <w:r>
        <w:rPr>
          <w:rFonts w:ascii="Courier New" w:hAnsi="Courier New" w:cs="Courier New" w:eastAsia="Courier New"/>
          <w:sz w:val="32"/>
          <w:szCs w:val="32"/>
          <w:spacing w:val="36"/>
          <w:w w:val="73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9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48</w:t>
      </w:r>
      <w:r>
        <w:rPr>
          <w:rFonts w:ascii="Courier New" w:hAnsi="Courier New" w:cs="Courier New" w:eastAsia="Courier New"/>
          <w:sz w:val="32"/>
          <w:szCs w:val="32"/>
          <w:spacing w:val="3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28</w:t>
      </w:r>
      <w:r>
        <w:rPr>
          <w:rFonts w:ascii="Courier New" w:hAnsi="Courier New" w:cs="Courier New" w:eastAsia="Courier New"/>
          <w:sz w:val="32"/>
          <w:szCs w:val="32"/>
          <w:spacing w:val="2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50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2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18</w:t>
      </w:r>
      <w:r>
        <w:rPr>
          <w:rFonts w:ascii="Courier New" w:hAnsi="Courier New" w:cs="Courier New" w:eastAsia="Courier New"/>
          <w:sz w:val="32"/>
          <w:szCs w:val="32"/>
          <w:spacing w:val="2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180"/>
          <w:cols w:num="2" w:equalWidth="0">
            <w:col w:w="6459" w:space="255"/>
            <w:col w:w="2966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606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9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44"/>
          <w:w w:val="89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0"/>
        </w:rPr>
        <w:t>••.</w:t>
      </w:r>
      <w:r>
        <w:rPr>
          <w:rFonts w:ascii="Courier New" w:hAnsi="Courier New" w:cs="Courier New" w:eastAsia="Courier New"/>
          <w:sz w:val="30"/>
          <w:szCs w:val="30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instead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this,</w:t>
      </w:r>
      <w:r>
        <w:rPr>
          <w:rFonts w:ascii="Courier New" w:hAnsi="Courier New" w:cs="Courier New" w:eastAsia="Courier New"/>
          <w:sz w:val="32"/>
          <w:szCs w:val="32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taking</w:t>
      </w:r>
      <w:r>
        <w:rPr>
          <w:rFonts w:ascii="Courier New" w:hAnsi="Courier New" w:cs="Courier New" w:eastAsia="Courier New"/>
          <w:sz w:val="32"/>
          <w:szCs w:val="32"/>
          <w:spacing w:val="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up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168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</w:p>
    <w:p>
      <w:pPr>
        <w:spacing w:before="0" w:after="0" w:line="329" w:lineRule="exact"/>
        <w:ind w:left="161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object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5"/>
          <w:position w:val="2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180"/>
        </w:sectPr>
      </w:pPr>
      <w:rPr/>
    </w:p>
    <w:p>
      <w:pPr>
        <w:spacing w:before="2" w:after="0" w:line="228" w:lineRule="auto"/>
        <w:ind w:left="4024" w:right="-74"/>
        <w:jc w:val="left"/>
        <w:tabs>
          <w:tab w:pos="54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color;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long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length;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short</w:t>
      </w:r>
      <w:r>
        <w:rPr>
          <w:rFonts w:ascii="Courier New" w:hAnsi="Courier New" w:cs="Courier New" w:eastAsia="Courier New"/>
          <w:sz w:val="32"/>
          <w:szCs w:val="32"/>
          <w:spacing w:val="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402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long</w:t>
      </w:r>
      <w:r>
        <w:rPr>
          <w:rFonts w:ascii="Courier New" w:hAnsi="Courier New" w:cs="Courier New" w:eastAsia="Courier New"/>
          <w:sz w:val="32"/>
          <w:szCs w:val="32"/>
          <w:spacing w:val="-2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99"/>
          <w:w w:val="7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width;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1" w:lineRule="exact"/>
        <w:ind w:left="3556" w:right="2515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4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347" w:lineRule="exact"/>
        <w:ind w:left="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w w:val="87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18</w:t>
      </w:r>
      <w:r>
        <w:rPr>
          <w:rFonts w:ascii="Courier New" w:hAnsi="Courier New" w:cs="Courier New" w:eastAsia="Courier New"/>
          <w:sz w:val="32"/>
          <w:szCs w:val="32"/>
          <w:spacing w:val="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0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9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48</w:t>
      </w:r>
      <w:r>
        <w:rPr>
          <w:rFonts w:ascii="Courier New" w:hAnsi="Courier New" w:cs="Courier New" w:eastAsia="Courier New"/>
          <w:sz w:val="32"/>
          <w:szCs w:val="32"/>
          <w:spacing w:val="4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8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82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13"/>
          <w:w w:val="8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2B</w:t>
      </w:r>
      <w:r>
        <w:rPr>
          <w:rFonts w:ascii="Courier New" w:hAnsi="Courier New" w:cs="Courier New" w:eastAsia="Courier New"/>
          <w:sz w:val="33"/>
          <w:szCs w:val="33"/>
          <w:spacing w:val="-38"/>
          <w:w w:val="8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boundary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2" w:lineRule="exact"/>
        <w:ind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7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48</w:t>
      </w:r>
      <w:r>
        <w:rPr>
          <w:rFonts w:ascii="Courier New" w:hAnsi="Courier New" w:cs="Courier New" w:eastAsia="Courier New"/>
          <w:sz w:val="32"/>
          <w:szCs w:val="32"/>
          <w:spacing w:val="3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boundary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180"/>
          <w:cols w:num="2" w:equalWidth="0">
            <w:col w:w="6449" w:space="255"/>
            <w:col w:w="297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13" w:right="-20"/>
        <w:jc w:val="left"/>
        <w:tabs>
          <w:tab w:pos="4680" w:val="left"/>
          <w:tab w:pos="65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910137pt;margin-top:2.847612pt;width:473.222267pt;height:.1pt;mso-position-horizontal-relative:page;mso-position-vertical-relative:paragraph;z-index:-16051" coordorigin="1278,57" coordsize="9464,2">
            <v:shape style="position:absolute;left:1278;top:57;width:9464;height:2" coordorigin="1278,57" coordsize="9464,0" path="m1278,57l10743,57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15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Structur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3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1"/>
        </w:rPr>
        <w:t>Components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1180"/>
        </w:sectPr>
      </w:pPr>
      <w:rPr/>
    </w:p>
    <w:p>
      <w:pPr>
        <w:spacing w:before="17" w:after="0" w:line="677" w:lineRule="exact"/>
        <w:ind w:left="194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3.581486pt;margin-top:-4.94259pt;width:471.026899pt;height:.1pt;mso-position-horizontal-relative:page;mso-position-vertical-relative:paragraph;z-index:-16048" coordorigin="1272,-99" coordsize="9421,2">
            <v:shape style="position:absolute;left:1272;top:-99;width:9421;height:2" coordorigin="1272,-99" coordsize="9421,0" path="m1272,-99l10692,-99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3.581486pt;margin-top:48.464851pt;width:471.265032pt;height:.1pt;mso-position-horizontal-relative:page;mso-position-vertical-relative:paragraph;z-index:-16047" coordorigin="1272,969" coordsize="9425,2">
            <v:shape style="position:absolute;left:1272;top:969;width:9425;height:2" coordorigin="1272,969" coordsize="9425,0" path="m1272,969l10697,969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  <w:position w:val="-2"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  <w:position w:val="-2"/>
        </w:rPr>
        <w:t>s</w:t>
      </w:r>
      <w:r>
        <w:rPr>
          <w:rFonts w:ascii="Arial" w:hAnsi="Arial" w:cs="Arial" w:eastAsia="Arial"/>
          <w:sz w:val="60"/>
          <w:szCs w:val="60"/>
          <w:spacing w:val="28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  <w:position w:val="-2"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60" w:bottom="280" w:left="1180" w:right="800"/>
          <w:footerReference w:type="default" r:id="rId287"/>
          <w:pgSz w:w="12040" w:h="15800"/>
        </w:sectPr>
      </w:pPr>
      <w:rPr/>
    </w:p>
    <w:p>
      <w:pPr>
        <w:spacing w:before="27" w:after="0" w:line="240" w:lineRule="auto"/>
        <w:ind w:left="587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587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2" w:lineRule="exact"/>
        <w:ind w:left="587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tabs>
          <w:tab w:pos="12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MAX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5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29" w:right="-20"/>
        <w:jc w:val="left"/>
        <w:tabs>
          <w:tab w:pos="13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FEMALE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'f'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5" w:right="-20"/>
        <w:jc w:val="left"/>
        <w:tabs>
          <w:tab w:pos="13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MALE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'm'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800"/>
          <w:cols w:num="2" w:equalWidth="0">
            <w:col w:w="1585" w:space="535"/>
            <w:col w:w="7940"/>
          </w:cols>
        </w:sectPr>
      </w:pPr>
      <w:rPr/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594.260681pt;margin-top:24.612825pt;width:.1pt;height:743.880823pt;mso-position-horizontal-relative:page;mso-position-vertical-relative:page;z-index:-16049" coordorigin="11885,492" coordsize="2,14878">
            <v:shape style="position:absolute;left:11885;top:492;width:2;height:14878" coordorigin="11885,492" coordsize="0,14878" path="m11885,15370l11885,492e" filled="f" stroked="t" strokeweight="7.143987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27" w:after="0" w:line="240" w:lineRule="auto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ename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{char</w:t>
      </w:r>
      <w:r>
        <w:rPr>
          <w:rFonts w:ascii="Courier New" w:hAnsi="Courier New" w:cs="Courier New" w:eastAsia="Courier New"/>
          <w:sz w:val="33"/>
          <w:szCs w:val="33"/>
          <w:spacing w:val="139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last[40];</w:t>
      </w:r>
      <w:r>
        <w:rPr>
          <w:rFonts w:ascii="Courier New" w:hAnsi="Courier New" w:cs="Courier New" w:eastAsia="Courier New"/>
          <w:sz w:val="33"/>
          <w:szCs w:val="33"/>
          <w:spacing w:val="6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mi;</w:t>
      </w:r>
      <w:r>
        <w:rPr>
          <w:rFonts w:ascii="Courier New" w:hAnsi="Courier New" w:cs="Courier New" w:eastAsia="Courier New"/>
          <w:sz w:val="33"/>
          <w:szCs w:val="33"/>
          <w:spacing w:val="104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first[20];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3" w:lineRule="exact"/>
        <w:ind w:left="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IBMer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6"/>
          <w:position w:val="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214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ename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name;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214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sernumber;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21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sex;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5" w:lineRule="exact"/>
        <w:ind w:left="100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3" w:lineRule="exact"/>
        <w:ind w:left="59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1" w:after="0" w:line="240" w:lineRule="auto"/>
        <w:ind w:left="10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IBMer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employee[MAX];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1" w:lineRule="exact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i,notright;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99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junk;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0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35" w:lineRule="exact"/>
        <w:ind w:left="10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  <w:position w:val="2"/>
        </w:rPr>
        <w:t>fo</w:t>
      </w:r>
      <w:r>
        <w:rPr>
          <w:rFonts w:ascii="Courier New" w:hAnsi="Courier New" w:cs="Courier New" w:eastAsia="Courier New"/>
          <w:sz w:val="33"/>
          <w:szCs w:val="33"/>
          <w:spacing w:val="-77"/>
          <w:w w:val="77"/>
          <w:position w:val="2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38"/>
          <w:w w:val="149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30"/>
          <w:w w:val="48"/>
          <w:position w:val="2"/>
        </w:rPr>
        <w:t>i</w:t>
      </w:r>
      <w:r>
        <w:rPr>
          <w:rFonts w:ascii="Courier New" w:hAnsi="Courier New" w:cs="Courier New" w:eastAsia="Courier New"/>
          <w:sz w:val="39"/>
          <w:szCs w:val="39"/>
          <w:spacing w:val="2"/>
          <w:w w:val="58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8"/>
          <w:w w:val="96"/>
          <w:position w:val="2"/>
        </w:rPr>
        <w:t>0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-5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40"/>
          <w:w w:val="52"/>
          <w:position w:val="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&lt;MA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2"/>
        </w:rPr>
        <w:t>X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-67"/>
          <w:w w:val="100"/>
          <w:position w:val="2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83"/>
          <w:position w:val="2"/>
        </w:rPr>
        <w:t>+</w:t>
      </w:r>
      <w:r>
        <w:rPr>
          <w:rFonts w:ascii="Arial" w:hAnsi="Arial" w:cs="Arial" w:eastAsia="Arial"/>
          <w:sz w:val="30"/>
          <w:szCs w:val="30"/>
          <w:spacing w:val="-9"/>
          <w:w w:val="83"/>
          <w:position w:val="2"/>
        </w:rPr>
        <w:t>+</w:t>
      </w:r>
      <w:r>
        <w:rPr>
          <w:rFonts w:ascii="Courier New" w:hAnsi="Courier New" w:cs="Courier New" w:eastAsia="Courier New"/>
          <w:sz w:val="33"/>
          <w:szCs w:val="33"/>
          <w:spacing w:val="11"/>
          <w:w w:val="48"/>
          <w:position w:val="2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73" w:lineRule="exact"/>
        <w:ind w:left="101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7" w:after="0" w:line="207" w:lineRule="auto"/>
        <w:ind w:left="1582" w:right="3264" w:firstLine="-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"\n*********</w:t>
      </w:r>
      <w:r>
        <w:rPr>
          <w:rFonts w:ascii="Courier New" w:hAnsi="Courier New" w:cs="Courier New" w:eastAsia="Courier New"/>
          <w:sz w:val="33"/>
          <w:szCs w:val="33"/>
          <w:spacing w:val="4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Last</w:t>
      </w:r>
      <w:r>
        <w:rPr>
          <w:rFonts w:ascii="Courier New" w:hAnsi="Courier New" w:cs="Courier New" w:eastAsia="Courier New"/>
          <w:sz w:val="33"/>
          <w:szCs w:val="33"/>
          <w:spacing w:val="-12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name:</w:t>
      </w:r>
      <w:r>
        <w:rPr>
          <w:rFonts w:ascii="Courier New" w:hAnsi="Courier New" w:cs="Courier New" w:eastAsia="Courier New"/>
          <w:sz w:val="33"/>
          <w:szCs w:val="33"/>
          <w:spacing w:val="-11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5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employee[i].name.last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10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*employee[i].name.last</w:t>
      </w:r>
      <w:r>
        <w:rPr>
          <w:rFonts w:ascii="Courier New" w:hAnsi="Courier New" w:cs="Courier New" w:eastAsia="Courier New"/>
          <w:sz w:val="33"/>
          <w:szCs w:val="33"/>
          <w:spacing w:val="89"/>
          <w:w w:val="7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43"/>
          <w:w w:val="5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'*'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5" w:lineRule="exact"/>
        <w:ind w:left="214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6" w:lineRule="exact"/>
        <w:ind w:left="157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2"/>
        </w:rPr>
        <w:t>*employee[i].name.last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2"/>
          <w:position w:val="2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2"/>
          <w:position w:val="2"/>
        </w:rPr>
        <w:t>  </w:t>
      </w:r>
      <w:r>
        <w:rPr>
          <w:rFonts w:ascii="Times New Roman" w:hAnsi="Times New Roman" w:cs="Times New Roman" w:eastAsia="Times New Roman"/>
          <w:sz w:val="39"/>
          <w:szCs w:val="39"/>
          <w:spacing w:val="13"/>
          <w:w w:val="5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toupper(*employee[i].name.last);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73" w:right="-20"/>
        <w:jc w:val="left"/>
        <w:tabs>
          <w:tab w:pos="42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8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*First</w:t>
      </w:r>
      <w:r>
        <w:rPr>
          <w:rFonts w:ascii="Courier New" w:hAnsi="Courier New" w:cs="Courier New" w:eastAsia="Courier New"/>
          <w:sz w:val="33"/>
          <w:szCs w:val="33"/>
          <w:spacing w:val="61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name: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5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28" w:lineRule="exact"/>
        <w:ind w:left="158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2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21"/>
          <w:w w:val="73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employee[i].name.first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4" w:lineRule="exact"/>
        <w:ind w:left="15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*employee[i].name.first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72"/>
          <w:position w:val="3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toupper(*employee[i].name.first);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06" w:right="-20"/>
        <w:jc w:val="left"/>
        <w:tabs>
          <w:tab w:pos="4660" w:val="left"/>
          <w:tab w:pos="69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581486pt;margin-top:2.975424pt;width:471.265032pt;height:.1pt;mso-position-horizontal-relative:page;mso-position-vertical-relative:paragraph;z-index:-16050" coordorigin="1272,60" coordsize="9425,2">
            <v:shape style="position:absolute;left:1272;top:60;width:9425;height:2" coordorigin="1272,60" coordsize="9425,0" path="m1272,60l10697,60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16</w:t>
      </w:r>
      <w:r>
        <w:rPr>
          <w:rFonts w:ascii="Arial" w:hAnsi="Arial" w:cs="Arial" w:eastAsia="Arial"/>
          <w:sz w:val="28"/>
          <w:szCs w:val="28"/>
          <w:spacing w:val="-7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6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2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800"/>
        </w:sectPr>
      </w:pPr>
      <w:rPr/>
    </w:p>
    <w:p>
      <w:pPr>
        <w:spacing w:before="32" w:after="0" w:line="240" w:lineRule="auto"/>
        <w:ind w:left="2030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8.582275pt;margin-top:-4.670528pt;width:470.3125pt;height:.1pt;mso-position-horizontal-relative:page;mso-position-vertical-relative:paragraph;z-index:-16046" coordorigin="1372,-93" coordsize="9406,2">
            <v:shape style="position:absolute;left:1372;top:-93;width:9406;height:2" coordorigin="1372,-93" coordsize="9406,0" path="m1372,-93l10778,-93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8.10601pt;margin-top:49.573269pt;width:470.550633pt;height:.1pt;mso-position-horizontal-relative:page;mso-position-vertical-relative:paragraph;z-index:-16045" coordorigin="1362,991" coordsize="9411,2">
            <v:shape style="position:absolute;left:1362;top:991;width:9411;height:2" coordorigin="1362,991" coordsize="9411,0" path="m1362,991l10773,991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9" w:lineRule="auto"/>
        <w:ind w:left="1639" w:right="1117" w:firstLine="5"/>
        <w:jc w:val="left"/>
        <w:tabs>
          <w:tab w:pos="43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2"/>
          <w:w w:val="84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*</w:t>
      </w:r>
      <w:r>
        <w:rPr>
          <w:rFonts w:ascii="Courier New" w:hAnsi="Courier New" w:cs="Courier New" w:eastAsia="Courier New"/>
          <w:sz w:val="33"/>
          <w:szCs w:val="33"/>
          <w:spacing w:val="-24"/>
          <w:w w:val="8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middle</w:t>
      </w:r>
      <w:r>
        <w:rPr>
          <w:rFonts w:ascii="Courier New" w:hAnsi="Courier New" w:cs="Courier New" w:eastAsia="Courier New"/>
          <w:sz w:val="33"/>
          <w:szCs w:val="33"/>
          <w:spacing w:val="-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initial:</w:t>
      </w:r>
      <w:r>
        <w:rPr>
          <w:rFonts w:ascii="Courier New" w:hAnsi="Courier New" w:cs="Courier New" w:eastAsia="Courier New"/>
          <w:sz w:val="33"/>
          <w:szCs w:val="33"/>
          <w:spacing w:val="-12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</w:rPr>
        <w:t>"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56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ch=getchar();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!(isalpha(ch));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ch=getchar(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8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employee[i].name.mi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toupper(ch);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3" w:lineRule="exact"/>
        <w:ind w:left="1635" w:right="-20"/>
        <w:jc w:val="left"/>
        <w:tabs>
          <w:tab w:pos="43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-12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92"/>
          <w:position w:val="2"/>
        </w:rPr>
        <w:t>*sex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(m/f):</w:t>
      </w:r>
      <w:r>
        <w:rPr>
          <w:rFonts w:ascii="Courier New" w:hAnsi="Courier New" w:cs="Courier New" w:eastAsia="Courier New"/>
          <w:sz w:val="33"/>
          <w:szCs w:val="33"/>
          <w:spacing w:val="-1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163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13"/>
          <w:w w:val="75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employee[i].sex=getchar();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60" w:lineRule="exact"/>
        <w:ind w:left="236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(employee[i].sex!=FEMALE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0"/>
          <w:w w:val="79"/>
          <w:position w:val="3"/>
        </w:rPr>
        <w:t>&amp;&amp;</w:t>
      </w:r>
      <w:r>
        <w:rPr>
          <w:rFonts w:ascii="Courier New" w:hAnsi="Courier New" w:cs="Courier New" w:eastAsia="Courier New"/>
          <w:sz w:val="36"/>
          <w:szCs w:val="36"/>
          <w:spacing w:val="-12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employee[i].sex!=MALE);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2" w:lineRule="exact"/>
        <w:ind w:left="23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employee[i].sex=getchar()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9" w:lineRule="exact"/>
        <w:ind w:left="204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Courier New" w:hAnsi="Courier New" w:cs="Courier New" w:eastAsia="Courier New"/>
          <w:sz w:val="35"/>
          <w:szCs w:val="35"/>
          <w:spacing w:val="-70"/>
          <w:w w:val="148"/>
          <w:position w:val="3"/>
        </w:rPr>
        <w:t>)</w:t>
      </w:r>
      <w:r>
        <w:rPr>
          <w:rFonts w:ascii="Arial" w:hAnsi="Arial" w:cs="Arial" w:eastAsia="Arial"/>
          <w:sz w:val="25"/>
          <w:szCs w:val="25"/>
          <w:spacing w:val="0"/>
          <w:w w:val="215"/>
          <w:position w:val="3"/>
        </w:rPr>
        <w:t>;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employee[i].sernumber</w:t>
      </w:r>
      <w:r>
        <w:rPr>
          <w:rFonts w:ascii="Courier New" w:hAnsi="Courier New" w:cs="Courier New" w:eastAsia="Courier New"/>
          <w:sz w:val="33"/>
          <w:szCs w:val="33"/>
          <w:spacing w:val="123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2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i;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++employee[i].sernumber;</w:t>
      </w:r>
      <w:r>
        <w:rPr>
          <w:rFonts w:ascii="Courier New" w:hAnsi="Courier New" w:cs="Courier New" w:eastAsia="Courier New"/>
          <w:sz w:val="33"/>
          <w:szCs w:val="33"/>
          <w:spacing w:val="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/*don't</w:t>
      </w:r>
      <w:r>
        <w:rPr>
          <w:rFonts w:ascii="Courier New" w:hAnsi="Courier New" w:cs="Courier New" w:eastAsia="Courier New"/>
          <w:sz w:val="33"/>
          <w:szCs w:val="33"/>
          <w:spacing w:val="9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want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any</w:t>
      </w:r>
      <w:r>
        <w:rPr>
          <w:rFonts w:ascii="Courier New" w:hAnsi="Courier New" w:cs="Courier New" w:eastAsia="Courier New"/>
          <w:sz w:val="33"/>
          <w:szCs w:val="33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zeros*/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uto"/>
        <w:ind w:left="2168" w:right="924" w:firstLine="-552"/>
        <w:jc w:val="left"/>
        <w:tabs>
          <w:tab w:pos="698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"Ok,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%s.</w:t>
      </w:r>
      <w:r>
        <w:rPr>
          <w:rFonts w:ascii="Courier New" w:hAnsi="Courier New" w:cs="Courier New" w:eastAsia="Courier New"/>
          <w:sz w:val="33"/>
          <w:szCs w:val="33"/>
          <w:spacing w:val="-12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</w:rPr>
        <w:t>%s</w:t>
      </w:r>
      <w:r>
        <w:rPr>
          <w:rFonts w:ascii="Courier New" w:hAnsi="Courier New" w:cs="Courier New" w:eastAsia="Courier New"/>
          <w:sz w:val="33"/>
          <w:szCs w:val="33"/>
          <w:spacing w:val="-35"/>
          <w:w w:val="7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%c.</w:t>
      </w:r>
      <w:r>
        <w:rPr>
          <w:rFonts w:ascii="Courier New" w:hAnsi="Courier New" w:cs="Courier New" w:eastAsia="Courier New"/>
          <w:sz w:val="33"/>
          <w:szCs w:val="33"/>
          <w:spacing w:val="-14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%s</w:t>
      </w:r>
      <w:r>
        <w:rPr>
          <w:rFonts w:ascii="Courier New" w:hAnsi="Courier New" w:cs="Courier New" w:eastAsia="Courier New"/>
          <w:sz w:val="33"/>
          <w:szCs w:val="33"/>
          <w:spacing w:val="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has</w:t>
      </w:r>
      <w:r>
        <w:rPr>
          <w:rFonts w:ascii="Courier New" w:hAnsi="Courier New" w:cs="Courier New" w:eastAsia="Courier New"/>
          <w:sz w:val="33"/>
          <w:szCs w:val="33"/>
          <w:spacing w:val="-2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serial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75"/>
        </w:rPr>
        <w:t>#</w:t>
      </w:r>
      <w:r>
        <w:rPr>
          <w:rFonts w:ascii="Arial" w:hAnsi="Arial" w:cs="Arial" w:eastAsia="Arial"/>
          <w:sz w:val="28"/>
          <w:szCs w:val="28"/>
          <w:spacing w:val="0"/>
          <w:w w:val="75"/>
        </w:rPr>
        <w:t> </w:t>
      </w:r>
      <w:r>
        <w:rPr>
          <w:rFonts w:ascii="Arial" w:hAnsi="Arial" w:cs="Arial" w:eastAsia="Arial"/>
          <w:sz w:val="28"/>
          <w:szCs w:val="28"/>
          <w:spacing w:val="33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%d\n",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(employee[i].sex==FEMALE?</w:t>
      </w:r>
      <w:r>
        <w:rPr>
          <w:rFonts w:ascii="Courier New" w:hAnsi="Courier New" w:cs="Courier New" w:eastAsia="Courier New"/>
          <w:sz w:val="33"/>
          <w:szCs w:val="33"/>
          <w:spacing w:val="-2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"Ms"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15"/>
        </w:rPr>
        <w:t>:</w:t>
      </w:r>
      <w:r>
        <w:rPr>
          <w:rFonts w:ascii="Courier New" w:hAnsi="Courier New" w:cs="Courier New" w:eastAsia="Courier New"/>
          <w:sz w:val="33"/>
          <w:szCs w:val="33"/>
          <w:spacing w:val="-12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"Mr"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employee[i].name.first,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employee[i].name.mi,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employee[i].name.last,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employee[i].sernumber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6" w:lineRule="exact"/>
        <w:ind w:left="162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6" w:after="0" w:line="372" w:lineRule="exact"/>
        <w:ind w:left="104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"no</w:t>
      </w:r>
      <w:r>
        <w:rPr>
          <w:rFonts w:ascii="Courier New" w:hAnsi="Courier New" w:cs="Courier New" w:eastAsia="Courier New"/>
          <w:sz w:val="33"/>
          <w:szCs w:val="33"/>
          <w:spacing w:val="6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more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folks,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-1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now\n"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63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5" w:right="-20"/>
        <w:jc w:val="left"/>
        <w:tabs>
          <w:tab w:pos="4660" w:val="left"/>
          <w:tab w:pos="69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4.057755pt;margin-top:2.394902pt;width:471.265032pt;height:.1pt;mso-position-horizontal-relative:page;mso-position-vertical-relative:paragraph;z-index:-16044" coordorigin="1281,48" coordsize="9425,2">
            <v:shape style="position:absolute;left:1281;top:48;width:9425;height:2" coordorigin="1281,48" coordsize="9425,0" path="m1281,48l10706,48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17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360" w:bottom="280" w:left="1180" w:right="1140"/>
          <w:footerReference w:type="default" r:id="rId288"/>
          <w:pgSz w:w="12040" w:h="15800"/>
        </w:sectPr>
      </w:pPr>
      <w:rPr/>
    </w:p>
    <w:p>
      <w:pPr>
        <w:spacing w:before="17" w:after="0" w:line="240" w:lineRule="auto"/>
        <w:ind w:left="75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4.022522pt;margin-top:24.373865pt;width:.1pt;height:747.226255pt;mso-position-horizontal-relative:page;mso-position-vertical-relative:page;z-index:-16042" coordorigin="11880,487" coordsize="2,14945">
            <v:shape style="position:absolute;left:11880;top:487;width:2;height:14945" coordorigin="11880,487" coordsize="0,14945" path="m11880,15432l11880,487e" filled="f" stroked="t" strokeweight="7.858386pt" strokecolor="#000000">
              <v:path arrowok="t"/>
            </v:shape>
          </v:group>
          <w10:wrap type="none"/>
        </w:pict>
      </w:r>
      <w:r>
        <w:rPr/>
        <w:pict>
          <v:group style="position:absolute;margin-left:63.105221pt;margin-top:-4.94259pt;width:470.788765pt;height:.1pt;mso-position-horizontal-relative:page;mso-position-vertical-relative:paragraph;z-index:-16041" coordorigin="1262,-99" coordsize="9416,2">
            <v:shape style="position:absolute;left:1262;top:-99;width:9416;height:2" coordorigin="1262,-99" coordsize="9416,0" path="m1262,-99l10678,-99e" filled="f" stroked="t" strokeweight=".476266pt" strokecolor="#000000">
              <v:path arrowok="t"/>
            </v:shape>
          </v:group>
          <w10:wrap type="none"/>
        </w:pict>
      </w:r>
      <w:r>
        <w:rPr/>
        <w:pict>
          <v:group style="position:absolute;margin-left:63.343353pt;margin-top:48.584332pt;width:471.026899pt;height:.1pt;mso-position-horizontal-relative:page;mso-position-vertical-relative:paragraph;z-index:-16040" coordorigin="1267,972" coordsize="9421,2">
            <v:shape style="position:absolute;left:1267;top:972;width:9421;height:2" coordorigin="1267,972" coordsize="9421,0" path="m1267,972l10687,972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0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p1118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*********</w:t>
      </w:r>
      <w:r>
        <w:rPr>
          <w:rFonts w:ascii="Courier New" w:hAnsi="Courier New" w:cs="Courier New" w:eastAsia="Courier New"/>
          <w:sz w:val="31"/>
          <w:szCs w:val="31"/>
          <w:spacing w:val="7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Last</w:t>
      </w:r>
      <w:r>
        <w:rPr>
          <w:rFonts w:ascii="Courier New" w:hAnsi="Courier New" w:cs="Courier New" w:eastAsia="Courier New"/>
          <w:sz w:val="31"/>
          <w:szCs w:val="31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name:</w:t>
      </w:r>
      <w:r>
        <w:rPr>
          <w:rFonts w:ascii="Courier New" w:hAnsi="Courier New" w:cs="Courier New" w:eastAsia="Courier New"/>
          <w:sz w:val="31"/>
          <w:szCs w:val="31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</w:rPr>
        <w:t>ride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172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-6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First</w:t>
      </w:r>
      <w:r>
        <w:rPr>
          <w:rFonts w:ascii="Courier New" w:hAnsi="Courier New" w:cs="Courier New" w:eastAsia="Courier New"/>
          <w:sz w:val="31"/>
          <w:szCs w:val="31"/>
          <w:spacing w:val="-7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name:</w:t>
      </w:r>
      <w:r>
        <w:rPr>
          <w:rFonts w:ascii="Courier New" w:hAnsi="Courier New" w:cs="Courier New" w:eastAsia="Courier New"/>
          <w:sz w:val="31"/>
          <w:szCs w:val="31"/>
          <w:spacing w:val="-11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sally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172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9"/>
          <w:position w:val="2"/>
        </w:rPr>
        <w:t>*middle</w:t>
      </w:r>
      <w:r>
        <w:rPr>
          <w:rFonts w:ascii="Courier New" w:hAnsi="Courier New" w:cs="Courier New" w:eastAsia="Courier New"/>
          <w:sz w:val="31"/>
          <w:szCs w:val="31"/>
          <w:spacing w:val="-34"/>
          <w:w w:val="8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initial:</w:t>
      </w:r>
      <w:r>
        <w:rPr>
          <w:rFonts w:ascii="Courier New" w:hAnsi="Courier New" w:cs="Courier New" w:eastAsia="Courier New"/>
          <w:sz w:val="31"/>
          <w:szCs w:val="31"/>
          <w:spacing w:val="-12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172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-7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sex</w:t>
      </w:r>
      <w:r>
        <w:rPr>
          <w:rFonts w:ascii="Courier New" w:hAnsi="Courier New" w:cs="Courier New" w:eastAsia="Courier New"/>
          <w:sz w:val="31"/>
          <w:szCs w:val="31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(m/f):</w:t>
      </w:r>
      <w:r>
        <w:rPr>
          <w:rFonts w:ascii="Courier New" w:hAnsi="Courier New" w:cs="Courier New" w:eastAsia="Courier New"/>
          <w:sz w:val="31"/>
          <w:szCs w:val="31"/>
          <w:spacing w:val="-12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f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554" w:right="3934"/>
        <w:jc w:val="center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Ok,</w:t>
      </w:r>
      <w:r>
        <w:rPr>
          <w:rFonts w:ascii="Courier New" w:hAnsi="Courier New" w:cs="Courier New" w:eastAsia="Courier New"/>
          <w:sz w:val="31"/>
          <w:szCs w:val="31"/>
          <w:spacing w:val="-30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Ms.</w:t>
      </w:r>
      <w:r>
        <w:rPr>
          <w:rFonts w:ascii="Courier New" w:hAnsi="Courier New" w:cs="Courier New" w:eastAsia="Courier New"/>
          <w:sz w:val="31"/>
          <w:szCs w:val="31"/>
          <w:spacing w:val="-10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Sally</w:t>
      </w:r>
      <w:r>
        <w:rPr>
          <w:rFonts w:ascii="Courier New" w:hAnsi="Courier New" w:cs="Courier New" w:eastAsia="Courier New"/>
          <w:sz w:val="31"/>
          <w:szCs w:val="31"/>
          <w:spacing w:val="1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R.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Ride</w:t>
      </w:r>
      <w:r>
        <w:rPr>
          <w:rFonts w:ascii="Courier New" w:hAnsi="Courier New" w:cs="Courier New" w:eastAsia="Courier New"/>
          <w:sz w:val="31"/>
          <w:szCs w:val="31"/>
          <w:spacing w:val="-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has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serial</w:t>
      </w:r>
      <w:r>
        <w:rPr>
          <w:rFonts w:ascii="Courier New" w:hAnsi="Courier New" w:cs="Courier New" w:eastAsia="Courier New"/>
          <w:sz w:val="31"/>
          <w:szCs w:val="31"/>
          <w:spacing w:val="53"/>
          <w:w w:val="75"/>
          <w:position w:val="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75"/>
          <w:position w:val="3"/>
        </w:rPr>
        <w:t>#</w:t>
      </w:r>
      <w:r>
        <w:rPr>
          <w:rFonts w:ascii="Arial" w:hAnsi="Arial" w:cs="Arial" w:eastAsia="Arial"/>
          <w:sz w:val="28"/>
          <w:szCs w:val="28"/>
          <w:spacing w:val="0"/>
          <w:w w:val="75"/>
          <w:position w:val="3"/>
        </w:rPr>
        <w:t> </w:t>
      </w:r>
      <w:r>
        <w:rPr>
          <w:rFonts w:ascii="Arial" w:hAnsi="Arial" w:cs="Arial" w:eastAsia="Arial"/>
          <w:sz w:val="28"/>
          <w:szCs w:val="28"/>
          <w:spacing w:val="2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94"/>
          <w:position w:val="3"/>
        </w:rPr>
        <w:t>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*********</w:t>
      </w:r>
      <w:r>
        <w:rPr>
          <w:rFonts w:ascii="Courier New" w:hAnsi="Courier New" w:cs="Courier New" w:eastAsia="Courier New"/>
          <w:sz w:val="31"/>
          <w:szCs w:val="31"/>
          <w:spacing w:val="3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Last</w:t>
      </w:r>
      <w:r>
        <w:rPr>
          <w:rFonts w:ascii="Courier New" w:hAnsi="Courier New" w:cs="Courier New" w:eastAsia="Courier New"/>
          <w:sz w:val="31"/>
          <w:szCs w:val="31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name:</w:t>
      </w:r>
      <w:r>
        <w:rPr>
          <w:rFonts w:ascii="Courier New" w:hAnsi="Courier New" w:cs="Courier New" w:eastAsia="Courier New"/>
          <w:sz w:val="31"/>
          <w:szCs w:val="31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hutt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44" w:lineRule="exact"/>
        <w:ind w:left="172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-6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First</w:t>
      </w:r>
      <w:r>
        <w:rPr>
          <w:rFonts w:ascii="Courier New" w:hAnsi="Courier New" w:cs="Courier New" w:eastAsia="Courier New"/>
          <w:sz w:val="31"/>
          <w:szCs w:val="31"/>
          <w:spacing w:val="-2"/>
          <w:w w:val="76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name:</w:t>
      </w:r>
      <w:r>
        <w:rPr>
          <w:rFonts w:ascii="Courier New" w:hAnsi="Courier New" w:cs="Courier New" w:eastAsia="Courier New"/>
          <w:sz w:val="31"/>
          <w:szCs w:val="31"/>
          <w:spacing w:val="-10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Jabba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172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90"/>
          <w:position w:val="2"/>
        </w:rPr>
        <w:t>*middle</w:t>
      </w:r>
      <w:r>
        <w:rPr>
          <w:rFonts w:ascii="Courier New" w:hAnsi="Courier New" w:cs="Courier New" w:eastAsia="Courier New"/>
          <w:sz w:val="31"/>
          <w:szCs w:val="31"/>
          <w:spacing w:val="-37"/>
          <w:w w:val="9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initial:</w:t>
      </w:r>
      <w:r>
        <w:rPr>
          <w:rFonts w:ascii="Courier New" w:hAnsi="Courier New" w:cs="Courier New" w:eastAsia="Courier New"/>
          <w:sz w:val="31"/>
          <w:szCs w:val="31"/>
          <w:spacing w:val="-11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8" w:lineRule="exact"/>
        <w:ind w:left="172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98"/>
          <w:position w:val="1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sex</w:t>
      </w:r>
      <w:r>
        <w:rPr>
          <w:rFonts w:ascii="Courier New" w:hAnsi="Courier New" w:cs="Courier New" w:eastAsia="Courier New"/>
          <w:sz w:val="31"/>
          <w:szCs w:val="31"/>
          <w:spacing w:val="-8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1"/>
        </w:rPr>
        <w:t>(m/f):</w:t>
      </w:r>
      <w:r>
        <w:rPr>
          <w:rFonts w:ascii="Courier New" w:hAnsi="Courier New" w:cs="Courier New" w:eastAsia="Courier New"/>
          <w:sz w:val="31"/>
          <w:szCs w:val="31"/>
          <w:spacing w:val="-10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4" w:after="0" w:line="256" w:lineRule="auto"/>
        <w:ind w:left="588" w:right="8825" w:firstLine="5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63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6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68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347" w:lineRule="exact"/>
        <w:ind w:left="59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Ok,</w:t>
      </w:r>
      <w:r>
        <w:rPr>
          <w:rFonts w:ascii="Courier New" w:hAnsi="Courier New" w:cs="Courier New" w:eastAsia="Courier New"/>
          <w:sz w:val="31"/>
          <w:szCs w:val="31"/>
          <w:spacing w:val="-30"/>
          <w:w w:val="79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2"/>
        </w:rPr>
        <w:t>Mr.</w:t>
      </w:r>
      <w:r>
        <w:rPr>
          <w:rFonts w:ascii="Courier New" w:hAnsi="Courier New" w:cs="Courier New" w:eastAsia="Courier New"/>
          <w:sz w:val="31"/>
          <w:szCs w:val="31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2"/>
        </w:rPr>
        <w:t>Jabba</w:t>
      </w:r>
      <w:r>
        <w:rPr>
          <w:rFonts w:ascii="Courier New" w:hAnsi="Courier New" w:cs="Courier New" w:eastAsia="Courier New"/>
          <w:sz w:val="31"/>
          <w:szCs w:val="31"/>
          <w:spacing w:val="-7"/>
          <w:w w:val="77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T.</w:t>
      </w:r>
      <w:r>
        <w:rPr>
          <w:rFonts w:ascii="Courier New" w:hAnsi="Courier New" w:cs="Courier New" w:eastAsia="Courier New"/>
          <w:sz w:val="31"/>
          <w:szCs w:val="31"/>
          <w:spacing w:val="-9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Hutt</w:t>
      </w:r>
      <w:r>
        <w:rPr>
          <w:rFonts w:ascii="Courier New" w:hAnsi="Courier New" w:cs="Courier New" w:eastAsia="Courier New"/>
          <w:sz w:val="31"/>
          <w:szCs w:val="31"/>
          <w:spacing w:val="15"/>
          <w:w w:val="75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has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serial</w:t>
      </w:r>
      <w:r>
        <w:rPr>
          <w:rFonts w:ascii="Courier New" w:hAnsi="Courier New" w:cs="Courier New" w:eastAsia="Courier New"/>
          <w:sz w:val="31"/>
          <w:szCs w:val="31"/>
          <w:spacing w:val="51"/>
          <w:w w:val="75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>#</w:t>
      </w:r>
      <w:r>
        <w:rPr>
          <w:rFonts w:ascii="Times New Roman" w:hAnsi="Times New Roman" w:cs="Times New Roman" w:eastAsia="Times New Roman"/>
          <w:sz w:val="29"/>
          <w:szCs w:val="29"/>
          <w:spacing w:val="4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*********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Last</w:t>
      </w:r>
      <w:r>
        <w:rPr>
          <w:rFonts w:ascii="Courier New" w:hAnsi="Courier New" w:cs="Courier New" w:eastAsia="Courier New"/>
          <w:sz w:val="31"/>
          <w:szCs w:val="31"/>
          <w:spacing w:val="-10"/>
          <w:w w:val="76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name:</w:t>
      </w:r>
      <w:r>
        <w:rPr>
          <w:rFonts w:ascii="Courier New" w:hAnsi="Courier New" w:cs="Courier New" w:eastAsia="Courier New"/>
          <w:sz w:val="31"/>
          <w:szCs w:val="31"/>
          <w:spacing w:val="-12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8" w:lineRule="exact"/>
        <w:ind w:left="593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no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more</w:t>
      </w:r>
      <w:r>
        <w:rPr>
          <w:rFonts w:ascii="Courier New" w:hAnsi="Courier New" w:cs="Courier New" w:eastAsia="Courier New"/>
          <w:sz w:val="31"/>
          <w:szCs w:val="31"/>
          <w:spacing w:val="-15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new</w:t>
      </w:r>
      <w:r>
        <w:rPr>
          <w:rFonts w:ascii="Courier New" w:hAnsi="Courier New" w:cs="Courier New" w:eastAsia="Courier New"/>
          <w:sz w:val="31"/>
          <w:szCs w:val="31"/>
          <w:spacing w:val="-17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1"/>
        </w:rPr>
        <w:t>folks,</w:t>
      </w:r>
      <w:r>
        <w:rPr>
          <w:rFonts w:ascii="Courier New" w:hAnsi="Courier New" w:cs="Courier New" w:eastAsia="Courier New"/>
          <w:sz w:val="31"/>
          <w:szCs w:val="31"/>
          <w:spacing w:val="-20"/>
          <w:w w:val="77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for</w:t>
      </w:r>
      <w:r>
        <w:rPr>
          <w:rFonts w:ascii="Courier New" w:hAnsi="Courier New" w:cs="Courier New" w:eastAsia="Courier New"/>
          <w:sz w:val="31"/>
          <w:szCs w:val="31"/>
          <w:spacing w:val="-26"/>
          <w:w w:val="8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0"/>
          <w:position w:val="1"/>
        </w:rPr>
        <w:t>now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12" w:right="-20"/>
        <w:jc w:val="left"/>
        <w:tabs>
          <w:tab w:pos="4660" w:val="left"/>
          <w:tab w:pos="58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2.867088pt;margin-top:3.094903pt;width:379.107595pt;height:.1pt;mso-position-horizontal-relative:page;mso-position-vertical-relative:paragraph;z-index:-16043" coordorigin="1257,62" coordsize="7582,2">
            <v:shape style="position:absolute;left:1257;top:62;width:7582;height:2" coordorigin="1257,62" coordsize="7582,0" path="m1257,62l8839,62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18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6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8"/>
          <w:szCs w:val="28"/>
          <w:spacing w:val="68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position w:val="2"/>
        </w:rPr>
        <w:t>Results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60" w:bottom="280" w:left="1160" w:right="1240"/>
          <w:footerReference w:type="default" r:id="rId289"/>
          <w:pgSz w:w="12040" w:h="15800"/>
        </w:sectPr>
      </w:pPr>
      <w:rPr/>
    </w:p>
    <w:p>
      <w:pPr>
        <w:spacing w:before="20" w:after="0" w:line="240" w:lineRule="auto"/>
        <w:ind w:left="1689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9.889809pt;margin-top:-4.560961pt;width:461.509642pt;height:.1pt;mso-position-horizontal-relative:page;mso-position-vertical-relative:paragraph;z-index:-16039" coordorigin="1398,-91" coordsize="9230,2">
            <v:shape style="position:absolute;left:1398;top:-91;width:9230;height:2" coordorigin="1398,-91" coordsize="9230,0" path="m1398,-91l10628,-91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69.415977pt;margin-top:48.907536pt;width:467.906336pt;height:.1pt;mso-position-horizontal-relative:page;mso-position-vertical-relative:paragraph;z-index:-16038" coordorigin="1388,978" coordsize="9358,2">
            <v:shape style="position:absolute;left:1388;top:978;width:9358;height:2" coordorigin="1388,978" coordsize="9358,0" path="m1388,978l10746,978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637" w:right="591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similarly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else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are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declared: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5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flavors</w:t>
      </w:r>
      <w:r>
        <w:rPr>
          <w:rFonts w:ascii="Courier New" w:hAnsi="Courier New" w:cs="Courier New" w:eastAsia="Courier New"/>
          <w:sz w:val="32"/>
          <w:szCs w:val="32"/>
          <w:spacing w:val="13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0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8" w:lineRule="exact"/>
        <w:ind w:left="260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nam</w:t>
      </w:r>
      <w:r>
        <w:rPr>
          <w:rFonts w:ascii="Courier New" w:hAnsi="Courier New" w:cs="Courier New" w:eastAsia="Courier New"/>
          <w:sz w:val="32"/>
          <w:szCs w:val="32"/>
          <w:spacing w:val="-56"/>
          <w:w w:val="75"/>
          <w:position w:val="3"/>
        </w:rPr>
        <w:t>e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[36</w:t>
      </w:r>
      <w:r>
        <w:rPr>
          <w:rFonts w:ascii="Courier New" w:hAnsi="Courier New" w:cs="Courier New" w:eastAsia="Courier New"/>
          <w:sz w:val="32"/>
          <w:szCs w:val="32"/>
          <w:spacing w:val="-158"/>
          <w:w w:val="79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260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price;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259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calories;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218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32"/>
          <w:w w:val="143"/>
          <w:position w:val="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IC_men</w:t>
      </w:r>
      <w:r>
        <w:rPr>
          <w:rFonts w:ascii="Courier New" w:hAnsi="Courier New" w:cs="Courier New" w:eastAsia="Courier New"/>
          <w:sz w:val="32"/>
          <w:szCs w:val="32"/>
          <w:spacing w:val="-40"/>
          <w:w w:val="73"/>
          <w:position w:val="3"/>
        </w:rPr>
        <w:t>u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[31];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12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flavors</w:t>
      </w:r>
      <w:r>
        <w:rPr>
          <w:rFonts w:ascii="Courier New" w:hAnsi="Courier New" w:cs="Courier New" w:eastAsia="Courier New"/>
          <w:sz w:val="32"/>
          <w:szCs w:val="32"/>
          <w:spacing w:val="1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*current_choice;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609" w:right="1064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operator,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indirec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membership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81"/>
        </w:rPr>
        <w:t>"-</w:t>
      </w:r>
      <w:r>
        <w:rPr>
          <w:rFonts w:ascii="Arial" w:hAnsi="Arial" w:cs="Arial" w:eastAsia="Arial"/>
          <w:sz w:val="35"/>
          <w:szCs w:val="35"/>
          <w:spacing w:val="-6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&gt;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",</w:t>
      </w:r>
      <w:r>
        <w:rPr>
          <w:rFonts w:ascii="Arial" w:hAnsi="Arial" w:cs="Arial" w:eastAsia="Arial"/>
          <w:sz w:val="40"/>
          <w:szCs w:val="40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identif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structure.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"What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flavor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would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you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like?");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54" w:lineRule="exact"/>
        <w:ind w:left="10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3"/>
        </w:rPr>
        <w:t>scanf</w:t>
      </w:r>
      <w:r>
        <w:rPr>
          <w:rFonts w:ascii="Courier New" w:hAnsi="Courier New" w:cs="Courier New" w:eastAsia="Courier New"/>
          <w:sz w:val="32"/>
          <w:szCs w:val="32"/>
          <w:spacing w:val="9"/>
          <w:w w:val="75"/>
          <w:position w:val="-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-3"/>
        </w:rPr>
        <w:t>"%s",</w:t>
      </w:r>
      <w:r>
        <w:rPr>
          <w:rFonts w:ascii="Courier New" w:hAnsi="Courier New" w:cs="Courier New" w:eastAsia="Courier New"/>
          <w:sz w:val="32"/>
          <w:szCs w:val="32"/>
          <w:spacing w:val="-10"/>
          <w:w w:val="75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-3"/>
        </w:rPr>
        <w:t>current_choice-&gt;name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31" w:lineRule="exact"/>
        <w:ind w:left="1054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>
          <w:rFonts w:ascii="Arial" w:hAnsi="Arial" w:cs="Arial" w:eastAsia="Arial"/>
          <w:sz w:val="50"/>
          <w:szCs w:val="50"/>
          <w:spacing w:val="-2"/>
          <w:w w:val="103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-11"/>
          <w:w w:val="113"/>
          <w:position w:val="2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12"/>
          <w:position w:val="2"/>
        </w:rPr>
        <w:t>.</w:t>
      </w:r>
      <w:r>
        <w:rPr>
          <w:rFonts w:ascii="Arial" w:hAnsi="Arial" w:cs="Arial" w:eastAsia="Arial"/>
          <w:sz w:val="46"/>
          <w:szCs w:val="46"/>
          <w:spacing w:val="0"/>
          <w:w w:val="100"/>
          <w:position w:val="0"/>
        </w:rPr>
      </w:r>
    </w:p>
    <w:p>
      <w:pPr>
        <w:spacing w:before="0" w:after="0" w:line="251" w:lineRule="exact"/>
        <w:ind w:left="102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7.933884pt;margin-top:6.549697pt;width:7.236625pt;height:27.5pt;mso-position-horizontal-relative:page;mso-position-vertical-relative:paragraph;z-index:-16036" type="#_x0000_t202" filled="f" stroked="f">
            <v:textbox inset="0,0,0,0">
              <w:txbxContent>
                <w:p>
                  <w:pPr>
                    <w:spacing w:before="0" w:after="0" w:line="550" w:lineRule="exact"/>
                    <w:ind w:right="-123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Pr/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5"/>
                      <w:szCs w:val="55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  <w:position w:val="-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"Sorry,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we're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out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-3"/>
        </w:rPr>
        <w:t>%s\n",</w:t>
      </w:r>
      <w:r>
        <w:rPr>
          <w:rFonts w:ascii="Courier New" w:hAnsi="Courier New" w:cs="Courier New" w:eastAsia="Courier New"/>
          <w:sz w:val="32"/>
          <w:szCs w:val="32"/>
          <w:spacing w:val="11"/>
          <w:w w:val="74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-3"/>
        </w:rPr>
        <w:t>current_choice-&gt;name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430" w:lineRule="exact"/>
        <w:ind w:left="1054" w:right="-20"/>
        <w:jc w:val="left"/>
        <w:rPr>
          <w:rFonts w:ascii="Arial" w:hAnsi="Arial" w:cs="Arial" w:eastAsia="Arial"/>
          <w:sz w:val="50"/>
          <w:szCs w:val="50"/>
        </w:rPr>
      </w:pPr>
      <w:rPr/>
      <w:r>
        <w:rPr>
          <w:rFonts w:ascii="Arial" w:hAnsi="Arial" w:cs="Arial" w:eastAsia="Arial"/>
          <w:sz w:val="50"/>
          <w:szCs w:val="50"/>
          <w:spacing w:val="-7"/>
          <w:w w:val="103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13"/>
          <w:position w:val="2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11" w:right="-20"/>
        <w:jc w:val="left"/>
        <w:tabs>
          <w:tab w:pos="4640" w:val="left"/>
          <w:tab w:pos="658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6.33609pt;margin-top:3.157387pt;width:433.07989pt;height:.1pt;mso-position-horizontal-relative:page;mso-position-vertical-relative:paragraph;z-index:-16037" coordorigin="1327,63" coordsize="8662,2">
            <v:shape style="position:absolute;left:1327;top:63;width:8662;height:2" coordorigin="1327,63" coordsize="8662,0" path="m1327,63l9988,63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30"/>
          <w:szCs w:val="30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Pointer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s</w:t>
      </w:r>
      <w:r>
        <w:rPr>
          <w:rFonts w:ascii="Arial" w:hAnsi="Arial" w:cs="Arial" w:eastAsia="Arial"/>
          <w:sz w:val="27"/>
          <w:szCs w:val="27"/>
          <w:spacing w:val="11"/>
          <w:w w:val="11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27"/>
          <w:szCs w:val="27"/>
          <w:spacing w:val="58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2"/>
        </w:rPr>
        <w:t>Structures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60" w:bottom="280" w:left="1220" w:right="1220"/>
          <w:footerReference w:type="default" r:id="rId290"/>
          <w:pgSz w:w="12040" w:h="15800"/>
        </w:sectPr>
      </w:pPr>
      <w:rPr/>
    </w:p>
    <w:p>
      <w:pPr>
        <w:spacing w:before="33" w:after="0" w:line="240" w:lineRule="auto"/>
        <w:ind w:left="27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0.537903pt;margin-top:20.581642pt;width:.1pt;height:747.87943pt;mso-position-horizontal-relative:page;mso-position-vertical-relative:page;z-index:-16034" coordorigin="11811,412" coordsize="2,14958">
            <v:shape style="position:absolute;left:11811;top:412;width:2;height:14958" coordorigin="11811,412" coordsize="0,14958" path="m11811,15369l11811,412e" filled="f" stroked="t" strokeweight="8.119pt" strokecolor="#000000">
              <v:path arrowok="t"/>
            </v:shape>
          </v:group>
          <w10:wrap type="none"/>
        </w:pict>
      </w:r>
      <w:r>
        <w:rPr/>
        <w:pict>
          <v:group style="position:absolute;margin-left:58.982151pt;margin-top:-4.433338pt;width:472.334788pt;height:.1pt;mso-position-horizontal-relative:page;mso-position-vertical-relative:paragraph;z-index:-16033" coordorigin="1180,-89" coordsize="9447,2">
            <v:shape style="position:absolute;left:1180;top:-89;width:9447;height:2" coordorigin="1180,-89" coordsize="9447,0" path="m1180,-89l10626,-89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58.982151pt;margin-top:49.294323pt;width:466.603729pt;height:.1pt;mso-position-horizontal-relative:page;mso-position-vertical-relative:paragraph;z-index:-16032" coordorigin="1180,986" coordsize="9332,2">
            <v:shape style="position:absolute;left:1180;top:986;width:9332;height:2" coordorigin="1180,986" coordsize="9332,0" path="m1180,986l10512,98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7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2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flavors</w:t>
      </w:r>
      <w:r>
        <w:rPr>
          <w:rFonts w:ascii="Courier New" w:hAnsi="Courier New" w:cs="Courier New" w:eastAsia="Courier New"/>
          <w:sz w:val="33"/>
          <w:szCs w:val="33"/>
          <w:spacing w:val="13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18" w:lineRule="auto"/>
        <w:ind w:left="2164" w:right="5176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name[10];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instock;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calories;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3" w:lineRule="exact"/>
        <w:ind w:left="103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flavors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IC_men</w:t>
      </w:r>
      <w:r>
        <w:rPr>
          <w:rFonts w:ascii="Courier New" w:hAnsi="Courier New" w:cs="Courier New" w:eastAsia="Courier New"/>
          <w:sz w:val="33"/>
          <w:szCs w:val="33"/>
          <w:spacing w:val="21"/>
          <w:w w:val="73"/>
        </w:rPr>
        <w:t>u</w:t>
      </w:r>
      <w:r>
        <w:rPr>
          <w:rFonts w:ascii="Arial" w:hAnsi="Arial" w:cs="Arial" w:eastAsia="Arial"/>
          <w:sz w:val="29"/>
          <w:szCs w:val="29"/>
          <w:spacing w:val="0"/>
          <w:w w:val="168"/>
        </w:rPr>
        <w:t>l]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5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5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28"/>
          <w:w w:val="55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37"/>
          <w:szCs w:val="37"/>
          <w:spacing w:val="5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{"raspberry"</w:t>
      </w:r>
      <w:r>
        <w:rPr>
          <w:rFonts w:ascii="Courier New" w:hAnsi="Courier New" w:cs="Courier New" w:eastAsia="Courier New"/>
          <w:sz w:val="33"/>
          <w:szCs w:val="33"/>
          <w:spacing w:val="-36"/>
          <w:w w:val="7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44"/>
          <w:w w:val="81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5500.},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6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{"cranberry",1,1200.},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83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-64"/>
          <w:w w:val="147"/>
          <w:position w:val="2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  <w:position w:val="2"/>
        </w:rPr>
        <w:t>"pri.mberry"</w:t>
      </w:r>
      <w:r>
        <w:rPr>
          <w:rFonts w:ascii="Courier New" w:hAnsi="Courier New" w:cs="Courier New" w:eastAsia="Courier New"/>
          <w:sz w:val="33"/>
          <w:szCs w:val="33"/>
          <w:spacing w:val="-94"/>
          <w:w w:val="67"/>
          <w:position w:val="2"/>
        </w:rPr>
        <w:t>,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88"/>
          <w:position w:val="2"/>
        </w:rPr>
        <w:t>o,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4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300.},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{"strwberry",0,3400.},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{"blueberry",1,2800.},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{"blakberry",0,1660.</w:t>
      </w:r>
      <w:r>
        <w:rPr>
          <w:rFonts w:ascii="Courier New" w:hAnsi="Courier New" w:cs="Courier New" w:eastAsia="Courier New"/>
          <w:sz w:val="33"/>
          <w:szCs w:val="33"/>
          <w:spacing w:val="14"/>
          <w:w w:val="73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86"/>
          <w:position w:val="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34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flavors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SH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menu[]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13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54"/>
          <w:w w:val="124"/>
          <w:position w:val="2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{"chocolate",0,8400.},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{"vanilla",</w:t>
      </w:r>
      <w:r>
        <w:rPr>
          <w:rFonts w:ascii="Courier New" w:hAnsi="Courier New" w:cs="Courier New" w:eastAsia="Courier New"/>
          <w:sz w:val="33"/>
          <w:szCs w:val="33"/>
          <w:spacing w:val="8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-47"/>
          <w:w w:val="81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720</w:t>
      </w:r>
      <w:r>
        <w:rPr>
          <w:rFonts w:ascii="Courier New" w:hAnsi="Courier New" w:cs="Courier New" w:eastAsia="Courier New"/>
          <w:sz w:val="33"/>
          <w:szCs w:val="33"/>
          <w:spacing w:val="-57"/>
          <w:w w:val="76"/>
          <w:position w:val="3"/>
        </w:rPr>
        <w:t>0</w:t>
      </w:r>
      <w:r>
        <w:rPr>
          <w:rFonts w:ascii="Courier New" w:hAnsi="Courier New" w:cs="Courier New" w:eastAsia="Courier New"/>
          <w:sz w:val="33"/>
          <w:szCs w:val="33"/>
          <w:spacing w:val="-19"/>
          <w:w w:val="84"/>
          <w:position w:val="3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-176"/>
          <w:w w:val="85"/>
          <w:position w:val="3"/>
        </w:rPr>
        <w:t>,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472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{"huckberry",0,5490.</w:t>
      </w:r>
      <w:r>
        <w:rPr>
          <w:rFonts w:ascii="Courier New" w:hAnsi="Courier New" w:cs="Courier New" w:eastAsia="Courier New"/>
          <w:sz w:val="33"/>
          <w:szCs w:val="33"/>
          <w:spacing w:val="-36"/>
          <w:w w:val="73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93"/>
          <w:position w:val="3"/>
        </w:rPr>
        <w:t>};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flavors</w:t>
      </w:r>
      <w:r>
        <w:rPr>
          <w:rFonts w:ascii="Courier New" w:hAnsi="Courier New" w:cs="Courier New" w:eastAsia="Courier New"/>
          <w:sz w:val="33"/>
          <w:szCs w:val="33"/>
          <w:spacing w:val="1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*current_choice;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20" w:right="-20"/>
        <w:jc w:val="left"/>
        <w:tabs>
          <w:tab w:pos="4680" w:val="left"/>
          <w:tab w:pos="54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8.265766pt;margin-top:2.746104pt;width:400.21896pt;height:.1pt;mso-position-horizontal-relative:page;mso-position-vertical-relative:paragraph;z-index:-16035" coordorigin="1165,55" coordsize="8004,2">
            <v:shape style="position:absolute;left:1165;top:55;width:8004;height:2" coordorigin="1165,55" coordsize="8004,0" path="m1165,55l9170,55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20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Pointer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8"/>
          <w:szCs w:val="28"/>
          <w:spacing w:val="4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4"/>
          <w:position w:val="1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80" w:bottom="280" w:left="1060" w:right="1280"/>
          <w:footerReference w:type="default" r:id="rId291"/>
          <w:pgSz w:w="12040" w:h="15800"/>
        </w:sectPr>
      </w:pPr>
      <w:rPr/>
    </w:p>
    <w:p>
      <w:pPr>
        <w:spacing w:before="19" w:after="0" w:line="240" w:lineRule="auto"/>
        <w:ind w:left="327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1.531769pt;margin-top:-4.781137pt;width:469.115294pt;height:.1pt;mso-position-horizontal-relative:page;mso-position-vertical-relative:paragraph;z-index:-16031" coordorigin="1431,-96" coordsize="9382,2">
            <v:shape style="position:absolute;left:1431;top:-96;width:9382;height:2" coordorigin="1431,-96" coordsize="9382,0" path="m1431,-96l10813,-96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1.294121pt;margin-top:48.887341pt;width:469.115294pt;height:.1pt;mso-position-horizontal-relative:page;mso-position-vertical-relative:paragraph;z-index:-16030" coordorigin="1426,978" coordsize="9382,2">
            <v:shape style="position:absolute;left:1426;top:978;width:9382;height:2" coordorigin="1426,978" coordsize="9382,0" path="m1426,978l10808,978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63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64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6" w:after="0" w:line="240" w:lineRule="auto"/>
        <w:ind w:left="105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choice[lO];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8" w:lineRule="exact"/>
        <w:ind w:left="106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inti,</w:t>
      </w:r>
      <w:r>
        <w:rPr>
          <w:rFonts w:ascii="Courier New" w:hAnsi="Courier New" w:cs="Courier New" w:eastAsia="Courier New"/>
          <w:sz w:val="33"/>
          <w:szCs w:val="33"/>
          <w:spacing w:val="56"/>
          <w:w w:val="8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  <w:position w:val="3"/>
        </w:rPr>
        <w:t>menusize;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105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2"/>
          <w:w w:val="66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2"/>
        </w:rPr>
        <w:t>menusize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64"/>
          <w:w w:val="6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2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2"/>
          <w:w w:val="6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2"/>
        </w:rPr>
        <w:t>0;</w:t>
      </w:r>
      <w:r>
        <w:rPr>
          <w:rFonts w:ascii="Courier New" w:hAnsi="Courier New" w:cs="Courier New" w:eastAsia="Courier New"/>
          <w:sz w:val="33"/>
          <w:szCs w:val="33"/>
          <w:spacing w:val="77"/>
          <w:w w:val="66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menusize==O;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105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42" w:after="0" w:line="222" w:lineRule="auto"/>
        <w:ind w:left="1616" w:right="4089" w:firstLine="-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want?\n"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8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32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choice);</w:t>
      </w:r>
      <w:r>
        <w:rPr>
          <w:rFonts w:ascii="Courier New" w:hAnsi="Courier New" w:cs="Courier New" w:eastAsia="Courier New"/>
          <w:sz w:val="33"/>
          <w:szCs w:val="33"/>
          <w:spacing w:val="0"/>
          <w:w w:val="8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!(strcmp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choice,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"ic"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46"/>
          <w:w w:val="88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9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1" w:lineRule="exact"/>
        <w:ind w:left="161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53" w:lineRule="exact"/>
        <w:ind w:left="21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6"/>
        </w:rPr>
        <w:t>menusize</w:t>
      </w:r>
      <w:r>
        <w:rPr>
          <w:rFonts w:ascii="Courier New" w:hAnsi="Courier New" w:cs="Courier New" w:eastAsia="Courier New"/>
          <w:sz w:val="33"/>
          <w:szCs w:val="33"/>
          <w:spacing w:val="52"/>
          <w:w w:val="69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6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1"/>
          <w:w w:val="69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6"/>
        </w:rPr>
        <w:t>sizeof</w:t>
      </w:r>
      <w:r>
        <w:rPr>
          <w:rFonts w:ascii="Courier New" w:hAnsi="Courier New" w:cs="Courier New" w:eastAsia="Courier New"/>
          <w:sz w:val="33"/>
          <w:szCs w:val="33"/>
          <w:spacing w:val="14"/>
          <w:w w:val="69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6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-4"/>
          <w:w w:val="74"/>
          <w:position w:val="6"/>
        </w:rPr>
        <w:t>C</w:t>
      </w:r>
      <w:r>
        <w:rPr>
          <w:rFonts w:ascii="Arial" w:hAnsi="Arial" w:cs="Arial" w:eastAsia="Arial"/>
          <w:sz w:val="26"/>
          <w:szCs w:val="26"/>
          <w:spacing w:val="1"/>
          <w:w w:val="202"/>
          <w:position w:val="-7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6"/>
        </w:rPr>
        <w:t>menu</w:t>
      </w:r>
      <w:r>
        <w:rPr>
          <w:rFonts w:ascii="Courier New" w:hAnsi="Courier New" w:cs="Courier New" w:eastAsia="Courier New"/>
          <w:sz w:val="33"/>
          <w:szCs w:val="33"/>
          <w:spacing w:val="-60"/>
          <w:w w:val="100"/>
          <w:position w:val="6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34"/>
          <w:i/>
          <w:position w:val="6"/>
        </w:rPr>
        <w:t>I</w:t>
      </w:r>
      <w:r>
        <w:rPr>
          <w:rFonts w:ascii="Arial" w:hAnsi="Arial" w:cs="Arial" w:eastAsia="Arial"/>
          <w:sz w:val="33"/>
          <w:szCs w:val="33"/>
          <w:spacing w:val="-15"/>
          <w:w w:val="134"/>
          <w:i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6"/>
        </w:rPr>
        <w:t>(sizeof</w:t>
      </w:r>
      <w:r>
        <w:rPr>
          <w:rFonts w:ascii="Courier New" w:hAnsi="Courier New" w:cs="Courier New" w:eastAsia="Courier New"/>
          <w:sz w:val="33"/>
          <w:szCs w:val="33"/>
          <w:spacing w:val="-20"/>
          <w:w w:val="74"/>
          <w:position w:val="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6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15"/>
          <w:w w:val="76"/>
          <w:position w:val="6"/>
        </w:rPr>
        <w:t>C</w:t>
      </w:r>
      <w:r>
        <w:rPr>
          <w:rFonts w:ascii="Times New Roman" w:hAnsi="Times New Roman" w:cs="Times New Roman" w:eastAsia="Times New Roman"/>
          <w:sz w:val="37"/>
          <w:szCs w:val="37"/>
          <w:spacing w:val="-28"/>
          <w:w w:val="152"/>
          <w:position w:val="-7"/>
        </w:rPr>
        <w:t>-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6"/>
        </w:rPr>
        <w:t>menu[O]);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21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current_choice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6"/>
          <w:position w:val="4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&amp;IC_menu[O];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8" w:lineRule="exact"/>
        <w:ind w:left="161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6" w:after="0" w:line="240" w:lineRule="auto"/>
        <w:ind w:left="159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!(strcmp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choice,</w:t>
      </w:r>
      <w:r>
        <w:rPr>
          <w:rFonts w:ascii="Courier New" w:hAnsi="Courier New" w:cs="Courier New" w:eastAsia="Courier New"/>
          <w:sz w:val="33"/>
          <w:szCs w:val="33"/>
          <w:spacing w:val="2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"sh"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28"/>
          <w:w w:val="9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3" w:lineRule="exact"/>
        <w:ind w:left="160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368" w:lineRule="exact"/>
        <w:ind w:left="21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menusize</w:t>
      </w:r>
      <w:r>
        <w:rPr>
          <w:rFonts w:ascii="Courier New" w:hAnsi="Courier New" w:cs="Courier New" w:eastAsia="Courier New"/>
          <w:sz w:val="33"/>
          <w:szCs w:val="33"/>
          <w:spacing w:val="52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sizeof</w:t>
      </w:r>
      <w:r>
        <w:rPr>
          <w:rFonts w:ascii="Courier New" w:hAnsi="Courier New" w:cs="Courier New" w:eastAsia="Courier New"/>
          <w:sz w:val="33"/>
          <w:szCs w:val="33"/>
          <w:spacing w:val="16"/>
          <w:w w:val="6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SH_menu</w:t>
      </w:r>
      <w:r>
        <w:rPr>
          <w:rFonts w:ascii="Courier New" w:hAnsi="Courier New" w:cs="Courier New" w:eastAsia="Courier New"/>
          <w:sz w:val="33"/>
          <w:szCs w:val="33"/>
          <w:spacing w:val="35"/>
          <w:w w:val="69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28"/>
          <w:i/>
        </w:rPr>
        <w:t>I</w:t>
      </w:r>
      <w:r>
        <w:rPr>
          <w:rFonts w:ascii="Arial" w:hAnsi="Arial" w:cs="Arial" w:eastAsia="Arial"/>
          <w:sz w:val="33"/>
          <w:szCs w:val="33"/>
          <w:spacing w:val="-5"/>
          <w:w w:val="128"/>
          <w:i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(sizeof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SH_menu[O]);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70" w:lineRule="exact"/>
        <w:ind w:left="21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current_choice</w:t>
      </w:r>
      <w:r>
        <w:rPr>
          <w:rFonts w:ascii="Courier New" w:hAnsi="Courier New" w:cs="Courier New" w:eastAsia="Courier New"/>
          <w:sz w:val="33"/>
          <w:szCs w:val="33"/>
          <w:spacing w:val="-24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3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53"/>
          <w:position w:val="3"/>
        </w:rPr>
        <w:t>  </w:t>
      </w:r>
      <w:r>
        <w:rPr>
          <w:rFonts w:ascii="Times New Roman" w:hAnsi="Times New Roman" w:cs="Times New Roman" w:eastAsia="Times New Roman"/>
          <w:sz w:val="37"/>
          <w:szCs w:val="37"/>
          <w:spacing w:val="7"/>
          <w:w w:val="5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&amp;SH_menu[O];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3" w:lineRule="exact"/>
        <w:ind w:left="159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left="158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3" w:lineRule="exact"/>
        <w:ind w:left="214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-11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("we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only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have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\"ic\"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3"/>
        </w:rPr>
        <w:t>or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\"sh\".\n");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3" w:lineRule="exact"/>
        <w:ind w:left="102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314" w:lineRule="exact"/>
        <w:ind w:left="104" w:right="-20"/>
        <w:jc w:val="left"/>
        <w:tabs>
          <w:tab w:pos="4640" w:val="left"/>
          <w:tab w:pos="534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7.491768pt;margin-top:2.617250pt;width:469.590588pt;height:.1pt;mso-position-horizontal-relative:page;mso-position-vertical-relative:paragraph;z-index:-16029" coordorigin="1350,52" coordsize="9392,2">
            <v:shape style="position:absolute;left:1350;top:52;width:9392;height:2" coordorigin="1350,52" coordsize="9392,0" path="m1350,52l10742,52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7"/>
          <w:szCs w:val="27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>#11</w:t>
      </w:r>
      <w:r>
        <w:rPr>
          <w:rFonts w:ascii="Arial" w:hAnsi="Arial" w:cs="Arial" w:eastAsia="Arial"/>
          <w:sz w:val="27"/>
          <w:szCs w:val="27"/>
          <w:spacing w:val="-48"/>
          <w:w w:val="100"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  <w:t>21</w:t>
        <w:tab/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0"/>
        </w:rPr>
        <w:t>Pointer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0"/>
        </w:rPr>
        <w:t>s</w:t>
      </w:r>
      <w:r>
        <w:rPr>
          <w:rFonts w:ascii="Arial" w:hAnsi="Arial" w:cs="Arial" w:eastAsia="Arial"/>
          <w:sz w:val="27"/>
          <w:szCs w:val="27"/>
          <w:spacing w:val="11"/>
          <w:w w:val="110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7"/>
          <w:szCs w:val="27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Structure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s</w:t>
      </w:r>
      <w:r>
        <w:rPr>
          <w:rFonts w:ascii="Arial" w:hAnsi="Arial" w:cs="Arial" w:eastAsia="Arial"/>
          <w:sz w:val="27"/>
          <w:szCs w:val="27"/>
          <w:spacing w:val="39"/>
          <w:w w:val="109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9"/>
          <w:position w:val="0"/>
        </w:rPr>
        <w:t>Example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7" w:after="0" w:line="240" w:lineRule="auto"/>
        <w:ind w:right="93"/>
        <w:jc w:val="righ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24"/>
        </w:rPr>
        <w:t>If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jc w:val="right"/>
        <w:spacing w:after="0"/>
        <w:sectPr>
          <w:pgMar w:footer="0" w:header="0" w:top="1340" w:bottom="0" w:left="1260" w:right="260"/>
          <w:footerReference w:type="default" r:id="rId292"/>
          <w:pgSz w:w="12120" w:h="15800"/>
        </w:sectPr>
      </w:pPr>
      <w:rPr/>
    </w:p>
    <w:p>
      <w:pPr>
        <w:spacing w:before="26" w:after="0" w:line="240" w:lineRule="auto"/>
        <w:ind w:left="191" w:right="147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4.056763pt;margin-top:21.532406pt;width:.1pt;height:745.499697pt;mso-position-horizontal-relative:page;mso-position-vertical-relative:page;z-index:-16027" coordorigin="11881,431" coordsize="2,14910">
            <v:shape style="position:absolute;left:11881;top:431;width:2;height:14910" coordorigin="11881,431" coordsize="0,14910" path="m11881,15341l11881,431e" filled="f" stroked="t" strokeweight="6.927079pt" strokecolor="#000000">
              <v:path arrowok="t"/>
            </v:shape>
          </v:group>
          <w10:wrap type="none"/>
        </w:pict>
      </w:r>
      <w:r>
        <w:rPr/>
        <w:pict>
          <v:group style="position:absolute;margin-left:61.149387pt;margin-top:-4.892572pt;width:472.235712pt;height:.1pt;mso-position-horizontal-relative:page;mso-position-vertical-relative:paragraph;z-index:-16026" coordorigin="1223,-98" coordsize="9445,2">
            <v:shape style="position:absolute;left:1223;top:-98;width:9445;height:2" coordorigin="1223,-98" coordsize="9445,0" path="m1223,-98l10668,-9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149387pt;margin-top:49.177689pt;width:472.235712pt;height:.1pt;mso-position-horizontal-relative:page;mso-position-vertical-relative:paragraph;z-index:-16025" coordorigin="1223,984" coordsize="9445,2">
            <v:shape style="position:absolute;left:1223;top:984;width:9445;height:2" coordorigin="1223,984" coordsize="9445,0" path="m1223,984l10668,98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Pointer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8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20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"\nand</w:t>
      </w:r>
      <w:r>
        <w:rPr>
          <w:rFonts w:ascii="Courier New" w:hAnsi="Courier New" w:cs="Courier New" w:eastAsia="Courier New"/>
          <w:sz w:val="33"/>
          <w:szCs w:val="33"/>
          <w:spacing w:val="127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what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flavor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-16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want?");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02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scanf</w:t>
      </w:r>
      <w:r>
        <w:rPr>
          <w:rFonts w:ascii="Courier New" w:hAnsi="Courier New" w:cs="Courier New" w:eastAsia="Courier New"/>
          <w:sz w:val="33"/>
          <w:szCs w:val="33"/>
          <w:spacing w:val="16"/>
          <w:w w:val="74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"%s",</w:t>
      </w:r>
      <w:r>
        <w:rPr>
          <w:rFonts w:ascii="Courier New" w:hAnsi="Courier New" w:cs="Courier New" w:eastAsia="Courier New"/>
          <w:sz w:val="33"/>
          <w:szCs w:val="33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3"/>
        </w:rPr>
        <w:t>choice);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101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i=G;</w:t>
      </w:r>
      <w:r>
        <w:rPr>
          <w:rFonts w:ascii="Courier New" w:hAnsi="Courier New" w:cs="Courier New" w:eastAsia="Courier New"/>
          <w:sz w:val="33"/>
          <w:szCs w:val="33"/>
          <w:spacing w:val="5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i&lt;menusize;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++i,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++current_choice)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160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!(strcmp</w:t>
      </w:r>
      <w:r>
        <w:rPr>
          <w:rFonts w:ascii="Courier New" w:hAnsi="Courier New" w:cs="Courier New" w:eastAsia="Courier New"/>
          <w:sz w:val="33"/>
          <w:szCs w:val="33"/>
          <w:spacing w:val="20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choice,</w:t>
      </w:r>
      <w:r>
        <w:rPr>
          <w:rFonts w:ascii="Courier New" w:hAnsi="Courier New" w:cs="Courier New" w:eastAsia="Courier New"/>
          <w:sz w:val="33"/>
          <w:szCs w:val="33"/>
          <w:spacing w:val="3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current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choice-&gt;name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46"/>
          <w:w w:val="95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8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2112" w:right="6663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8" w:lineRule="exact"/>
        <w:ind w:left="103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(i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&gt;=</w:t>
      </w:r>
      <w:r>
        <w:rPr>
          <w:rFonts w:ascii="Courier New" w:hAnsi="Courier New" w:cs="Courier New" w:eastAsia="Courier New"/>
          <w:sz w:val="33"/>
          <w:szCs w:val="33"/>
          <w:spacing w:val="13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menusize)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66" w:lineRule="exact"/>
        <w:ind w:left="158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that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ain't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1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i/>
          <w:position w:val="3"/>
        </w:rPr>
        <w:t>of</w:t>
      </w:r>
      <w:r>
        <w:rPr>
          <w:rFonts w:ascii="Courier New" w:hAnsi="Courier New" w:cs="Courier New" w:eastAsia="Courier New"/>
          <w:sz w:val="39"/>
          <w:szCs w:val="39"/>
          <w:spacing w:val="13"/>
          <w:w w:val="58"/>
          <w:i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our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choic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s!</w:t>
      </w:r>
      <w:r>
        <w:rPr>
          <w:rFonts w:ascii="Courier New" w:hAnsi="Courier New" w:cs="Courier New" w:eastAsia="Courier New"/>
          <w:sz w:val="33"/>
          <w:szCs w:val="33"/>
          <w:spacing w:val="-14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\n");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1015" w:right="-20"/>
        <w:jc w:val="left"/>
        <w:tabs>
          <w:tab w:pos="59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current_choice-&gt;instock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3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3"/>
        </w:rPr>
        <w:t>&gt;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2"/>
          <w:position w:val="3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  <w:position w:val="3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345" w:lineRule="exact"/>
        <w:ind w:left="158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6"/>
          <w:w w:val="71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3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that'll</w:t>
      </w:r>
      <w:r>
        <w:rPr>
          <w:rFonts w:ascii="Courier New" w:hAnsi="Courier New" w:cs="Courier New" w:eastAsia="Courier New"/>
          <w:sz w:val="33"/>
          <w:szCs w:val="33"/>
          <w:spacing w:val="4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be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%e</w:t>
      </w:r>
      <w:r>
        <w:rPr>
          <w:rFonts w:ascii="Courier New" w:hAnsi="Courier New" w:cs="Courier New" w:eastAsia="Courier New"/>
          <w:sz w:val="33"/>
          <w:szCs w:val="33"/>
          <w:spacing w:val="-1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calories.\n",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37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current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choice-&gt;calories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6" w:lineRule="exact"/>
        <w:ind w:left="101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8" w:lineRule="exact"/>
        <w:ind w:left="158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"\n</w:t>
      </w:r>
      <w:r>
        <w:rPr>
          <w:rFonts w:ascii="Courier New" w:hAnsi="Courier New" w:cs="Courier New" w:eastAsia="Courier New"/>
          <w:sz w:val="33"/>
          <w:szCs w:val="33"/>
          <w:spacing w:val="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too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bad,</w:t>
      </w:r>
      <w:r>
        <w:rPr>
          <w:rFonts w:ascii="Courier New" w:hAnsi="Courier New" w:cs="Courier New" w:eastAsia="Courier New"/>
          <w:sz w:val="33"/>
          <w:szCs w:val="33"/>
          <w:spacing w:val="-9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ran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out</w:t>
      </w:r>
      <w:r>
        <w:rPr>
          <w:rFonts w:ascii="Courier New" w:hAnsi="Courier New" w:cs="Courier New" w:eastAsia="Courier New"/>
          <w:sz w:val="33"/>
          <w:szCs w:val="33"/>
          <w:spacing w:val="-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%s\n",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599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3"/>
          <w:position w:val="3"/>
        </w:rPr>
        <w:t>.(*current.</w:t>
      </w:r>
      <w:r>
        <w:rPr>
          <w:rFonts w:ascii="Courier New" w:hAnsi="Courier New" w:cs="Courier New" w:eastAsia="Courier New"/>
          <w:sz w:val="33"/>
          <w:szCs w:val="33"/>
          <w:spacing w:val="-2"/>
          <w:w w:val="6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choice).name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9" w:lineRule="exact"/>
        <w:ind w:left="60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13" w:right="-20"/>
        <w:jc w:val="left"/>
        <w:tabs>
          <w:tab w:pos="4700" w:val="left"/>
          <w:tab w:pos="540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0.910522pt;margin-top:2.781388pt;width:472.713441pt;height:.1pt;mso-position-horizontal-relative:page;mso-position-vertical-relative:paragraph;z-index:-16028" coordorigin="1218,56" coordsize="9454,2">
            <v:shape style="position:absolute;left:1218;top:56;width:9454;height:2" coordorigin="1218,56" coordsize="9454,0" path="m1218,56l10672,56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6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#11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22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Pointer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9"/>
          <w:szCs w:val="29"/>
          <w:spacing w:val="46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29"/>
          <w:szCs w:val="29"/>
          <w:spacing w:val="33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Structure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29"/>
          <w:szCs w:val="29"/>
          <w:spacing w:val="63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Example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20" w:bottom="280" w:left="1120" w:right="1260"/>
          <w:footerReference w:type="default" r:id="rId293"/>
          <w:pgSz w:w="12120" w:h="15800"/>
        </w:sectPr>
      </w:pPr>
      <w:rPr/>
    </w:p>
    <w:p>
      <w:pPr>
        <w:spacing w:before="27" w:after="0" w:line="240" w:lineRule="auto"/>
        <w:ind w:left="3749" w:right="3590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938683pt;margin-top:-4.901326pt;width:470.221698pt;height:.1pt;mso-position-horizontal-relative:page;mso-position-vertical-relative:paragraph;z-index:-16024" coordorigin="1439,-98" coordsize="9404,2">
            <v:shape style="position:absolute;left:1439;top:-98;width:9404;height:2" coordorigin="1439,-98" coordsize="9404,0" path="m1439,-98l10843,-98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1.462265pt;margin-top:48.728855pt;width:470.698113pt;height:.1pt;mso-position-horizontal-relative:page;mso-position-vertical-relative:paragraph;z-index:-16023" coordorigin="1429,975" coordsize="9414,2">
            <v:shape style="position:absolute;left:1429;top:975;width:9414;height:2" coordorigin="1429,975" coordsize="9414,0" path="m1429,975l10843,975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Results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p1121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75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21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33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-14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63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  <w:position w:val="2"/>
        </w:rPr>
        <w:t>ic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75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and</w:t>
      </w:r>
      <w:r>
        <w:rPr>
          <w:rFonts w:ascii="Courier New" w:hAnsi="Courier New" w:cs="Courier New" w:eastAsia="Courier New"/>
          <w:sz w:val="31"/>
          <w:szCs w:val="31"/>
          <w:spacing w:val="-1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flavor</w:t>
      </w:r>
      <w:r>
        <w:rPr>
          <w:rFonts w:ascii="Courier New" w:hAnsi="Courier New" w:cs="Courier New" w:eastAsia="Courier New"/>
          <w:sz w:val="31"/>
          <w:szCs w:val="31"/>
          <w:spacing w:val="-17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13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6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61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blueberry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75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that'll</w:t>
      </w:r>
      <w:r>
        <w:rPr>
          <w:rFonts w:ascii="Courier New" w:hAnsi="Courier New" w:cs="Courier New" w:eastAsia="Courier New"/>
          <w:sz w:val="31"/>
          <w:szCs w:val="31"/>
          <w:spacing w:val="1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be</w:t>
      </w:r>
      <w:r>
        <w:rPr>
          <w:rFonts w:ascii="Courier New" w:hAnsi="Courier New" w:cs="Courier New" w:eastAsia="Courier New"/>
          <w:sz w:val="31"/>
          <w:szCs w:val="31"/>
          <w:spacing w:val="-1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2.800000e+003</w:t>
      </w:r>
      <w:r>
        <w:rPr>
          <w:rFonts w:ascii="Courier New" w:hAnsi="Courier New" w:cs="Courier New" w:eastAsia="Courier New"/>
          <w:sz w:val="31"/>
          <w:szCs w:val="31"/>
          <w:spacing w:val="-16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calories.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</w:rPr>
        <w:t>p1121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74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19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23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-7"/>
          <w:w w:val="78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2" w:after="0" w:line="240" w:lineRule="auto"/>
        <w:ind w:left="61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hs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4" w:lineRule="exact"/>
        <w:ind w:left="73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we</w:t>
      </w:r>
      <w:r>
        <w:rPr>
          <w:rFonts w:ascii="Courier New" w:hAnsi="Courier New" w:cs="Courier New" w:eastAsia="Courier New"/>
          <w:sz w:val="31"/>
          <w:szCs w:val="31"/>
          <w:spacing w:val="-4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only</w:t>
      </w:r>
      <w:r>
        <w:rPr>
          <w:rFonts w:ascii="Courier New" w:hAnsi="Courier New" w:cs="Courier New" w:eastAsia="Courier New"/>
          <w:sz w:val="31"/>
          <w:szCs w:val="31"/>
          <w:spacing w:val="11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have</w:t>
      </w:r>
      <w:r>
        <w:rPr>
          <w:rFonts w:ascii="Courier New" w:hAnsi="Courier New" w:cs="Courier New" w:eastAsia="Courier New"/>
          <w:sz w:val="31"/>
          <w:szCs w:val="31"/>
          <w:spacing w:val="-23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"ic"</w:t>
      </w:r>
      <w:r>
        <w:rPr>
          <w:rFonts w:ascii="Courier New" w:hAnsi="Courier New" w:cs="Courier New" w:eastAsia="Courier New"/>
          <w:sz w:val="31"/>
          <w:szCs w:val="31"/>
          <w:spacing w:val="-5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3"/>
        </w:rPr>
        <w:t>or</w:t>
      </w:r>
      <w:r>
        <w:rPr>
          <w:rFonts w:ascii="Courier New" w:hAnsi="Courier New" w:cs="Courier New" w:eastAsia="Courier New"/>
          <w:sz w:val="31"/>
          <w:szCs w:val="31"/>
          <w:spacing w:val="-2"/>
          <w:w w:val="76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"sh".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73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14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3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-7"/>
          <w:w w:val="78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8"/>
          <w:position w:val="2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2" w:after="0" w:line="240" w:lineRule="auto"/>
        <w:ind w:left="61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</w:rPr>
        <w:t>sh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74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and</w:t>
      </w:r>
      <w:r>
        <w:rPr>
          <w:rFonts w:ascii="Courier New" w:hAnsi="Courier New" w:cs="Courier New" w:eastAsia="Courier New"/>
          <w:sz w:val="31"/>
          <w:szCs w:val="31"/>
          <w:spacing w:val="-18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9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flavor</w:t>
      </w:r>
      <w:r>
        <w:rPr>
          <w:rFonts w:ascii="Courier New" w:hAnsi="Courier New" w:cs="Courier New" w:eastAsia="Courier New"/>
          <w:sz w:val="31"/>
          <w:szCs w:val="31"/>
          <w:spacing w:val="-1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6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6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2"/>
        </w:rPr>
        <w:t>banana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4" w:lineRule="exact"/>
        <w:ind w:left="74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that</w:t>
      </w:r>
      <w:r>
        <w:rPr>
          <w:rFonts w:ascii="Courier New" w:hAnsi="Courier New" w:cs="Courier New" w:eastAsia="Courier New"/>
          <w:sz w:val="31"/>
          <w:szCs w:val="31"/>
          <w:spacing w:val="-20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ain't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one</w:t>
      </w:r>
      <w:r>
        <w:rPr>
          <w:rFonts w:ascii="Courier New" w:hAnsi="Courier New" w:cs="Courier New" w:eastAsia="Courier New"/>
          <w:sz w:val="31"/>
          <w:szCs w:val="31"/>
          <w:spacing w:val="-16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9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ur</w:t>
      </w:r>
      <w:r>
        <w:rPr>
          <w:rFonts w:ascii="Courier New" w:hAnsi="Courier New" w:cs="Courier New" w:eastAsia="Courier New"/>
          <w:sz w:val="31"/>
          <w:szCs w:val="31"/>
          <w:spacing w:val="-1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choices!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</w:rPr>
        <w:t>p1121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721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5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2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-14"/>
          <w:w w:val="79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60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  <w:position w:val="2"/>
        </w:rPr>
        <w:t>sh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73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and</w:t>
      </w:r>
      <w:r>
        <w:rPr>
          <w:rFonts w:ascii="Courier New" w:hAnsi="Courier New" w:cs="Courier New" w:eastAsia="Courier New"/>
          <w:sz w:val="31"/>
          <w:szCs w:val="31"/>
          <w:spacing w:val="-18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what</w:t>
      </w:r>
      <w:r>
        <w:rPr>
          <w:rFonts w:ascii="Courier New" w:hAnsi="Courier New" w:cs="Courier New" w:eastAsia="Courier New"/>
          <w:sz w:val="31"/>
          <w:szCs w:val="31"/>
          <w:spacing w:val="-1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flavor</w:t>
      </w:r>
      <w:r>
        <w:rPr>
          <w:rFonts w:ascii="Courier New" w:hAnsi="Courier New" w:cs="Courier New" w:eastAsia="Courier New"/>
          <w:sz w:val="31"/>
          <w:szCs w:val="31"/>
          <w:spacing w:val="-1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do</w:t>
      </w:r>
      <w:r>
        <w:rPr>
          <w:rFonts w:ascii="Courier New" w:hAnsi="Courier New" w:cs="Courier New" w:eastAsia="Courier New"/>
          <w:sz w:val="31"/>
          <w:szCs w:val="31"/>
          <w:spacing w:val="-2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you</w:t>
      </w:r>
      <w:r>
        <w:rPr>
          <w:rFonts w:ascii="Courier New" w:hAnsi="Courier New" w:cs="Courier New" w:eastAsia="Courier New"/>
          <w:sz w:val="31"/>
          <w:szCs w:val="31"/>
          <w:spacing w:val="7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want?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597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6"/>
          <w:position w:val="2"/>
        </w:rPr>
        <w:t>chocolate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9" w:lineRule="exact"/>
        <w:ind w:left="740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too</w:t>
      </w:r>
      <w:r>
        <w:rPr>
          <w:rFonts w:ascii="Courier New" w:hAnsi="Courier New" w:cs="Courier New" w:eastAsia="Courier New"/>
          <w:sz w:val="31"/>
          <w:szCs w:val="31"/>
          <w:spacing w:val="-2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bad,</w:t>
      </w:r>
      <w:r>
        <w:rPr>
          <w:rFonts w:ascii="Courier New" w:hAnsi="Courier New" w:cs="Courier New" w:eastAsia="Courier New"/>
          <w:sz w:val="31"/>
          <w:szCs w:val="31"/>
          <w:spacing w:val="-28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we</w:t>
      </w:r>
      <w:r>
        <w:rPr>
          <w:rFonts w:ascii="Courier New" w:hAnsi="Courier New" w:cs="Courier New" w:eastAsia="Courier New"/>
          <w:sz w:val="31"/>
          <w:szCs w:val="31"/>
          <w:spacing w:val="-7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run</w:t>
      </w:r>
      <w:r>
        <w:rPr>
          <w:rFonts w:ascii="Courier New" w:hAnsi="Courier New" w:cs="Courier New" w:eastAsia="Courier New"/>
          <w:sz w:val="31"/>
          <w:szCs w:val="31"/>
          <w:spacing w:val="-8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out</w:t>
      </w:r>
      <w:r>
        <w:rPr>
          <w:rFonts w:ascii="Courier New" w:hAnsi="Courier New" w:cs="Courier New" w:eastAsia="Courier New"/>
          <w:sz w:val="31"/>
          <w:szCs w:val="31"/>
          <w:spacing w:val="1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of</w:t>
      </w:r>
      <w:r>
        <w:rPr>
          <w:rFonts w:ascii="Courier New" w:hAnsi="Courier New" w:cs="Courier New" w:eastAsia="Courier New"/>
          <w:sz w:val="31"/>
          <w:szCs w:val="31"/>
          <w:spacing w:val="-4"/>
          <w:w w:val="77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7"/>
          <w:position w:val="3"/>
        </w:rPr>
        <w:t>chocolate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2" w:right="49"/>
        <w:jc w:val="center"/>
        <w:tabs>
          <w:tab w:pos="4600" w:val="left"/>
          <w:tab w:pos="85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8.603775pt;margin-top:1.687476pt;width:453.547169pt;height:.1pt;mso-position-horizontal-relative:page;mso-position-vertical-relative:paragraph;z-index:-16022" coordorigin="1372,34" coordsize="9071,2">
            <v:shape style="position:absolute;left:1372;top:34;width:9071;height:2" coordorigin="1372,34" coordsize="9071,0" path="m1372,34l10443,34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23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1"/>
        </w:rPr>
        <w:t>Results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40" w:bottom="280" w:left="1280" w:right="1180"/>
          <w:footerReference w:type="default" r:id="rId294"/>
          <w:pgSz w:w="12120" w:h="15800"/>
        </w:sectPr>
      </w:pPr>
      <w:rPr/>
    </w:p>
    <w:p>
      <w:pPr>
        <w:spacing w:before="20" w:after="0" w:line="240" w:lineRule="auto"/>
        <w:ind w:left="1733" w:right="1606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4.028442pt;margin-top:20.127390pt;width:.1pt;height:749.984834pt;mso-position-horizontal-relative:page;mso-position-vertical-relative:page;z-index:-16020" coordorigin="11881,403" coordsize="2,15000">
            <v:shape style="position:absolute;left:11881;top:403;width:2;height:15000" coordorigin="11881,403" coordsize="0,15000" path="m11881,15402l11881,403e" filled="f" stroked="t" strokeweight="7.422363pt" strokecolor="#000000">
              <v:path arrowok="t"/>
            </v:shape>
          </v:group>
          <w10:wrap type="none"/>
        </w:pict>
      </w:r>
      <w:r>
        <w:rPr/>
        <w:pict>
          <v:group style="position:absolute;margin-left:59.378902pt;margin-top:-4.885204pt;width:473.594626pt;height:.1pt;mso-position-horizontal-relative:page;mso-position-vertical-relative:paragraph;z-index:-16019" coordorigin="1188,-98" coordsize="9472,2">
            <v:shape style="position:absolute;left:1188;top:-98;width:9472;height:2" coordorigin="1188,-98" coordsize="9472,0" path="m1188,-98l10659,-98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59.378902pt;margin-top:48.907639pt;width:474.073488pt;height:.1pt;mso-position-horizontal-relative:page;mso-position-vertical-relative:paragraph;z-index:-16018" coordorigin="1188,978" coordsize="9481,2">
            <v:shape style="position:absolute;left:1188;top:978;width:9481;height:2" coordorigin="1188,978" coordsize="9481,0" path="m1188,978l10669,978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Recursiv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2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7" w:lineRule="auto"/>
        <w:ind w:left="586" w:right="716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100"/>
          <w:i/>
        </w:rPr>
        <w:t>not</w:t>
      </w:r>
      <w:r>
        <w:rPr>
          <w:rFonts w:ascii="Times New Roman" w:hAnsi="Times New Roman" w:cs="Times New Roman" w:eastAsia="Times New Roman"/>
          <w:sz w:val="39"/>
          <w:szCs w:val="39"/>
          <w:spacing w:val="4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instance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themselves,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instances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themselves: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27" w:right="-20"/>
        <w:jc w:val="left"/>
        <w:tabs>
          <w:tab w:pos="1740" w:val="left"/>
          <w:tab w:pos="37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/*</w:t>
      </w:r>
      <w:r>
        <w:rPr>
          <w:rFonts w:ascii="Courier New" w:hAnsi="Courier New" w:cs="Courier New" w:eastAsia="Courier New"/>
          <w:sz w:val="33"/>
          <w:szCs w:val="33"/>
          <w:spacing w:val="-125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Illegal</w:t>
      </w:r>
      <w:r>
        <w:rPr>
          <w:rFonts w:ascii="Courier New" w:hAnsi="Courier New" w:cs="Courier New" w:eastAsia="Courier New"/>
          <w:sz w:val="33"/>
          <w:szCs w:val="33"/>
          <w:spacing w:val="-29"/>
          <w:w w:val="75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93"/>
        </w:rPr>
        <w:t>!!!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*/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0" w:lineRule="exact"/>
        <w:ind w:left="2741" w:right="4692" w:firstLine="-17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CardCatEntry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char[80</w:t>
      </w:r>
      <w:r>
        <w:rPr>
          <w:rFonts w:ascii="Courier New" w:hAnsi="Courier New" w:cs="Courier New" w:eastAsia="Courier New"/>
          <w:sz w:val="33"/>
          <w:szCs w:val="33"/>
          <w:spacing w:val="22"/>
          <w:w w:val="7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title;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char[80</w:t>
      </w:r>
      <w:r>
        <w:rPr>
          <w:rFonts w:ascii="Courier New" w:hAnsi="Courier New" w:cs="Courier New" w:eastAsia="Courier New"/>
          <w:sz w:val="33"/>
          <w:szCs w:val="33"/>
          <w:spacing w:val="23"/>
          <w:w w:val="7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author;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69" w:lineRule="exact"/>
        <w:ind w:left="274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CardCatEntry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OtherBooks;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9" w:lineRule="exact"/>
        <w:ind w:left="274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7" w:right="-20"/>
        <w:jc w:val="left"/>
        <w:tabs>
          <w:tab w:pos="1860" w:val="left"/>
          <w:tab w:pos="372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29"/>
          <w:szCs w:val="29"/>
          <w:spacing w:val="0"/>
          <w:w w:val="100"/>
        </w:rPr>
        <w:t>/*</w:t>
      </w:r>
      <w:r>
        <w:rPr>
          <w:rFonts w:ascii="Courier New" w:hAnsi="Courier New" w:cs="Courier New" w:eastAsia="Courier New"/>
          <w:sz w:val="29"/>
          <w:szCs w:val="29"/>
          <w:spacing w:val="0"/>
          <w:w w:val="100"/>
        </w:rPr>
        <w:tab/>
      </w:r>
      <w:r>
        <w:rPr>
          <w:rFonts w:ascii="Courier New" w:hAnsi="Courier New" w:cs="Courier New" w:eastAsia="Courier New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just</w:t>
      </w:r>
      <w:r>
        <w:rPr>
          <w:rFonts w:ascii="Courier New" w:hAnsi="Courier New" w:cs="Courier New" w:eastAsia="Courier New"/>
          <w:sz w:val="33"/>
          <w:szCs w:val="33"/>
          <w:spacing w:val="-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fine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Arial" w:hAnsi="Arial" w:cs="Arial" w:eastAsia="Arial"/>
          <w:sz w:val="33"/>
          <w:szCs w:val="33"/>
          <w:spacing w:val="0"/>
          <w:w w:val="132"/>
          <w:i/>
          <w:position w:val="-5"/>
        </w:rPr>
        <w:t>*I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4" w:lineRule="auto"/>
        <w:ind w:left="2741" w:right="4681" w:firstLine="-171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CardCatEntry</w:t>
      </w:r>
      <w:r>
        <w:rPr>
          <w:rFonts w:ascii="Courier New" w:hAnsi="Courier New" w:cs="Courier New" w:eastAsia="Courier New"/>
          <w:sz w:val="33"/>
          <w:szCs w:val="33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0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4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char[80</w:t>
      </w:r>
      <w:r>
        <w:rPr>
          <w:rFonts w:ascii="Courier New" w:hAnsi="Courier New" w:cs="Courier New" w:eastAsia="Courier New"/>
          <w:sz w:val="33"/>
          <w:szCs w:val="33"/>
          <w:spacing w:val="27"/>
          <w:w w:val="7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title;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char[80</w:t>
      </w:r>
      <w:r>
        <w:rPr>
          <w:rFonts w:ascii="Courier New" w:hAnsi="Courier New" w:cs="Courier New" w:eastAsia="Courier New"/>
          <w:sz w:val="33"/>
          <w:szCs w:val="33"/>
          <w:spacing w:val="18"/>
          <w:w w:val="74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author;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7" w:lineRule="exact"/>
        <w:ind w:left="275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CardCatEntry</w:t>
      </w:r>
      <w:r>
        <w:rPr>
          <w:rFonts w:ascii="Courier New" w:hAnsi="Courier New" w:cs="Courier New" w:eastAsia="Courier New"/>
          <w:sz w:val="33"/>
          <w:szCs w:val="33"/>
          <w:spacing w:val="-1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*OtherBooks;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4" w:lineRule="exact"/>
        <w:ind w:left="2751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98"/>
          <w:position w:val="-1"/>
        </w:rPr>
        <w:t>;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40" w:lineRule="auto"/>
        <w:ind w:left="108" w:right="-20"/>
        <w:jc w:val="left"/>
        <w:tabs>
          <w:tab w:pos="4700" w:val="left"/>
          <w:tab w:pos="68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8.660606pt;margin-top:3.061636pt;width:395.779534pt;height:.1pt;mso-position-horizontal-relative:page;mso-position-vertical-relative:paragraph;z-index:-16021" coordorigin="1173,61" coordsize="7916,2">
            <v:shape style="position:absolute;left:1173;top:61;width:7916;height:2" coordorigin="1173,61" coordsize="7916,0" path="m1173,61l9089,61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8"/>
          <w:szCs w:val="28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Recursive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Structures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00" w:bottom="280" w:left="1080" w:right="1340"/>
          <w:footerReference w:type="default" r:id="rId295"/>
          <w:pgSz w:w="12120" w:h="15800"/>
        </w:sectPr>
      </w:pPr>
      <w:rPr/>
    </w:p>
    <w:p>
      <w:pPr>
        <w:spacing w:before="18" w:after="0" w:line="240" w:lineRule="auto"/>
        <w:ind w:left="953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9.296677pt;margin-top:-4.892596pt;width:469.836234pt;height:.1pt;mso-position-horizontal-relative:page;mso-position-vertical-relative:paragraph;z-index:-16017" coordorigin="1386,-98" coordsize="9397,2">
            <v:shape style="position:absolute;left:1386;top:-98;width:9397;height:2" coordorigin="1386,-98" coordsize="9397,0" path="m1386,-98l10783,-98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9.058540pt;margin-top:48.753803pt;width:469.836234pt;height:.1pt;mso-position-horizontal-relative:page;mso-position-vertical-relative:paragraph;z-index:-16016" coordorigin="1381,975" coordsize="9397,2">
            <v:shape style="position:absolute;left:1381;top:975;width:9397;height:2" coordorigin="1381,975" coordsize="9397,0" path="m1381,975l10778,975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Hair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0"/>
          <w:szCs w:val="60"/>
          <w:spacing w:val="112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60"/>
          <w:szCs w:val="60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TREESORT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6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3"/>
          <w:w w:val="7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MAXNODES</w:t>
      </w:r>
      <w:r>
        <w:rPr>
          <w:rFonts w:ascii="Courier New" w:hAnsi="Courier New" w:cs="Courier New" w:eastAsia="Courier New"/>
          <w:sz w:val="33"/>
          <w:szCs w:val="33"/>
          <w:spacing w:val="30"/>
          <w:w w:val="7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20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footer="0" w:header="0" w:top="1340" w:bottom="280" w:left="1200" w:right="1140"/>
          <w:footerReference w:type="default" r:id="rId296"/>
          <w:pgSz w:w="12040" w:h="15800"/>
        </w:sectPr>
      </w:pPr>
      <w:rPr/>
    </w:p>
    <w:p>
      <w:pPr>
        <w:spacing w:before="27" w:after="0" w:line="240" w:lineRule="auto"/>
        <w:ind w:left="662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13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tnode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39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right="3467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word[20];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6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tnode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*left;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tnode</w:t>
      </w:r>
      <w:r>
        <w:rPr>
          <w:rFonts w:ascii="Courier New" w:hAnsi="Courier New" w:cs="Courier New" w:eastAsia="Courier New"/>
          <w:sz w:val="33"/>
          <w:szCs w:val="33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*right;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00" w:right="1140"/>
          <w:cols w:num="2" w:equalWidth="0">
            <w:col w:w="3043" w:space="282"/>
            <w:col w:w="6375"/>
          </w:cols>
        </w:sectPr>
      </w:pPr>
      <w:rPr/>
    </w:p>
    <w:p>
      <w:pPr>
        <w:spacing w:before="6" w:after="0" w:line="362" w:lineRule="exact"/>
        <w:ind w:left="276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26"/>
          <w:w w:val="139"/>
          <w:position w:val="2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forest[MAXNODES];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62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1" w:lineRule="exact"/>
        <w:ind w:left="64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3" w:after="0" w:line="240" w:lineRule="auto"/>
        <w:ind w:left="1053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nextword[20];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105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inti;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1034" w:right="32" w:firstLine="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"Let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me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alphabetize</w:t>
      </w:r>
      <w:r>
        <w:rPr>
          <w:rFonts w:ascii="Courier New" w:hAnsi="Courier New" w:cs="Courier New" w:eastAsia="Courier New"/>
          <w:sz w:val="33"/>
          <w:szCs w:val="33"/>
          <w:spacing w:val="-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up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</w:rPr>
        <w:t>%d</w:t>
      </w:r>
      <w:r>
        <w:rPr>
          <w:rFonts w:ascii="Courier New" w:hAnsi="Courier New" w:cs="Courier New" w:eastAsia="Courier New"/>
          <w:sz w:val="33"/>
          <w:szCs w:val="33"/>
          <w:spacing w:val="51"/>
          <w:w w:val="6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5"/>
        </w:rPr>
        <w:t>words\n'',</w:t>
      </w:r>
      <w:r>
        <w:rPr>
          <w:rFonts w:ascii="Courier New" w:hAnsi="Courier New" w:cs="Courier New" w:eastAsia="Courier New"/>
          <w:sz w:val="33"/>
          <w:szCs w:val="33"/>
          <w:spacing w:val="-8"/>
          <w:w w:val="6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MAXNODES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38"/>
          <w:w w:val="84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19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19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9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'.'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4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word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you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have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less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than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that.\n"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</w:rPr>
        <w:t>treeclear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</w:rPr>
        <w:t>forest);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27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i=O;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i&lt;MAXNODES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-30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++i)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2" w:lineRule="exact"/>
        <w:ind w:left="1043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7" w:after="0" w:line="373" w:lineRule="exact"/>
        <w:ind w:left="1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word\n"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2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gets(nextword);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16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5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{*nextword</w:t>
      </w:r>
      <w:r>
        <w:rPr>
          <w:rFonts w:ascii="Courier New" w:hAnsi="Courier New" w:cs="Courier New" w:eastAsia="Courier New"/>
          <w:sz w:val="33"/>
          <w:szCs w:val="33"/>
          <w:spacing w:val="67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-15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'.')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9" w:lineRule="exact"/>
        <w:ind w:left="215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58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4" w:lineRule="exact"/>
        <w:ind w:left="216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treein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nextword,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2"/>
          <w:position w:val="3"/>
        </w:rPr>
        <w:t>forest);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2" w:lineRule="exact"/>
        <w:ind w:left="103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40" w:lineRule="auto"/>
        <w:ind w:left="10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"Here's</w:t>
      </w:r>
      <w:r>
        <w:rPr>
          <w:rFonts w:ascii="Courier New" w:hAnsi="Courier New" w:cs="Courier New" w:eastAsia="Courier New"/>
          <w:sz w:val="33"/>
          <w:szCs w:val="33"/>
          <w:spacing w:val="47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sorted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list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words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:\n"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2" w:lineRule="exact"/>
        <w:ind w:left="102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treeout(&amp;forest[O]);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"\nBye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now\n"</w:t>
      </w:r>
      <w:r>
        <w:rPr>
          <w:rFonts w:ascii="Courier New" w:hAnsi="Courier New" w:cs="Courier New" w:eastAsia="Courier New"/>
          <w:sz w:val="33"/>
          <w:szCs w:val="33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1" w:lineRule="exact"/>
        <w:ind w:left="610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3" w:after="0" w:line="240" w:lineRule="auto"/>
        <w:ind w:left="114" w:right="-20"/>
        <w:jc w:val="left"/>
        <w:tabs>
          <w:tab w:pos="4660" w:val="left"/>
          <w:tab w:pos="594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5.248421pt;margin-top:2.783381pt;width:470.074367pt;height:.1pt;mso-position-horizontal-relative:page;mso-position-vertical-relative:paragraph;z-index:-16015" coordorigin="1305,56" coordsize="9401,2">
            <v:shape style="position:absolute;left:1305;top:56;width:9401;height:2" coordorigin="1305,56" coordsize="9401,0" path="m1305,56l10706,56e" filled="f" stroked="t" strokeweight=".47626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#11</w:t>
      </w:r>
      <w:r>
        <w:rPr>
          <w:rFonts w:ascii="Arial" w:hAnsi="Arial" w:cs="Arial" w:eastAsia="Arial"/>
          <w:sz w:val="27"/>
          <w:szCs w:val="27"/>
          <w:spacing w:val="-4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25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Hairy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18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Example:</w:t>
      </w:r>
      <w:r>
        <w:rPr>
          <w:rFonts w:ascii="Arial" w:hAnsi="Arial" w:cs="Arial" w:eastAsia="Arial"/>
          <w:sz w:val="27"/>
          <w:szCs w:val="27"/>
          <w:spacing w:val="73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TREESORT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00" w:right="1140"/>
        </w:sectPr>
      </w:pPr>
      <w:rPr/>
    </w:p>
    <w:p>
      <w:pPr>
        <w:spacing w:before="29" w:after="0" w:line="240" w:lineRule="auto"/>
        <w:ind w:left="1630" w:right="1529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592.950928pt;margin-top:24.612825pt;width:.1pt;height:745.07562pt;mso-position-horizontal-relative:page;mso-position-vertical-relative:page;z-index:-16013" coordorigin="11859,492" coordsize="2,14902">
            <v:shape style="position:absolute;left:11859;top:492;width:2;height:14902" coordorigin="11859,492" coordsize="0,14902" path="m11859,15394l11859,492e" filled="f" stroked="t" strokeweight="6.905854pt" strokecolor="#000000">
              <v:path arrowok="t"/>
            </v:shape>
          </v:group>
          <w10:wrap type="none"/>
        </w:pict>
      </w:r>
      <w:r>
        <w:rPr/>
        <w:pict>
          <v:group style="position:absolute;margin-left:62.628956pt;margin-top:-4.572647pt;width:471.026898pt;height:.1pt;mso-position-horizontal-relative:page;mso-position-vertical-relative:paragraph;z-index:-16012" coordorigin="1253,-91" coordsize="9421,2">
            <v:shape style="position:absolute;left:1253;top:-91;width:9421;height:2" coordorigin="1253,-91" coordsize="9421,0" path="m1253,-91l10673,-91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628956pt;margin-top:48.834797pt;width:471.265031pt;height:.1pt;mso-position-horizontal-relative:page;mso-position-vertical-relative:paragraph;z-index:-16011" coordorigin="1253,977" coordsize="9425,2">
            <v:shape style="position:absolute;left:1253;top:977;width:9425;height:2" coordorigin="1253,977" coordsize="9425,0" path="m1253,977l10678,97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Hair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59"/>
          <w:szCs w:val="59"/>
          <w:spacing w:val="12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36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(</w: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con't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)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static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nextslot</w:t>
      </w:r>
      <w:r>
        <w:rPr>
          <w:rFonts w:ascii="Courier New" w:hAnsi="Courier New" w:cs="Courier New" w:eastAsia="Courier New"/>
          <w:sz w:val="32"/>
          <w:szCs w:val="32"/>
          <w:spacing w:val="1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2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known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only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this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point</w:t>
      </w:r>
      <w:r>
        <w:rPr>
          <w:rFonts w:ascii="Courier New" w:hAnsi="Courier New" w:cs="Courier New" w:eastAsia="Courier New"/>
          <w:sz w:val="32"/>
          <w:szCs w:val="32"/>
          <w:spacing w:val="-1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on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treeclear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-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initializes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structure*/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treeclear</w:t>
      </w:r>
      <w:r>
        <w:rPr>
          <w:rFonts w:ascii="Courier New" w:hAnsi="Courier New" w:cs="Courier New" w:eastAsia="Courier New"/>
          <w:sz w:val="32"/>
          <w:szCs w:val="32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(tree)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61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tnode</w:t>
      </w:r>
      <w:r>
        <w:rPr>
          <w:rFonts w:ascii="Courier New" w:hAnsi="Courier New" w:cs="Courier New" w:eastAsia="Courier New"/>
          <w:sz w:val="32"/>
          <w:szCs w:val="32"/>
          <w:spacing w:val="-1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tree[];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0" w:lineRule="exact"/>
        <w:ind w:left="61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5" w:after="0" w:line="240" w:lineRule="auto"/>
        <w:ind w:left="103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inti;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02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i=O;</w:t>
      </w:r>
      <w:r>
        <w:rPr>
          <w:rFonts w:ascii="Courier New" w:hAnsi="Courier New" w:cs="Courier New" w:eastAsia="Courier New"/>
          <w:sz w:val="32"/>
          <w:szCs w:val="32"/>
          <w:spacing w:val="3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i&lt;MAXNODES;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++i)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5" w:lineRule="exact"/>
        <w:ind w:left="103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1" w:after="0" w:line="344" w:lineRule="exact"/>
        <w:ind w:left="1599" w:right="4839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tree[i].word[O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'\0';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tree[i].left</w:t>
      </w:r>
      <w:r>
        <w:rPr>
          <w:rFonts w:ascii="Courier New" w:hAnsi="Courier New" w:cs="Courier New" w:eastAsia="Courier New"/>
          <w:sz w:val="32"/>
          <w:szCs w:val="32"/>
          <w:spacing w:val="76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-16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tree[i].right=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0;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" w:after="0" w:line="240" w:lineRule="auto"/>
        <w:ind w:left="103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327" w:lineRule="exact"/>
        <w:ind w:left="6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8" w:after="0" w:line="240" w:lineRule="auto"/>
        <w:ind w:left="113" w:right="-20"/>
        <w:jc w:val="left"/>
        <w:tabs>
          <w:tab w:pos="4680" w:val="left"/>
          <w:tab w:pos="66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2.152691pt;margin-top:2.964384pt;width:471.503164pt;height:.1pt;mso-position-horizontal-relative:page;mso-position-vertical-relative:paragraph;z-index:-16014" coordorigin="1243,59" coordsize="9430,2">
            <v:shape style="position:absolute;left:1243;top:59;width:9430;height:2" coordorigin="1243,59" coordsize="9430,0" path="m1243,59l10673,59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9"/>
          <w:szCs w:val="29"/>
          <w:spacing w:val="-64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Hairy</w:t>
      </w:r>
      <w:r>
        <w:rPr>
          <w:rFonts w:ascii="Arial" w:hAnsi="Arial" w:cs="Arial" w:eastAsia="Arial"/>
          <w:sz w:val="28"/>
          <w:szCs w:val="28"/>
          <w:spacing w:val="7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5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1"/>
        </w:rPr>
        <w:t>{con't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1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00" w:bottom="280" w:left="1140" w:right="1240"/>
          <w:footerReference w:type="default" r:id="rId297"/>
          <w:pgSz w:w="12040" w:h="15800"/>
        </w:sectPr>
      </w:pPr>
      <w:rPr/>
    </w:p>
    <w:p>
      <w:pPr>
        <w:spacing w:before="19" w:after="0" w:line="240" w:lineRule="auto"/>
        <w:ind w:left="1728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7.817535pt;margin-top:-5.133298pt;width:471.140817pt;height:.1pt;mso-position-horizontal-relative:page;mso-position-vertical-relative:paragraph;z-index:-16010" coordorigin="1356,-103" coordsize="9423,2">
            <v:shape style="position:absolute;left:1356;top:-103;width:9423;height:2" coordorigin="1356,-103" coordsize="9423,0" path="m1356,-103l10779,-103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817535pt;margin-top:48.71402pt;width:471.379611pt;height:.1pt;mso-position-horizontal-relative:page;mso-position-vertical-relative:paragraph;z-index:-16009" coordorigin="1356,974" coordsize="9428,2">
            <v:shape style="position:absolute;left:1356;top:974;width:9428;height:2" coordorigin="1356,974" coordsize="9428,0" path="m1356,974l10784,974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Hair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0"/>
          <w:szCs w:val="60"/>
          <w:spacing w:val="10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10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(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con't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)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treein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-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inserts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1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new</w:t>
      </w:r>
      <w:r>
        <w:rPr>
          <w:rFonts w:ascii="Courier New" w:hAnsi="Courier New" w:cs="Courier New" w:eastAsia="Courier New"/>
          <w:sz w:val="32"/>
          <w:szCs w:val="32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2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into</w:t>
      </w:r>
      <w:r>
        <w:rPr>
          <w:rFonts w:ascii="Courier New" w:hAnsi="Courier New" w:cs="Courier New" w:eastAsia="Courier New"/>
          <w:sz w:val="32"/>
          <w:szCs w:val="32"/>
          <w:spacing w:val="-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tree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634" w:right="-20"/>
        <w:jc w:val="left"/>
        <w:tabs>
          <w:tab w:pos="2340" w:val="left"/>
          <w:tab w:pos="69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appropriate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place.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treein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(newword,</w:t>
      </w:r>
      <w:r>
        <w:rPr>
          <w:rFonts w:ascii="Courier New" w:hAnsi="Courier New" w:cs="Courier New" w:eastAsia="Courier New"/>
          <w:sz w:val="32"/>
          <w:szCs w:val="32"/>
          <w:spacing w:val="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treenode)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63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newword</w:t>
      </w:r>
      <w:r>
        <w:rPr>
          <w:rFonts w:ascii="Courier New" w:hAnsi="Courier New" w:cs="Courier New" w:eastAsia="Courier New"/>
          <w:sz w:val="32"/>
          <w:szCs w:val="32"/>
          <w:spacing w:val="4"/>
          <w:w w:val="75"/>
          <w:position w:val="3"/>
        </w:rPr>
        <w:t>[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  <w:position w:val="3"/>
        </w:rPr>
        <w:t>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5" w:lineRule="exact"/>
        <w:ind w:left="63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tnode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*treenode;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6" w:lineRule="exact"/>
        <w:ind w:left="63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6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10" w:lineRule="exact"/>
        <w:ind w:left="1069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*treenode-&gt;word</w:t>
      </w:r>
      <w:r>
        <w:rPr>
          <w:rFonts w:ascii="Courier New" w:hAnsi="Courier New" w:cs="Courier New" w:eastAsia="Courier New"/>
          <w:sz w:val="32"/>
          <w:szCs w:val="32"/>
          <w:spacing w:val="10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8"/>
          <w:position w:val="3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51"/>
          <w:w w:val="58"/>
          <w:position w:val="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14"/>
          <w:position w:val="3"/>
        </w:rPr>
        <w:t>'\</w:t>
      </w:r>
      <w:r>
        <w:rPr>
          <w:rFonts w:ascii="Arial" w:hAnsi="Arial" w:cs="Arial" w:eastAsia="Arial"/>
          <w:sz w:val="33"/>
          <w:szCs w:val="33"/>
          <w:spacing w:val="0"/>
          <w:w w:val="114"/>
          <w:position w:val="3"/>
        </w:rPr>
        <w:t>a</w:t>
      </w:r>
      <w:r>
        <w:rPr>
          <w:rFonts w:ascii="Arial" w:hAnsi="Arial" w:cs="Arial" w:eastAsia="Arial"/>
          <w:sz w:val="33"/>
          <w:szCs w:val="33"/>
          <w:spacing w:val="0"/>
          <w:w w:val="114"/>
          <w:position w:val="3"/>
        </w:rPr>
        <w:t>'</w:t>
      </w:r>
      <w:r>
        <w:rPr>
          <w:rFonts w:ascii="Arial" w:hAnsi="Arial" w:cs="Arial" w:eastAsia="Arial"/>
          <w:sz w:val="33"/>
          <w:szCs w:val="33"/>
          <w:spacing w:val="102"/>
          <w:w w:val="114"/>
          <w:position w:val="3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14"/>
          <w:position w:val="3"/>
        </w:rPr>
        <w:t>)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0" w:after="0" w:line="282" w:lineRule="exact"/>
        <w:ind w:left="106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6" w:after="0" w:line="240" w:lineRule="auto"/>
        <w:ind w:left="162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strcpy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treenode-&gt;word,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newword</w:t>
      </w:r>
      <w:r>
        <w:rPr>
          <w:rFonts w:ascii="Courier New" w:hAnsi="Courier New" w:cs="Courier New" w:eastAsia="Courier New"/>
          <w:sz w:val="32"/>
          <w:szCs w:val="32"/>
          <w:spacing w:val="-2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5" w:lineRule="exact"/>
        <w:ind w:left="160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++nextslot;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7" w:lineRule="exact"/>
        <w:ind w:left="105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0" w:after="0" w:line="240" w:lineRule="auto"/>
        <w:ind w:left="104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else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7" w:lineRule="exact"/>
        <w:ind w:left="105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0" w:after="0" w:line="240" w:lineRule="auto"/>
        <w:ind w:left="1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strcmp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newword,</w:t>
      </w:r>
      <w:r>
        <w:rPr>
          <w:rFonts w:ascii="Courier New" w:hAnsi="Courier New" w:cs="Courier New" w:eastAsia="Courier New"/>
          <w:sz w:val="32"/>
          <w:szCs w:val="32"/>
          <w:spacing w:val="6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treenode-&gt;word</w:t>
      </w:r>
      <w:r>
        <w:rPr>
          <w:rFonts w:ascii="Courier New" w:hAnsi="Courier New" w:cs="Courier New" w:eastAsia="Courier New"/>
          <w:sz w:val="32"/>
          <w:szCs w:val="32"/>
          <w:spacing w:val="-1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4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--</w:t>
      </w:r>
      <w:r>
        <w:rPr>
          <w:rFonts w:ascii="Courier New" w:hAnsi="Courier New" w:cs="Courier New" w:eastAsia="Courier New"/>
          <w:sz w:val="32"/>
          <w:szCs w:val="32"/>
          <w:spacing w:val="-6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91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-11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4" w:lineRule="exact"/>
        <w:ind w:left="161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23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new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greater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than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current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76" w:lineRule="exact"/>
        <w:ind w:left="2181" w:right="-20"/>
        <w:jc w:val="left"/>
        <w:rPr>
          <w:rFonts w:ascii="Courier New" w:hAnsi="Courier New" w:cs="Courier New" w:eastAsia="Courier New"/>
          <w:sz w:val="43"/>
          <w:szCs w:val="43"/>
        </w:rPr>
      </w:pPr>
      <w:rPr/>
      <w:r>
        <w:rPr>
          <w:rFonts w:ascii="Courier New" w:hAnsi="Courier New" w:cs="Courier New" w:eastAsia="Courier New"/>
          <w:sz w:val="32"/>
          <w:szCs w:val="32"/>
          <w:w w:val="72"/>
          <w:position w:val="2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7"/>
          <w:w w:val="163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treenode-&gt;right</w:t>
      </w:r>
      <w:r>
        <w:rPr>
          <w:rFonts w:ascii="Courier New" w:hAnsi="Courier New" w:cs="Courier New" w:eastAsia="Courier New"/>
          <w:sz w:val="32"/>
          <w:szCs w:val="32"/>
          <w:spacing w:val="-6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  <w:position w:val="2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6"/>
          <w:w w:val="59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59"/>
          <w:position w:val="2"/>
        </w:rPr>
        <w:t>a</w:t>
      </w:r>
      <w:r>
        <w:rPr>
          <w:rFonts w:ascii="Courier New" w:hAnsi="Courier New" w:cs="Courier New" w:eastAsia="Courier New"/>
          <w:sz w:val="43"/>
          <w:szCs w:val="43"/>
          <w:spacing w:val="-16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121"/>
          <w:position w:val="2"/>
        </w:rPr>
        <w:t>)</w:t>
      </w:r>
      <w:r>
        <w:rPr>
          <w:rFonts w:ascii="Courier New" w:hAnsi="Courier New" w:cs="Courier New" w:eastAsia="Courier New"/>
          <w:sz w:val="43"/>
          <w:szCs w:val="43"/>
          <w:spacing w:val="0"/>
          <w:w w:val="100"/>
          <w:position w:val="0"/>
        </w:rPr>
      </w:r>
    </w:p>
    <w:p>
      <w:pPr>
        <w:spacing w:before="0" w:after="0" w:line="352" w:lineRule="exact"/>
        <w:ind w:left="27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treenode-&gt;right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5"/>
          <w:w w:val="5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&amp;forest[nextslot];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216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treein</w:t>
      </w:r>
      <w:r>
        <w:rPr>
          <w:rFonts w:ascii="Courier New" w:hAnsi="Courier New" w:cs="Courier New" w:eastAsia="Courier New"/>
          <w:sz w:val="32"/>
          <w:szCs w:val="32"/>
          <w:spacing w:val="19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newword,</w:t>
      </w:r>
      <w:r>
        <w:rPr>
          <w:rFonts w:ascii="Courier New" w:hAnsi="Courier New" w:cs="Courier New" w:eastAsia="Courier New"/>
          <w:sz w:val="32"/>
          <w:szCs w:val="32"/>
          <w:spacing w:val="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treenode-&gt;right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6" w:lineRule="exact"/>
        <w:ind w:left="160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6" w:after="0" w:line="240" w:lineRule="auto"/>
        <w:ind w:left="159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else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strcmp</w:t>
      </w:r>
      <w:r>
        <w:rPr>
          <w:rFonts w:ascii="Courier New" w:hAnsi="Courier New" w:cs="Courier New" w:eastAsia="Courier New"/>
          <w:sz w:val="32"/>
          <w:szCs w:val="32"/>
          <w:spacing w:val="22"/>
          <w:w w:val="7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newword,</w:t>
      </w:r>
      <w:r>
        <w:rPr>
          <w:rFonts w:ascii="Courier New" w:hAnsi="Courier New" w:cs="Courier New" w:eastAsia="Courier New"/>
          <w:sz w:val="32"/>
          <w:szCs w:val="32"/>
          <w:spacing w:val="7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treenode-&gt;word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--</w:t>
      </w:r>
      <w:r>
        <w:rPr>
          <w:rFonts w:ascii="Courier New" w:hAnsi="Courier New" w:cs="Courier New" w:eastAsia="Courier New"/>
          <w:sz w:val="32"/>
          <w:szCs w:val="32"/>
          <w:spacing w:val="-5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-1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8" w:lineRule="exact"/>
        <w:ind w:left="16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28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new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less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than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current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78" w:lineRule="exact"/>
        <w:ind w:left="2129" w:right="3626"/>
        <w:jc w:val="center"/>
        <w:rPr>
          <w:rFonts w:ascii="Courier New" w:hAnsi="Courier New" w:cs="Courier New" w:eastAsia="Courier New"/>
          <w:sz w:val="43"/>
          <w:szCs w:val="43"/>
        </w:rPr>
      </w:pPr>
      <w:rPr/>
      <w:r>
        <w:rPr>
          <w:rFonts w:ascii="Courier New" w:hAnsi="Courier New" w:cs="Courier New" w:eastAsia="Courier New"/>
          <w:sz w:val="32"/>
          <w:szCs w:val="32"/>
          <w:w w:val="71"/>
          <w:position w:val="2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-9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9"/>
          <w:w w:val="154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treenode-&gt;left</w:t>
      </w:r>
      <w:r>
        <w:rPr>
          <w:rFonts w:ascii="Courier New" w:hAnsi="Courier New" w:cs="Courier New" w:eastAsia="Courier New"/>
          <w:sz w:val="32"/>
          <w:szCs w:val="32"/>
          <w:spacing w:val="-7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2"/>
        </w:rPr>
        <w:t>==</w:t>
      </w:r>
      <w:r>
        <w:rPr>
          <w:rFonts w:ascii="Courier New" w:hAnsi="Courier New" w:cs="Courier New" w:eastAsia="Courier New"/>
          <w:sz w:val="39"/>
          <w:szCs w:val="39"/>
          <w:spacing w:val="4"/>
          <w:w w:val="60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59"/>
          <w:position w:val="2"/>
        </w:rPr>
        <w:t>a</w:t>
      </w:r>
      <w:r>
        <w:rPr>
          <w:rFonts w:ascii="Courier New" w:hAnsi="Courier New" w:cs="Courier New" w:eastAsia="Courier New"/>
          <w:sz w:val="43"/>
          <w:szCs w:val="43"/>
          <w:spacing w:val="-15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114"/>
          <w:position w:val="2"/>
        </w:rPr>
        <w:t>)</w:t>
      </w:r>
      <w:r>
        <w:rPr>
          <w:rFonts w:ascii="Courier New" w:hAnsi="Courier New" w:cs="Courier New" w:eastAsia="Courier New"/>
          <w:sz w:val="43"/>
          <w:szCs w:val="43"/>
          <w:spacing w:val="0"/>
          <w:w w:val="100"/>
          <w:position w:val="0"/>
        </w:rPr>
      </w:r>
    </w:p>
    <w:p>
      <w:pPr>
        <w:spacing w:before="0" w:after="0" w:line="354" w:lineRule="exact"/>
        <w:ind w:left="273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treenode-&gt;left</w:t>
      </w:r>
      <w:r>
        <w:rPr>
          <w:rFonts w:ascii="Courier New" w:hAnsi="Courier New" w:cs="Courier New" w:eastAsia="Courier New"/>
          <w:sz w:val="32"/>
          <w:szCs w:val="32"/>
          <w:spacing w:val="-1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  <w:position w:val="3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0"/>
          <w:w w:val="56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&amp;forest[nextslot];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21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treein</w:t>
      </w:r>
      <w:r>
        <w:rPr>
          <w:rFonts w:ascii="Courier New" w:hAnsi="Courier New" w:cs="Courier New" w:eastAsia="Courier New"/>
          <w:sz w:val="32"/>
          <w:szCs w:val="32"/>
          <w:spacing w:val="10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newword,</w:t>
      </w:r>
      <w:r>
        <w:rPr>
          <w:rFonts w:ascii="Courier New" w:hAnsi="Courier New" w:cs="Courier New" w:eastAsia="Courier New"/>
          <w:sz w:val="32"/>
          <w:szCs w:val="32"/>
          <w:spacing w:val="-1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treenode-&gt;left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8" w:lineRule="exact"/>
        <w:ind w:left="160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8" w:after="0" w:line="240" w:lineRule="auto"/>
        <w:ind w:left="10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4" w:after="0" w:line="327" w:lineRule="exact"/>
        <w:ind w:left="615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40" w:lineRule="auto"/>
        <w:ind w:left="118" w:right="-20"/>
        <w:jc w:val="left"/>
        <w:tabs>
          <w:tab w:pos="4680" w:val="left"/>
          <w:tab w:pos="66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5.429588pt;margin-top:3.32305pt;width:386.368902pt;height:.1pt;mso-position-horizontal-relative:page;mso-position-vertical-relative:paragraph;z-index:-16008" coordorigin="1309,66" coordsize="7727,2">
            <v:shape style="position:absolute;left:1309;top:66;width:7727;height:2" coordorigin="1309,66" coordsize="7727,0" path="m1309,66l9036,6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21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7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>27</w:t>
      </w:r>
      <w:r>
        <w:rPr>
          <w:rFonts w:ascii="Arial" w:hAnsi="Arial" w:cs="Arial" w:eastAsia="Arial"/>
          <w:sz w:val="26"/>
          <w:szCs w:val="26"/>
          <w:spacing w:val="-64"/>
          <w:w w:val="100"/>
          <w:position w:val="-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Hairy</w:t>
      </w:r>
      <w:r>
        <w:rPr>
          <w:rFonts w:ascii="Arial" w:hAnsi="Arial" w:cs="Arial" w:eastAsia="Arial"/>
          <w:sz w:val="28"/>
          <w:szCs w:val="28"/>
          <w:spacing w:val="77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8"/>
          <w:szCs w:val="28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{con't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0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80" w:bottom="0" w:left="1200" w:right="1180"/>
          <w:footerReference w:type="default" r:id="rId298"/>
          <w:pgSz w:w="12040" w:h="15800"/>
        </w:sectPr>
      </w:pPr>
      <w:rPr/>
    </w:p>
    <w:p>
      <w:pPr>
        <w:spacing w:before="28" w:after="0" w:line="240" w:lineRule="auto"/>
        <w:ind w:left="1654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95.161804pt;margin-top:23.037666pt;width:.1pt;height:754.483597pt;mso-position-horizontal-relative:page;mso-position-vertical-relative:page;z-index:-16006" coordorigin="11903,461" coordsize="2,15090">
            <v:shape style="position:absolute;left:11903;top:461;width:2;height:15090" coordorigin="11903,461" coordsize="0,15090" path="m11903,15550l11903,461e" filled="f" stroked="t" strokeweight="6.958151pt" strokecolor="#000000">
              <v:path arrowok="t"/>
            </v:shape>
          </v:group>
          <w10:wrap type="none"/>
        </w:pict>
      </w:r>
      <w:r>
        <w:rPr/>
        <w:pict>
          <v:group style="position:absolute;margin-left:59.744122pt;margin-top:-4.187916pt;width:474.353926pt;height:.1pt;mso-position-horizontal-relative:page;mso-position-vertical-relative:paragraph;z-index:-16005" coordorigin="1195,-84" coordsize="9487,2">
            <v:shape style="position:absolute;left:1195;top:-84;width:9487;height:2" coordorigin="1195,-84" coordsize="9487,0" path="m1195,-84l10682,-84e" filled="f" stroked="t" strokeweight=".479872pt" strokecolor="#000000">
              <v:path arrowok="t"/>
            </v:shape>
          </v:group>
          <w10:wrap type="none"/>
        </w:pict>
      </w:r>
      <w:r>
        <w:rPr/>
        <w:pict>
          <v:group style="position:absolute;margin-left:59.984058pt;margin-top:49.926605pt;width:474.353926pt;height:.1pt;mso-position-horizontal-relative:page;mso-position-vertical-relative:paragraph;z-index:-16004" coordorigin="1200,999" coordsize="9487,2">
            <v:shape style="position:absolute;left:1200;top:999;width:9487;height:2" coordorigin="1200,999" coordsize="9487,0" path="m1200,999l10687,999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Hair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1"/>
          <w:szCs w:val="61"/>
          <w:spacing w:val="9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8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con't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4" w:right="-20"/>
        <w:jc w:val="left"/>
        <w:tabs>
          <w:tab w:pos="73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treeout</w:t>
      </w:r>
      <w:r>
        <w:rPr>
          <w:rFonts w:ascii="Courier New" w:hAnsi="Courier New" w:cs="Courier New" w:eastAsia="Courier New"/>
          <w:sz w:val="32"/>
          <w:szCs w:val="32"/>
          <w:spacing w:val="3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-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traverses</w:t>
      </w:r>
      <w:r>
        <w:rPr>
          <w:rFonts w:ascii="Courier New" w:hAnsi="Courier New" w:cs="Courier New" w:eastAsia="Courier New"/>
          <w:sz w:val="32"/>
          <w:szCs w:val="32"/>
          <w:spacing w:val="2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1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tree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an</w:t>
      </w:r>
      <w:r>
        <w:rPr>
          <w:rFonts w:ascii="Courier New" w:hAnsi="Courier New" w:cs="Courier New" w:eastAsia="Courier New"/>
          <w:sz w:val="32"/>
          <w:szCs w:val="32"/>
          <w:spacing w:val="1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inorder</w:t>
      </w:r>
      <w:r>
        <w:rPr>
          <w:rFonts w:ascii="Courier New" w:hAnsi="Courier New" w:cs="Courier New" w:eastAsia="Courier New"/>
          <w:sz w:val="32"/>
          <w:szCs w:val="32"/>
          <w:spacing w:val="-12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6" w:lineRule="exact"/>
        <w:ind w:left="579" w:right="-20"/>
        <w:jc w:val="left"/>
        <w:tabs>
          <w:tab w:pos="24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1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fashion,</w:t>
      </w:r>
      <w:r>
        <w:rPr>
          <w:rFonts w:ascii="Courier New" w:hAnsi="Courier New" w:cs="Courier New" w:eastAsia="Courier New"/>
          <w:sz w:val="32"/>
          <w:szCs w:val="32"/>
          <w:spacing w:val="1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printing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sorted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tree.</w:t>
      </w:r>
      <w:r>
        <w:rPr>
          <w:rFonts w:ascii="Courier New" w:hAnsi="Courier New" w:cs="Courier New" w:eastAsia="Courier New"/>
          <w:sz w:val="32"/>
          <w:szCs w:val="32"/>
          <w:spacing w:val="-12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treeout</w:t>
      </w:r>
      <w:r>
        <w:rPr>
          <w:rFonts w:ascii="Courier New" w:hAnsi="Courier New" w:cs="Courier New" w:eastAsia="Courier New"/>
          <w:sz w:val="32"/>
          <w:szCs w:val="32"/>
          <w:spacing w:val="-9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(treenode)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1" w:lineRule="exact"/>
        <w:ind w:left="58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tnode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*treenode;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73" w:lineRule="exact"/>
        <w:ind w:left="58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7"/>
          <w:position w:val="-3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418" w:lineRule="exact"/>
        <w:ind w:left="1011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  <w:position w:val="1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treenode-&gt;left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23"/>
          <w:w w:val="74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80"/>
          <w:position w:val="1"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65"/>
          <w:w w:val="80"/>
          <w:position w:val="1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80"/>
          <w:position w:val="1"/>
        </w:rPr>
        <w:t>)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position w:val="0"/>
        </w:rPr>
      </w:r>
    </w:p>
    <w:p>
      <w:pPr>
        <w:spacing w:before="0" w:after="0" w:line="341" w:lineRule="exact"/>
        <w:ind w:left="1528" w:right="4457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treeout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treenode-&gt;left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5" w:lineRule="exact"/>
        <w:ind w:left="9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"%s\n",</w:t>
      </w:r>
      <w:r>
        <w:rPr>
          <w:rFonts w:ascii="Courier New" w:hAnsi="Courier New" w:cs="Courier New" w:eastAsia="Courier New"/>
          <w:sz w:val="32"/>
          <w:szCs w:val="32"/>
          <w:spacing w:val="3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treenode-&gt;word</w:t>
      </w:r>
      <w:r>
        <w:rPr>
          <w:rFonts w:ascii="Courier New" w:hAnsi="Courier New" w:cs="Courier New" w:eastAsia="Courier New"/>
          <w:sz w:val="32"/>
          <w:szCs w:val="32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52"/>
        </w:rPr>
        <w:t>)";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403" w:lineRule="exact"/>
        <w:ind w:left="1015" w:right="-20"/>
        <w:jc w:val="left"/>
        <w:rPr>
          <w:rFonts w:ascii="Courier New" w:hAnsi="Courier New" w:cs="Courier New" w:eastAsia="Courier New"/>
          <w:sz w:val="43"/>
          <w:szCs w:val="43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if</w:t>
      </w:r>
      <w:r>
        <w:rPr>
          <w:rFonts w:ascii="Courier New" w:hAnsi="Courier New" w:cs="Courier New" w:eastAsia="Courier New"/>
          <w:sz w:val="32"/>
          <w:szCs w:val="32"/>
          <w:spacing w:val="-4"/>
          <w:w w:val="75"/>
          <w:position w:val="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treenode-&gt;right</w:t>
      </w:r>
      <w:r>
        <w:rPr>
          <w:rFonts w:ascii="Courier New" w:hAnsi="Courier New" w:cs="Courier New" w:eastAsia="Courier New"/>
          <w:sz w:val="32"/>
          <w:szCs w:val="32"/>
          <w:spacing w:val="143"/>
          <w:w w:val="75"/>
          <w:position w:val="4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4"/>
        </w:rPr>
        <w:t>!=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6"/>
          <w:szCs w:val="26"/>
          <w:spacing w:val="28"/>
          <w:w w:val="100"/>
          <w:position w:val="4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59"/>
          <w:position w:val="4"/>
        </w:rPr>
        <w:t>a</w:t>
      </w:r>
      <w:r>
        <w:rPr>
          <w:rFonts w:ascii="Courier New" w:hAnsi="Courier New" w:cs="Courier New" w:eastAsia="Courier New"/>
          <w:sz w:val="43"/>
          <w:szCs w:val="43"/>
          <w:spacing w:val="-166"/>
          <w:w w:val="100"/>
          <w:position w:val="4"/>
        </w:rPr>
        <w:t> </w:t>
      </w:r>
      <w:r>
        <w:rPr>
          <w:rFonts w:ascii="Courier New" w:hAnsi="Courier New" w:cs="Courier New" w:eastAsia="Courier New"/>
          <w:sz w:val="43"/>
          <w:szCs w:val="43"/>
          <w:spacing w:val="0"/>
          <w:w w:val="122"/>
          <w:position w:val="4"/>
        </w:rPr>
        <w:t>)</w:t>
      </w:r>
      <w:r>
        <w:rPr>
          <w:rFonts w:ascii="Courier New" w:hAnsi="Courier New" w:cs="Courier New" w:eastAsia="Courier New"/>
          <w:sz w:val="43"/>
          <w:szCs w:val="43"/>
          <w:spacing w:val="0"/>
          <w:w w:val="100"/>
          <w:position w:val="0"/>
        </w:rPr>
      </w:r>
    </w:p>
    <w:p>
      <w:pPr>
        <w:spacing w:before="0" w:after="0" w:line="319" w:lineRule="exact"/>
        <w:ind w:left="157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treeout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treenode-&gt;right</w:t>
      </w:r>
      <w:r>
        <w:rPr>
          <w:rFonts w:ascii="Courier New" w:hAnsi="Courier New" w:cs="Courier New" w:eastAsia="Courier New"/>
          <w:sz w:val="32"/>
          <w:szCs w:val="32"/>
          <w:spacing w:val="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6" w:lineRule="exact"/>
        <w:ind w:left="59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4" w:after="0" w:line="240" w:lineRule="auto"/>
        <w:ind w:left="113" w:right="-20"/>
        <w:jc w:val="left"/>
        <w:tabs>
          <w:tab w:pos="4700" w:val="left"/>
          <w:tab w:pos="67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943802pt;margin-top:3.052978pt;width:474.353926pt;height:.1pt;mso-position-horizontal-relative:page;mso-position-vertical-relative:paragraph;z-index:-16007" coordorigin="1219,61" coordsize="9487,2">
            <v:shape style="position:absolute;left:1219;top:61;width:9487;height:2" coordorigin="1219,61" coordsize="9487,0" path="m1219,61l10706,61e" filled="f" stroked="t" strokeweight=".71980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</w:t>
      </w:r>
      <w:r>
        <w:rPr>
          <w:rFonts w:ascii="Arial" w:hAnsi="Arial" w:cs="Arial" w:eastAsia="Arial"/>
          <w:sz w:val="28"/>
          <w:szCs w:val="28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Class</w:t>
      </w:r>
      <w:r>
        <w:rPr>
          <w:rFonts w:ascii="Arial" w:hAnsi="Arial" w:cs="Arial" w:eastAsia="Arial"/>
          <w:sz w:val="28"/>
          <w:szCs w:val="28"/>
          <w:spacing w:val="56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#11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-1"/>
        </w:rPr>
        <w:t>28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Hairy</w:t>
      </w:r>
      <w:r>
        <w:rPr>
          <w:rFonts w:ascii="Arial" w:hAnsi="Arial" w:cs="Arial" w:eastAsia="Arial"/>
          <w:sz w:val="28"/>
          <w:szCs w:val="28"/>
          <w:spacing w:val="74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8"/>
          <w:szCs w:val="28"/>
          <w:spacing w:val="72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-13"/>
          <w:w w:val="123"/>
          <w:position w:val="0"/>
        </w:rPr>
        <w:t>(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0"/>
        </w:rPr>
        <w:t>con't</w:t>
      </w:r>
      <w:r>
        <w:rPr>
          <w:rFonts w:ascii="Arial" w:hAnsi="Arial" w:cs="Arial" w:eastAsia="Arial"/>
          <w:sz w:val="28"/>
          <w:szCs w:val="28"/>
          <w:spacing w:val="0"/>
          <w:w w:val="109"/>
          <w:position w:val="0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80" w:bottom="280" w:left="1120" w:right="1200"/>
          <w:footerReference w:type="default" r:id="rId299"/>
          <w:pgSz w:w="12040" w:h="15800"/>
        </w:sectPr>
      </w:pPr>
      <w:rPr/>
    </w:p>
    <w:p>
      <w:pPr>
        <w:spacing w:before="22" w:after="0" w:line="240" w:lineRule="auto"/>
        <w:ind w:left="1478" w:right="2274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898308pt;margin-top:-4.025431pt;width:471.757982pt;height:.1pt;mso-position-horizontal-relative:page;mso-position-vertical-relative:paragraph;z-index:-16003" coordorigin="1438,-81" coordsize="9435,2">
            <v:shape style="position:absolute;left:1438;top:-81;width:9435;height:2" coordorigin="1438,-81" coordsize="9435,0" path="m1438,-81l10873,-81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71.659439pt;margin-top:49.327084pt;width:471.757982pt;height:.1pt;mso-position-horizontal-relative:page;mso-position-vertical-relative:paragraph;z-index:-16002" coordorigin="1433,987" coordsize="9435,2">
            <v:shape style="position:absolute;left:1433;top:987;width:9435;height:2" coordorigin="1433,987" coordsize="9435,0" path="m1433,987l10868,98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Hair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1"/>
          <w:szCs w:val="61"/>
          <w:spacing w:val="89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Exampl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98"/>
          <w:b/>
          <w:bCs/>
        </w:rPr>
        <w:t>Results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p1125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316" w:lineRule="exact"/>
        <w:ind w:left="64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let</w:t>
      </w:r>
      <w:r>
        <w:rPr>
          <w:rFonts w:ascii="Courier New" w:hAnsi="Courier New" w:cs="Courier New" w:eastAsia="Courier New"/>
          <w:sz w:val="28"/>
          <w:szCs w:val="28"/>
          <w:spacing w:val="-7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me</w:t>
      </w:r>
      <w:r>
        <w:rPr>
          <w:rFonts w:ascii="Courier New" w:hAnsi="Courier New" w:cs="Courier New" w:eastAsia="Courier New"/>
          <w:sz w:val="28"/>
          <w:szCs w:val="28"/>
          <w:spacing w:val="-1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alphabetize</w:t>
      </w:r>
      <w:r>
        <w:rPr>
          <w:rFonts w:ascii="Courier New" w:hAnsi="Courier New" w:cs="Courier New" w:eastAsia="Courier New"/>
          <w:sz w:val="28"/>
          <w:szCs w:val="28"/>
          <w:spacing w:val="21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up</w:t>
      </w:r>
      <w:r>
        <w:rPr>
          <w:rFonts w:ascii="Courier New" w:hAnsi="Courier New" w:cs="Courier New" w:eastAsia="Courier New"/>
          <w:sz w:val="28"/>
          <w:szCs w:val="28"/>
          <w:spacing w:val="-17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to</w:t>
      </w:r>
      <w:r>
        <w:rPr>
          <w:rFonts w:ascii="Courier New" w:hAnsi="Courier New" w:cs="Courier New" w:eastAsia="Courier New"/>
          <w:sz w:val="28"/>
          <w:szCs w:val="28"/>
          <w:spacing w:val="3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2"/>
        </w:rPr>
        <w:t>29</w:t>
      </w:r>
      <w:r>
        <w:rPr>
          <w:rFonts w:ascii="Courier New" w:hAnsi="Courier New" w:cs="Courier New" w:eastAsia="Courier New"/>
          <w:sz w:val="28"/>
          <w:szCs w:val="28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words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8" w:lineRule="exact"/>
        <w:ind w:left="64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Enter'.'</w:t>
      </w:r>
      <w:r>
        <w:rPr>
          <w:rFonts w:ascii="Courier New" w:hAnsi="Courier New" w:cs="Courier New" w:eastAsia="Courier New"/>
          <w:sz w:val="28"/>
          <w:szCs w:val="28"/>
          <w:spacing w:val="104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as</w:t>
      </w:r>
      <w:r>
        <w:rPr>
          <w:rFonts w:ascii="Courier New" w:hAnsi="Courier New" w:cs="Courier New" w:eastAsia="Courier New"/>
          <w:sz w:val="28"/>
          <w:szCs w:val="28"/>
          <w:spacing w:val="5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8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last</w:t>
      </w:r>
      <w:r>
        <w:rPr>
          <w:rFonts w:ascii="Courier New" w:hAnsi="Courier New" w:cs="Courier New" w:eastAsia="Courier New"/>
          <w:sz w:val="28"/>
          <w:szCs w:val="28"/>
          <w:spacing w:val="-13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17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if</w:t>
      </w:r>
      <w:r>
        <w:rPr>
          <w:rFonts w:ascii="Courier New" w:hAnsi="Courier New" w:cs="Courier New" w:eastAsia="Courier New"/>
          <w:sz w:val="28"/>
          <w:szCs w:val="28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you</w:t>
      </w:r>
      <w:r>
        <w:rPr>
          <w:rFonts w:ascii="Courier New" w:hAnsi="Courier New" w:cs="Courier New" w:eastAsia="Courier New"/>
          <w:sz w:val="28"/>
          <w:szCs w:val="28"/>
          <w:spacing w:val="20"/>
          <w:w w:val="71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have</w:t>
      </w:r>
      <w:r>
        <w:rPr>
          <w:rFonts w:ascii="Courier New" w:hAnsi="Courier New" w:cs="Courier New" w:eastAsia="Courier New"/>
          <w:sz w:val="28"/>
          <w:szCs w:val="28"/>
          <w:spacing w:val="-17"/>
          <w:w w:val="71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less</w:t>
      </w:r>
      <w:r>
        <w:rPr>
          <w:rFonts w:ascii="Courier New" w:hAnsi="Courier New" w:cs="Courier New" w:eastAsia="Courier New"/>
          <w:sz w:val="28"/>
          <w:szCs w:val="28"/>
          <w:spacing w:val="-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than</w:t>
      </w:r>
      <w:r>
        <w:rPr>
          <w:rFonts w:ascii="Courier New" w:hAnsi="Courier New" w:cs="Courier New" w:eastAsia="Courier New"/>
          <w:sz w:val="28"/>
          <w:szCs w:val="28"/>
          <w:spacing w:val="-8"/>
          <w:w w:val="71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3"/>
        </w:rPr>
        <w:t>that.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57" w:lineRule="exact"/>
        <w:ind w:left="64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7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4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7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312" w:lineRule="exact"/>
        <w:ind w:left="631" w:right="-20"/>
        <w:jc w:val="left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77"/>
          <w:position w:val="1"/>
        </w:rPr>
        <w:t>c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position w:val="0"/>
        </w:rPr>
      </w:r>
    </w:p>
    <w:p>
      <w:pPr>
        <w:spacing w:before="6" w:after="0" w:line="213" w:lineRule="auto"/>
        <w:ind w:left="645" w:right="7719" w:firstLine="-1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9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4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6"/>
        </w:rPr>
        <w:t>is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5" w:after="0" w:line="213" w:lineRule="auto"/>
        <w:ind w:left="621" w:right="7729" w:firstLine="1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9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an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213" w:lineRule="auto"/>
        <w:ind w:left="621" w:right="7726" w:firstLine="5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7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5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algebraic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5" w:after="0" w:line="213" w:lineRule="auto"/>
        <w:ind w:left="612" w:right="7735" w:firstLine="14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9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5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9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programming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5" w:after="0" w:line="213" w:lineRule="auto"/>
        <w:ind w:left="631" w:right="7733" w:firstLine="-1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9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4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language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296" w:lineRule="exact"/>
        <w:ind w:left="617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Enter</w:t>
      </w:r>
      <w:r>
        <w:rPr>
          <w:rFonts w:ascii="Courier New" w:hAnsi="Courier New" w:cs="Courier New" w:eastAsia="Courier New"/>
          <w:sz w:val="28"/>
          <w:szCs w:val="28"/>
          <w:spacing w:val="-14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5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next</w:t>
      </w:r>
      <w:r>
        <w:rPr>
          <w:rFonts w:ascii="Courier New" w:hAnsi="Courier New" w:cs="Courier New" w:eastAsia="Courier New"/>
          <w:sz w:val="28"/>
          <w:szCs w:val="28"/>
          <w:spacing w:val="-3"/>
          <w:w w:val="7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word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9" w:lineRule="exact"/>
        <w:ind w:left="61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Here's</w:t>
      </w:r>
      <w:r>
        <w:rPr>
          <w:rFonts w:ascii="Courier New" w:hAnsi="Courier New" w:cs="Courier New" w:eastAsia="Courier New"/>
          <w:sz w:val="28"/>
          <w:szCs w:val="28"/>
          <w:spacing w:val="-3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3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sorted</w:t>
      </w:r>
      <w:r>
        <w:rPr>
          <w:rFonts w:ascii="Courier New" w:hAnsi="Courier New" w:cs="Courier New" w:eastAsia="Courier New"/>
          <w:sz w:val="28"/>
          <w:szCs w:val="28"/>
          <w:spacing w:val="30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list</w:t>
      </w:r>
      <w:r>
        <w:rPr>
          <w:rFonts w:ascii="Courier New" w:hAnsi="Courier New" w:cs="Courier New" w:eastAsia="Courier New"/>
          <w:sz w:val="28"/>
          <w:szCs w:val="28"/>
          <w:spacing w:val="-1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1"/>
        </w:rPr>
        <w:t>of</w:t>
      </w:r>
      <w:r>
        <w:rPr>
          <w:rFonts w:ascii="Courier New" w:hAnsi="Courier New" w:cs="Courier New" w:eastAsia="Courier New"/>
          <w:sz w:val="28"/>
          <w:szCs w:val="28"/>
          <w:spacing w:val="-7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1"/>
        </w:rPr>
        <w:t>words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left="612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77"/>
          <w:position w:val="1"/>
        </w:rPr>
        <w:t>c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7" w:after="0" w:line="214" w:lineRule="auto"/>
        <w:ind w:left="607" w:right="8922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an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algebraic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8"/>
        </w:rPr>
        <w:t>is</w:t>
      </w:r>
      <w:r>
        <w:rPr>
          <w:rFonts w:ascii="Courier New" w:hAnsi="Courier New" w:cs="Courier New" w:eastAsia="Courier New"/>
          <w:sz w:val="28"/>
          <w:szCs w:val="28"/>
          <w:spacing w:val="0"/>
          <w:w w:val="68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language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301" w:lineRule="exact"/>
        <w:ind w:left="60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programming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Bye</w:t>
      </w:r>
      <w:r>
        <w:rPr>
          <w:rFonts w:ascii="Courier New" w:hAnsi="Courier New" w:cs="Courier New" w:eastAsia="Courier New"/>
          <w:sz w:val="28"/>
          <w:szCs w:val="28"/>
          <w:spacing w:val="-16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now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6" w:lineRule="exact"/>
        <w:ind w:left="59" w:right="1025"/>
        <w:jc w:val="center"/>
        <w:tabs>
          <w:tab w:pos="4620" w:val="left"/>
          <w:tab w:pos="64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8.315331pt;margin-top:1.430139pt;width:472.474576pt;height:.1pt;mso-position-horizontal-relative:page;mso-position-vertical-relative:paragraph;z-index:-16001" coordorigin="1366,29" coordsize="9449,2">
            <v:shape style="position:absolute;left:1366;top:29;width:9449;height:2" coordorigin="1366,29" coordsize="9449,0" path="m1366,29l10816,2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Clas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8"/>
          <w:szCs w:val="28"/>
          <w:spacing w:val="-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#11</w:t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  <w:position w:val="-1"/>
        </w:rPr>
        <w:t>29</w:t>
      </w:r>
      <w:r>
        <w:rPr>
          <w:rFonts w:ascii="Arial" w:hAnsi="Arial" w:cs="Arial" w:eastAsia="Arial"/>
          <w:sz w:val="25"/>
          <w:szCs w:val="25"/>
          <w:spacing w:val="-5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  <w:position w:val="-1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0"/>
        </w:rPr>
        <w:t>Hair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28"/>
          <w:szCs w:val="28"/>
          <w:spacing w:val="1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0"/>
        </w:rPr>
        <w:t>Exampl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  <w:position w:val="0"/>
        </w:rPr>
        <w:t>Results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4" w:after="0" w:line="240" w:lineRule="auto"/>
        <w:ind w:right="8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69"/>
        </w:rPr>
        <w:t>r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right"/>
        <w:spacing w:after="0"/>
        <w:sectPr>
          <w:pgMar w:footer="0" w:header="0" w:top="1300" w:bottom="0" w:left="1280" w:right="200"/>
          <w:footerReference w:type="default" r:id="rId300"/>
          <w:pgSz w:w="12120" w:h="15800"/>
        </w:sectPr>
      </w:pPr>
      <w:rPr/>
    </w:p>
    <w:p>
      <w:pPr>
        <w:spacing w:before="29" w:after="0" w:line="240" w:lineRule="auto"/>
        <w:ind w:left="1601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9.618332pt;margin-top:-3.028246pt;width:473.355195pt;height:.1pt;mso-position-horizontal-relative:page;mso-position-vertical-relative:paragraph;z-index:-15998" coordorigin="1192,-61" coordsize="9467,2">
            <v:shape style="position:absolute;left:1192;top:-61;width:9467;height:2" coordorigin="1192,-61" coordsize="9467,0" path="m1192,-61l10659,-61e" filled="f" stroked="t" strokeweight=".718293pt" strokecolor="#000000">
              <v:path arrowok="t"/>
            </v:shape>
          </v:group>
          <w10:wrap type="none"/>
        </w:pict>
      </w:r>
      <w:r>
        <w:rPr/>
        <w:pict>
          <v:group style="position:absolute;margin-left:59.857765pt;margin-top:50.644791pt;width:473.115764pt;height:.1pt;mso-position-horizontal-relative:page;mso-position-vertical-relative:paragraph;z-index:-15997" coordorigin="1197,1013" coordsize="9462,2">
            <v:shape style="position:absolute;left:1197;top:1013;width:9462;height:2" coordorigin="1197,1013" coordsize="9462,0" path="m1197,1013l10659,101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Union</w:t>
      </w:r>
      <w:r>
        <w:rPr>
          <w:rFonts w:ascii="Arial" w:hAnsi="Arial" w:cs="Arial" w:eastAsia="Arial"/>
          <w:sz w:val="63"/>
          <w:szCs w:val="63"/>
          <w:spacing w:val="1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·Typ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18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Specifiers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571" w:right="1056" w:firstLine="5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specificatio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allows</w:t>
      </w:r>
      <w:r>
        <w:rPr>
          <w:rFonts w:ascii="Arial" w:hAnsi="Arial" w:cs="Arial" w:eastAsia="Arial"/>
          <w:sz w:val="36"/>
          <w:szCs w:val="36"/>
          <w:spacing w:val="7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stor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different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data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3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8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space.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9" w:lineRule="auto"/>
        <w:ind w:left="1290" w:right="777" w:firstLine="-493"/>
        <w:jc w:val="left"/>
        <w:tabs>
          <w:tab w:pos="1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61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union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typ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specificatio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can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be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compared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3"/>
        </w:rPr>
        <w:t>EQUIVALENCE</w:t>
      </w:r>
      <w:r>
        <w:rPr>
          <w:rFonts w:ascii="Arial" w:hAnsi="Arial" w:cs="Arial" w:eastAsia="Arial"/>
          <w:sz w:val="36"/>
          <w:szCs w:val="36"/>
          <w:spacing w:val="29"/>
          <w:w w:val="9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statement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of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7"/>
        </w:rPr>
        <w:t>FORTRA</w:t>
      </w:r>
      <w:r>
        <w:rPr>
          <w:rFonts w:ascii="Arial" w:hAnsi="Arial" w:cs="Arial" w:eastAsia="Arial"/>
          <w:sz w:val="36"/>
          <w:szCs w:val="36"/>
          <w:spacing w:val="0"/>
          <w:w w:val="97"/>
        </w:rPr>
        <w:t>N</w:t>
      </w:r>
      <w:r>
        <w:rPr>
          <w:rFonts w:ascii="Arial" w:hAnsi="Arial" w:cs="Arial" w:eastAsia="Arial"/>
          <w:sz w:val="36"/>
          <w:szCs w:val="36"/>
          <w:spacing w:val="14"/>
          <w:w w:val="9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BASE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-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95"/>
        </w:rPr>
        <w:t>ATTRIBUTE</w:t>
      </w:r>
      <w:r>
        <w:rPr>
          <w:rFonts w:ascii="Arial" w:hAnsi="Arial" w:cs="Arial" w:eastAsia="Arial"/>
          <w:sz w:val="36"/>
          <w:szCs w:val="36"/>
          <w:spacing w:val="29"/>
          <w:w w:val="9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PL/1.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7" w:lineRule="auto"/>
        <w:ind w:left="1290" w:right="948" w:firstLine="-488"/>
        <w:jc w:val="left"/>
        <w:tabs>
          <w:tab w:pos="1280" w:val="left"/>
          <w:tab w:pos="3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50"/>
        </w:rPr>
        <w:t>•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Unions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define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same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format</w:t>
      </w:r>
      <w:r>
        <w:rPr>
          <w:rFonts w:ascii="Arial" w:hAnsi="Arial" w:cs="Arial" w:eastAsia="Arial"/>
          <w:sz w:val="36"/>
          <w:szCs w:val="36"/>
          <w:spacing w:val="4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as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structures:</w:t>
      </w:r>
      <w:r>
        <w:rPr>
          <w:rFonts w:ascii="Arial" w:hAnsi="Arial" w:cs="Arial" w:eastAsia="Arial"/>
          <w:sz w:val="36"/>
          <w:szCs w:val="36"/>
          <w:spacing w:val="-3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template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optiona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</w:t>
      </w:r>
      <w:r>
        <w:rPr>
          <w:rFonts w:ascii="Arial" w:hAnsi="Arial" w:cs="Arial" w:eastAsia="Arial"/>
          <w:sz w:val="36"/>
          <w:szCs w:val="36"/>
          <w:spacing w:val="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tag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required</w:t>
      </w:r>
      <w:r>
        <w:rPr>
          <w:rFonts w:ascii="Arial" w:hAnsi="Arial" w:cs="Arial" w:eastAsia="Arial"/>
          <w:sz w:val="36"/>
          <w:szCs w:val="36"/>
          <w:spacing w:val="9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member</w:t>
      </w:r>
      <w:r>
        <w:rPr>
          <w:rFonts w:ascii="Arial" w:hAnsi="Arial" w:cs="Arial" w:eastAsia="Arial"/>
          <w:sz w:val="36"/>
          <w:szCs w:val="36"/>
          <w:spacing w:val="8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names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are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</w:rPr>
        <w:t>unique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1" w:after="0" w:line="406" w:lineRule="exact"/>
        <w:ind w:left="129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withi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36"/>
          <w:szCs w:val="36"/>
          <w:spacing w:val="57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6"/>
          <w:szCs w:val="36"/>
          <w:spacing w:val="48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4"/>
          <w:position w:val="-1"/>
        </w:rPr>
        <w:t>template.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824.156494" w:type="dxa"/>
      </w:tblPr>
      <w:tblGrid/>
      <w:tr>
        <w:trPr>
          <w:trHeight w:val="435" w:hRule="exact"/>
        </w:trPr>
        <w:tc>
          <w:tcPr>
            <w:tcW w:w="8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67" w:lineRule="exact"/>
              <w:ind w:left="40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1"/>
                <w:position w:val="2"/>
              </w:rPr>
              <w:t>union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24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67" w:lineRule="exact"/>
              <w:ind w:left="147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w w:val="71"/>
                <w:position w:val="2"/>
              </w:rPr>
              <w:t>pacific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94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54"/>
                <w:position w:val="2"/>
              </w:rPr>
              <w:t>{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-122"/>
                <w:w w:val="154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2"/>
              </w:rPr>
              <w:t>long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3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7" w:after="0" w:line="367" w:lineRule="exact"/>
              <w:ind w:left="131" w:right="-2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3"/>
                <w:position w:val="2"/>
              </w:rPr>
              <w:t>engine;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  <w:tr>
        <w:trPr>
          <w:trHeight w:val="350" w:hRule="exact"/>
        </w:trPr>
        <w:tc>
          <w:tcPr>
            <w:tcW w:w="8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4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7" w:lineRule="exact"/>
              <w:ind w:right="111"/>
              <w:jc w:val="righ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4"/>
                <w:position w:val="3"/>
              </w:rPr>
              <w:t>char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  <w:tc>
          <w:tcPr>
            <w:tcW w:w="13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47" w:lineRule="exact"/>
              <w:ind w:left="136" w:right="-50"/>
              <w:jc w:val="left"/>
              <w:rPr>
                <w:rFonts w:ascii="Courier New" w:hAnsi="Courier New" w:cs="Courier New" w:eastAsia="Courier New"/>
                <w:sz w:val="33"/>
                <w:szCs w:val="33"/>
              </w:rPr>
            </w:pPr>
            <w:rPr/>
            <w:r>
              <w:rPr>
                <w:rFonts w:ascii="Courier New" w:hAnsi="Courier New" w:cs="Courier New" w:eastAsia="Courier New"/>
                <w:sz w:val="33"/>
                <w:szCs w:val="33"/>
                <w:w w:val="68"/>
                <w:position w:val="3"/>
              </w:rPr>
              <w:t>coa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13"/>
                <w:w w:val="68"/>
                <w:position w:val="3"/>
              </w:rPr>
              <w:t>l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77"/>
                <w:position w:val="3"/>
              </w:rPr>
              <w:t>[4];</w:t>
            </w:r>
            <w:r>
              <w:rPr>
                <w:rFonts w:ascii="Courier New" w:hAnsi="Courier New" w:cs="Courier New" w:eastAsia="Courier New"/>
                <w:sz w:val="33"/>
                <w:szCs w:val="33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footer="0" w:header="0" w:top="1220" w:bottom="280" w:left="1100" w:right="1320"/>
          <w:footerReference w:type="default" r:id="rId301"/>
          <w:pgSz w:w="12120" w:h="1580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63"/>
          <w:position w:val="-1"/>
        </w:rPr>
        <w:t>•••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42" w:lineRule="exact"/>
        <w:ind w:left="41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caboose;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5" w:lineRule="exact"/>
        <w:ind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}</w:t>
      </w:r>
      <w:r>
        <w:rPr>
          <w:rFonts w:ascii="Arial" w:hAnsi="Arial" w:cs="Arial" w:eastAsia="Arial"/>
          <w:sz w:val="28"/>
          <w:szCs w:val="28"/>
          <w:spacing w:val="-19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90"/>
        </w:rPr>
        <w:t>;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320"/>
          <w:cols w:num="2" w:equalWidth="0">
            <w:col w:w="2279" w:space="1735"/>
            <w:col w:w="5686"/>
          </w:cols>
        </w:sectPr>
      </w:pPr>
      <w:rPr/>
    </w:p>
    <w:p>
      <w:pPr>
        <w:spacing w:before="0" w:after="0" w:line="330" w:lineRule="exact"/>
        <w:ind w:left="187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595.465027pt;margin-top:21.325447pt;width:.1pt;height:749.505612pt;mso-position-horizontal-relative:page;mso-position-vertical-relative:page;z-index:-15999" coordorigin="11909,427" coordsize="2,14990">
            <v:shape style="position:absolute;left:11909;top:427;width:2;height:14990" coordorigin="11909,427" coordsize="0,14990" path="m11909,15417l11909,427e" filled="f" stroked="t" strokeweight="7.422363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union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pacific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choo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choo;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4" w:after="0" w:line="240" w:lineRule="auto"/>
        <w:ind w:left="112" w:right="-20"/>
        <w:jc w:val="left"/>
        <w:tabs>
          <w:tab w:pos="4700" w:val="left"/>
          <w:tab w:pos="66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9.857765pt;margin-top:3.309694pt;width:473.594626pt;height:.1pt;mso-position-horizontal-relative:page;mso-position-vertical-relative:paragraph;z-index:-16000" coordorigin="1197,66" coordsize="9472,2">
            <v:shape style="position:absolute;left:1197;top:66;width:9472;height:2" coordorigin="1197,66" coordsize="9472,0" path="m1197,66l10669,66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#11</w:t>
      </w:r>
      <w:r>
        <w:rPr>
          <w:rFonts w:ascii="Arial" w:hAnsi="Arial" w:cs="Arial" w:eastAsia="Arial"/>
          <w:sz w:val="28"/>
          <w:szCs w:val="28"/>
          <w:spacing w:val="-64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1"/>
        </w:rPr>
        <w:t>30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Union</w:t>
      </w:r>
      <w:r>
        <w:rPr>
          <w:rFonts w:ascii="Arial" w:hAnsi="Arial" w:cs="Arial" w:eastAsia="Arial"/>
          <w:sz w:val="28"/>
          <w:szCs w:val="28"/>
          <w:spacing w:val="67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Typ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8"/>
          <w:szCs w:val="2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0"/>
        </w:rPr>
        <w:t>Specifiers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320"/>
        </w:sectPr>
      </w:pPr>
      <w:rPr/>
    </w:p>
    <w:p>
      <w:pPr>
        <w:spacing w:before="25" w:after="0" w:line="240" w:lineRule="auto"/>
        <w:ind w:left="1663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7.867882pt;margin-top:-3.843588pt;width:469.598101pt;height:.1pt;mso-position-horizontal-relative:page;mso-position-vertical-relative:paragraph;z-index:-15996" coordorigin="1357,-77" coordsize="9392,2">
            <v:shape style="position:absolute;left:1357;top:-77;width:9392;height:2" coordorigin="1357,-77" coordsize="9392,0" path="m1357,-77l10749,-77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7.391617pt;margin-top:50.161251pt;width:470.3125pt;height:.1pt;mso-position-horizontal-relative:page;mso-position-vertical-relative:paragraph;z-index:-15995" coordorigin="1348,1003" coordsize="9406,2">
            <v:shape style="position:absolute;left:1348;top:1003;width:9406;height:2" coordorigin="1348,1003" coordsize="9406,0" path="m1348,1003l10754,1003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59"/>
          <w:szCs w:val="59"/>
          <w:spacing w:val="92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Typ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98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44" w:right="1475" w:firstLine="-481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enough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space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hold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larges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union.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1339" w:right="620" w:firstLine="-491"/>
        <w:jc w:val="left"/>
        <w:tabs>
          <w:tab w:pos="1340" w:val="left"/>
          <w:tab w:pos="6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union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external/globa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33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static,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values.</w:t>
      </w:r>
      <w:r>
        <w:rPr>
          <w:rFonts w:ascii="Arial" w:hAnsi="Arial" w:cs="Arial" w:eastAsia="Arial"/>
          <w:sz w:val="35"/>
          <w:szCs w:val="35"/>
          <w:spacing w:val="-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depends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i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6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defined,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templat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defined.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-20"/>
        <w:jc w:val="left"/>
        <w:tabs>
          <w:tab w:pos="4640" w:val="left"/>
          <w:tab w:pos="65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3.581486pt;margin-top:1.214869pt;width:470.550633pt;height:.1pt;mso-position-horizontal-relative:page;mso-position-vertical-relative:paragraph;z-index:-15994" coordorigin="1272,24" coordsize="9411,2">
            <v:shape style="position:absolute;left:1272;top:24;width:9411;height:2" coordorigin="1272,24" coordsize="9411,0" path="m1272,24l10683,24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#11</w:t>
      </w:r>
      <w:r>
        <w:rPr>
          <w:rFonts w:ascii="Arial" w:hAnsi="Arial" w:cs="Arial" w:eastAsia="Arial"/>
          <w:sz w:val="27"/>
          <w:szCs w:val="27"/>
          <w:spacing w:val="-5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31</w:t>
      </w:r>
      <w:r>
        <w:rPr>
          <w:rFonts w:ascii="Arial" w:hAnsi="Arial" w:cs="Arial" w:eastAsia="Arial"/>
          <w:sz w:val="27"/>
          <w:szCs w:val="27"/>
          <w:spacing w:val="-6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Union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Typ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68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1"/>
          <w:position w:val="1"/>
        </w:rPr>
        <w:t>Specifiers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00" w:bottom="280" w:left="1180" w:right="1220"/>
          <w:footerReference w:type="default" r:id="rId302"/>
          <w:pgSz w:w="12040" w:h="15800"/>
        </w:sectPr>
      </w:pPr>
      <w:rPr/>
    </w:p>
    <w:p>
      <w:pPr>
        <w:spacing w:before="21" w:after="0" w:line="240" w:lineRule="auto"/>
        <w:ind w:left="1601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2.086475pt;margin-top:-3.506646pt;width:471.857199pt;height:.1pt;mso-position-horizontal-relative:page;mso-position-vertical-relative:paragraph;z-index:-15991" coordorigin="1242,-70" coordsize="9437,2">
            <v:shape style="position:absolute;left:1242;top:-70;width:9437;height:2" coordorigin="1242,-70" coordsize="9437,0" path="m1242,-70l10679,-70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086475pt;margin-top:50.101353pt;width:472.095993pt;height:.1pt;mso-position-horizontal-relative:page;mso-position-vertical-relative:paragraph;z-index:-15990" coordorigin="1242,1002" coordsize="9442,2">
            <v:shape style="position:absolute;left:1242;top:1002;width:9442;height:2" coordorigin="1242,1002" coordsize="9442,0" path="m1242,1002l10684,1002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59"/>
          <w:szCs w:val="59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Type</w:t>
      </w:r>
      <w:r>
        <w:rPr>
          <w:rFonts w:ascii="Arial" w:hAnsi="Arial" w:cs="Arial" w:eastAsia="Arial"/>
          <w:sz w:val="63"/>
          <w:szCs w:val="63"/>
          <w:spacing w:val="87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union,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9" w:lineRule="auto"/>
        <w:ind w:left="3708" w:right="4345" w:firstLine="-255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union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5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pacific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-101"/>
          <w:w w:val="14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37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engirie;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122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7"/>
        </w:rPr>
        <w:t>coa</w:t>
      </w:r>
      <w:r>
        <w:rPr>
          <w:rFonts w:ascii="Courier New" w:hAnsi="Courier New" w:cs="Courier New" w:eastAsia="Courier New"/>
          <w:sz w:val="33"/>
          <w:szCs w:val="33"/>
          <w:spacing w:val="7"/>
          <w:w w:val="67"/>
        </w:rPr>
        <w:t>l</w:t>
      </w:r>
      <w:r>
        <w:rPr>
          <w:rFonts w:ascii="Courier New" w:hAnsi="Courier New" w:cs="Courier New" w:eastAsia="Courier New"/>
          <w:sz w:val="33"/>
          <w:szCs w:val="33"/>
          <w:spacing w:val="-71"/>
          <w:w w:val="147"/>
        </w:rPr>
        <w:t>[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4];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caboose;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2" w:lineRule="exact"/>
        <w:ind w:left="329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6" w:lineRule="exact"/>
        <w:ind w:left="11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Courier New" w:hAnsi="Courier New" w:cs="Courier New" w:eastAsia="Courier New"/>
          <w:sz w:val="23"/>
          <w:szCs w:val="23"/>
          <w:spacing w:val="1"/>
          <w:w w:val="103"/>
        </w:rPr>
        <w:t>•</w:t>
      </w:r>
      <w:r>
        <w:rPr>
          <w:rFonts w:ascii="Courier New" w:hAnsi="Courier New" w:cs="Courier New" w:eastAsia="Courier New"/>
          <w:sz w:val="23"/>
          <w:szCs w:val="23"/>
          <w:spacing w:val="31"/>
          <w:w w:val="103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42" w:lineRule="exact"/>
        <w:ind w:left="1152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union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pacific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choo_choo;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598" w:right="1482" w:firstLine="-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370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look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6449" w:right="-20"/>
        <w:jc w:val="left"/>
        <w:rPr>
          <w:rFonts w:ascii="Courier New" w:hAnsi="Courier New" w:cs="Courier New" w:eastAsia="Courier New"/>
          <w:sz w:val="35"/>
          <w:szCs w:val="3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114243pt;margin-top:-9.019274pt;width:248.584688pt;height:157.233118pt;mso-position-horizontal-relative:page;mso-position-vertical-relative:paragraph;z-index:-1598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732" w:hRule="exact"/>
                    </w:trPr>
                    <w:tc>
                      <w:tcPr>
                        <w:tcW w:w="2460" w:type="dxa"/>
                        <w:gridSpan w:val="4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62" w:type="dxa"/>
                        <w:vMerge w:val="restart"/>
                        <w:tcBorders>
                          <w:top w:val="nil" w:sz="6" w:space="0" w:color="auto"/>
                          <w:left w:val="single" w:sz="7.64141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737" w:hRule="exact"/>
                    </w:trPr>
                    <w:tc>
                      <w:tcPr>
                        <w:tcW w:w="616" w:type="dxa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18" w:type="dxa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18" w:type="dxa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07" w:type="dxa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62" w:type="dxa"/>
                        <w:vMerge/>
                        <w:tcBorders>
                          <w:bottom w:val="single" w:sz="7.641416" w:space="0" w:color="000000"/>
                          <w:left w:val="single" w:sz="7.64141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737" w:hRule="exact"/>
                    </w:trPr>
                    <w:tc>
                      <w:tcPr>
                        <w:tcW w:w="4922" w:type="dxa"/>
                        <w:gridSpan w:val="5"/>
                        <w:tcBorders>
                          <w:top w:val="single" w:sz="7.641416" w:space="0" w:color="000000"/>
                          <w:bottom w:val="single" w:sz="7.641416" w:space="0" w:color="000000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tcW w:w="4922" w:type="dxa"/>
                        <w:gridSpan w:val="5"/>
                        <w:tcBorders>
                          <w:top w:val="single" w:sz="7.641416" w:space="0" w:color="000000"/>
                          <w:bottom w:val="nil" w:sz="6" w:space="0" w:color="auto"/>
                          <w:left w:val="single" w:sz="7.641416" w:space="0" w:color="000000"/>
                          <w:right w:val="single" w:sz="7.641416" w:space="0" w:color="000000"/>
                        </w:tcBorders>
                      </w:tcPr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17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-72" w:right="-20"/>
                          <w:jc w:val="left"/>
                          <w:rPr>
                            <w:rFonts w:ascii="Arial" w:hAnsi="Arial" w:cs="Arial" w:eastAsia="Arial"/>
                            <w:sz w:val="40"/>
                            <w:szCs w:val="4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12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sz w:val="40"/>
                            <w:szCs w:val="4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long</w:t>
      </w:r>
      <w:r>
        <w:rPr>
          <w:rFonts w:ascii="Courier New" w:hAnsi="Courier New" w:cs="Courier New" w:eastAsia="Courier New"/>
          <w:sz w:val="35"/>
          <w:szCs w:val="35"/>
          <w:spacing w:val="-14"/>
          <w:w w:val="74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engine;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44" w:right="-20"/>
        <w:jc w:val="left"/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5"/>
          <w:szCs w:val="35"/>
          <w:spacing w:val="-16"/>
          <w:w w:val="74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coal[4];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4" w:lineRule="exact"/>
        <w:ind w:left="6444" w:right="-20"/>
        <w:jc w:val="left"/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4"/>
          <w:position w:val="2"/>
        </w:rPr>
        <w:t>double</w:t>
      </w:r>
      <w:r>
        <w:rPr>
          <w:rFonts w:ascii="Courier New" w:hAnsi="Courier New" w:cs="Courier New" w:eastAsia="Courier New"/>
          <w:sz w:val="35"/>
          <w:szCs w:val="35"/>
          <w:spacing w:val="-2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  <w:position w:val="2"/>
        </w:rPr>
        <w:t>caboose;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372" w:lineRule="exact"/>
        <w:ind w:left="5774" w:right="4264"/>
        <w:jc w:val="center"/>
        <w:rPr>
          <w:rFonts w:ascii="Arial" w:hAnsi="Arial" w:cs="Arial" w:eastAsia="Arial"/>
          <w:sz w:val="33"/>
          <w:szCs w:val="33"/>
        </w:rPr>
      </w:pPr>
      <w:rPr/>
      <w:r>
        <w:rPr/>
        <w:pict>
          <v:group style="position:absolute;margin-left:104.83062pt;margin-top:31.693371pt;width:246.913129pt;height:.1pt;mso-position-horizontal-relative:page;mso-position-vertical-relative:paragraph;z-index:-15989" coordorigin="2097,634" coordsize="4938,2">
            <v:shape style="position:absolute;left:2097;top:634;width:4938;height:2" coordorigin="2097,634" coordsize="4938,0" path="m2097,634l7035,634e" filled="f" stroked="t" strokeweight=".95517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3"/>
          <w:szCs w:val="33"/>
          <w:spacing w:val="0"/>
          <w:w w:val="122"/>
          <w:position w:val="-1"/>
        </w:rPr>
        <w:t>,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32"/>
          <w:pgMar w:footer="705" w:header="0" w:top="1140" w:bottom="900" w:left="1140" w:right="640"/>
          <w:footerReference w:type="default" r:id="rId303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61.847679pt;margin-top:744.76825pt;width:472.334788pt;height:.1pt;mso-position-horizontal-relative:page;mso-position-vertical-relative:page;z-index:-15993" coordorigin="1237,14895" coordsize="9447,2">
            <v:shape style="position:absolute;left:1237;top:14895;width:9447;height:2" coordorigin="1237,14895" coordsize="9447,0" path="m1237,14895l10684,14895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594.239197pt;margin-top:24.410786pt;width:.1pt;height:746.443502pt;mso-position-horizontal-relative:page;mso-position-vertical-relative:page;z-index:-15992" coordorigin="11885,488" coordsize="2,14929">
            <v:shape style="position:absolute;left:11885;top:488;width:2;height:14929" coordorigin="11885,488" coordsize="0,14929" path="m11885,15417l11885,488e" filled="f" stroked="t" strokeweight="6.92503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2" w:right="-70"/>
        <w:jc w:val="center"/>
        <w:tabs>
          <w:tab w:pos="1620" w:val="left"/>
          <w:tab w:pos="2240" w:val="left"/>
          <w:tab w:pos="2840" w:val="left"/>
          <w:tab w:pos="3460" w:val="left"/>
          <w:tab w:pos="4080" w:val="left"/>
          <w:tab w:pos="4680" w:val="left"/>
          <w:tab w:pos="53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v:group style="position:absolute;margin-left:104.83062pt;margin-top:-5.631726pt;width:246.913129pt;height:.1pt;mso-position-horizontal-relative:page;mso-position-vertical-relative:paragraph;z-index:-15988" coordorigin="2097,-113" coordsize="4938,2">
            <v:shape style="position:absolute;left:2097;top:-113;width:4938;height:2" coordorigin="2097,-113" coordsize="4938,0" path="m2097,-113l7035,-113e" filled="f" stroked="t" strokeweight=".95517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8"/>
          <w:szCs w:val="38"/>
          <w:spacing w:val="0"/>
          <w:w w:val="74"/>
        </w:rPr>
        <w:t>e</w:t>
      </w:r>
      <w:r>
        <w:rPr>
          <w:rFonts w:ascii="Arial" w:hAnsi="Arial" w:cs="Arial" w:eastAsia="Arial"/>
          <w:sz w:val="38"/>
          <w:szCs w:val="38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-1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3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4</w:t>
      </w:r>
      <w:r>
        <w:rPr>
          <w:rFonts w:ascii="Courier New" w:hAnsi="Courier New" w:cs="Courier New" w:eastAsia="Courier New"/>
          <w:sz w:val="32"/>
          <w:szCs w:val="32"/>
          <w:spacing w:val="-17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spacing w:val="0"/>
          <w:w w:val="76"/>
        </w:rPr>
        <w:t>s</w:t>
      </w:r>
      <w:r>
        <w:rPr>
          <w:rFonts w:ascii="Arial" w:hAnsi="Arial" w:cs="Arial" w:eastAsia="Arial"/>
          <w:sz w:val="38"/>
          <w:szCs w:val="38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6</w:t>
      </w:r>
      <w:r>
        <w:rPr>
          <w:rFonts w:ascii="Courier New" w:hAnsi="Courier New" w:cs="Courier New" w:eastAsia="Courier New"/>
          <w:sz w:val="32"/>
          <w:szCs w:val="32"/>
          <w:spacing w:val="-18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6"/>
          <w:i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0" w:after="0" w:line="368" w:lineRule="exact"/>
        <w:ind w:left="2864" w:right="1802"/>
        <w:jc w:val="center"/>
        <w:rPr>
          <w:rFonts w:ascii="Courier New" w:hAnsi="Courier New" w:cs="Courier New" w:eastAsia="Courier New"/>
          <w:sz w:val="35"/>
          <w:szCs w:val="35"/>
        </w:rPr>
      </w:pPr>
      <w:rPr/>
      <w:r>
        <w:rPr>
          <w:rFonts w:ascii="Courier New" w:hAnsi="Courier New" w:cs="Courier New" w:eastAsia="Courier New"/>
          <w:sz w:val="35"/>
          <w:szCs w:val="35"/>
          <w:spacing w:val="0"/>
          <w:w w:val="72"/>
          <w:position w:val="3"/>
        </w:rPr>
        <w:t>bytes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  <w:position w:val="0"/>
        </w:rPr>
      </w:r>
    </w:p>
    <w:p>
      <w:pPr>
        <w:spacing w:before="26" w:after="0" w:line="240" w:lineRule="auto"/>
        <w:ind w:right="-20"/>
        <w:jc w:val="left"/>
        <w:rPr>
          <w:rFonts w:ascii="Courier New" w:hAnsi="Courier New" w:cs="Courier New" w:eastAsia="Courier New"/>
          <w:sz w:val="35"/>
          <w:szCs w:val="35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union</w:t>
      </w:r>
      <w:r>
        <w:rPr>
          <w:rFonts w:ascii="Courier New" w:hAnsi="Courier New" w:cs="Courier New" w:eastAsia="Courier New"/>
          <w:sz w:val="35"/>
          <w:szCs w:val="35"/>
          <w:spacing w:val="-3"/>
          <w:w w:val="74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pacific</w:t>
      </w:r>
      <w:r>
        <w:rPr>
          <w:rFonts w:ascii="Courier New" w:hAnsi="Courier New" w:cs="Courier New" w:eastAsia="Courier New"/>
          <w:sz w:val="35"/>
          <w:szCs w:val="35"/>
          <w:spacing w:val="-20"/>
          <w:w w:val="74"/>
        </w:rPr>
        <w:t> </w:t>
      </w:r>
      <w:r>
        <w:rPr>
          <w:rFonts w:ascii="Courier New" w:hAnsi="Courier New" w:cs="Courier New" w:eastAsia="Courier New"/>
          <w:sz w:val="35"/>
          <w:szCs w:val="35"/>
          <w:spacing w:val="0"/>
          <w:w w:val="74"/>
        </w:rPr>
        <w:t>choo_choo;</w:t>
      </w:r>
      <w:r>
        <w:rPr>
          <w:rFonts w:ascii="Courier New" w:hAnsi="Courier New" w:cs="Courier New" w:eastAsia="Courier New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640"/>
          <w:cols w:num="2" w:equalWidth="0">
            <w:col w:w="5534" w:space="905"/>
            <w:col w:w="3821"/>
          </w:cols>
        </w:sectPr>
      </w:pPr>
      <w:rPr/>
    </w:p>
    <w:p>
      <w:pPr>
        <w:spacing w:before="17" w:after="0" w:line="240" w:lineRule="auto"/>
        <w:ind w:left="1645" w:right="1365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8.056328pt;margin-top:-4.175662pt;width:471.140817pt;height:.1pt;mso-position-horizontal-relative:page;mso-position-vertical-relative:paragraph;z-index:-15986" coordorigin="1361,-84" coordsize="9423,2">
            <v:shape style="position:absolute;left:1361;top:-84;width:9423;height:2" coordorigin="1361,-84" coordsize="9423,0" path="m1361,-84l10784,-84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7.817535pt;margin-top:49.671658pt;width:471.140817pt;height:.1pt;mso-position-horizontal-relative:page;mso-position-vertical-relative:paragraph;z-index:-15985" coordorigin="1356,993" coordsize="9423,2">
            <v:shape style="position:absolute;left:1356;top:993;width:9423;height:2" coordorigin="1356,993" coordsize="9423,0" path="m1356,993l10779,993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3.758034pt;margin-top:753.742798pt;width:471.857199pt;height:.1pt;mso-position-horizontal-relative:page;mso-position-vertical-relative:page;z-index:-15984" coordorigin="1275,15075" coordsize="9437,2">
            <v:shape style="position:absolute;left:1275;top:15075;width:9437;height:2" coordorigin="1275,15075" coordsize="9437,0" path="m1275,15075l10712,15075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59"/>
          <w:szCs w:val="59"/>
          <w:spacing w:val="96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Typ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00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Specifiers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377" w:right="558" w:firstLine="-478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one</w:t>
      </w:r>
      <w:r>
        <w:rPr>
          <w:rFonts w:ascii="Arial" w:hAnsi="Arial" w:cs="Arial" w:eastAsia="Arial"/>
          <w:sz w:val="34"/>
          <w:szCs w:val="34"/>
          <w:spacing w:val="8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at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since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effectively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overlaid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union.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uto"/>
        <w:ind w:left="1367" w:right="804" w:firstLine="-478"/>
        <w:jc w:val="left"/>
        <w:tabs>
          <w:tab w:pos="13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membership</w:t>
      </w:r>
      <w:r>
        <w:rPr>
          <w:rFonts w:ascii="Arial" w:hAnsi="Arial" w:cs="Arial" w:eastAsia="Arial"/>
          <w:sz w:val="35"/>
          <w:szCs w:val="35"/>
          <w:spacing w:val="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'.'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indirect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membership</w:t>
      </w:r>
      <w:r>
        <w:rPr>
          <w:rFonts w:ascii="Arial" w:hAnsi="Arial" w:cs="Arial" w:eastAsia="Arial"/>
          <w:sz w:val="35"/>
          <w:szCs w:val="35"/>
          <w:spacing w:val="8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8"/>
        </w:rPr>
        <w:t>operator'-&gt;'</w:t>
      </w:r>
      <w:r>
        <w:rPr>
          <w:rFonts w:ascii="Arial" w:hAnsi="Arial" w:cs="Arial" w:eastAsia="Arial"/>
          <w:sz w:val="35"/>
          <w:szCs w:val="35"/>
          <w:spacing w:val="-21"/>
          <w:w w:val="12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just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structures.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58" w:right="472" w:firstLine="-482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scope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template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well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auto"/>
        <w:ind w:left="1353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same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structures.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pgMar w:header="0" w:footer="705" w:top="1340" w:bottom="900" w:left="1140" w:right="1200"/>
          <w:pgSz w:w="12040" w:h="15800"/>
        </w:sectPr>
      </w:pPr>
      <w:rPr/>
    </w:p>
    <w:p>
      <w:pPr>
        <w:spacing w:before="26" w:after="0" w:line="240" w:lineRule="auto"/>
        <w:ind w:left="1554" w:right="1469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92.545105pt;margin-top:20.133495pt;width:.1pt;height:756.923544pt;mso-position-horizontal-relative:page;mso-position-vertical-relative:page;z-index:-15982" coordorigin="11851,403" coordsize="2,15138">
            <v:shape style="position:absolute;left:11851;top:403;width:2;height:15138" coordorigin="11851,403" coordsize="0,15138" path="m11851,15541l11851,403e" filled="f" stroked="t" strokeweight="8.377734pt" strokecolor="#000000">
              <v:path arrowok="t"/>
            </v:shape>
          </v:group>
          <w10:wrap type="none"/>
        </w:pict>
      </w:r>
      <w:r>
        <w:rPr/>
        <w:pict>
          <v:group style="position:absolute;margin-left:56.96859pt;margin-top:-3.428226pt;width:473.700995pt;height:.1pt;mso-position-horizontal-relative:page;mso-position-vertical-relative:paragraph;z-index:-15981" coordorigin="1139,-69" coordsize="9474,2">
            <v:shape style="position:absolute;left:1139;top:-69;width:9474;height:2" coordorigin="1139,-69" coordsize="9474,0" path="m1139,-69l10613,-69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57.207951pt;margin-top:50.500778pt;width:473.700994pt;height:.1pt;mso-position-horizontal-relative:page;mso-position-vertical-relative:paragraph;z-index:-15980" coordorigin="1144,1010" coordsize="9474,2">
            <v:shape style="position:absolute;left:1144;top:1010;width:9474;height:2" coordorigin="1144,1010" coordsize="9474,0" path="m1144,1010l10618,1010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Union</w:t>
      </w:r>
      <w:r>
        <w:rPr>
          <w:rFonts w:ascii="Arial" w:hAnsi="Arial" w:cs="Arial" w:eastAsia="Arial"/>
          <w:sz w:val="63"/>
          <w:szCs w:val="63"/>
          <w:spacing w:val="130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Typ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e</w:t>
      </w:r>
      <w:r>
        <w:rPr>
          <w:rFonts w:ascii="Arial" w:hAnsi="Arial" w:cs="Arial" w:eastAsia="Arial"/>
          <w:sz w:val="63"/>
          <w:szCs w:val="63"/>
          <w:spacing w:val="7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5"/>
        </w:rPr>
        <w:t>Specifiers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301" w:right="742" w:firstLine="-493"/>
        <w:jc w:val="left"/>
        <w:tabs>
          <w:tab w:pos="1300" w:val="left"/>
          <w:tab w:pos="74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45"/>
        </w:rPr>
        <w:t>•</w:t>
      </w:r>
      <w:r>
        <w:rPr>
          <w:rFonts w:ascii="Arial" w:hAnsi="Arial" w:cs="Arial" w:eastAsia="Arial"/>
          <w:sz w:val="35"/>
          <w:szCs w:val="35"/>
          <w:spacing w:val="-117"/>
          <w:w w:val="14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45"/>
        </w:rPr>
        <w:t>It</w:t>
      </w:r>
      <w:r>
        <w:rPr>
          <w:rFonts w:ascii="Arial" w:hAnsi="Arial" w:cs="Arial" w:eastAsia="Arial"/>
          <w:sz w:val="35"/>
          <w:szCs w:val="35"/>
          <w:spacing w:val="-64"/>
          <w:w w:val="14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up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remember</w:t>
      </w:r>
      <w:r>
        <w:rPr>
          <w:rFonts w:ascii="Arial" w:hAnsi="Arial" w:cs="Arial" w:eastAsia="Arial"/>
          <w:sz w:val="35"/>
          <w:szCs w:val="35"/>
          <w:spacing w:val="14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</w:t>
      </w:r>
      <w:r>
        <w:rPr>
          <w:rFonts w:ascii="Arial" w:hAnsi="Arial" w:cs="Arial" w:eastAsia="Arial"/>
          <w:sz w:val="35"/>
          <w:szCs w:val="35"/>
          <w:spacing w:val="-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kind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data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union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variable.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best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432" w:lineRule="exact"/>
        <w:ind w:left="1301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way</w:t>
      </w:r>
      <w:r>
        <w:rPr>
          <w:rFonts w:ascii="Arial" w:hAnsi="Arial" w:cs="Arial" w:eastAsia="Arial"/>
          <w:sz w:val="35"/>
          <w:szCs w:val="35"/>
          <w:spacing w:val="63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embed</w:t>
      </w:r>
      <w:r>
        <w:rPr>
          <w:rFonts w:ascii="Arial" w:hAnsi="Arial" w:cs="Arial" w:eastAsia="Arial"/>
          <w:sz w:val="35"/>
          <w:szCs w:val="35"/>
          <w:spacing w:val="90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union</w:t>
      </w:r>
      <w:r>
        <w:rPr>
          <w:rFonts w:ascii="Arial" w:hAnsi="Arial" w:cs="Arial" w:eastAsia="Arial"/>
          <w:sz w:val="35"/>
          <w:szCs w:val="35"/>
          <w:spacing w:val="80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inside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-6"/>
          <w:w w:val="100"/>
          <w:position w:val="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2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45" w:after="0" w:line="285" w:lineRule="auto"/>
        <w:ind w:left="1315" w:right="707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along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fla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identif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was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there.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9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unionkeeper</w:t>
      </w:r>
      <w:r>
        <w:rPr>
          <w:rFonts w:ascii="Courier New" w:hAnsi="Courier New" w:cs="Courier New" w:eastAsia="Courier New"/>
          <w:sz w:val="33"/>
          <w:szCs w:val="33"/>
          <w:spacing w:val="-101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3703" w:right="4354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8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which;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3688" w:right="3544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union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pacific</w:t>
      </w:r>
      <w:r>
        <w:rPr>
          <w:rFonts w:ascii="Courier New" w:hAnsi="Courier New" w:cs="Courier New" w:eastAsia="Courier New"/>
          <w:sz w:val="33"/>
          <w:szCs w:val="33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7"/>
          <w:position w:val="3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4401" w:right="3355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1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engine;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55" w:lineRule="exact"/>
        <w:ind w:left="4398" w:right="3202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12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coal[4];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4" w:lineRule="exact"/>
        <w:ind w:left="4397" w:right="3066"/>
        <w:jc w:val="center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double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caboose;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20" w:lineRule="exact"/>
        <w:ind w:left="3978" w:right="5357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7" w:after="0" w:line="327" w:lineRule="exact"/>
        <w:ind w:left="3270" w:right="6066"/>
        <w:jc w:val="center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7"/>
          <w:position w:val="-1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6" w:after="0" w:line="240" w:lineRule="auto"/>
        <w:ind w:left="114" w:right="-20"/>
        <w:jc w:val="left"/>
        <w:tabs>
          <w:tab w:pos="4700" w:val="left"/>
          <w:tab w:pos="662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6.96859pt;margin-top:3.249556pt;width:473.940358pt;height:.1pt;mso-position-horizontal-relative:page;mso-position-vertical-relative:paragraph;z-index:-15983" coordorigin="1139,65" coordsize="9479,2">
            <v:shape style="position:absolute;left:1139;top:65;width:9479;height:2" coordorigin="1139,65" coordsize="9479,0" path="m1139,65l10618,65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21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32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#11</w:t>
      </w:r>
      <w:r>
        <w:rPr>
          <w:rFonts w:ascii="Arial" w:hAnsi="Arial" w:cs="Arial" w:eastAsia="Arial"/>
          <w:sz w:val="29"/>
          <w:szCs w:val="29"/>
          <w:spacing w:val="-76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>34</w:t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4"/>
          <w:szCs w:val="34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Union</w:t>
      </w:r>
      <w:r>
        <w:rPr>
          <w:rFonts w:ascii="Arial" w:hAnsi="Arial" w:cs="Arial" w:eastAsia="Arial"/>
          <w:sz w:val="29"/>
          <w:szCs w:val="29"/>
          <w:spacing w:val="45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Typ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9"/>
          <w:szCs w:val="29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4"/>
          <w:position w:val="1"/>
        </w:rPr>
        <w:t>Specifiers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80" w:bottom="280" w:left="1040" w:right="1280"/>
          <w:footerReference w:type="default" r:id="rId304"/>
          <w:pgSz w:w="12040" w:h="15800"/>
        </w:sectPr>
      </w:pPr>
      <w:rPr/>
    </w:p>
    <w:p>
      <w:pPr>
        <w:spacing w:before="15" w:after="0" w:line="240" w:lineRule="auto"/>
        <w:ind w:left="2442" w:right="2551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72.653305pt;margin-top:-5.27121pt;width:470.698113pt;height:.1pt;mso-position-horizontal-relative:page;mso-position-vertical-relative:paragraph;z-index:-15979" coordorigin="1453,-105" coordsize="9414,2">
            <v:shape style="position:absolute;left:1453;top:-105;width:9414;height:2" coordorigin="1453,-105" coordsize="9414,0" path="m1453,-105l10867,-105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415092pt;margin-top:48.478413pt;width:470.698114pt;height:.1pt;mso-position-horizontal-relative:page;mso-position-vertical-relative:paragraph;z-index:-15978" coordorigin="1448,970" coordsize="9414,2">
            <v:shape style="position:absolute;left:1448;top:970;width:9414;height:2" coordorigin="1448,970" coordsize="9414,0" path="m1448,970l10862,97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60"/>
          <w:szCs w:val="60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4" w:right="-20"/>
        <w:jc w:val="left"/>
        <w:tabs>
          <w:tab w:pos="4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</w:rPr>
        <w:t>rnanualkey</w:t>
      </w:r>
      <w:r>
        <w:rPr>
          <w:rFonts w:ascii="Courier New" w:hAnsi="Courier New" w:cs="Courier New" w:eastAsia="Courier New"/>
          <w:sz w:val="32"/>
          <w:szCs w:val="32"/>
          <w:spacing w:val="-8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1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-104"/>
          <w:w w:val="15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long</w:t>
      </w:r>
      <w:r>
        <w:rPr>
          <w:rFonts w:ascii="Courier New" w:hAnsi="Courier New" w:cs="Courier New" w:eastAsia="Courier New"/>
          <w:sz w:val="32"/>
          <w:szCs w:val="32"/>
          <w:spacing w:val="-111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partnurnber;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3316" w:right="-20"/>
        <w:jc w:val="left"/>
        <w:tabs>
          <w:tab w:pos="42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04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rnanualnurnber[12];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8" w:lineRule="exact"/>
        <w:ind w:left="330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double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weight;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21" w:lineRule="exact"/>
        <w:ind w:left="289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2"/>
          <w:w w:val="120"/>
          <w:position w:val="-1"/>
        </w:rPr>
        <w:t>}</w:t>
      </w:r>
      <w:r>
        <w:rPr>
          <w:rFonts w:ascii="Arial" w:hAnsi="Arial" w:cs="Arial" w:eastAsia="Arial"/>
          <w:sz w:val="26"/>
          <w:szCs w:val="26"/>
          <w:spacing w:val="0"/>
          <w:w w:val="189"/>
          <w:position w:val="-1"/>
        </w:rPr>
        <w:t>;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400" w:bottom="280" w:left="1300" w:right="880"/>
          <w:footerReference w:type="default" r:id="rId305"/>
          <w:pgSz w:w="12120" w:h="15800"/>
        </w:sectPr>
      </w:pPr>
      <w:rPr/>
    </w:p>
    <w:p>
      <w:pPr>
        <w:spacing w:before="28" w:after="0" w:line="240" w:lineRule="auto"/>
        <w:ind w:left="629" w:right="-79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625" w:right="-7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625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28" w:after="0" w:line="240" w:lineRule="auto"/>
        <w:ind w:left="5" w:right="-20"/>
        <w:jc w:val="left"/>
        <w:tabs>
          <w:tab w:pos="21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PARTNUM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3"/>
        </w:rPr>
        <w:t>0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right="-20"/>
        <w:jc w:val="left"/>
        <w:tabs>
          <w:tab w:pos="212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MANNUM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1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right="-20"/>
        <w:jc w:val="left"/>
        <w:tabs>
          <w:tab w:pos="21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WEIGHT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300" w:right="880"/>
          <w:cols w:num="2" w:equalWidth="0">
            <w:col w:w="1620" w:space="553"/>
            <w:col w:w="7767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2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keyunion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1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-104"/>
          <w:w w:val="15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9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whatitis;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32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3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40"/>
          <w:w w:val="6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3"/>
        </w:rPr>
        <w:t>rnanualkey</w:t>
      </w:r>
      <w:r>
        <w:rPr>
          <w:rFonts w:ascii="Courier New" w:hAnsi="Courier New" w:cs="Courier New" w:eastAsia="Courier New"/>
          <w:sz w:val="32"/>
          <w:szCs w:val="32"/>
          <w:spacing w:val="5"/>
          <w:w w:val="6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key;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287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24"/>
          <w:w w:val="151"/>
          <w:position w:val="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DBrequest;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90" w:lineRule="exact"/>
        <w:ind w:left="620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59" w:after="0" w:line="210" w:lineRule="auto"/>
        <w:ind w:left="1158" w:right="1837" w:firstLine="1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assigning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DBrequest.whatitis</w:t>
      </w:r>
      <w:r>
        <w:rPr>
          <w:rFonts w:ascii="Courier New" w:hAnsi="Courier New" w:cs="Courier New" w:eastAsia="Courier New"/>
          <w:sz w:val="32"/>
          <w:szCs w:val="32"/>
          <w:spacing w:val="-72"/>
          <w:w w:val="100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24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MANNUM;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strcpy</w:t>
      </w:r>
      <w:r>
        <w:rPr>
          <w:rFonts w:ascii="Courier New" w:hAnsi="Courier New" w:cs="Courier New" w:eastAsia="Courier New"/>
          <w:sz w:val="32"/>
          <w:szCs w:val="32"/>
          <w:spacing w:val="20"/>
          <w:w w:val="70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</w:rPr>
        <w:t>DBrequest.key.rnanualnurnber,</w:t>
      </w:r>
      <w:r>
        <w:rPr>
          <w:rFonts w:ascii="Courier New" w:hAnsi="Courier New" w:cs="Courier New" w:eastAsia="Courier New"/>
          <w:sz w:val="32"/>
          <w:szCs w:val="32"/>
          <w:spacing w:val="4"/>
          <w:w w:val="7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"GA2270009");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printkey(&amp;DBrequest);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" w:after="0" w:line="304" w:lineRule="exact"/>
        <w:ind w:left="610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0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2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print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variable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whatever</w:t>
      </w:r>
      <w:r>
        <w:rPr>
          <w:rFonts w:ascii="Courier New" w:hAnsi="Courier New" w:cs="Courier New" w:eastAsia="Courier New"/>
          <w:sz w:val="32"/>
          <w:szCs w:val="32"/>
          <w:spacing w:val="2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it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59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printkey(rnkey)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0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41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keyunion</w:t>
      </w:r>
      <w:r>
        <w:rPr>
          <w:rFonts w:ascii="Courier New" w:hAnsi="Courier New" w:cs="Courier New" w:eastAsia="Courier New"/>
          <w:sz w:val="32"/>
          <w:szCs w:val="32"/>
          <w:spacing w:val="35"/>
          <w:w w:val="7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3"/>
        </w:rPr>
        <w:t>*rnkey;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05" w:lineRule="exact"/>
        <w:ind w:left="61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16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0"/>
        </w:rPr>
        <w:t>switch(rnkey-&gt;whatitis</w:t>
      </w:r>
      <w:r>
        <w:rPr>
          <w:rFonts w:ascii="Courier New" w:hAnsi="Courier New" w:cs="Courier New" w:eastAsia="Courier New"/>
          <w:sz w:val="32"/>
          <w:szCs w:val="32"/>
          <w:spacing w:val="-9"/>
          <w:w w:val="70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185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PARTNUM:</w:t>
      </w:r>
      <w:r>
        <w:rPr>
          <w:rFonts w:ascii="Courier New" w:hAnsi="Courier New" w:cs="Courier New" w:eastAsia="Courier New"/>
          <w:sz w:val="32"/>
          <w:szCs w:val="32"/>
          <w:spacing w:val="1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4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3"/>
        </w:rPr>
        <w:t>"%dl",rnkey-&gt;key.partnurnber);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4640" w:right="4340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break;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859" w:right="-20"/>
        <w:jc w:val="left"/>
        <w:tabs>
          <w:tab w:pos="46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MANNUM: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38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3"/>
        </w:rPr>
        <w:t>"%s",rnkey-&gt;key.rnanualnurnber);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4635" w:right="4345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break;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854" w:right="-20"/>
        <w:jc w:val="left"/>
        <w:tabs>
          <w:tab w:pos="46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case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ITSA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WEIGHT: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21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"%e",rnkey-&gt;key.weight);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4630" w:right="4261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0"/>
          <w:position w:val="2"/>
        </w:rPr>
        <w:t>break;.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240" w:lineRule="auto"/>
        <w:ind w:left="1854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33" w:after="0" w:line="304" w:lineRule="exact"/>
        <w:ind w:left="591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24"/>
          <w:position w:val="-1"/>
        </w:rPr>
        <w:t>}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01" w:right="-20"/>
        <w:jc w:val="left"/>
        <w:tabs>
          <w:tab w:pos="4640" w:val="left"/>
          <w:tab w:pos="73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9.318398pt;margin-top:3.043473pt;width:470.936321pt;height:.1pt;mso-position-horizontal-relative:page;mso-position-vertical-relative:paragraph;z-index:-15977" coordorigin="1386,61" coordsize="9419,2">
            <v:shape style="position:absolute;left:1386;top:61;width:9419;height:2" coordorigin="1386,61" coordsize="9419,0" path="m1386,61l10805,6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3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>#11</w:t>
      </w:r>
      <w:r>
        <w:rPr>
          <w:rFonts w:ascii="Arial" w:hAnsi="Arial" w:cs="Arial" w:eastAsia="Arial"/>
          <w:sz w:val="27"/>
          <w:szCs w:val="27"/>
          <w:spacing w:val="-53"/>
          <w:w w:val="100"/>
          <w:position w:val="-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2"/>
        </w:rPr>
        <w:t>35</w:t>
      </w:r>
      <w:r>
        <w:rPr>
          <w:rFonts w:ascii="Times New Roman" w:hAnsi="Times New Roman" w:cs="Times New Roman" w:eastAsia="Times New Roman"/>
          <w:sz w:val="29"/>
          <w:szCs w:val="29"/>
          <w:spacing w:val="-4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-2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  <w:t>Union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8"/>
          <w:position w:val="0"/>
        </w:rPr>
        <w:t>Examples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300" w:right="880"/>
        </w:sectPr>
      </w:pPr>
      <w:rPr/>
    </w:p>
    <w:p>
      <w:pPr>
        <w:spacing w:before="18" w:after="0" w:line="254" w:lineRule="auto"/>
        <w:ind w:left="2678" w:right="297" w:firstLine="-2265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94.746765pt;margin-top:22.283894pt;width:.1pt;height:754.297847pt;mso-position-horizontal-relative:page;mso-position-vertical-relative:page;z-index:-15975" coordorigin="11895,446" coordsize="2,15086">
            <v:shape style="position:absolute;left:11895;top:446;width:2;height:15086" coordorigin="11895,446" coordsize="0,15086" path="m11895,15532l11895,446e" filled="f" stroked="t" strokeweight="7.422363pt" strokecolor="#000000">
              <v:path arrowok="t"/>
            </v:shape>
          </v:group>
          <w10:wrap type="none"/>
        </w:pict>
      </w:r>
      <w:r>
        <w:rPr/>
        <w:pict>
          <v:group style="position:absolute;margin-left:59.378902pt;margin-top:-3.927435pt;width:473.355195pt;height:.1pt;mso-position-horizontal-relative:page;mso-position-vertical-relative:paragraph;z-index:-15974" coordorigin="1188,-79" coordsize="9467,2">
            <v:shape style="position:absolute;left:1188;top:-79;width:9467;height:2" coordorigin="1188,-79" coordsize="9467,0" path="m1188,-79l10655,-79e" filled="f" stroked="t" strokeweight=".478862pt" strokecolor="#000000">
              <v:path arrowok="t"/>
            </v:shape>
          </v:group>
          <w10:wrap type="none"/>
        </w:pict>
      </w:r>
      <w:r>
        <w:rPr/>
        <w:pict>
          <v:group style="position:absolute;margin-left:59.618332pt;margin-top:87.125038pt;width:473.115764pt;height:.1pt;mso-position-horizontal-relative:page;mso-position-vertical-relative:paragraph;z-index:-15973" coordorigin="1192,1743" coordsize="9462,2">
            <v:shape style="position:absolute;left:1192;top:1743;width:9462;height:2" coordorigin="1192,1743" coordsize="9462,0" path="m1192,1743l10655,1743e" filled="f" stroked="t" strokeweight=".7182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</w:t>
      </w:r>
      <w:r>
        <w:rPr>
          <w:rFonts w:ascii="Arial" w:hAnsi="Arial" w:cs="Arial" w:eastAsia="Arial"/>
          <w:sz w:val="62"/>
          <w:szCs w:val="62"/>
          <w:spacing w:val="6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Common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62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3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Use</w:t>
      </w:r>
      <w:r>
        <w:rPr>
          <w:rFonts w:ascii="Arial" w:hAnsi="Arial" w:cs="Arial" w:eastAsia="Arial"/>
          <w:sz w:val="62"/>
          <w:szCs w:val="62"/>
          <w:spacing w:val="10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o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f</w:t>
      </w:r>
      <w:r>
        <w:rPr>
          <w:rFonts w:ascii="Arial" w:hAnsi="Arial" w:cs="Arial" w:eastAsia="Arial"/>
          <w:sz w:val="62"/>
          <w:szCs w:val="62"/>
          <w:spacing w:val="75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Unions</w:t>
      </w:r>
      <w:r>
        <w:rPr>
          <w:rFonts w:ascii="Arial" w:hAnsi="Arial" w:cs="Arial" w:eastAsia="Arial"/>
          <w:sz w:val="62"/>
          <w:szCs w:val="62"/>
          <w:spacing w:val="0"/>
          <w:w w:val="106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and</w:t>
      </w:r>
      <w:r>
        <w:rPr>
          <w:rFonts w:ascii="Arial" w:hAnsi="Arial" w:cs="Arial" w:eastAsia="Arial"/>
          <w:sz w:val="62"/>
          <w:szCs w:val="62"/>
          <w:spacing w:val="122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Structures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581" w:right="796" w:firstLine="5"/>
        <w:jc w:val="left"/>
        <w:tabs>
          <w:tab w:pos="1840" w:val="left"/>
          <w:tab w:pos="4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general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purpose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16-bi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registers,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AX,</w:t>
      </w:r>
      <w:r>
        <w:rPr>
          <w:rFonts w:ascii="Arial" w:hAnsi="Arial" w:cs="Arial" w:eastAsia="Arial"/>
          <w:sz w:val="35"/>
          <w:szCs w:val="35"/>
          <w:spacing w:val="-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BX,</w:t>
      </w:r>
      <w:r>
        <w:rPr>
          <w:rFonts w:ascii="Arial" w:hAnsi="Arial" w:cs="Arial" w:eastAsia="Arial"/>
          <w:sz w:val="35"/>
          <w:szCs w:val="35"/>
          <w:spacing w:val="-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CX,</w:t>
      </w:r>
      <w:r>
        <w:rPr>
          <w:rFonts w:ascii="Arial" w:hAnsi="Arial" w:cs="Arial" w:eastAsia="Arial"/>
          <w:sz w:val="35"/>
          <w:szCs w:val="35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DX.</w:t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16-bit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register's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name.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divided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8-bit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'high'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'low'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registers.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reference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-1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AX,</w:t>
      </w:r>
      <w:r>
        <w:rPr>
          <w:rFonts w:ascii="Arial" w:hAnsi="Arial" w:cs="Arial" w:eastAsia="Arial"/>
          <w:sz w:val="35"/>
          <w:szCs w:val="35"/>
          <w:spacing w:val="-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BX,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etc.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2" w:lineRule="auto"/>
        <w:ind w:left="581" w:right="593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assembly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subroutin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needs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certai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12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registers,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followin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structure/unio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</w:t>
      </w:r>
      <w:r>
        <w:rPr>
          <w:rFonts w:ascii="Arial" w:hAnsi="Arial" w:cs="Arial" w:eastAsia="Arial"/>
          <w:sz w:val="35"/>
          <w:szCs w:val="35"/>
          <w:spacing w:val="2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combinatio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</w:t>
      </w:r>
      <w:r>
        <w:rPr>
          <w:rFonts w:ascii="Arial" w:hAnsi="Arial" w:cs="Arial" w:eastAsia="Arial"/>
          <w:sz w:val="35"/>
          <w:szCs w:val="35"/>
          <w:spacing w:val="12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6" w:after="0" w:line="395" w:lineRule="exact"/>
        <w:ind w:left="60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4"/>
          <w:position w:val="-1"/>
        </w:rPr>
        <w:t>useful: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40" w:lineRule="auto"/>
        <w:ind w:left="112" w:right="-20"/>
        <w:jc w:val="left"/>
        <w:tabs>
          <w:tab w:pos="35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097195pt;margin-top:2.950277pt;width:359.864875pt;height:.1pt;mso-position-horizontal-relative:page;mso-position-vertical-relative:paragraph;z-index:-15976" coordorigin="1202,59" coordsize="7197,2">
            <v:shape style="position:absolute;left:1202;top:59;width:7197;height:2" coordorigin="1202,59" coordsize="7197,0" path="m1202,59l8399,59e" filled="f" stroked="t" strokeweight=".47886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31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Class··#11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Comm88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8"/>
          <w:szCs w:val="2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8"/>
          <w:szCs w:val="28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8"/>
          <w:szCs w:val="28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Unions</w:t>
      </w:r>
      <w:r>
        <w:rPr>
          <w:rFonts w:ascii="Arial" w:hAnsi="Arial" w:cs="Arial" w:eastAsia="Arial"/>
          <w:sz w:val="28"/>
          <w:szCs w:val="28"/>
          <w:spacing w:val="71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8"/>
          <w:szCs w:val="28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position w:val="0"/>
        </w:rPr>
        <w:t>Structures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40" w:bottom="280" w:left="1100" w:right="1340"/>
          <w:footerReference w:type="default" r:id="rId306"/>
          <w:pgSz w:w="12120" w:h="15800"/>
        </w:sectPr>
      </w:pPr>
      <w:rPr/>
    </w:p>
    <w:p>
      <w:pPr>
        <w:spacing w:before="25" w:after="0" w:line="240" w:lineRule="auto"/>
        <w:ind w:left="678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6.200951pt;margin-top:-4.781582pt;width:470.3125pt;height:.1pt;mso-position-horizontal-relative:page;mso-position-vertical-relative:paragraph;z-index:-15972" coordorigin="1324,-96" coordsize="9406,2">
            <v:shape style="position:absolute;left:1324;top:-96;width:9406;height:2" coordorigin="1324,-96" coordsize="9406,0" path="m1324,-96l10730,-96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5.962814pt;margin-top:48.984299pt;width:470.550633pt;height:.1pt;mso-position-horizontal-relative:page;mso-position-vertical-relative:paragraph;z-index:-15971" coordorigin="1319,980" coordsize="9411,2">
            <v:shape style="position:absolute;left:1319;top:980;width:9411;height:2" coordorigin="1319,980" coordsize="9411,0" path="m1319,980l10730,980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60"/>
          <w:szCs w:val="60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0"/>
          <w:szCs w:val="60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60"/>
          <w:szCs w:val="60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auto"/>
        <w:ind w:left="907" w:right="6381" w:firstLine="-257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WORDREGS</w:t>
      </w:r>
      <w:r>
        <w:rPr>
          <w:rFonts w:ascii="Courier New" w:hAnsi="Courier New" w:cs="Courier New" w:eastAsia="Courier New"/>
          <w:sz w:val="32"/>
          <w:szCs w:val="32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32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4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ax;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-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bx;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1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ex;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dx;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5" w:lineRule="exact"/>
        <w:ind w:left="917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1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400" w:bottom="0" w:left="1160" w:right="1240"/>
          <w:footerReference w:type="default" r:id="rId307"/>
          <w:pgSz w:w="12040" w:h="15800"/>
        </w:sectPr>
      </w:pPr>
      <w:rPr/>
    </w:p>
    <w:p>
      <w:pPr>
        <w:spacing w:before="43" w:after="0" w:line="227" w:lineRule="auto"/>
        <w:ind w:left="897" w:right="-74" w:firstLine="-262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BYTEREGS</w:t>
      </w:r>
      <w:r>
        <w:rPr>
          <w:rFonts w:ascii="Courier New" w:hAnsi="Courier New" w:cs="Courier New" w:eastAsia="Courier New"/>
          <w:sz w:val="32"/>
          <w:szCs w:val="32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51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5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-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6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al,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1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bl,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cl,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dl,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00" w:lineRule="exact"/>
        <w:ind w:left="90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3"/>
        </w:rPr>
        <w:t>};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auto"/>
        <w:ind w:right="5680" w:firstLine="10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ah;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bh;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ch;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dh;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both"/>
        <w:spacing w:after="0"/>
        <w:sectPr>
          <w:type w:val="continuous"/>
          <w:pgSz w:w="12040" w:h="15800"/>
          <w:pgMar w:top="1060" w:bottom="280" w:left="1160" w:right="1240"/>
          <w:cols w:num="2" w:equalWidth="0">
            <w:col w:w="3308" w:space="118"/>
            <w:col w:w="6214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616" w:right="-20"/>
        <w:jc w:val="left"/>
        <w:tabs>
          <w:tab w:pos="2280" w:val="left"/>
          <w:tab w:pos="83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general</w:t>
      </w:r>
      <w:r>
        <w:rPr>
          <w:rFonts w:ascii="Courier New" w:hAnsi="Courier New" w:cs="Courier New" w:eastAsia="Courier New"/>
          <w:sz w:val="32"/>
          <w:szCs w:val="32"/>
          <w:spacing w:val="59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purp0</w:t>
      </w:r>
      <w:r>
        <w:rPr>
          <w:rFonts w:ascii="Courier New" w:hAnsi="Courier New" w:cs="Courier New" w:eastAsia="Courier New"/>
          <w:sz w:val="32"/>
          <w:szCs w:val="32"/>
          <w:spacing w:val="-13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;e</w:t>
      </w:r>
      <w:r>
        <w:rPr>
          <w:rFonts w:ascii="Arial" w:hAnsi="Arial" w:cs="Arial" w:eastAsia="Arial"/>
          <w:sz w:val="27"/>
          <w:szCs w:val="27"/>
          <w:spacing w:val="4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registers</w:t>
      </w:r>
      <w:r>
        <w:rPr>
          <w:rFonts w:ascii="Courier New" w:hAnsi="Courier New" w:cs="Courier New" w:eastAsia="Courier New"/>
          <w:sz w:val="32"/>
          <w:szCs w:val="32"/>
          <w:spacing w:val="1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39" w:lineRule="exact"/>
        <w:ind w:left="61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overlays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corresponding</w:t>
      </w:r>
      <w:r>
        <w:rPr>
          <w:rFonts w:ascii="Courier New" w:hAnsi="Courier New" w:cs="Courier New" w:eastAsia="Courier New"/>
          <w:sz w:val="32"/>
          <w:szCs w:val="32"/>
          <w:spacing w:val="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word</w:t>
      </w:r>
      <w:r>
        <w:rPr>
          <w:rFonts w:ascii="Courier New" w:hAnsi="Courier New" w:cs="Courier New" w:eastAsia="Courier New"/>
          <w:sz w:val="32"/>
          <w:szCs w:val="32"/>
          <w:spacing w:val="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and</w:t>
      </w:r>
      <w:r>
        <w:rPr>
          <w:rFonts w:ascii="Courier New" w:hAnsi="Courier New" w:cs="Courier New" w:eastAsia="Courier New"/>
          <w:sz w:val="32"/>
          <w:szCs w:val="32"/>
          <w:spacing w:val="2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byte</w:t>
      </w:r>
      <w:r>
        <w:rPr>
          <w:rFonts w:ascii="Courier New" w:hAnsi="Courier New" w:cs="Courier New" w:eastAsia="Courier New"/>
          <w:sz w:val="32"/>
          <w:szCs w:val="32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registers.</w:t>
      </w:r>
      <w:r>
        <w:rPr>
          <w:rFonts w:ascii="Courier New" w:hAnsi="Courier New" w:cs="Courier New" w:eastAsia="Courier New"/>
          <w:sz w:val="32"/>
          <w:szCs w:val="32"/>
          <w:spacing w:val="-11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8" w:lineRule="exact"/>
        <w:ind w:left="612" w:right="-20"/>
        <w:jc w:val="left"/>
        <w:tabs>
          <w:tab w:pos="83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18"/>
          <w:w w:val="7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REGS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4" w:lineRule="exact"/>
        <w:ind w:left="89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WORDREGS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x;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89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6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BYTEREGS</w:t>
      </w:r>
      <w:r>
        <w:rPr>
          <w:rFonts w:ascii="Courier New" w:hAnsi="Courier New" w:cs="Courier New" w:eastAsia="Courier New"/>
          <w:sz w:val="32"/>
          <w:szCs w:val="32"/>
          <w:spacing w:val="-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h;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89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26"/>
          <w:w w:val="144"/>
          <w:position w:val="3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regs_in,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regs_out;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tabs>
          <w:tab w:pos="4640" w:val="left"/>
          <w:tab w:pos="568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2.867088pt;margin-top:1.714869pt;width:409.350474pt;height:.1pt;mso-position-horizontal-relative:page;mso-position-vertical-relative:paragraph;z-index:-15970" coordorigin="1257,34" coordsize="8187,2">
            <v:shape style="position:absolute;left:1257;top:34;width:8187;height:2" coordorigin="1257,34" coordsize="8187,0" path="m1257,34l9444,34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5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3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#11</w:t>
      </w:r>
      <w:r>
        <w:rPr>
          <w:rFonts w:ascii="Arial" w:hAnsi="Arial" w:cs="Arial" w:eastAsia="Arial"/>
          <w:sz w:val="27"/>
          <w:szCs w:val="27"/>
          <w:spacing w:val="-4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>37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Union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27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f</w:t>
      </w:r>
      <w:r>
        <w:rPr>
          <w:rFonts w:ascii="Arial" w:hAnsi="Arial" w:cs="Arial" w:eastAsia="Arial"/>
          <w:sz w:val="27"/>
          <w:szCs w:val="27"/>
          <w:spacing w:val="35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Structure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s</w:t>
      </w:r>
      <w:r>
        <w:rPr>
          <w:rFonts w:ascii="Arial" w:hAnsi="Arial" w:cs="Arial" w:eastAsia="Arial"/>
          <w:sz w:val="27"/>
          <w:szCs w:val="27"/>
          <w:spacing w:val="25"/>
          <w:w w:val="11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2"/>
        </w:rPr>
        <w:t>Example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60" w:right="1240"/>
        </w:sectPr>
      </w:pPr>
      <w:rPr/>
    </w:p>
    <w:p>
      <w:pPr>
        <w:spacing w:before="24" w:after="0" w:line="240" w:lineRule="auto"/>
        <w:ind w:left="1638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594.119812pt;margin-top:24.889427pt;width:.1pt;height:749.315359pt;mso-position-horizontal-relative:page;mso-position-vertical-relative:page;z-index:-15968" coordorigin="11882,498" coordsize="2,14986">
            <v:shape style="position:absolute;left:11882;top:498;width:2;height:14986" coordorigin="11882,498" coordsize="0,14986" path="m11882,15484l11882,498e" filled="f" stroked="t" strokeweight="7.641412pt" strokecolor="#000000">
              <v:path arrowok="t"/>
            </v:shape>
          </v:group>
          <w10:wrap type="none"/>
        </w:pict>
      </w:r>
      <w:r>
        <w:rPr/>
        <w:pict>
          <v:group style="position:absolute;margin-left:61.847679pt;margin-top:-2.538346pt;width:472.334788pt;height:.1pt;mso-position-horizontal-relative:page;mso-position-vertical-relative:paragraph;z-index:-15967" coordorigin="1237,-51" coordsize="9447,2">
            <v:shape style="position:absolute;left:1237;top:-51;width:9447;height:2" coordorigin="1237,-51" coordsize="9447,0" path="m1237,-51l10684,-5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1.847679pt;margin-top:51.189312pt;width:472.334788pt;height:.1pt;mso-position-horizontal-relative:page;mso-position-vertical-relative:paragraph;z-index:-15966" coordorigin="1237,1024" coordsize="9447,2">
            <v:shape style="position:absolute;left:1237;top:1024;width:9447;height:2" coordorigin="1237,1024" coordsize="9447,0" path="m1237,1024l10684,1024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Union</w:t>
      </w:r>
      <w:r>
        <w:rPr>
          <w:rFonts w:ascii="Arial" w:hAnsi="Arial" w:cs="Arial" w:eastAsia="Arial"/>
          <w:sz w:val="59"/>
          <w:szCs w:val="59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65"/>
          <w:szCs w:val="65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65"/>
          <w:szCs w:val="65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59"/>
          <w:szCs w:val="59"/>
          <w:spacing w:val="111"/>
          <w:w w:val="100"/>
          <w:b/>
          <w:bCs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Example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main()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21" w:lineRule="exact"/>
        <w:ind w:left="1618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  <w:position w:val="-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476" w:lineRule="exact"/>
        <w:ind w:left="119" w:right="-20"/>
        <w:jc w:val="left"/>
        <w:tabs>
          <w:tab w:pos="21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Arial" w:hAnsi="Arial" w:cs="Arial" w:eastAsia="Arial"/>
          <w:sz w:val="54"/>
          <w:szCs w:val="54"/>
          <w:spacing w:val="0"/>
          <w:w w:val="61"/>
          <w:position w:val="2"/>
        </w:rPr>
        <w:t>..</w:t>
      </w:r>
      <w:r>
        <w:rPr>
          <w:rFonts w:ascii="Arial" w:hAnsi="Arial" w:cs="Arial" w:eastAsia="Arial"/>
          <w:sz w:val="54"/>
          <w:szCs w:val="5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54"/>
          <w:szCs w:val="54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61"/>
          <w:position w:val="1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108"/>
          <w:w w:val="61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month,</w:t>
      </w:r>
      <w:r>
        <w:rPr>
          <w:rFonts w:ascii="Courier New" w:hAnsi="Courier New" w:cs="Courier New" w:eastAsia="Courier New"/>
          <w:sz w:val="32"/>
          <w:szCs w:val="32"/>
          <w:spacing w:val="-84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1"/>
        </w:rPr>
        <w:t>day,</w:t>
      </w:r>
      <w:r>
        <w:rPr>
          <w:rFonts w:ascii="Courier New" w:hAnsi="Courier New" w:cs="Courier New" w:eastAsia="Courier New"/>
          <w:sz w:val="32"/>
          <w:szCs w:val="32"/>
          <w:spacing w:val="-9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1"/>
        </w:rPr>
        <w:t>year;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3" w:right="4748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29"/>
          <w:szCs w:val="29"/>
          <w:spacing w:val="0"/>
          <w:w w:val="76"/>
        </w:rPr>
        <w:t>/*</w:t>
      </w:r>
      <w:r>
        <w:rPr>
          <w:rFonts w:ascii="Courier New" w:hAnsi="Courier New" w:cs="Courier New" w:eastAsia="Courier New"/>
          <w:sz w:val="29"/>
          <w:szCs w:val="29"/>
          <w:spacing w:val="37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get</w:t>
      </w:r>
      <w:r>
        <w:rPr>
          <w:rFonts w:ascii="Courier New" w:hAnsi="Courier New" w:cs="Courier New" w:eastAsia="Courier New"/>
          <w:sz w:val="32"/>
          <w:szCs w:val="32"/>
          <w:spacing w:val="-25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current</w:t>
      </w:r>
      <w:r>
        <w:rPr>
          <w:rFonts w:ascii="Courier New" w:hAnsi="Courier New" w:cs="Courier New" w:eastAsia="Courier New"/>
          <w:sz w:val="32"/>
          <w:szCs w:val="32"/>
          <w:spacing w:val="-2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date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26" w:lineRule="exact"/>
        <w:ind w:left="2163" w:right="681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regs_in.x.ax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Ox2a00;/*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set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AX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code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85" w:lineRule="exact"/>
        <w:ind w:left="2163" w:right="507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regs_in.x.bx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0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1"/>
          <w:w w:val="6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0"/>
          <w:position w:val="4"/>
        </w:rPr>
        <w:t>Ox21;</w:t>
      </w:r>
      <w:r>
        <w:rPr>
          <w:rFonts w:ascii="Courier New" w:hAnsi="Courier New" w:cs="Courier New" w:eastAsia="Courier New"/>
          <w:sz w:val="32"/>
          <w:szCs w:val="32"/>
          <w:spacing w:val="0"/>
          <w:w w:val="60"/>
          <w:position w:val="4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71"/>
          <w:w w:val="6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set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BX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DOS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4"/>
        </w:rPr>
        <w:t>number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4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7" w:right="4034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interrupt21(regs_in,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regs_out);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6" w:lineRule="auto"/>
        <w:ind w:left="2153" w:right="5280" w:firstLine="-10"/>
        <w:jc w:val="both"/>
        <w:tabs>
          <w:tab w:pos="30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year</w:t>
      </w:r>
      <w:r>
        <w:rPr>
          <w:rFonts w:ascii="Courier New" w:hAnsi="Courier New" w:cs="Courier New" w:eastAsia="Courier New"/>
          <w:sz w:val="32"/>
          <w:szCs w:val="32"/>
          <w:spacing w:val="115"/>
          <w:w w:val="79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9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95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regs_out.x.cx;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month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3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regs_out.h.dh;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3"/>
        </w:rPr>
        <w:t>day</w:t>
      </w:r>
      <w:r>
        <w:rPr>
          <w:rFonts w:ascii="Courier New" w:hAnsi="Courier New" w:cs="Courier New" w:eastAsia="Courier New"/>
          <w:sz w:val="32"/>
          <w:szCs w:val="32"/>
          <w:spacing w:val="-40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3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13"/>
          <w:w w:val="6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regs_out.h.dl;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40" w:lineRule="exact"/>
        <w:ind w:left="3428" w:right="1644" w:firstLine="-127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intf</w:t>
      </w:r>
      <w:r>
        <w:rPr>
          <w:rFonts w:ascii="Courier New" w:hAnsi="Courier New" w:cs="Courier New" w:eastAsia="Courier New"/>
          <w:sz w:val="32"/>
          <w:szCs w:val="32"/>
          <w:spacing w:val="-9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("today's</w:t>
      </w:r>
      <w:r>
        <w:rPr>
          <w:rFonts w:ascii="Courier New" w:hAnsi="Courier New" w:cs="Courier New" w:eastAsia="Courier New"/>
          <w:sz w:val="32"/>
          <w:szCs w:val="32"/>
          <w:spacing w:val="-1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date</w:t>
      </w:r>
      <w:r>
        <w:rPr>
          <w:rFonts w:ascii="Courier New" w:hAnsi="Courier New" w:cs="Courier New" w:eastAsia="Courier New"/>
          <w:sz w:val="32"/>
          <w:szCs w:val="32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(in</w:t>
      </w:r>
      <w:r>
        <w:rPr>
          <w:rFonts w:ascii="Courier New" w:hAnsi="Courier New" w:cs="Courier New" w:eastAsia="Courier New"/>
          <w:sz w:val="32"/>
          <w:szCs w:val="32"/>
          <w:spacing w:val="3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Europe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%d/%d/%d\n",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year,</w:t>
      </w:r>
      <w:r>
        <w:rPr>
          <w:rFonts w:ascii="Courier New" w:hAnsi="Courier New" w:cs="Courier New" w:eastAsia="Courier New"/>
          <w:sz w:val="32"/>
          <w:szCs w:val="32"/>
          <w:spacing w:val="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month,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day);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26" w:lineRule="exact"/>
        <w:ind w:left="1609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  <w:position w:val="-1"/>
        </w:rPr>
        <w:t>}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107" w:right="-20"/>
        <w:jc w:val="left"/>
        <w:tabs>
          <w:tab w:pos="5680" w:val="left"/>
          <w:tab w:pos="67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653709pt;margin-top:2.626443pt;width:472.812376pt;height:.1pt;mso-position-horizontal-relative:page;mso-position-vertical-relative:paragraph;z-index:-15969" coordorigin="1213,53" coordsize="9456,2">
            <v:shape style="position:absolute;left:1213;top:53;width:9456;height:2" coordorigin="1213,53" coordsize="9456,0" path="m1213,53l10669,53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#11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38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Union</w:t>
      </w:r>
      <w:r>
        <w:rPr>
          <w:rFonts w:ascii="Arial" w:hAnsi="Arial" w:cs="Arial" w:eastAsia="Arial"/>
          <w:sz w:val="28"/>
          <w:szCs w:val="28"/>
          <w:spacing w:val="7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8"/>
          <w:szCs w:val="28"/>
          <w:spacing w:val="3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4"/>
          <w:position w:val="1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80" w:bottom="280" w:left="120" w:right="1240"/>
          <w:footerReference w:type="default" r:id="rId308"/>
          <w:pgSz w:w="12040" w:h="15800"/>
        </w:sectPr>
      </w:pPr>
      <w:rPr/>
    </w:p>
    <w:p>
      <w:pPr>
        <w:spacing w:before="22" w:after="0" w:line="240" w:lineRule="auto"/>
        <w:ind w:left="2025" w:right="1851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9.772942pt;margin-top:-4.692623pt;width:470.3125pt;height:.1pt;mso-position-horizontal-relative:page;mso-position-vertical-relative:paragraph;z-index:-15965" coordorigin="1395,-94" coordsize="9406,2">
            <v:shape style="position:absolute;left:1395;top:-94;width:9406;height:2" coordorigin="1395,-94" coordsize="9406,0" path="m1395,-94l10802,-9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9.534813pt;margin-top:48.834297pt;width:470.3125pt;height:.1pt;mso-position-horizontal-relative:page;mso-position-vertical-relative:paragraph;z-index:-15964" coordorigin="1391,977" coordsize="9406,2">
            <v:shape style="position:absolute;left:1391;top:977;width:9406;height:2" coordorigin="1391,977" coordsize="9406,0" path="m1391,977l10797,97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Casting</w:t>
      </w:r>
      <w:r>
        <w:rPr>
          <w:rFonts w:ascii="Arial" w:hAnsi="Arial" w:cs="Arial" w:eastAsia="Arial"/>
          <w:sz w:val="60"/>
          <w:szCs w:val="60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1"/>
          <w:b/>
          <w:bCs/>
        </w:rPr>
        <w:t>Comments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633" w:right="557" w:firstLine="33"/>
        <w:jc w:val="left"/>
        <w:tabs>
          <w:tab w:pos="1580" w:val="left"/>
          <w:tab w:pos="56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been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used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wanted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one.</w:t>
      </w:r>
      <w:r>
        <w:rPr>
          <w:rFonts w:ascii="Arial" w:hAnsi="Arial" w:cs="Arial" w:eastAsia="Arial"/>
          <w:sz w:val="35"/>
          <w:szCs w:val="35"/>
          <w:spacing w:val="-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cast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limite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causing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conversions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to/fro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basic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types.</w:t>
      </w:r>
      <w:r>
        <w:rPr>
          <w:rFonts w:ascii="Arial" w:hAnsi="Arial" w:cs="Arial" w:eastAsia="Arial"/>
          <w:sz w:val="35"/>
          <w:szCs w:val="35"/>
          <w:spacing w:val="-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auto"/>
        <w:ind w:left="65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cast.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7" w:lineRule="exact"/>
        <w:ind w:left="1204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floating</w:t>
      </w:r>
      <w:r>
        <w:rPr>
          <w:rFonts w:ascii="Courier New" w:hAnsi="Courier New" w:cs="Courier New" w:eastAsia="Courier New"/>
          <w:sz w:val="32"/>
          <w:szCs w:val="32"/>
          <w:spacing w:val="25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2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4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84" w:lineRule="exact"/>
        <w:ind w:left="12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271"/>
          <w:position w:val="2"/>
        </w:rPr>
        <w:t>i</w:t>
      </w:r>
      <w:r>
        <w:rPr>
          <w:rFonts w:ascii="Arial" w:hAnsi="Arial" w:cs="Arial" w:eastAsia="Arial"/>
          <w:sz w:val="28"/>
          <w:szCs w:val="28"/>
          <w:spacing w:val="-117"/>
          <w:w w:val="271"/>
          <w:position w:val="2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2"/>
          <w:position w:val="2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52"/>
          <w:position w:val="2"/>
        </w:rPr>
        <w:t>  </w:t>
      </w:r>
      <w:r>
        <w:rPr>
          <w:rFonts w:ascii="Times New Roman" w:hAnsi="Times New Roman" w:cs="Times New Roman" w:eastAsia="Times New Roman"/>
          <w:sz w:val="39"/>
          <w:szCs w:val="39"/>
          <w:spacing w:val="41"/>
          <w:w w:val="5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(int</w:t>
      </w:r>
      <w:r>
        <w:rPr>
          <w:rFonts w:ascii="Courier New" w:hAnsi="Courier New" w:cs="Courier New" w:eastAsia="Courier New"/>
          <w:sz w:val="32"/>
          <w:szCs w:val="32"/>
          <w:spacing w:val="8"/>
          <w:w w:val="80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2"/>
        </w:rPr>
        <w:t>f;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2" w:lineRule="exact"/>
        <w:ind w:left="1199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  <w:position w:val="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1"/>
        </w:rPr>
        <w:t>?</w:t>
      </w:r>
      <w:r>
        <w:rPr>
          <w:rFonts w:ascii="Courier New" w:hAnsi="Courier New" w:cs="Courier New" w:eastAsia="Courier New"/>
          <w:sz w:val="33"/>
          <w:szCs w:val="33"/>
          <w:spacing w:val="-5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2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1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72" w:lineRule="exact"/>
        <w:ind w:left="1209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6"/>
          <w:position w:val="2"/>
        </w:rPr>
        <w:t>ip</w:t>
      </w:r>
      <w:r>
        <w:rPr>
          <w:rFonts w:ascii="Courier New" w:hAnsi="Courier New" w:cs="Courier New" w:eastAsia="Courier New"/>
          <w:sz w:val="32"/>
          <w:szCs w:val="32"/>
          <w:spacing w:val="19"/>
          <w:w w:val="66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6"/>
          <w:position w:val="2"/>
        </w:rPr>
        <w:t>=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66"/>
          <w:position w:val="2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spacing w:val="53"/>
          <w:w w:val="6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6"/>
          <w:position w:val="2"/>
        </w:rPr>
        <w:t>(int</w:t>
      </w:r>
      <w:r>
        <w:rPr>
          <w:rFonts w:ascii="Courier New" w:hAnsi="Courier New" w:cs="Courier New" w:eastAsia="Courier New"/>
          <w:sz w:val="32"/>
          <w:szCs w:val="32"/>
          <w:spacing w:val="98"/>
          <w:w w:val="66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>*)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5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1" w:lineRule="exact"/>
        <w:ind w:left="1185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6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-3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13"/>
          <w:w w:val="75"/>
          <w:position w:val="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1"/>
        </w:rPr>
        <w:t>?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2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17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7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mystruct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structure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82" w:lineRule="exact"/>
        <w:ind w:left="118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mp</w:t>
      </w:r>
      <w:r>
        <w:rPr>
          <w:rFonts w:ascii="Courier New" w:hAnsi="Courier New" w:cs="Courier New" w:eastAsia="Courier New"/>
          <w:sz w:val="32"/>
          <w:szCs w:val="32"/>
          <w:spacing w:val="43"/>
          <w:w w:val="67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7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4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(struct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1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mystruct</w:t>
      </w:r>
      <w:r>
        <w:rPr>
          <w:rFonts w:ascii="Courier New" w:hAnsi="Courier New" w:cs="Courier New" w:eastAsia="Courier New"/>
          <w:sz w:val="32"/>
          <w:szCs w:val="32"/>
          <w:spacing w:val="103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4"/>
        </w:rPr>
        <w:t>*)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41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sp;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6" w:lineRule="exact"/>
        <w:ind w:left="118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16"/>
          <w:w w:val="75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1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9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an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onion</w:t>
      </w:r>
      <w:r>
        <w:rPr>
          <w:rFonts w:ascii="Courier New" w:hAnsi="Courier New" w:cs="Courier New" w:eastAsia="Courier New"/>
          <w:sz w:val="32"/>
          <w:szCs w:val="32"/>
          <w:spacing w:val="8"/>
          <w:w w:val="73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1"/>
        </w:rPr>
        <w:t>union</w:t>
      </w:r>
      <w:r>
        <w:rPr>
          <w:rFonts w:ascii="Courier New" w:hAnsi="Courier New" w:cs="Courier New" w:eastAsia="Courier New"/>
          <w:sz w:val="32"/>
          <w:szCs w:val="32"/>
          <w:spacing w:val="-16"/>
          <w:w w:val="73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1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87" w:lineRule="exact"/>
        <w:ind w:left="1185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op</w:t>
      </w:r>
      <w:r>
        <w:rPr>
          <w:rFonts w:ascii="Courier New" w:hAnsi="Courier New" w:cs="Courier New" w:eastAsia="Courier New"/>
          <w:sz w:val="32"/>
          <w:szCs w:val="32"/>
          <w:spacing w:val="33"/>
          <w:w w:val="67"/>
          <w:position w:val="4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7"/>
          <w:position w:val="4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0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(union</w:t>
      </w:r>
      <w:r>
        <w:rPr>
          <w:rFonts w:ascii="Courier New" w:hAnsi="Courier New" w:cs="Courier New" w:eastAsia="Courier New"/>
          <w:sz w:val="32"/>
          <w:szCs w:val="32"/>
          <w:spacing w:val="115"/>
          <w:w w:val="67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7"/>
          <w:position w:val="4"/>
        </w:rPr>
        <w:t>onion</w:t>
      </w:r>
      <w:r>
        <w:rPr>
          <w:rFonts w:ascii="Courier New" w:hAnsi="Courier New" w:cs="Courier New" w:eastAsia="Courier New"/>
          <w:sz w:val="32"/>
          <w:szCs w:val="32"/>
          <w:spacing w:val="81"/>
          <w:w w:val="67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4"/>
        </w:rPr>
        <w:t>*)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37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4"/>
        </w:rPr>
        <w:t>sp;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" w:right="44"/>
        <w:jc w:val="center"/>
        <w:tabs>
          <w:tab w:pos="4620" w:val="left"/>
          <w:tab w:pos="696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6.200951pt;margin-top:2.055459pt;width:470.788766pt;height:.1pt;mso-position-horizontal-relative:page;mso-position-vertical-relative:paragraph;z-index:-15963" coordorigin="1324,41" coordsize="9416,2">
            <v:shape style="position:absolute;left:1324;top:41;width:9416;height:2" coordorigin="1324,41" coordsize="9416,0" path="m1324,41l10740,41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20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26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#11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>39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Castin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2"/>
        </w:rPr>
        <w:t>g</w:t>
      </w:r>
      <w:r>
        <w:rPr>
          <w:rFonts w:ascii="Arial" w:hAnsi="Arial" w:cs="Arial" w:eastAsia="Arial"/>
          <w:sz w:val="29"/>
          <w:szCs w:val="29"/>
          <w:spacing w:val="24"/>
          <w:w w:val="100"/>
          <w:position w:val="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1"/>
          <w:position w:val="2"/>
        </w:rPr>
        <w:t>Comments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220" w:right="1180"/>
          <w:footerReference w:type="default" r:id="rId309"/>
          <w:pgSz w:w="1204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694" w:lineRule="exact"/>
        <w:ind w:left="1921" w:right="1909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71"/>
          <w:w w:val="10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0"/>
          <w:position w:val="-1"/>
        </w:rPr>
        <w:t>Introductio</w:t>
      </w:r>
      <w:r>
        <w:rPr>
          <w:rFonts w:ascii="Arial" w:hAnsi="Arial" w:cs="Arial" w:eastAsia="Arial"/>
          <w:sz w:val="62"/>
          <w:szCs w:val="62"/>
          <w:spacing w:val="0"/>
          <w:w w:val="110"/>
          <w:position w:val="-1"/>
        </w:rPr>
        <w:t>n</w:t>
      </w:r>
      <w:r>
        <w:rPr>
          <w:rFonts w:ascii="Arial" w:hAnsi="Arial" w:cs="Arial" w:eastAsia="Arial"/>
          <w:sz w:val="62"/>
          <w:szCs w:val="62"/>
          <w:spacing w:val="-61"/>
          <w:w w:val="110"/>
          <w:position w:val="-1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0"/>
          <w:position w:val="-1"/>
        </w:rPr>
        <w:t>to</w:t>
      </w:r>
      <w:r>
        <w:rPr>
          <w:rFonts w:ascii="Arial" w:hAnsi="Arial" w:cs="Arial" w:eastAsia="Arial"/>
          <w:sz w:val="62"/>
          <w:szCs w:val="62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3" w:right="17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12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69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Programmin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g</w:t>
      </w:r>
      <w:r>
        <w:rPr>
          <w:rFonts w:ascii="Arial" w:hAnsi="Arial" w:cs="Arial" w:eastAsia="Arial"/>
          <w:sz w:val="62"/>
          <w:szCs w:val="62"/>
          <w:spacing w:val="56"/>
          <w:w w:val="107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Language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37" w:right="3214"/>
        <w:jc w:val="center"/>
        <w:rPr>
          <w:rFonts w:ascii="Arial" w:hAnsi="Arial" w:cs="Arial" w:eastAsia="Arial"/>
          <w:sz w:val="62"/>
          <w:szCs w:val="62"/>
        </w:rPr>
      </w:pPr>
      <w:rPr/>
      <w:r>
        <w:rPr>
          <w:rFonts w:ascii="Arial" w:hAnsi="Arial" w:cs="Arial" w:eastAsia="Arial"/>
          <w:sz w:val="62"/>
          <w:szCs w:val="62"/>
          <w:spacing w:val="0"/>
          <w:w w:val="100"/>
        </w:rPr>
        <w:t>Class</w:t>
      </w:r>
      <w:r>
        <w:rPr>
          <w:rFonts w:ascii="Arial" w:hAnsi="Arial" w:cs="Arial" w:eastAsia="Arial"/>
          <w:sz w:val="62"/>
          <w:szCs w:val="62"/>
          <w:spacing w:val="10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8"/>
        </w:rPr>
        <w:t>12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050" w:lineRule="atLeast"/>
        <w:ind w:left="3399" w:right="2472" w:firstLine="-59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Septembe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8"/>
        </w:rPr>
        <w:t>19-20</w:t>
      </w:r>
      <w:r>
        <w:rPr>
          <w:rFonts w:ascii="Arial" w:hAnsi="Arial" w:cs="Arial" w:eastAsia="Arial"/>
          <w:sz w:val="35"/>
          <w:szCs w:val="35"/>
          <w:spacing w:val="0"/>
          <w:w w:val="98"/>
        </w:rPr>
        <w:t>,</w:t>
      </w:r>
      <w:r>
        <w:rPr>
          <w:rFonts w:ascii="Arial" w:hAnsi="Arial" w:cs="Arial" w:eastAsia="Arial"/>
          <w:sz w:val="35"/>
          <w:szCs w:val="35"/>
          <w:spacing w:val="-25"/>
          <w:w w:val="9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1988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28"/>
        </w:rPr>
        <w:t>.·</w:t>
      </w:r>
      <w:r>
        <w:rPr>
          <w:rFonts w:ascii="Arial" w:hAnsi="Arial" w:cs="Arial" w:eastAsia="Arial"/>
          <w:sz w:val="35"/>
          <w:szCs w:val="35"/>
          <w:spacing w:val="0"/>
          <w:w w:val="2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Charles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Palmer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7" w:after="0" w:line="240" w:lineRule="auto"/>
        <w:ind w:left="2781" w:right="2648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CPALME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YKTVMZ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7" w:after="0" w:line="395" w:lineRule="exact"/>
        <w:ind w:left="2470" w:right="2371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93"/>
          <w:position w:val="-1"/>
        </w:rPr>
        <w:t>{CENET</w:t>
      </w:r>
      <w:r>
        <w:rPr>
          <w:rFonts w:ascii="Arial" w:hAnsi="Arial" w:cs="Arial" w:eastAsia="Arial"/>
          <w:sz w:val="35"/>
          <w:szCs w:val="35"/>
          <w:spacing w:val="18"/>
          <w:w w:val="93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35"/>
          <w:szCs w:val="35"/>
          <w:spacing w:val="89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1"/>
          <w:position w:val="-1"/>
        </w:rPr>
        <w:t>#IYT00401</w:t>
      </w:r>
      <w:r>
        <w:rPr>
          <w:rFonts w:ascii="Arial" w:hAnsi="Arial" w:cs="Arial" w:eastAsia="Arial"/>
          <w:sz w:val="35"/>
          <w:szCs w:val="35"/>
          <w:spacing w:val="0"/>
          <w:w w:val="92"/>
          <w:position w:val="-1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480" w:bottom="280" w:left="1280" w:right="1480"/>
          <w:footerReference w:type="default" r:id="rId310"/>
          <w:pgSz w:w="12040" w:h="15800"/>
        </w:sectPr>
      </w:pPr>
      <w:rPr/>
    </w:p>
    <w:p>
      <w:pPr>
        <w:spacing w:before="35" w:after="0" w:line="209" w:lineRule="exact"/>
        <w:ind w:right="-6"/>
        <w:jc w:val="right"/>
        <w:rPr>
          <w:rFonts w:ascii="Times New Roman" w:hAnsi="Times New Roman" w:cs="Times New Roman" w:eastAsia="Times New Roman"/>
          <w:sz w:val="50"/>
          <w:szCs w:val="50"/>
        </w:rPr>
      </w:pPr>
      <w:rPr/>
      <w:r>
        <w:rPr>
          <w:rFonts w:ascii="Times New Roman" w:hAnsi="Times New Roman" w:cs="Times New Roman" w:eastAsia="Times New Roman"/>
          <w:sz w:val="50"/>
          <w:szCs w:val="50"/>
          <w:w w:val="76"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76"/>
          <w:strike/>
          <w:position w:val="-39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0"/>
          <w:w w:val="76"/>
          <w:strike/>
          <w:position w:val="-39"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110"/>
          <w:strike/>
          <w:position w:val="-39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110"/>
          <w:strike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-111"/>
          <w:w w:val="110"/>
          <w:strike/>
          <w:position w:val="-39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11"/>
          <w:w w:val="110"/>
          <w:strike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-111"/>
          <w:w w:val="110"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-111"/>
          <w:w w:val="110"/>
          <w:position w:val="-39"/>
        </w:rPr>
      </w:r>
      <w:r>
        <w:rPr>
          <w:rFonts w:ascii="Times New Roman" w:hAnsi="Times New Roman" w:cs="Times New Roman" w:eastAsia="Times New Roman"/>
          <w:sz w:val="47"/>
          <w:szCs w:val="47"/>
          <w:spacing w:val="-111"/>
          <w:w w:val="167"/>
          <w:position w:val="-28"/>
        </w:rPr>
      </w:r>
      <w:r>
        <w:rPr>
          <w:rFonts w:ascii="Times New Roman" w:hAnsi="Times New Roman" w:cs="Times New Roman" w:eastAsia="Times New Roman"/>
          <w:sz w:val="47"/>
          <w:szCs w:val="47"/>
          <w:spacing w:val="-152"/>
          <w:w w:val="167"/>
          <w:u w:val="thick" w:color="000000"/>
          <w:position w:val="-28"/>
        </w:rPr>
        <w:t>-</w:t>
      </w:r>
      <w:r>
        <w:rPr>
          <w:rFonts w:ascii="Times New Roman" w:hAnsi="Times New Roman" w:cs="Times New Roman" w:eastAsia="Times New Roman"/>
          <w:sz w:val="47"/>
          <w:szCs w:val="47"/>
          <w:spacing w:val="-152"/>
          <w:w w:val="167"/>
          <w:u w:val="thick" w:color="000000"/>
          <w:position w:val="-28"/>
        </w:rPr>
      </w:r>
      <w:r>
        <w:rPr>
          <w:rFonts w:ascii="Times New Roman" w:hAnsi="Times New Roman" w:cs="Times New Roman" w:eastAsia="Times New Roman"/>
          <w:sz w:val="47"/>
          <w:szCs w:val="47"/>
          <w:spacing w:val="-20"/>
          <w:w w:val="100"/>
          <w:u w:val="thick" w:color="000000"/>
          <w:position w:val="-28"/>
        </w:rPr>
        <w:t> </w:t>
      </w:r>
      <w:r>
        <w:rPr>
          <w:rFonts w:ascii="Times New Roman" w:hAnsi="Times New Roman" w:cs="Times New Roman" w:eastAsia="Times New Roman"/>
          <w:sz w:val="47"/>
          <w:szCs w:val="47"/>
          <w:spacing w:val="-20"/>
          <w:w w:val="100"/>
          <w:u w:val="thick" w:color="000000"/>
          <w:position w:val="-28"/>
        </w:rPr>
      </w:r>
      <w:r>
        <w:rPr>
          <w:rFonts w:ascii="Times New Roman" w:hAnsi="Times New Roman" w:cs="Times New Roman" w:eastAsia="Times New Roman"/>
          <w:sz w:val="47"/>
          <w:szCs w:val="47"/>
          <w:spacing w:val="-20"/>
          <w:w w:val="100"/>
          <w:position w:val="-28"/>
        </w:rPr>
      </w:r>
      <w:r>
        <w:rPr>
          <w:rFonts w:ascii="Times New Roman" w:hAnsi="Times New Roman" w:cs="Times New Roman" w:eastAsia="Times New Roman"/>
          <w:sz w:val="47"/>
          <w:szCs w:val="47"/>
          <w:spacing w:val="-20"/>
          <w:w w:val="100"/>
          <w:position w:val="-28"/>
        </w:rPr>
      </w:r>
      <w:r>
        <w:rPr>
          <w:rFonts w:ascii="Times New Roman" w:hAnsi="Times New Roman" w:cs="Times New Roman" w:eastAsia="Times New Roman"/>
          <w:sz w:val="50"/>
          <w:szCs w:val="50"/>
          <w:spacing w:val="-20"/>
          <w:w w:val="110"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-160"/>
          <w:w w:val="110"/>
          <w:strike/>
          <w:position w:val="-39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160"/>
          <w:w w:val="110"/>
          <w:position w:val="-39"/>
        </w:rPr>
      </w:r>
      <w:r>
        <w:rPr>
          <w:rFonts w:ascii="Times New Roman" w:hAnsi="Times New Roman" w:cs="Times New Roman" w:eastAsia="Times New Roman"/>
          <w:sz w:val="50"/>
          <w:szCs w:val="50"/>
          <w:spacing w:val="0"/>
          <w:w w:val="100"/>
          <w:position w:val="0"/>
        </w:rPr>
      </w:r>
    </w:p>
    <w:p>
      <w:pPr>
        <w:spacing w:before="21" w:after="0" w:line="223" w:lineRule="exact"/>
        <w:ind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50"/>
          <w:szCs w:val="50"/>
          <w:spacing w:val="-169"/>
          <w:w w:val="110"/>
          <w:position w:val="-39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52"/>
          <w:position w:val="-10"/>
        </w:rPr>
        <w:t>.....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80" w:right="1480"/>
          <w:cols w:num="2" w:equalWidth="0">
            <w:col w:w="4823" w:space="151"/>
            <w:col w:w="4306"/>
          </w:cols>
        </w:sectPr>
      </w:pPr>
      <w:rPr/>
    </w:p>
    <w:p>
      <w:pPr>
        <w:spacing w:before="0" w:after="0" w:line="675" w:lineRule="exact"/>
        <w:ind w:left="4116" w:right="3985"/>
        <w:jc w:val="center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594.561951pt;margin-top:21.117861pt;width:.1pt;height:756.883354pt;mso-position-horizontal-relative:page;mso-position-vertical-relative:page;z-index:-15962" coordorigin="11891,422" coordsize="2,15138">
            <v:shape style="position:absolute;left:11891;top:422;width:2;height:15138" coordorigin="11891,422" coordsize="0,15138" path="m11891,15560l11891,422e" filled="f" stroked="t" strokeweight="6.95815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-7"/>
          <w:w w:val="176"/>
          <w:position w:val="-6"/>
        </w:rPr>
        <w:t>-</w:t>
      </w:r>
      <w:r>
        <w:rPr>
          <w:rFonts w:ascii="Arial" w:hAnsi="Arial" w:cs="Arial" w:eastAsia="Arial"/>
          <w:sz w:val="36"/>
          <w:szCs w:val="36"/>
          <w:spacing w:val="-71"/>
          <w:w w:val="176"/>
          <w:position w:val="-6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spacing w:val="-41"/>
          <w:w w:val="143"/>
          <w:position w:val="14"/>
        </w:rPr>
        <w:t>-</w:t>
      </w:r>
      <w:r>
        <w:rPr>
          <w:rFonts w:ascii="Arial" w:hAnsi="Arial" w:cs="Arial" w:eastAsia="Arial"/>
          <w:sz w:val="36"/>
          <w:szCs w:val="36"/>
          <w:spacing w:val="-23"/>
          <w:w w:val="176"/>
          <w:position w:val="-6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83"/>
          <w:w w:val="88"/>
          <w:position w:val="4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89"/>
          <w:w w:val="116"/>
          <w:position w:val="9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spacing w:val="-19"/>
          <w:w w:val="88"/>
          <w:position w:val="4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76"/>
          <w:position w:val="-6"/>
        </w:rPr>
        <w:t>-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99" w:lineRule="exact"/>
        <w:ind w:left="2160" w:right="2103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T.</w:t>
      </w:r>
      <w:r>
        <w:rPr>
          <w:rFonts w:ascii="Arial" w:hAnsi="Arial" w:cs="Arial" w:eastAsia="Arial"/>
          <w:sz w:val="35"/>
          <w:szCs w:val="35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38"/>
          <w:szCs w:val="38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Watso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Research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Center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83" w:lineRule="auto"/>
        <w:ind w:left="3260" w:right="2751" w:firstLine="-37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Yorktow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Heights,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Interna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80" w:right="1480"/>
        </w:sectPr>
      </w:pPr>
      <w:rPr/>
    </w:p>
    <w:p>
      <w:pPr>
        <w:spacing w:before="16" w:after="0" w:line="240" w:lineRule="auto"/>
        <w:ind w:left="3778" w:right="3623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69.296677pt;margin-top:-5.82005pt;width:469.598101pt;height:.1pt;mso-position-horizontal-relative:page;mso-position-vertical-relative:paragraph;z-index:-15961" coordorigin="1386,-116" coordsize="9392,2">
            <v:shape style="position:absolute;left:1386;top:-116;width:9392;height:2" coordorigin="1386,-116" coordsize="9392,0" path="m1386,-116l10778,-11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2"/>
          <w:b/>
          <w:bCs/>
        </w:rPr>
        <w:t>Outline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04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69.058540pt;margin-top:-11.252994pt;width:469.836234pt;height:.1pt;mso-position-horizontal-relative:page;mso-position-vertical-relative:paragraph;z-index:-15960" coordorigin="1381,-225" coordsize="9397,2">
            <v:shape style="position:absolute;left:1381;top:-225;width:9397;height:2" coordorigin="1381,-225" coordsize="9397,0" path="m1381,-225l10778,-225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>*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ab/>
      </w:r>
      <w:r>
        <w:rPr>
          <w:rFonts w:ascii="Arial" w:hAnsi="Arial" w:cs="Arial" w:eastAsia="Arial"/>
          <w:sz w:val="56"/>
          <w:szCs w:val="56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Typedefs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804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4"/>
          <w:szCs w:val="44"/>
          <w:spacing w:val="-10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Enumerations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99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44"/>
          <w:szCs w:val="44"/>
          <w:spacing w:val="-10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Fields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790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</w:rPr>
        <w:t>*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ab/>
      </w:r>
      <w:r>
        <w:rPr>
          <w:rFonts w:ascii="Arial" w:hAnsi="Arial" w:cs="Arial" w:eastAsia="Arial"/>
          <w:sz w:val="56"/>
          <w:szCs w:val="56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90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1/0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3" w:after="0" w:line="240" w:lineRule="auto"/>
        <w:ind w:left="78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3"/>
          <w:szCs w:val="53"/>
          <w:spacing w:val="0"/>
          <w:w w:val="100"/>
        </w:rPr>
        <w:t>*</w:t>
      </w:r>
      <w:r>
        <w:rPr>
          <w:rFonts w:ascii="Arial" w:hAnsi="Arial" w:cs="Arial" w:eastAsia="Arial"/>
          <w:sz w:val="53"/>
          <w:szCs w:val="53"/>
          <w:spacing w:val="0"/>
          <w:w w:val="100"/>
        </w:rPr>
        <w:tab/>
      </w:r>
      <w:r>
        <w:rPr>
          <w:rFonts w:ascii="Arial" w:hAnsi="Arial" w:cs="Arial" w:eastAsia="Arial"/>
          <w:sz w:val="53"/>
          <w:szCs w:val="53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Dynamic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Allocation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9" w:after="0" w:line="240" w:lineRule="auto"/>
        <w:ind w:left="785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</w:rPr>
        <w:t>*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ab/>
      </w:r>
      <w:r>
        <w:rPr>
          <w:rFonts w:ascii="Arial" w:hAnsi="Arial" w:cs="Arial" w:eastAsia="Arial"/>
          <w:sz w:val="56"/>
          <w:szCs w:val="56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Termination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7" w:after="0" w:line="240" w:lineRule="auto"/>
        <w:ind w:left="776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</w:rPr>
        <w:t>*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ab/>
      </w:r>
      <w:r>
        <w:rPr>
          <w:rFonts w:ascii="Arial" w:hAnsi="Arial" w:cs="Arial" w:eastAsia="Arial"/>
          <w:sz w:val="56"/>
          <w:szCs w:val="56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8"/>
        </w:rPr>
        <w:t>C++?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3" w:after="0" w:line="240" w:lineRule="auto"/>
        <w:ind w:left="776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56"/>
          <w:szCs w:val="56"/>
          <w:spacing w:val="0"/>
          <w:w w:val="100"/>
        </w:rPr>
        <w:t>*</w:t>
      </w:r>
      <w:r>
        <w:rPr>
          <w:rFonts w:ascii="Arial" w:hAnsi="Arial" w:cs="Arial" w:eastAsia="Arial"/>
          <w:sz w:val="56"/>
          <w:szCs w:val="56"/>
          <w:spacing w:val="0"/>
          <w:w w:val="100"/>
        </w:rPr>
        <w:tab/>
      </w:r>
      <w:r>
        <w:rPr>
          <w:rFonts w:ascii="Arial" w:hAnsi="Arial" w:cs="Arial" w:eastAsia="Arial"/>
          <w:sz w:val="56"/>
          <w:szCs w:val="56"/>
          <w:spacing w:val="0"/>
          <w:w w:val="100"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Get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Help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1" w:right="48"/>
        <w:jc w:val="center"/>
        <w:tabs>
          <w:tab w:pos="4680" w:val="left"/>
          <w:tab w:pos="85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5.962814pt;margin-top:1.228025pt;width:470.550633pt;height:.1pt;mso-position-horizontal-relative:page;mso-position-vertical-relative:paragraph;z-index:-15959" coordorigin="1319,25" coordsize="9411,2">
            <v:shape style="position:absolute;left:1319;top:25;width:9411;height:2" coordorigin="1319,25" coordsize="9411,0" path="m1319,25l10730,25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i/>
        </w:rPr>
        <w:t>C</w:t>
      </w:r>
      <w:r>
        <w:rPr>
          <w:rFonts w:ascii="Arial" w:hAnsi="Arial" w:cs="Arial" w:eastAsia="Arial"/>
          <w:sz w:val="27"/>
          <w:szCs w:val="27"/>
          <w:spacing w:val="45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28"/>
          <w:szCs w:val="28"/>
          <w:spacing w:val="-4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2"/>
        </w:rPr>
        <w:t>Outline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80" w:bottom="280" w:left="1220" w:right="1180"/>
          <w:footerReference w:type="default" r:id="rId311"/>
          <w:pgSz w:w="12040" w:h="15800"/>
        </w:sectPr>
      </w:pPr>
      <w:rPr/>
    </w:p>
    <w:p>
      <w:pPr>
        <w:spacing w:before="30" w:after="0" w:line="240" w:lineRule="auto"/>
        <w:ind w:left="3694" w:right="4737"/>
        <w:jc w:val="center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594.699402pt;margin-top:21.331917pt;width:.1pt;height:749.493326pt;mso-position-horizontal-relative:page;mso-position-vertical-relative:page;z-index:-15957" coordorigin="11894,427" coordsize="2,14990">
            <v:shape style="position:absolute;left:11894;top:427;width:2;height:14990" coordorigin="11894,427" coordsize="0,14990" path="m11894,15417l11894,427e" filled="f" stroked="t" strokeweight="7.180915pt" strokecolor="#000000">
              <v:path arrowok="t"/>
            </v:shape>
          </v:group>
          <w10:wrap type="none"/>
        </w:pict>
      </w:r>
      <w:r>
        <w:rPr/>
        <w:pict>
          <v:group style="position:absolute;margin-left:61.037773pt;margin-top:-5.343885pt;width:472.743539pt;height:.1pt;mso-position-horizontal-relative:page;mso-position-vertical-relative:paragraph;z-index:-15956" coordorigin="1221,-107" coordsize="9455,2">
            <v:shape style="position:absolute;left:1221;top:-107;width:9455;height:2" coordorigin="1221,-107" coordsize="9455,0" path="m1221,-107l10676,-107e" filled="f" stroked="t" strokeweight=".718091pt" strokecolor="#000000">
              <v:path arrowok="t"/>
            </v:shape>
          </v:group>
          <w10:wrap type="none"/>
        </w:pict>
      </w:r>
      <w:r>
        <w:rPr/>
        <w:pict>
          <v:group style="position:absolute;margin-left:61.277138pt;margin-top:49.064487pt;width:472.982903pt;height:.1pt;mso-position-horizontal-relative:page;mso-position-vertical-relative:paragraph;z-index:-15955" coordorigin="1226,981" coordsize="9460,2">
            <v:shape style="position:absolute;left:1226;top:981;width:9460;height:2" coordorigin="1226,981" coordsize="9460,0" path="m1226,981l10685,981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3"/>
          <w:b/>
          <w:bCs/>
        </w:rPr>
        <w:t>typedef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579" w:right="1656" w:firstLine="10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typedef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keyword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allows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own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similar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#define,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with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differences: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auto"/>
        <w:ind w:left="1288" w:right="1767" w:firstLine="-603"/>
        <w:jc w:val="left"/>
        <w:tabs>
          <w:tab w:pos="1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1.</w:t>
      </w:r>
      <w:r>
        <w:rPr>
          <w:rFonts w:ascii="Arial" w:hAnsi="Arial" w:cs="Arial" w:eastAsia="Arial"/>
          <w:sz w:val="35"/>
          <w:szCs w:val="35"/>
          <w:spacing w:val="-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typedef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limite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giving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symbolic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only.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298" w:right="1611" w:firstLine="-622"/>
        <w:jc w:val="left"/>
        <w:tabs>
          <w:tab w:pos="1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2.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typedef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,</w:t>
      </w:r>
      <w:r>
        <w:rPr>
          <w:rFonts w:ascii="Arial" w:hAnsi="Arial" w:cs="Arial" w:eastAsia="Arial"/>
          <w:sz w:val="35"/>
          <w:szCs w:val="35"/>
          <w:spacing w:val="-29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preprocessor.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95" w:lineRule="exact"/>
        <w:ind w:left="675" w:right="3598"/>
        <w:jc w:val="both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3.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35"/>
          <w:szCs w:val="35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typedef</w:t>
      </w:r>
      <w:r>
        <w:rPr>
          <w:rFonts w:ascii="Arial" w:hAnsi="Arial" w:cs="Arial" w:eastAsia="Arial"/>
          <w:sz w:val="35"/>
          <w:szCs w:val="35"/>
          <w:spacing w:val="9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5"/>
          <w:szCs w:val="35"/>
          <w:spacing w:val="5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somewha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more</w:t>
      </w:r>
      <w:r>
        <w:rPr>
          <w:rFonts w:ascii="Arial" w:hAnsi="Arial" w:cs="Arial" w:eastAsia="Arial"/>
          <w:sz w:val="35"/>
          <w:szCs w:val="35"/>
          <w:spacing w:val="8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-1"/>
        </w:rPr>
        <w:t>flexible.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347" w:lineRule="exact"/>
        <w:ind w:left="101" w:right="-20"/>
        <w:jc w:val="left"/>
        <w:tabs>
          <w:tab w:pos="4740" w:val="left"/>
          <w:tab w:pos="854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0.319683pt;margin-top:3.357079pt;width:386.093837pt;height:.1pt;mso-position-horizontal-relative:page;mso-position-vertical-relative:paragraph;z-index:-15958" coordorigin="1206,67" coordsize="7722,2">
            <v:shape style="position:absolute;left:1206;top:67;width:7722;height:2" coordorigin="1206,67" coordsize="7722,0" path="m1206,67l8928,67e" filled="f" stroked="t" strokeweight=".71809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Class</w:t>
      </w:r>
      <w:r>
        <w:rPr>
          <w:rFonts w:ascii="Arial" w:hAnsi="Arial" w:cs="Arial" w:eastAsia="Arial"/>
          <w:sz w:val="28"/>
          <w:szCs w:val="28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#12</w:t>
      </w:r>
      <w:r>
        <w:rPr>
          <w:rFonts w:ascii="Arial" w:hAnsi="Arial" w:cs="Arial" w:eastAsia="Arial"/>
          <w:sz w:val="28"/>
          <w:szCs w:val="28"/>
          <w:spacing w:val="-64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</w:r>
      <w:r>
        <w:rPr>
          <w:rFonts w:ascii="Arial" w:hAnsi="Arial" w:cs="Arial" w:eastAsia="Arial"/>
          <w:sz w:val="29"/>
          <w:szCs w:val="29"/>
          <w:spacing w:val="0"/>
          <w:w w:val="103"/>
          <w:position w:val="0"/>
        </w:rPr>
        <w:t>typedef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4" w:after="0" w:line="240" w:lineRule="auto"/>
        <w:ind w:right="92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6"/>
          <w:w w:val="100"/>
        </w:rPr>
        <w:t>&lt;</w:t>
      </w:r>
      <w:r>
        <w:rPr>
          <w:rFonts w:ascii="Arial" w:hAnsi="Arial" w:cs="Arial" w:eastAsia="Arial"/>
          <w:sz w:val="12"/>
          <w:szCs w:val="12"/>
          <w:spacing w:val="0"/>
          <w:w w:val="100"/>
          <w:u w:val="single" w:color="000000"/>
        </w:rPr>
        <w:t>  </w:t>
      </w:r>
      <w:r>
        <w:rPr>
          <w:rFonts w:ascii="Arial" w:hAnsi="Arial" w:cs="Arial" w:eastAsia="Arial"/>
          <w:sz w:val="12"/>
          <w:szCs w:val="12"/>
          <w:spacing w:val="5"/>
          <w:w w:val="100"/>
          <w:u w:val="single" w:color="000000"/>
        </w:rPr>
        <w:t> </w:t>
      </w:r>
      <w:r>
        <w:rPr>
          <w:rFonts w:ascii="Arial" w:hAnsi="Arial" w:cs="Arial" w:eastAsia="Arial"/>
          <w:sz w:val="12"/>
          <w:szCs w:val="12"/>
          <w:spacing w:val="-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21"/>
        </w:rPr>
        <w:t>_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right"/>
        <w:spacing w:after="0"/>
        <w:sectPr>
          <w:pgMar w:footer="0" w:header="0" w:top="1200" w:bottom="0" w:left="1120" w:right="160"/>
          <w:footerReference w:type="default" r:id="rId312"/>
          <w:pgSz w:w="12040" w:h="15800"/>
        </w:sectPr>
      </w:pPr>
      <w:rPr/>
    </w:p>
    <w:p>
      <w:pPr>
        <w:spacing w:before="25" w:after="0" w:line="240" w:lineRule="auto"/>
        <w:ind w:left="2247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9.534813pt;margin-top:-4.193055pt;width:469.836234pt;height:.1pt;mso-position-horizontal-relative:page;mso-position-vertical-relative:paragraph;z-index:-15954" coordorigin="1391,-84" coordsize="9397,2">
            <v:shape style="position:absolute;left:1391;top:-84;width:9397;height:2" coordorigin="1391,-84" coordsize="9397,0" path="m1391,-84l10787,-8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9.058540pt;margin-top:49.811783pt;width:470.074367pt;height:.1pt;mso-position-horizontal-relative:page;mso-position-vertical-relative:paragraph;z-index:-15953" coordorigin="1381,996" coordsize="9401,2">
            <v:shape style="position:absolute;left:1381;top:996;width:9401;height:2" coordorigin="1381,996" coordsize="9401,0" path="m1381,996l10783,996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typede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1"/>
          <w:szCs w:val="61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2"/>
          <w:b/>
          <w:bCs/>
        </w:rPr>
        <w:t>examples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auto"/>
        <w:ind w:left="633" w:right="5383" w:firstLine="5"/>
        <w:jc w:val="left"/>
        <w:tabs>
          <w:tab w:pos="27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typedef</w:t>
      </w:r>
      <w:r>
        <w:rPr>
          <w:rFonts w:ascii="Courier New" w:hAnsi="Courier New" w:cs="Courier New" w:eastAsia="Courier New"/>
          <w:sz w:val="32"/>
          <w:szCs w:val="32"/>
          <w:spacing w:val="13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unsigned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BYTE;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typedef</w:t>
      </w:r>
      <w:r>
        <w:rPr>
          <w:rFonts w:ascii="Courier New" w:hAnsi="Courier New" w:cs="Courier New" w:eastAsia="Courier New"/>
          <w:sz w:val="32"/>
          <w:szCs w:val="32"/>
          <w:spacing w:val="1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1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*STRING;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typedef</w:t>
      </w:r>
      <w:r>
        <w:rPr>
          <w:rFonts w:ascii="Courier New" w:hAnsi="Courier New" w:cs="Courier New" w:eastAsia="Courier New"/>
          <w:sz w:val="32"/>
          <w:szCs w:val="32"/>
          <w:spacing w:val="114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fixed;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4" w:lineRule="exact"/>
        <w:ind w:left="63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typedef</w:t>
      </w:r>
      <w:r>
        <w:rPr>
          <w:rFonts w:ascii="Courier New" w:hAnsi="Courier New" w:cs="Courier New" w:eastAsia="Courier New"/>
          <w:sz w:val="32"/>
          <w:szCs w:val="32"/>
          <w:spacing w:val="130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*fptr,</w:t>
      </w:r>
      <w:r>
        <w:rPr>
          <w:rFonts w:ascii="Courier New" w:hAnsi="Courier New" w:cs="Courier New" w:eastAsia="Courier New"/>
          <w:sz w:val="32"/>
          <w:szCs w:val="32"/>
          <w:spacing w:val="-12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(*ffunc)();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6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typedef</w:t>
      </w:r>
      <w:r>
        <w:rPr>
          <w:rFonts w:ascii="Courier New" w:hAnsi="Courier New" w:cs="Courier New" w:eastAsia="Courier New"/>
          <w:sz w:val="32"/>
          <w:szCs w:val="32"/>
          <w:spacing w:val="135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10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comp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{float</w:t>
      </w:r>
      <w:r>
        <w:rPr>
          <w:rFonts w:ascii="Courier New" w:hAnsi="Courier New" w:cs="Courier New" w:eastAsia="Courier New"/>
          <w:sz w:val="32"/>
          <w:szCs w:val="32"/>
          <w:spacing w:val="113"/>
          <w:w w:val="77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real;</w:t>
      </w:r>
      <w:r>
        <w:rPr>
          <w:rFonts w:ascii="Courier New" w:hAnsi="Courier New" w:cs="Courier New" w:eastAsia="Courier New"/>
          <w:sz w:val="32"/>
          <w:szCs w:val="32"/>
          <w:spacing w:val="-32"/>
          <w:w w:val="77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32"/>
          <w:w w:val="77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imag;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4"/>
          <w:w w:val="151"/>
          <w:position w:val="2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COMPLEX;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footer="0" w:header="0" w:top="1300" w:bottom="280" w:left="1220" w:right="760"/>
          <w:footerReference w:type="default" r:id="rId313"/>
          <w:pgSz w:w="12040" w:h="15800"/>
        </w:sectPr>
      </w:pPr>
      <w:rPr/>
    </w:p>
    <w:p>
      <w:pPr>
        <w:spacing w:before="53" w:after="0" w:line="226" w:lineRule="auto"/>
        <w:ind w:left="623" w:right="626" w:firstLine="5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13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ofchars;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fixed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point;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fixed</w:t>
      </w:r>
      <w:r>
        <w:rPr>
          <w:rFonts w:ascii="Courier New" w:hAnsi="Courier New" w:cs="Courier New" w:eastAsia="Courier New"/>
          <w:sz w:val="32"/>
          <w:szCs w:val="32"/>
          <w:spacing w:val="-15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abs();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50" w:lineRule="exact"/>
        <w:ind w:left="62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fptr</w:t>
      </w:r>
      <w:r>
        <w:rPr>
          <w:rFonts w:ascii="Courier New" w:hAnsi="Courier New" w:cs="Courier New" w:eastAsia="Courier New"/>
          <w:sz w:val="32"/>
          <w:szCs w:val="32"/>
          <w:spacing w:val="94"/>
          <w:w w:val="78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fp;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fptr</w:t>
      </w:r>
      <w:r>
        <w:rPr>
          <w:rFonts w:ascii="Courier New" w:hAnsi="Courier New" w:cs="Courier New" w:eastAsia="Courier New"/>
          <w:sz w:val="32"/>
          <w:szCs w:val="32"/>
          <w:spacing w:val="12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*indfp;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ffunc</w:t>
      </w:r>
      <w:r>
        <w:rPr>
          <w:rFonts w:ascii="Courier New" w:hAnsi="Courier New" w:cs="Courier New" w:eastAsia="Courier New"/>
          <w:sz w:val="32"/>
          <w:szCs w:val="32"/>
          <w:spacing w:val="-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sqrt;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ffunc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mathsubs[lO];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9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COMPLEX</w:t>
      </w:r>
      <w:r>
        <w:rPr>
          <w:rFonts w:ascii="Courier New" w:hAnsi="Courier New" w:cs="Courier New" w:eastAsia="Courier New"/>
          <w:sz w:val="32"/>
          <w:szCs w:val="32"/>
          <w:spacing w:val="-1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filter[1024];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spacing w:val="0"/>
          <w:w w:val="30"/>
        </w:rPr>
        <w:t>·</w:t>
      </w:r>
      <w:r>
        <w:rPr>
          <w:rFonts w:ascii="Courier New" w:hAnsi="Courier New" w:cs="Courier New" w:eastAsia="Courier New"/>
          <w:sz w:val="32"/>
          <w:szCs w:val="32"/>
          <w:spacing w:val="0"/>
          <w:w w:val="3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1"/>
          <w:w w:val="3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ptr</w:t>
      </w:r>
      <w:r>
        <w:rPr>
          <w:rFonts w:ascii="Courier New" w:hAnsi="Courier New" w:cs="Courier New" w:eastAsia="Courier New"/>
          <w:sz w:val="32"/>
          <w:szCs w:val="32"/>
          <w:spacing w:val="-23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8"/>
          <w:w w:val="7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9" w:lineRule="exact"/>
        <w:ind w:left="14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an</w:t>
      </w:r>
      <w:r>
        <w:rPr>
          <w:rFonts w:ascii="Courier New" w:hAnsi="Courier New" w:cs="Courier New" w:eastAsia="Courier New"/>
          <w:sz w:val="32"/>
          <w:szCs w:val="32"/>
          <w:spacing w:val="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integer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4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-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integer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1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25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1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-2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3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9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1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pointer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function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1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38"/>
          <w:w w:val="8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10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element</w:t>
      </w:r>
      <w:r>
        <w:rPr>
          <w:rFonts w:ascii="Courier New" w:hAnsi="Courier New" w:cs="Courier New" w:eastAsia="Courier New"/>
          <w:sz w:val="32"/>
          <w:szCs w:val="32"/>
          <w:spacing w:val="-2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12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pointers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9" w:lineRule="exact"/>
        <w:ind w:left="55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functions</w:t>
      </w:r>
      <w:r>
        <w:rPr>
          <w:rFonts w:ascii="Courier New" w:hAnsi="Courier New" w:cs="Courier New" w:eastAsia="Courier New"/>
          <w:sz w:val="32"/>
          <w:szCs w:val="32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returning</w:t>
      </w:r>
      <w:r>
        <w:rPr>
          <w:rFonts w:ascii="Courier New" w:hAnsi="Courier New" w:cs="Courier New" w:eastAsia="Courier New"/>
          <w:sz w:val="32"/>
          <w:szCs w:val="32"/>
          <w:spacing w:val="4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float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4" w:lineRule="exact"/>
        <w:ind w:left="18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3"/>
        </w:rPr>
        <w:t>'*</w:t>
      </w:r>
      <w:r>
        <w:rPr>
          <w:rFonts w:ascii="Courier New" w:hAnsi="Courier New" w:cs="Courier New" w:eastAsia="Courier New"/>
          <w:sz w:val="32"/>
          <w:szCs w:val="32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1024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element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array</w:t>
      </w:r>
      <w:r>
        <w:rPr>
          <w:rFonts w:ascii="Courier New" w:hAnsi="Courier New" w:cs="Courier New" w:eastAsia="Courier New"/>
          <w:sz w:val="32"/>
          <w:szCs w:val="32"/>
          <w:spacing w:val="-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3" w:lineRule="exact"/>
        <w:ind w:left="5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struct</w:t>
      </w:r>
      <w:r>
        <w:rPr>
          <w:rFonts w:ascii="Courier New" w:hAnsi="Courier New" w:cs="Courier New" w:eastAsia="Courier New"/>
          <w:sz w:val="32"/>
          <w:szCs w:val="32"/>
          <w:spacing w:val="-9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comp</w:t>
      </w:r>
      <w:r>
        <w:rPr>
          <w:rFonts w:ascii="Courier New" w:hAnsi="Courier New" w:cs="Courier New" w:eastAsia="Courier New"/>
          <w:sz w:val="32"/>
          <w:szCs w:val="32"/>
          <w:spacing w:val="-4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variables</w:t>
      </w:r>
      <w:r>
        <w:rPr>
          <w:rFonts w:ascii="Courier New" w:hAnsi="Courier New" w:cs="Courier New" w:eastAsia="Courier New"/>
          <w:sz w:val="32"/>
          <w:szCs w:val="32"/>
          <w:spacing w:val="12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2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20" w:right="760"/>
          <w:cols w:num="2" w:equalWidth="0">
            <w:col w:w="3589" w:space="415"/>
            <w:col w:w="60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14" w:right="-20"/>
        <w:jc w:val="left"/>
        <w:tabs>
          <w:tab w:pos="4720" w:val="left"/>
          <w:tab w:pos="71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5.962814pt;margin-top:2.605943pt;width:470.3125pt;height:.1pt;mso-position-horizontal-relative:page;mso-position-vertical-relative:paragraph;z-index:-15952" coordorigin="1319,52" coordsize="9406,2">
            <v:shape style="position:absolute;left:1319;top:52;width:9406;height:2" coordorigin="1319,52" coordsize="9406,0" path="m1319,52l10726,52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typedef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1"/>
        </w:rPr>
        <w:t>examples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220" w:right="760"/>
        </w:sectPr>
      </w:pPr>
      <w:rPr/>
    </w:p>
    <w:p>
      <w:pPr>
        <w:spacing w:before="20" w:after="0" w:line="240" w:lineRule="auto"/>
        <w:ind w:left="2008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93.164612pt;margin-top:16.991821pt;width:.1pt;height:752.426537pt;mso-position-horizontal-relative:page;mso-position-vertical-relative:page;z-index:-15950" coordorigin="11863,340" coordsize="2,15049">
            <v:shape style="position:absolute;left:11863;top:340;width:2;height:15049" coordorigin="11863,340" coordsize="0,15049" path="m11863,15388l11863,340e" filled="f" stroked="t" strokeweight="7.880206pt" strokecolor="#000000">
              <v:path arrowok="t"/>
            </v:shape>
          </v:group>
          <w10:wrap type="none"/>
        </w:pict>
      </w:r>
      <w:r>
        <w:rPr/>
        <w:pict>
          <v:group style="position:absolute;margin-left:60.892502pt;margin-top:-4.035339pt;width:471.618405pt;height:.1pt;mso-position-horizontal-relative:page;mso-position-vertical-relative:paragraph;z-index:-15949" coordorigin="1218,-81" coordsize="9432,2">
            <v:shape style="position:absolute;left:1218;top:-81;width:9432;height:2" coordorigin="1218,-81" coordsize="9432,0" path="m1218,-81l10650,-81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0.892502pt;margin-top:50.290623pt;width:463.499405pt;height:.1pt;mso-position-horizontal-relative:page;mso-position-vertical-relative:paragraph;z-index:-15948" coordorigin="1218,1006" coordsize="9270,2">
            <v:shape style="position:absolute;left:1218;top:1006;width:9270;height:2" coordorigin="1218,1006" coordsize="9270,0" path="m1218,1006l10488,1006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Enumeration</w:t>
      </w:r>
      <w:r>
        <w:rPr>
          <w:rFonts w:ascii="Arial" w:hAnsi="Arial" w:cs="Arial" w:eastAsia="Arial"/>
          <w:sz w:val="59"/>
          <w:szCs w:val="59"/>
          <w:spacing w:val="133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2"/>
        </w:rPr>
        <w:t>Types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590" w:right="1033" w:firstLine="-5"/>
        <w:jc w:val="left"/>
        <w:tabs>
          <w:tab w:pos="57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recen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additio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-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</w:t>
      </w:r>
      <w:r>
        <w:rPr>
          <w:rFonts w:ascii="Arial" w:hAnsi="Arial" w:cs="Arial" w:eastAsia="Arial"/>
          <w:sz w:val="35"/>
          <w:szCs w:val="35"/>
          <w:spacing w:val="-1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represente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identifiers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constants.</w:t>
      </w:r>
      <w:r>
        <w:rPr>
          <w:rFonts w:ascii="Arial" w:hAnsi="Arial" w:cs="Arial" w:eastAsia="Arial"/>
          <w:sz w:val="35"/>
          <w:szCs w:val="35"/>
          <w:spacing w:val="-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constants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specified: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1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enum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gumbotype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3"/>
          <w:w w:val="147"/>
        </w:rPr>
        <w:t>{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okra,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seafood,</w:t>
      </w:r>
      <w:r>
        <w:rPr>
          <w:rFonts w:ascii="Courier New" w:hAnsi="Courier New" w:cs="Courier New" w:eastAsia="Courier New"/>
          <w:sz w:val="33"/>
          <w:szCs w:val="33"/>
          <w:spacing w:val="-26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crawf;sh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16"/>
          <w:w w:val="168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gumbo;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6" w:lineRule="auto"/>
        <w:ind w:left="585" w:right="816" w:firstLine="5"/>
        <w:jc w:val="left"/>
        <w:tabs>
          <w:tab w:pos="2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riew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</w:t>
      </w:r>
      <w:r>
        <w:rPr>
          <w:rFonts w:ascii="Arial" w:hAnsi="Arial" w:cs="Arial" w:eastAsia="Arial"/>
          <w:sz w:val="35"/>
          <w:szCs w:val="35"/>
          <w:spacing w:val="-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gunbo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7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whose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okra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47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seafood,</w:t>
      </w:r>
      <w:r>
        <w:rPr>
          <w:rFonts w:ascii="Arial" w:hAnsi="Arial" w:cs="Arial" w:eastAsia="Arial"/>
          <w:sz w:val="35"/>
          <w:szCs w:val="35"/>
          <w:spacing w:val="4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crawfish.</w:t>
      </w:r>
      <w:r>
        <w:rPr>
          <w:rFonts w:ascii="Arial" w:hAnsi="Arial" w:cs="Arial" w:eastAsia="Arial"/>
          <w:sz w:val="35"/>
          <w:szCs w:val="35"/>
          <w:spacing w:val="-1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also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declared,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given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values: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5" w:after="0" w:line="428" w:lineRule="exact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64"/>
          <w:position w:val="2"/>
        </w:rPr>
        <w:t>gumbo</w:t>
      </w:r>
      <w:r>
        <w:rPr>
          <w:rFonts w:ascii="Courier New" w:hAnsi="Courier New" w:cs="Courier New" w:eastAsia="Courier New"/>
          <w:sz w:val="33"/>
          <w:szCs w:val="33"/>
          <w:spacing w:val="99"/>
          <w:w w:val="64"/>
          <w:position w:val="2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64"/>
          <w:position w:val="2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-8"/>
          <w:w w:val="64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crawf;sh;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07" w:right="-20"/>
        <w:jc w:val="left"/>
        <w:tabs>
          <w:tab w:pos="4740" w:val="left"/>
          <w:tab w:pos="69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892502pt;margin-top:3.083731pt;width:396.398255pt;height:.1pt;mso-position-horizontal-relative:page;mso-position-vertical-relative:paragraph;z-index:-15951" coordorigin="1218,62" coordsize="7928,2">
            <v:shape style="position:absolute;left:1218;top:62;width:7928;height:2" coordorigin="1218,62" coordsize="7928,0" path="m1218,62l9146,62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>#12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-3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>4</w:t>
      </w:r>
      <w:r>
        <w:rPr>
          <w:rFonts w:ascii="Times New Roman" w:hAnsi="Times New Roman" w:cs="Times New Roman" w:eastAsia="Times New Roman"/>
          <w:sz w:val="30"/>
          <w:szCs w:val="30"/>
          <w:spacing w:val="-7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Enumeratio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Type$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160" w:bottom="280" w:left="1120" w:right="1240"/>
          <w:footerReference w:type="default" r:id="rId314"/>
          <w:pgSz w:w="12040" w:h="15800"/>
        </w:sectPr>
      </w:pPr>
      <w:rPr/>
    </w:p>
    <w:p>
      <w:pPr>
        <w:spacing w:before="16" w:after="0" w:line="240" w:lineRule="auto"/>
        <w:ind w:left="1988" w:right="1815"/>
        <w:jc w:val="center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2.653305pt;margin-top:-3.814236pt;width:470.459906pt;height:.1pt;mso-position-horizontal-relative:page;mso-position-vertical-relative:paragraph;z-index:-15947" coordorigin="1453,-76" coordsize="9409,2">
            <v:shape style="position:absolute;left:1453;top:-76;width:9409;height:2" coordorigin="1453,-76" coordsize="9409,0" path="m1453,-76l10862,-76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415092pt;margin-top:50.413158pt;width:470.459906pt;height:.1pt;mso-position-horizontal-relative:page;mso-position-vertical-relative:paragraph;z-index:-15946" coordorigin="1448,1008" coordsize="9409,2">
            <v:shape style="position:absolute;left:1448;top:1008;width:9409;height:2" coordorigin="1448,1008" coordsize="9409,0" path="m1448,1008l10857,1008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Enumeration</w:t>
      </w:r>
      <w:r>
        <w:rPr>
          <w:rFonts w:ascii="Arial" w:hAnsi="Arial" w:cs="Arial" w:eastAsia="Arial"/>
          <w:sz w:val="59"/>
          <w:szCs w:val="59"/>
          <w:spacing w:val="113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2"/>
        </w:rPr>
        <w:t>Types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635" w:right="855" w:firstLine="14"/>
        <w:jc w:val="left"/>
        <w:tabs>
          <w:tab w:pos="2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compiler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implement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picking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associat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enumeration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constants.</w:t>
      </w:r>
      <w:r>
        <w:rPr>
          <w:rFonts w:ascii="Arial" w:hAnsi="Arial" w:cs="Arial" w:eastAsia="Arial"/>
          <w:sz w:val="35"/>
          <w:szCs w:val="35"/>
          <w:spacing w:val="-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necessary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programmer</w:t>
      </w:r>
      <w:r>
        <w:rPr>
          <w:rFonts w:ascii="Arial" w:hAnsi="Arial" w:cs="Arial" w:eastAsia="Arial"/>
          <w:sz w:val="35"/>
          <w:szCs w:val="35"/>
          <w:spacing w:val="3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can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declaration: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6" w:right="730"/>
        <w:jc w:val="center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enum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meltpoint</w:t>
      </w:r>
      <w:r>
        <w:rPr>
          <w:rFonts w:ascii="Courier New" w:hAnsi="Courier New" w:cs="Courier New" w:eastAsia="Courier New"/>
          <w:sz w:val="32"/>
          <w:szCs w:val="32"/>
          <w:spacing w:val="-8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34"/>
          <w:w w:val="144"/>
        </w:rPr>
        <w:t>{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lead=l29,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water=32,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tin=lead+5</w:t>
      </w:r>
      <w:r>
        <w:rPr>
          <w:rFonts w:ascii="Courier New" w:hAnsi="Courier New" w:cs="Courier New" w:eastAsia="Courier New"/>
          <w:sz w:val="32"/>
          <w:szCs w:val="32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44"/>
        </w:rPr>
        <w:t>}</w:t>
      </w:r>
      <w:r>
        <w:rPr>
          <w:rFonts w:ascii="Courier New" w:hAnsi="Courier New" w:cs="Courier New" w:eastAsia="Courier New"/>
          <w:sz w:val="32"/>
          <w:szCs w:val="32"/>
          <w:spacing w:val="-14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mpts;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6" w:lineRule="auto"/>
        <w:ind w:left="602" w:right="742" w:firstLine="33"/>
        <w:jc w:val="left"/>
        <w:tabs>
          <w:tab w:pos="1700" w:val="left"/>
          <w:tab w:pos="4120" w:val="left"/>
          <w:tab w:pos="68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expec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enforce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strict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type-checking.</w:t>
      </w:r>
      <w:r>
        <w:rPr>
          <w:rFonts w:ascii="Arial" w:hAnsi="Arial" w:cs="Arial" w:eastAsia="Arial"/>
          <w:sz w:val="35"/>
          <w:szCs w:val="35"/>
          <w:spacing w:val="-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Unfortunately,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case.</w:t>
      </w:r>
      <w:r>
        <w:rPr>
          <w:rFonts w:ascii="Arial" w:hAnsi="Arial" w:cs="Arial" w:eastAsia="Arial"/>
          <w:sz w:val="35"/>
          <w:szCs w:val="35"/>
          <w:spacing w:val="-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ANSI-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-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implementation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5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all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n</w:t>
      </w:r>
      <w:r>
        <w:rPr>
          <w:rFonts w:ascii="Arial" w:hAnsi="Arial" w:cs="Arial" w:eastAsia="Arial"/>
          <w:sz w:val="35"/>
          <w:szCs w:val="35"/>
          <w:spacing w:val="-3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plain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integers.</w:t>
      </w:r>
      <w:r>
        <w:rPr>
          <w:rFonts w:ascii="Arial" w:hAnsi="Arial" w:cs="Arial" w:eastAsia="Arial"/>
          <w:sz w:val="35"/>
          <w:szCs w:val="35"/>
          <w:spacing w:val="-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result,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enumeratio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constant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littl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more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way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name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constants.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3" w:right="40"/>
        <w:jc w:val="center"/>
        <w:tabs>
          <w:tab w:pos="4680" w:val="left"/>
          <w:tab w:pos="69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8.603775pt;margin-top:1.929125pt;width:470.93632pt;height:.1pt;mso-position-horizontal-relative:page;mso-position-vertical-relative:paragraph;z-index:-15945" coordorigin="1372,39" coordsize="9419,2">
            <v:shape style="position:absolute;left:1372;top:39;width:9419;height:2" coordorigin="1372,39" coordsize="9419,0" path="m1372,39l10791,39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31"/>
          <w:szCs w:val="31"/>
          <w:spacing w:val="-71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Enumeratio</w:t>
      </w:r>
      <w:r>
        <w:rPr>
          <w:rFonts w:ascii="Arial" w:hAnsi="Arial" w:cs="Arial" w:eastAsia="Arial"/>
          <w:sz w:val="28"/>
          <w:szCs w:val="28"/>
          <w:spacing w:val="0"/>
          <w:w w:val="107"/>
          <w:position w:val="2"/>
        </w:rPr>
        <w:t>n</w:t>
      </w:r>
      <w:r>
        <w:rPr>
          <w:rFonts w:ascii="Arial" w:hAnsi="Arial" w:cs="Arial" w:eastAsia="Arial"/>
          <w:sz w:val="28"/>
          <w:szCs w:val="28"/>
          <w:spacing w:val="16"/>
          <w:w w:val="107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1"/>
          <w:position w:val="2"/>
        </w:rPr>
        <w:t>Types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80" w:bottom="0" w:left="1280" w:right="1200"/>
          <w:footerReference w:type="default" r:id="rId315"/>
          <w:pgSz w:w="12120" w:h="15800"/>
        </w:sectPr>
      </w:pPr>
      <w:rPr/>
    </w:p>
    <w:p>
      <w:pPr>
        <w:spacing w:before="29" w:after="0" w:line="240" w:lineRule="auto"/>
        <w:ind w:left="3445" w:right="4394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94.892761pt;margin-top:24.164143pt;width:.1pt;height:747.652938pt;mso-position-horizontal-relative:page;mso-position-vertical-relative:page;z-index:-15943" coordorigin="11898,483" coordsize="2,14953">
            <v:shape style="position:absolute;left:11898;top:483;width:2;height:14953" coordorigin="11898,483" coordsize="0,14953" path="m11898,15436l11898,483e" filled="f" stroked="t" strokeweight="7.165944pt" strokecolor="#000000">
              <v:path arrowok="t"/>
            </v:shape>
          </v:group>
          <w10:wrap type="none"/>
        </w:pict>
      </w:r>
      <w:r>
        <w:rPr/>
        <w:pict>
          <v:group style="position:absolute;margin-left:60.432796pt;margin-top:-4.393178pt;width:472.713441pt;height:.1pt;mso-position-horizontal-relative:page;mso-position-vertical-relative:paragraph;z-index:-15942" coordorigin="1209,-88" coordsize="9454,2">
            <v:shape style="position:absolute;left:1209;top:-88;width:9454;height:2" coordorigin="1209,-88" coordsize="9454,0" path="m1209,-88l10663,-88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0.193932pt;margin-top:49.677082pt;width:473.191171pt;height:.1pt;mso-position-horizontal-relative:page;mso-position-vertical-relative:paragraph;z-index:-15941" coordorigin="1204,994" coordsize="9464,2">
            <v:shape style="position:absolute;left:1204;top:994;width:9464;height:2" coordorigin="1204,994" coordsize="9464,0" path="m1204,994l10668,994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1"/>
          <w:szCs w:val="61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1"/>
          <w:b/>
          <w:bCs/>
        </w:rPr>
        <w:t>Fields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616" w:right="1710" w:firstLine="14"/>
        <w:jc w:val="left"/>
        <w:tabs>
          <w:tab w:pos="2680" w:val="left"/>
          <w:tab w:pos="52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sometime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necessary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machine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dependen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reasons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able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variables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certai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bits.</w:t>
      </w:r>
      <w:r>
        <w:rPr>
          <w:rFonts w:ascii="Arial" w:hAnsi="Arial" w:cs="Arial" w:eastAsia="Arial"/>
          <w:sz w:val="35"/>
          <w:szCs w:val="35"/>
          <w:spacing w:val="-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cases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programmer</w:t>
      </w:r>
      <w:r>
        <w:rPr>
          <w:rFonts w:ascii="Arial" w:hAnsi="Arial" w:cs="Arial" w:eastAsia="Arial"/>
          <w:sz w:val="35"/>
          <w:szCs w:val="35"/>
          <w:spacing w:val="2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make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intege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logical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shift,</w:t>
      </w:r>
      <w:r>
        <w:rPr>
          <w:rFonts w:ascii="Arial" w:hAnsi="Arial" w:cs="Arial" w:eastAsia="Arial"/>
          <w:sz w:val="35"/>
          <w:szCs w:val="35"/>
          <w:spacing w:val="5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4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&amp;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07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operations.</w:t>
      </w:r>
      <w:r>
        <w:rPr>
          <w:rFonts w:ascii="Arial" w:hAnsi="Arial" w:cs="Arial" w:eastAsia="Arial"/>
          <w:sz w:val="35"/>
          <w:szCs w:val="35"/>
          <w:spacing w:val="-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typica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such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need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(probably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justifiabl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one)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accessing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system-dependent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blocks.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1318" w:right="2811" w:firstLine="-487"/>
        <w:jc w:val="both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bit-fiel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simply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component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rather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strangel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unsigned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integers.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9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BitsNpieces{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5" w:lineRule="exact"/>
        <w:ind w:left="2188" w:right="-20"/>
        <w:jc w:val="left"/>
        <w:tabs>
          <w:tab w:pos="40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top:l;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188" w:right="-20"/>
        <w:jc w:val="left"/>
        <w:tabs>
          <w:tab w:pos="44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:2;</w:t>
      </w:r>
      <w:r>
        <w:rPr>
          <w:rFonts w:ascii="Courier New" w:hAnsi="Courier New" w:cs="Courier New" w:eastAsia="Courier New"/>
          <w:sz w:val="33"/>
          <w:szCs w:val="33"/>
          <w:spacing w:val="1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1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3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unused</w:t>
      </w:r>
      <w:r>
        <w:rPr>
          <w:rFonts w:ascii="Courier New" w:hAnsi="Courier New" w:cs="Courier New" w:eastAsia="Courier New"/>
          <w:sz w:val="33"/>
          <w:szCs w:val="33"/>
          <w:spacing w:val="2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bits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2188" w:right="-20"/>
        <w:jc w:val="left"/>
        <w:tabs>
          <w:tab w:pos="386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mask:4;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5" w:lineRule="exact"/>
        <w:ind w:left="2183" w:right="-20"/>
        <w:jc w:val="left"/>
        <w:tabs>
          <w:tab w:pos="44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:e;</w:t>
      </w:r>
      <w:r>
        <w:rPr>
          <w:rFonts w:ascii="Courier New" w:hAnsi="Courier New" w:cs="Courier New" w:eastAsia="Courier New"/>
          <w:sz w:val="33"/>
          <w:szCs w:val="33"/>
          <w:spacing w:val="9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force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"appropriate"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boundary"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2188" w:right="-20"/>
        <w:jc w:val="left"/>
        <w:tabs>
          <w:tab w:pos="37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extra:2;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19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42"/>
          <w:w w:val="147"/>
          <w:position w:val="2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BitBucket;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345" w:lineRule="exact"/>
        <w:ind w:left="119" w:right="-20"/>
        <w:jc w:val="left"/>
        <w:tabs>
          <w:tab w:pos="4780" w:val="left"/>
          <w:tab w:pos="832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59.238472pt;margin-top:2.873712pt;width:473.430035pt;height:.1pt;mso-position-horizontal-relative:page;mso-position-vertical-relative:paragraph;z-index:-15944" coordorigin="1185,57" coordsize="9469,2">
            <v:shape style="position:absolute;left:1185;top:57;width:9469;height:2" coordorigin="1185,57" coordsize="9469,0" path="m1185,57l10653,57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9"/>
          <w:szCs w:val="29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Class</w:t>
      </w:r>
      <w:r>
        <w:rPr>
          <w:rFonts w:ascii="Arial" w:hAnsi="Arial" w:cs="Arial" w:eastAsia="Arial"/>
          <w:sz w:val="29"/>
          <w:szCs w:val="29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#12</w:t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30"/>
          <w:szCs w:val="30"/>
          <w:spacing w:val="-6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Bit</w:t>
      </w:r>
      <w:r>
        <w:rPr>
          <w:rFonts w:ascii="Arial" w:hAnsi="Arial" w:cs="Arial" w:eastAsia="Arial"/>
          <w:sz w:val="29"/>
          <w:szCs w:val="29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Field.s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1" w:after="0" w:line="240" w:lineRule="auto"/>
        <w:ind w:right="85"/>
        <w:jc w:val="right"/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7"/>
          <w:szCs w:val="7"/>
          <w:spacing w:val="0"/>
          <w:w w:val="180"/>
        </w:rPr>
        <w:t>.±,_-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jc w:val="right"/>
        <w:spacing w:after="0"/>
        <w:sectPr>
          <w:pgMar w:footer="0" w:header="0" w:top="1260" w:bottom="0" w:left="1080" w:right="240"/>
          <w:footerReference w:type="default" r:id="rId316"/>
          <w:pgSz w:w="12120" w:h="15800"/>
        </w:sectPr>
      </w:pPr>
      <w:rPr/>
    </w:p>
    <w:p>
      <w:pPr>
        <w:spacing w:before="28" w:after="0" w:line="240" w:lineRule="auto"/>
        <w:ind w:left="3446" w:right="4196"/>
        <w:jc w:val="center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71.056473pt;margin-top:-4.100660pt;width:469.590588pt;height:.1pt;mso-position-horizontal-relative:page;mso-position-vertical-relative:paragraph;z-index:-15940" coordorigin="1421,-82" coordsize="9392,2">
            <v:shape style="position:absolute;left:1421;top:-82;width:9392;height:2" coordorigin="1421,-82" coordsize="9392,0" path="m1421,-82l10813,-82e" filled="f" stroked="t" strokeweight=".712941pt" strokecolor="#000000">
              <v:path arrowok="t"/>
            </v:shape>
          </v:group>
          <w10:wrap type="none"/>
        </w:pict>
      </w:r>
      <w:r>
        <w:rPr/>
        <w:pict>
          <v:group style="position:absolute;margin-left:70.818825pt;margin-top:49.806343pt;width:469.352941pt;height:.1pt;mso-position-horizontal-relative:page;mso-position-vertical-relative:paragraph;z-index:-15939" coordorigin="1416,996" coordsize="9387,2">
            <v:shape style="position:absolute;left:1416;top:996;width:9387;height:2" coordorigin="1416,996" coordsize="9387,0" path="m1416,996l10803,996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1"/>
          <w:szCs w:val="61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Fields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9" w:lineRule="auto"/>
        <w:ind w:left="1330" w:right="1931" w:firstLine="-490"/>
        <w:jc w:val="left"/>
        <w:tabs>
          <w:tab w:pos="1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3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5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individual</w:t>
      </w:r>
      <w:r>
        <w:rPr>
          <w:rFonts w:ascii="Arial" w:hAnsi="Arial" w:cs="Arial" w:eastAsia="Arial"/>
          <w:sz w:val="34"/>
          <w:szCs w:val="34"/>
          <w:spacing w:val="-1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component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s</w:t>
      </w:r>
      <w:r>
        <w:rPr>
          <w:rFonts w:ascii="Arial" w:hAnsi="Arial" w:cs="Arial" w:eastAsia="Arial"/>
          <w:sz w:val="34"/>
          <w:szCs w:val="34"/>
          <w:spacing w:val="-24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can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5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used</w:t>
      </w:r>
      <w:r>
        <w:rPr>
          <w:rFonts w:ascii="Arial" w:hAnsi="Arial" w:cs="Arial" w:eastAsia="Arial"/>
          <w:sz w:val="34"/>
          <w:szCs w:val="34"/>
          <w:spacing w:val="9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like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structur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e</w:t>
      </w:r>
      <w:r>
        <w:rPr>
          <w:rFonts w:ascii="Arial" w:hAnsi="Arial" w:cs="Arial" w:eastAsia="Arial"/>
          <w:sz w:val="34"/>
          <w:szCs w:val="34"/>
          <w:spacing w:val="3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components,</w:t>
      </w:r>
      <w:r>
        <w:rPr>
          <w:rFonts w:ascii="Arial" w:hAnsi="Arial" w:cs="Arial" w:eastAsia="Arial"/>
          <w:sz w:val="34"/>
          <w:szCs w:val="34"/>
          <w:spacing w:val="-45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as</w:t>
      </w:r>
      <w:r>
        <w:rPr>
          <w:rFonts w:ascii="Arial" w:hAnsi="Arial" w:cs="Arial" w:eastAsia="Arial"/>
          <w:sz w:val="34"/>
          <w:szCs w:val="34"/>
          <w:spacing w:val="4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5"/>
        </w:rPr>
        <w:t>in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2" w:after="0" w:line="240" w:lineRule="auto"/>
        <w:ind w:left="1330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BitBucket.top</w:t>
      </w:r>
      <w:r>
        <w:rPr>
          <w:rFonts w:ascii="Courier New" w:hAnsi="Courier New" w:cs="Courier New" w:eastAsia="Courier New"/>
          <w:sz w:val="32"/>
          <w:szCs w:val="32"/>
          <w:spacing w:val="10"/>
          <w:w w:val="73"/>
        </w:rPr>
        <w:t> </w:t>
      </w:r>
      <w:r>
        <w:rPr>
          <w:rFonts w:ascii="Courier New" w:hAnsi="Courier New" w:cs="Courier New" w:eastAsia="Courier New"/>
          <w:sz w:val="39"/>
          <w:szCs w:val="39"/>
          <w:spacing w:val="0"/>
          <w:w w:val="56"/>
        </w:rPr>
        <w:t>=</w:t>
      </w:r>
      <w:r>
        <w:rPr>
          <w:rFonts w:ascii="Courier New" w:hAnsi="Courier New" w:cs="Courier New" w:eastAsia="Courier New"/>
          <w:sz w:val="39"/>
          <w:szCs w:val="39"/>
          <w:spacing w:val="28"/>
          <w:w w:val="56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1;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81" w:right="1456"/>
        <w:jc w:val="center"/>
        <w:tabs>
          <w:tab w:pos="128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3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Bit</w:t>
      </w:r>
      <w:r>
        <w:rPr>
          <w:rFonts w:ascii="Arial" w:hAnsi="Arial" w:cs="Arial" w:eastAsia="Arial"/>
          <w:sz w:val="34"/>
          <w:szCs w:val="34"/>
          <w:spacing w:val="7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fiel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d</w:t>
      </w:r>
      <w:r>
        <w:rPr>
          <w:rFonts w:ascii="Arial" w:hAnsi="Arial" w:cs="Arial" w:eastAsia="Arial"/>
          <w:sz w:val="34"/>
          <w:szCs w:val="34"/>
          <w:spacing w:val="8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component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s</w:t>
      </w:r>
      <w:r>
        <w:rPr>
          <w:rFonts w:ascii="Arial" w:hAnsi="Arial" w:cs="Arial" w:eastAsia="Arial"/>
          <w:sz w:val="34"/>
          <w:szCs w:val="34"/>
          <w:spacing w:val="11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may</w:t>
      </w:r>
      <w:r>
        <w:rPr>
          <w:rFonts w:ascii="Arial" w:hAnsi="Arial" w:cs="Arial" w:eastAsia="Arial"/>
          <w:sz w:val="34"/>
          <w:szCs w:val="34"/>
          <w:spacing w:val="9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7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used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wit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</w:t>
      </w:r>
      <w:r>
        <w:rPr>
          <w:rFonts w:ascii="Arial" w:hAnsi="Arial" w:cs="Arial" w:eastAsia="Arial"/>
          <w:sz w:val="34"/>
          <w:szCs w:val="34"/>
          <w:spacing w:val="8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the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6" w:after="0" w:line="240" w:lineRule="auto"/>
        <w:ind w:left="1330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&amp;</w:t>
      </w:r>
      <w:r>
        <w:rPr>
          <w:rFonts w:ascii="Arial" w:hAnsi="Arial" w:cs="Arial" w:eastAsia="Arial"/>
          <w:sz w:val="34"/>
          <w:szCs w:val="34"/>
          <w:spacing w:val="4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operator.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4" w:lineRule="auto"/>
        <w:ind w:left="1297" w:right="1567" w:firstLine="-480"/>
        <w:jc w:val="left"/>
        <w:tabs>
          <w:tab w:pos="1300" w:val="left"/>
          <w:tab w:pos="53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9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4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componen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t</w:t>
      </w:r>
      <w:r>
        <w:rPr>
          <w:rFonts w:ascii="Arial" w:hAnsi="Arial" w:cs="Arial" w:eastAsia="Arial"/>
          <w:sz w:val="34"/>
          <w:szCs w:val="34"/>
          <w:spacing w:val="11"/>
          <w:w w:val="10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name</w:t>
      </w:r>
      <w:r>
        <w:rPr>
          <w:rFonts w:ascii="Arial" w:hAnsi="Arial" w:cs="Arial" w:eastAsia="Arial"/>
          <w:sz w:val="34"/>
          <w:szCs w:val="34"/>
          <w:spacing w:val="2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may</w:t>
      </w:r>
      <w:r>
        <w:rPr>
          <w:rFonts w:ascii="Arial" w:hAnsi="Arial" w:cs="Arial" w:eastAsia="Arial"/>
          <w:sz w:val="34"/>
          <w:szCs w:val="34"/>
          <w:spacing w:val="8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omitte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order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forc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9"/>
        </w:rPr>
        <w:t>unused</w:t>
      </w:r>
      <w:r>
        <w:rPr>
          <w:rFonts w:ascii="Arial" w:hAnsi="Arial" w:cs="Arial" w:eastAsia="Arial"/>
          <w:sz w:val="34"/>
          <w:szCs w:val="34"/>
          <w:spacing w:val="1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space.</w:t>
      </w:r>
      <w:r>
        <w:rPr>
          <w:rFonts w:ascii="Arial" w:hAnsi="Arial" w:cs="Arial" w:eastAsia="Arial"/>
          <w:sz w:val="34"/>
          <w:szCs w:val="34"/>
          <w:spacing w:val="-4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5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settin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g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3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82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bits</w:t>
      </w:r>
      <w:r>
        <w:rPr>
          <w:rFonts w:ascii="Arial" w:hAnsi="Arial" w:cs="Arial" w:eastAsia="Arial"/>
          <w:sz w:val="34"/>
          <w:szCs w:val="34"/>
          <w:spacing w:val="0"/>
          <w:w w:val="112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in</w:t>
      </w:r>
      <w:r>
        <w:rPr>
          <w:rFonts w:ascii="Arial" w:hAnsi="Arial" w:cs="Arial" w:eastAsia="Arial"/>
          <w:sz w:val="34"/>
          <w:szCs w:val="34"/>
          <w:spacing w:val="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such</w:t>
      </w:r>
      <w:r>
        <w:rPr>
          <w:rFonts w:ascii="Arial" w:hAnsi="Arial" w:cs="Arial" w:eastAsia="Arial"/>
          <w:sz w:val="34"/>
          <w:szCs w:val="34"/>
          <w:spacing w:val="78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46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space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1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is</w:t>
      </w:r>
      <w:r>
        <w:rPr>
          <w:rFonts w:ascii="Arial" w:hAnsi="Arial" w:cs="Arial" w:eastAsia="Arial"/>
          <w:sz w:val="34"/>
          <w:szCs w:val="34"/>
          <w:spacing w:val="5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</w:rPr>
        <w:t>undefined.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311" w:right="1603" w:firstLine="-504"/>
        <w:jc w:val="left"/>
        <w:tabs>
          <w:tab w:pos="128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63"/>
        </w:rPr>
        <w:t>•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</w:t>
      </w:r>
      <w:r>
        <w:rPr>
          <w:rFonts w:ascii="Arial" w:hAnsi="Arial" w:cs="Arial" w:eastAsia="Arial"/>
          <w:sz w:val="34"/>
          <w:szCs w:val="34"/>
          <w:spacing w:val="5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unnamed</w:t>
      </w:r>
      <w:r>
        <w:rPr>
          <w:rFonts w:ascii="Arial" w:hAnsi="Arial" w:cs="Arial" w:eastAsia="Arial"/>
          <w:sz w:val="34"/>
          <w:szCs w:val="34"/>
          <w:spacing w:val="33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componen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t</w:t>
      </w:r>
      <w:r>
        <w:rPr>
          <w:rFonts w:ascii="Arial" w:hAnsi="Arial" w:cs="Arial" w:eastAsia="Arial"/>
          <w:sz w:val="34"/>
          <w:szCs w:val="34"/>
          <w:spacing w:val="13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f</w:t>
      </w:r>
      <w:r>
        <w:rPr>
          <w:rFonts w:ascii="Arial" w:hAnsi="Arial" w:cs="Arial" w:eastAsia="Arial"/>
          <w:sz w:val="34"/>
          <w:szCs w:val="34"/>
          <w:spacing w:val="5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widt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h</w:t>
      </w:r>
      <w:r>
        <w:rPr>
          <w:rFonts w:ascii="Arial" w:hAnsi="Arial" w:cs="Arial" w:eastAsia="Arial"/>
          <w:sz w:val="34"/>
          <w:szCs w:val="34"/>
          <w:spacing w:val="9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zero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indicate</w:t>
      </w:r>
      <w:r>
        <w:rPr>
          <w:rFonts w:ascii="Arial" w:hAnsi="Arial" w:cs="Arial" w:eastAsia="Arial"/>
          <w:sz w:val="34"/>
          <w:szCs w:val="34"/>
          <w:spacing w:val="0"/>
          <w:w w:val="108"/>
        </w:rPr>
        <w:t>s</w:t>
      </w:r>
      <w:r>
        <w:rPr>
          <w:rFonts w:ascii="Arial" w:hAnsi="Arial" w:cs="Arial" w:eastAsia="Arial"/>
          <w:sz w:val="34"/>
          <w:szCs w:val="34"/>
          <w:spacing w:val="8"/>
          <w:w w:val="108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that</w:t>
      </w:r>
      <w:r>
        <w:rPr>
          <w:rFonts w:ascii="Arial" w:hAnsi="Arial" w:cs="Arial" w:eastAsia="Arial"/>
          <w:sz w:val="34"/>
          <w:szCs w:val="34"/>
          <w:spacing w:val="8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e</w:t>
      </w:r>
      <w:r>
        <w:rPr>
          <w:rFonts w:ascii="Arial" w:hAnsi="Arial" w:cs="Arial" w:eastAsia="Arial"/>
          <w:sz w:val="34"/>
          <w:szCs w:val="34"/>
          <w:spacing w:val="7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followin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g</w:t>
      </w:r>
      <w:r>
        <w:rPr>
          <w:rFonts w:ascii="Arial" w:hAnsi="Arial" w:cs="Arial" w:eastAsia="Arial"/>
          <w:sz w:val="34"/>
          <w:szCs w:val="34"/>
          <w:spacing w:val="-24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componen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t</w:t>
      </w:r>
      <w:r>
        <w:rPr>
          <w:rFonts w:ascii="Arial" w:hAnsi="Arial" w:cs="Arial" w:eastAsia="Arial"/>
          <w:sz w:val="34"/>
          <w:szCs w:val="34"/>
          <w:spacing w:val="-17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should</w:t>
      </w:r>
      <w:r>
        <w:rPr>
          <w:rFonts w:ascii="Arial" w:hAnsi="Arial" w:cs="Arial" w:eastAsia="Arial"/>
          <w:sz w:val="34"/>
          <w:szCs w:val="34"/>
          <w:spacing w:val="0"/>
          <w:w w:val="11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be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aligned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2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o</w:t>
      </w:r>
      <w:r>
        <w:rPr>
          <w:rFonts w:ascii="Arial" w:hAnsi="Arial" w:cs="Arial" w:eastAsia="Arial"/>
          <w:sz w:val="34"/>
          <w:szCs w:val="34"/>
          <w:spacing w:val="64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an</w:t>
      </w:r>
      <w:r>
        <w:rPr>
          <w:rFonts w:ascii="Arial" w:hAnsi="Arial" w:cs="Arial" w:eastAsia="Arial"/>
          <w:sz w:val="34"/>
          <w:szCs w:val="34"/>
          <w:spacing w:val="73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"appropriate"</w:t>
      </w:r>
      <w:r>
        <w:rPr>
          <w:rFonts w:ascii="Arial" w:hAnsi="Arial" w:cs="Arial" w:eastAsia="Arial"/>
          <w:sz w:val="34"/>
          <w:szCs w:val="34"/>
          <w:spacing w:val="66"/>
          <w:w w:val="11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0"/>
        </w:rPr>
        <w:t>boundary.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9" w:lineRule="exact"/>
        <w:ind w:left="65" w:right="1004"/>
        <w:jc w:val="center"/>
        <w:tabs>
          <w:tab w:pos="4660" w:val="left"/>
          <w:tab w:pos="820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7.729408pt;margin-top:2.078185pt;width:400.435294pt;height:.1pt;mso-position-horizontal-relative:page;mso-position-vertical-relative:paragraph;z-index:-15938" coordorigin="1355,42" coordsize="8009,2">
            <v:shape style="position:absolute;left:1355;top:42;width:8009;height:2" coordorigin="1355,42" coordsize="8009,0" path="m1355,42l9363,42e" filled="f" stroked="t" strokeweight=".4752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9"/>
          <w:szCs w:val="29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Class</w:t>
      </w:r>
      <w:r>
        <w:rPr>
          <w:rFonts w:ascii="Arial" w:hAnsi="Arial" w:cs="Arial" w:eastAsia="Arial"/>
          <w:sz w:val="29"/>
          <w:szCs w:val="29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>#12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i/>
          <w:position w:val="-1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spacing w:val="-6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>Bit</w:t>
      </w:r>
      <w:r>
        <w:rPr>
          <w:rFonts w:ascii="Arial" w:hAnsi="Arial" w:cs="Arial" w:eastAsia="Arial"/>
          <w:sz w:val="29"/>
          <w:szCs w:val="29"/>
          <w:spacing w:val="40"/>
          <w:w w:val="100"/>
          <w:position w:val="1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3"/>
          <w:position w:val="1"/>
        </w:rPr>
        <w:t>Fields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4" w:after="0" w:line="240" w:lineRule="auto"/>
        <w:ind w:right="85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42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right"/>
        <w:spacing w:after="0"/>
        <w:sectPr>
          <w:pgMar w:footer="0" w:header="0" w:top="1360" w:bottom="0" w:left="1260" w:right="280"/>
          <w:footerReference w:type="default" r:id="rId317"/>
          <w:pgSz w:w="12120" w:h="15800"/>
        </w:sectPr>
      </w:pPr>
      <w:rPr/>
    </w:p>
    <w:p>
      <w:pPr>
        <w:spacing w:before="27" w:after="0" w:line="240" w:lineRule="auto"/>
        <w:ind w:left="3559" w:right="3451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1.627117pt;margin-top:-4.483727pt;width:472.713441pt;height:.1pt;mso-position-horizontal-relative:page;mso-position-vertical-relative:paragraph;z-index:-15935" coordorigin="1233,-90" coordsize="9454,2">
            <v:shape style="position:absolute;left:1233;top:-90;width:9454;height:2" coordorigin="1233,-90" coordsize="9454,0" path="m1233,-90l10687,-9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627117pt;margin-top:49.227661pt;width:472.713441pt;height:.1pt;mso-position-horizontal-relative:page;mso-position-vertical-relative:paragraph;z-index:-15934" coordorigin="1233,985" coordsize="9454,2">
            <v:shape style="position:absolute;left:1233;top:985;width:9454;height:2" coordorigin="1233,985" coordsize="9454,0" path="m1233,985l10687,985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Example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exact"/>
        <w:ind w:left="600" w:right="-20"/>
        <w:jc w:val="left"/>
        <w:tabs>
          <w:tab w:pos="924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41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lt.psw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ec.h&gt;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84" w:lineRule="exact"/>
        <w:ind w:left="605" w:right="-20"/>
        <w:jc w:val="left"/>
        <w:tabs>
          <w:tab w:pos="8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61"/>
          <w:i/>
          <w:position w:val="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307" w:lineRule="exact"/>
        <w:ind w:left="609" w:right="-20"/>
        <w:jc w:val="left"/>
        <w:tabs>
          <w:tab w:pos="89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1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379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EC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mode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non-XA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PSW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bit-field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structure.</w:t>
      </w:r>
      <w:r>
        <w:rPr>
          <w:rFonts w:ascii="Courier New" w:hAnsi="Courier New" w:cs="Courier New" w:eastAsia="Courier New"/>
          <w:sz w:val="33"/>
          <w:szCs w:val="33"/>
          <w:spacing w:val="-1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84" w:lineRule="exact"/>
        <w:ind w:left="605" w:right="-20"/>
        <w:jc w:val="left"/>
        <w:tabs>
          <w:tab w:pos="8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5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61"/>
          <w:i/>
          <w:position w:val="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289" w:lineRule="exact"/>
        <w:ind w:left="609" w:right="-20"/>
        <w:jc w:val="left"/>
        <w:tabs>
          <w:tab w:pos="3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typedef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struct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spacing w:val="0"/>
          <w:w w:val="126"/>
          <w:position w:val="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00" w:bottom="280" w:left="1120" w:right="1300"/>
          <w:footerReference w:type="default" r:id="rId318"/>
          <w:pgSz w:w="12120" w:h="15800"/>
        </w:sectPr>
      </w:pPr>
      <w:rPr/>
    </w:p>
    <w:p>
      <w:pPr>
        <w:spacing w:before="2" w:after="0" w:line="214" w:lineRule="exact"/>
        <w:ind w:left="891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0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17" w:lineRule="exact"/>
        <w:ind w:right="-20"/>
        <w:jc w:val="left"/>
        <w:tabs>
          <w:tab w:pos="400" w:val="left"/>
          <w:tab w:pos="1540" w:val="left"/>
          <w:tab w:pos="434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-1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-1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-10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-10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-10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10"/>
        </w:rPr>
        <w:t>(ze</w:t>
      </w:r>
      <w:r>
        <w:rPr>
          <w:rFonts w:ascii="Courier New" w:hAnsi="Courier New" w:cs="Courier New" w:eastAsia="Courier New"/>
          <w:sz w:val="33"/>
          <w:szCs w:val="33"/>
          <w:spacing w:val="47"/>
          <w:w w:val="71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10"/>
        </w:rPr>
        <w:t>o)</w:t>
      </w:r>
      <w:r>
        <w:rPr>
          <w:rFonts w:ascii="Courier New" w:hAnsi="Courier New" w:cs="Courier New" w:eastAsia="Courier New"/>
          <w:sz w:val="33"/>
          <w:szCs w:val="33"/>
          <w:spacing w:val="-117"/>
          <w:w w:val="71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0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1"/>
          <w:i/>
          <w:position w:val="-13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2593" w:space="2015"/>
            <w:col w:w="5092"/>
          </w:cols>
        </w:sectPr>
      </w:pPr>
      <w:rPr/>
    </w:p>
    <w:p>
      <w:pPr>
        <w:spacing w:before="0" w:after="0" w:line="502" w:lineRule="exact"/>
        <w:ind w:left="891" w:right="-115"/>
        <w:jc w:val="left"/>
        <w:tabs>
          <w:tab w:pos="4600" w:val="left"/>
        </w:tabs>
        <w:rPr>
          <w:rFonts w:ascii="Arial" w:hAnsi="Arial" w:cs="Arial" w:eastAsia="Arial"/>
          <w:sz w:val="50"/>
          <w:szCs w:val="50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PerMask</w:t>
      </w:r>
      <w:r>
        <w:rPr>
          <w:rFonts w:ascii="Courier New" w:hAnsi="Courier New" w:cs="Courier New" w:eastAsia="Courier New"/>
          <w:sz w:val="33"/>
          <w:szCs w:val="33"/>
          <w:spacing w:val="-113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spacing w:val="-86"/>
          <w:w w:val="86"/>
          <w:position w:val="3"/>
        </w:rPr>
        <w:t>•</w:t>
      </w:r>
      <w:r>
        <w:rPr>
          <w:rFonts w:ascii="Arial" w:hAnsi="Arial" w:cs="Arial" w:eastAsia="Arial"/>
          <w:sz w:val="50"/>
          <w:szCs w:val="50"/>
          <w:spacing w:val="0"/>
          <w:w w:val="114"/>
          <w:position w:val="0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377" w:lineRule="exact"/>
        <w:ind w:right="-20"/>
        <w:jc w:val="left"/>
        <w:tabs>
          <w:tab w:pos="394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w w:val="77"/>
          <w:position w:val="2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-113"/>
          <w:w w:val="88"/>
          <w:position w:val="2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63"/>
          <w:position w:val="-13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0"/>
          <w:position w:val="-1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2"/>
        </w:rPr>
        <w:t>*</w:t>
      </w:r>
      <w:r>
        <w:rPr>
          <w:rFonts w:ascii="Courier New" w:hAnsi="Courier New" w:cs="Courier New" w:eastAsia="Courier New"/>
          <w:sz w:val="30"/>
          <w:szCs w:val="30"/>
          <w:spacing w:val="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Pgm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Event</w:t>
      </w:r>
      <w:r>
        <w:rPr>
          <w:rFonts w:ascii="Courier New" w:hAnsi="Courier New" w:cs="Courier New" w:eastAsia="Courier New"/>
          <w:sz w:val="33"/>
          <w:szCs w:val="33"/>
          <w:spacing w:val="-17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Rec</w:t>
      </w:r>
      <w:r>
        <w:rPr>
          <w:rFonts w:ascii="Courier New" w:hAnsi="Courier New" w:cs="Courier New" w:eastAsia="Courier New"/>
          <w:sz w:val="33"/>
          <w:szCs w:val="33"/>
          <w:spacing w:val="-1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4768" w:space="246"/>
            <w:col w:w="4686"/>
          </w:cols>
        </w:sectPr>
      </w:pPr>
      <w:rPr/>
    </w:p>
    <w:p>
      <w:pPr>
        <w:spacing w:before="0" w:after="0" w:line="328" w:lineRule="exact"/>
        <w:ind w:left="891" w:right="-20"/>
        <w:jc w:val="left"/>
        <w:tabs>
          <w:tab w:pos="4980" w:val="left"/>
          <w:tab w:pos="6160" w:val="left"/>
          <w:tab w:pos="89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92"/>
          <w:position w:val="1"/>
        </w:rPr>
        <w:t>3;</w:t>
      </w:r>
      <w:r>
        <w:rPr>
          <w:rFonts w:ascii="Courier New" w:hAnsi="Courier New" w:cs="Courier New" w:eastAsia="Courier New"/>
          <w:sz w:val="30"/>
          <w:szCs w:val="30"/>
          <w:spacing w:val="-58"/>
          <w:w w:val="92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(zero)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61" w:lineRule="exact"/>
        <w:ind w:left="891" w:right="-20"/>
        <w:jc w:val="left"/>
        <w:tabs>
          <w:tab w:pos="500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XlateMode</w:t>
      </w:r>
      <w:r>
        <w:rPr>
          <w:rFonts w:ascii="Courier New" w:hAnsi="Courier New" w:cs="Courier New" w:eastAsia="Courier New"/>
          <w:sz w:val="33"/>
          <w:szCs w:val="33"/>
          <w:spacing w:val="-10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2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7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Translation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Mode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(1)</w:t>
      </w:r>
      <w:r>
        <w:rPr>
          <w:rFonts w:ascii="Courier New" w:hAnsi="Courier New" w:cs="Courier New" w:eastAsia="Courier New"/>
          <w:sz w:val="33"/>
          <w:szCs w:val="33"/>
          <w:spacing w:val="104"/>
          <w:w w:val="72"/>
          <w:position w:val="2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1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</w:sectPr>
      </w:pPr>
      <w:rPr/>
    </w:p>
    <w:p>
      <w:pPr>
        <w:spacing w:before="0" w:after="0" w:line="343" w:lineRule="exact"/>
        <w:ind w:left="8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IOMask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2" w:lineRule="exact"/>
        <w:ind w:left="886"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ExtMask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09" w:lineRule="exact"/>
        <w:ind w:left="8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PSWKey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3" w:lineRule="exact"/>
        <w:ind w:left="5" w:right="-20"/>
        <w:jc w:val="left"/>
        <w:tabs>
          <w:tab w:pos="400" w:val="left"/>
          <w:tab w:pos="43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7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I/0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2"/>
        </w:rPr>
        <w:t>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57" w:lineRule="exact"/>
        <w:ind w:right="-20"/>
        <w:jc w:val="left"/>
        <w:tabs>
          <w:tab w:pos="400" w:val="left"/>
          <w:tab w:pos="43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•</w:t>
      </w:r>
      <w:r>
        <w:rPr>
          <w:rFonts w:ascii="Arial" w:hAnsi="Arial" w:cs="Arial" w:eastAsia="Arial"/>
          <w:sz w:val="22"/>
          <w:szCs w:val="22"/>
          <w:spacing w:val="-57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  <w:position w:val="2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5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External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Mask</w:t>
      </w:r>
      <w:r>
        <w:rPr>
          <w:rFonts w:ascii="Courier New" w:hAnsi="Courier New" w:cs="Courier New" w:eastAsia="Courier New"/>
          <w:sz w:val="33"/>
          <w:szCs w:val="33"/>
          <w:spacing w:val="-12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1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304" w:lineRule="exact"/>
        <w:ind w:right="-20"/>
        <w:jc w:val="left"/>
        <w:tabs>
          <w:tab w:pos="380" w:val="left"/>
          <w:tab w:pos="43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>•</w:t>
      </w:r>
      <w:r>
        <w:rPr>
          <w:rFonts w:ascii="Arial" w:hAnsi="Arial" w:cs="Arial" w:eastAsia="Arial"/>
          <w:sz w:val="22"/>
          <w:szCs w:val="22"/>
          <w:spacing w:val="-57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7"/>
          <w:position w:val="-1"/>
        </w:rPr>
        <w:t>4;</w:t>
      </w:r>
      <w:r>
        <w:rPr>
          <w:rFonts w:ascii="Courier New" w:hAnsi="Courier New" w:cs="Courier New" w:eastAsia="Courier New"/>
          <w:sz w:val="31"/>
          <w:szCs w:val="31"/>
          <w:spacing w:val="-80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4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PSW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Storage</w:t>
      </w:r>
      <w:r>
        <w:rPr>
          <w:rFonts w:ascii="Courier New" w:hAnsi="Courier New" w:cs="Courier New" w:eastAsia="Courier New"/>
          <w:sz w:val="33"/>
          <w:szCs w:val="33"/>
          <w:spacing w:val="1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Keys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3748" w:space="856"/>
            <w:col w:w="5096"/>
          </w:cols>
        </w:sectPr>
      </w:pPr>
      <w:rPr/>
    </w:p>
    <w:p>
      <w:pPr>
        <w:spacing w:before="0" w:after="0" w:line="345" w:lineRule="exact"/>
        <w:ind w:left="891" w:right="-20"/>
        <w:jc w:val="left"/>
        <w:tabs>
          <w:tab w:pos="5000" w:val="left"/>
          <w:tab w:pos="8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1"/>
        </w:rPr>
        <w:t>ECMode</w:t>
      </w:r>
      <w:r>
        <w:rPr>
          <w:rFonts w:ascii="Courier New" w:hAnsi="Courier New" w:cs="Courier New" w:eastAsia="Courier New"/>
          <w:sz w:val="33"/>
          <w:szCs w:val="33"/>
          <w:spacing w:val="-129"/>
          <w:w w:val="71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-2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-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5"/>
          <w:position w:val="-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0"/>
          <w:w w:val="75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-1"/>
        </w:rPr>
        <w:t>EC</w:t>
      </w:r>
      <w:r>
        <w:rPr>
          <w:rFonts w:ascii="Courier New" w:hAnsi="Courier New" w:cs="Courier New" w:eastAsia="Courier New"/>
          <w:sz w:val="33"/>
          <w:szCs w:val="33"/>
          <w:spacing w:val="-29"/>
          <w:w w:val="75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"/>
        </w:rPr>
        <w:t>Mode</w:t>
      </w:r>
      <w:r>
        <w:rPr>
          <w:rFonts w:ascii="Courier New" w:hAnsi="Courier New" w:cs="Courier New" w:eastAsia="Courier New"/>
          <w:sz w:val="33"/>
          <w:szCs w:val="33"/>
          <w:spacing w:val="-111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"/>
        </w:rPr>
        <w:t>(1)</w:t>
      </w:r>
      <w:r>
        <w:rPr>
          <w:rFonts w:ascii="Courier New" w:hAnsi="Courier New" w:cs="Courier New" w:eastAsia="Courier New"/>
          <w:sz w:val="33"/>
          <w:szCs w:val="33"/>
          <w:spacing w:val="-77"/>
          <w:w w:val="72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-3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</w:sectPr>
      </w:pPr>
      <w:rPr/>
    </w:p>
    <w:p>
      <w:pPr>
        <w:spacing w:before="7" w:after="0" w:line="214" w:lineRule="exact"/>
        <w:ind w:left="891" w:right="-9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MCheckMask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22" w:lineRule="exact"/>
        <w:ind w:right="-20"/>
        <w:jc w:val="left"/>
        <w:tabs>
          <w:tab w:pos="400" w:val="left"/>
          <w:tab w:pos="43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  <w:t>•</w:t>
      </w:r>
      <w:r>
        <w:rPr>
          <w:rFonts w:ascii="Arial" w:hAnsi="Arial" w:cs="Arial" w:eastAsia="Arial"/>
          <w:sz w:val="22"/>
          <w:szCs w:val="22"/>
          <w:spacing w:val="-57"/>
          <w:w w:val="100"/>
          <w:position w:val="-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6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-1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-1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-10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7"/>
          <w:w w:val="73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Machine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Check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-1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10"/>
        </w:rPr>
        <w:t>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0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1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4190" w:space="418"/>
            <w:col w:w="5092"/>
          </w:cols>
        </w:sectPr>
      </w:pPr>
      <w:rPr/>
    </w:p>
    <w:p>
      <w:pPr>
        <w:spacing w:before="0" w:after="0" w:line="458" w:lineRule="exact"/>
        <w:ind w:left="891" w:right="-115"/>
        <w:jc w:val="left"/>
        <w:tabs>
          <w:tab w:pos="4580" w:val="left"/>
        </w:tabs>
        <w:rPr>
          <w:rFonts w:ascii="Arial" w:hAnsi="Arial" w:cs="Arial" w:eastAsia="Arial"/>
          <w:sz w:val="50"/>
          <w:szCs w:val="50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19"/>
          <w:w w:val="71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4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-4"/>
        </w:rPr>
        <w:t>WaitState</w:t>
      </w:r>
      <w:r>
        <w:rPr>
          <w:rFonts w:ascii="Courier New" w:hAnsi="Courier New" w:cs="Courier New" w:eastAsia="Courier New"/>
          <w:sz w:val="33"/>
          <w:szCs w:val="33"/>
          <w:spacing w:val="-105"/>
          <w:w w:val="71"/>
          <w:position w:val="-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4"/>
        </w:rPr>
      </w:r>
      <w:r>
        <w:rPr>
          <w:rFonts w:ascii="Arial" w:hAnsi="Arial" w:cs="Arial" w:eastAsia="Arial"/>
          <w:sz w:val="22"/>
          <w:szCs w:val="22"/>
          <w:spacing w:val="-92"/>
          <w:w w:val="114"/>
          <w:position w:val="-1"/>
        </w:rPr>
        <w:t>•</w:t>
      </w:r>
      <w:r>
        <w:rPr>
          <w:rFonts w:ascii="Arial" w:hAnsi="Arial" w:cs="Arial" w:eastAsia="Arial"/>
          <w:sz w:val="50"/>
          <w:szCs w:val="50"/>
          <w:spacing w:val="0"/>
          <w:w w:val="114"/>
          <w:position w:val="-4"/>
        </w:rPr>
        <w:t>.</w:t>
      </w:r>
      <w:r>
        <w:rPr>
          <w:rFonts w:ascii="Arial" w:hAnsi="Arial" w:cs="Arial" w:eastAsia="Arial"/>
          <w:sz w:val="50"/>
          <w:szCs w:val="50"/>
          <w:spacing w:val="0"/>
          <w:w w:val="100"/>
          <w:position w:val="0"/>
        </w:rPr>
      </w:r>
    </w:p>
    <w:p>
      <w:pPr>
        <w:spacing w:before="79" w:after="0" w:line="379" w:lineRule="exact"/>
        <w:ind w:right="-20"/>
        <w:jc w:val="left"/>
        <w:tabs>
          <w:tab w:pos="3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9"/>
          <w:position w:val="-3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-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0"/>
          <w:w w:val="73"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2"/>
        </w:rPr>
        <w:t>Wait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-2"/>
        </w:rPr>
        <w:t>State</w:t>
      </w:r>
      <w:r>
        <w:rPr>
          <w:rFonts w:ascii="Courier New" w:hAnsi="Courier New" w:cs="Courier New" w:eastAsia="Courier New"/>
          <w:sz w:val="33"/>
          <w:szCs w:val="33"/>
          <w:spacing w:val="-135"/>
          <w:w w:val="73"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2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4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4763" w:space="246"/>
            <w:col w:w="4691"/>
          </w:cols>
        </w:sectPr>
      </w:pPr>
      <w:rPr/>
    </w:p>
    <w:p>
      <w:pPr>
        <w:spacing w:before="12" w:after="0" w:line="375" w:lineRule="exact"/>
        <w:ind w:left="891" w:right="-90"/>
        <w:jc w:val="left"/>
        <w:tabs>
          <w:tab w:pos="460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Prob</w:t>
      </w:r>
      <w:r>
        <w:rPr>
          <w:rFonts w:ascii="Courier New" w:hAnsi="Courier New" w:cs="Courier New" w:eastAsia="Courier New"/>
          <w:sz w:val="33"/>
          <w:szCs w:val="33"/>
          <w:spacing w:val="-11"/>
          <w:w w:val="71"/>
          <w:position w:val="3"/>
        </w:rPr>
        <w:t>S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tate</w:t>
      </w:r>
      <w:r>
        <w:rPr>
          <w:rFonts w:ascii="Courier New" w:hAnsi="Courier New" w:cs="Courier New" w:eastAsia="Courier New"/>
          <w:sz w:val="33"/>
          <w:szCs w:val="33"/>
          <w:spacing w:val="-10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-3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0"/>
        </w:rPr>
      </w:r>
    </w:p>
    <w:p>
      <w:pPr>
        <w:spacing w:before="0" w:after="0" w:line="301" w:lineRule="exact"/>
        <w:ind w:left="891" w:right="-9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SecSpaceMode</w:t>
      </w:r>
      <w:r>
        <w:rPr>
          <w:rFonts w:ascii="Courier New" w:hAnsi="Courier New" w:cs="Courier New" w:eastAsia="Courier New"/>
          <w:sz w:val="33"/>
          <w:szCs w:val="33"/>
          <w:spacing w:val="45"/>
          <w:w w:val="7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-5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87" w:lineRule="exact"/>
        <w:ind w:right="-20"/>
        <w:jc w:val="left"/>
        <w:tabs>
          <w:tab w:pos="3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3"/>
          <w:szCs w:val="33"/>
          <w:w w:val="79"/>
          <w:position w:val="2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Problem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State</w:t>
      </w:r>
      <w:r>
        <w:rPr>
          <w:rFonts w:ascii="Courier New" w:hAnsi="Courier New" w:cs="Courier New" w:eastAsia="Courier New"/>
          <w:sz w:val="33"/>
          <w:szCs w:val="33"/>
          <w:spacing w:val="-1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1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302" w:lineRule="exact"/>
        <w:ind w:right="-20"/>
        <w:jc w:val="left"/>
        <w:tabs>
          <w:tab w:pos="3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w w:val="81"/>
          <w:position w:val="-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98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8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Secondary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Space</w:t>
      </w:r>
      <w:r>
        <w:rPr>
          <w:rFonts w:ascii="Courier New" w:hAnsi="Courier New" w:cs="Courier New" w:eastAsia="Courier New"/>
          <w:sz w:val="33"/>
          <w:szCs w:val="33"/>
          <w:spacing w:val="41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-1"/>
        </w:rPr>
        <w:t>(1)</w:t>
      </w:r>
      <w:r>
        <w:rPr>
          <w:rFonts w:ascii="Courier New" w:hAnsi="Courier New" w:cs="Courier New" w:eastAsia="Courier New"/>
          <w:sz w:val="33"/>
          <w:szCs w:val="33"/>
          <w:spacing w:val="-77"/>
          <w:w w:val="72"/>
          <w:position w:val="-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-1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-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4689" w:space="320"/>
            <w:col w:w="4691"/>
          </w:cols>
        </w:sectPr>
      </w:pPr>
      <w:rPr/>
    </w:p>
    <w:p>
      <w:pPr>
        <w:spacing w:before="46" w:after="0" w:line="179" w:lineRule="auto"/>
        <w:ind w:left="891" w:right="331" w:firstLine="-5"/>
        <w:jc w:val="both"/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                </w:t>
      </w:r>
      <w:r>
        <w:rPr>
          <w:rFonts w:ascii="Courier New" w:hAnsi="Courier New" w:cs="Courier New" w:eastAsia="Courier New"/>
          <w:sz w:val="33"/>
          <w:szCs w:val="33"/>
          <w:spacing w:val="2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1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(zero)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             </w:t>
      </w:r>
      <w:r>
        <w:rPr>
          <w:rFonts w:ascii="Courier New" w:hAnsi="Courier New" w:cs="Courier New" w:eastAsia="Courier New"/>
          <w:sz w:val="33"/>
          <w:szCs w:val="33"/>
          <w:spacing w:val="33"/>
          <w:w w:val="70"/>
          <w:position w:val="1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0"/>
          <w:i/>
          <w:position w:val="0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70"/>
          <w:i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-16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CondCode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      </w:t>
      </w:r>
      <w:r>
        <w:rPr>
          <w:rFonts w:ascii="Courier New" w:hAnsi="Courier New" w:cs="Courier New" w:eastAsia="Courier New"/>
          <w:sz w:val="33"/>
          <w:szCs w:val="33"/>
          <w:spacing w:val="101"/>
          <w:w w:val="73"/>
          <w:position w:val="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-1"/>
        </w:rPr>
        <w:t>2;</w:t>
      </w:r>
      <w:r>
        <w:rPr>
          <w:rFonts w:ascii="Courier New" w:hAnsi="Courier New" w:cs="Courier New" w:eastAsia="Courier New"/>
          <w:sz w:val="31"/>
          <w:szCs w:val="31"/>
          <w:spacing w:val="22"/>
          <w:w w:val="73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3"/>
          <w:position w:val="0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0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Condition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Code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      </w:t>
      </w:r>
      <w:r>
        <w:rPr>
          <w:rFonts w:ascii="Courier New" w:hAnsi="Courier New" w:cs="Courier New" w:eastAsia="Courier New"/>
          <w:sz w:val="33"/>
          <w:szCs w:val="33"/>
          <w:spacing w:val="85"/>
          <w:w w:val="73"/>
          <w:position w:val="0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42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9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FixPtOvfl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1"/>
        </w:rPr>
        <w:t>      </w:t>
      </w:r>
      <w:r>
        <w:rPr>
          <w:rFonts w:ascii="Courier New" w:hAnsi="Courier New" w:cs="Courier New" w:eastAsia="Courier New"/>
          <w:sz w:val="33"/>
          <w:szCs w:val="33"/>
          <w:spacing w:val="52"/>
          <w:w w:val="7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9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47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Fixed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Pt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Overflow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   </w:t>
      </w:r>
      <w:r>
        <w:rPr>
          <w:rFonts w:ascii="Courier New" w:hAnsi="Courier New" w:cs="Courier New" w:eastAsia="Courier New"/>
          <w:sz w:val="33"/>
          <w:szCs w:val="33"/>
          <w:spacing w:val="111"/>
          <w:w w:val="72"/>
          <w:position w:val="2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0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120" w:h="15800"/>
          <w:pgMar w:top="1060" w:bottom="280" w:left="1120" w:right="1300"/>
        </w:sectPr>
      </w:pPr>
      <w:rPr/>
    </w:p>
    <w:p>
      <w:pPr>
        <w:spacing w:before="0" w:after="0" w:line="301" w:lineRule="exact"/>
        <w:ind w:left="891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6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DecOvfl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01" w:lineRule="exact"/>
        <w:ind w:right="-20"/>
        <w:jc w:val="left"/>
        <w:tabs>
          <w:tab w:pos="400" w:val="left"/>
          <w:tab w:pos="434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-1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-1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0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30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Decimal</w:t>
      </w:r>
      <w:r>
        <w:rPr>
          <w:rFonts w:ascii="Courier New" w:hAnsi="Courier New" w:cs="Courier New" w:eastAsia="Courier New"/>
          <w:sz w:val="33"/>
          <w:szCs w:val="33"/>
          <w:spacing w:val="18"/>
          <w:w w:val="72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0"/>
        </w:rPr>
        <w:t>Overflow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-1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3709" w:space="904"/>
            <w:col w:w="5087"/>
          </w:cols>
        </w:sectPr>
      </w:pPr>
      <w:rPr/>
    </w:p>
    <w:p>
      <w:pPr>
        <w:spacing w:before="0" w:after="0" w:line="404" w:lineRule="exact"/>
        <w:ind w:left="891" w:right="-20"/>
        <w:jc w:val="left"/>
        <w:tabs>
          <w:tab w:pos="5000" w:val="left"/>
          <w:tab w:pos="89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4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42"/>
          <w:w w:val="7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4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4"/>
          <w:w w:val="70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4"/>
        </w:rPr>
        <w:t>ExpUnderfl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9"/>
          <w:position w:val="3"/>
        </w:rPr>
        <w:t>1;</w:t>
      </w:r>
      <w:r>
        <w:rPr>
          <w:rFonts w:ascii="Courier New" w:hAnsi="Courier New" w:cs="Courier New" w:eastAsia="Courier New"/>
          <w:sz w:val="33"/>
          <w:szCs w:val="33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72"/>
          <w:position w:val="4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46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Exponent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  <w:position w:val="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underflow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4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285" w:lineRule="exact"/>
        <w:ind w:left="891" w:right="-20"/>
        <w:jc w:val="left"/>
        <w:tabs>
          <w:tab w:pos="5000" w:val="left"/>
          <w:tab w:pos="896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1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24"/>
          <w:w w:val="73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SignifMask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0"/>
        </w:rPr>
        <w:t>1;</w:t>
      </w:r>
      <w:r>
        <w:rPr>
          <w:rFonts w:ascii="Courier New" w:hAnsi="Courier New" w:cs="Courier New" w:eastAsia="Courier New"/>
          <w:sz w:val="31"/>
          <w:szCs w:val="31"/>
          <w:spacing w:val="13"/>
          <w:w w:val="73"/>
          <w:position w:val="0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7"/>
          <w:position w:val="1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Significance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Mask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1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</w:sectPr>
      </w:pPr>
      <w:rPr/>
    </w:p>
    <w:p>
      <w:pPr>
        <w:spacing w:before="7" w:after="0" w:line="240" w:lineRule="auto"/>
        <w:ind w:left="8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v:group style="position:absolute;margin-left:595.370544pt;margin-top:21.532406pt;width:.1pt;height:750.284676pt;mso-position-horizontal-relative:page;mso-position-vertical-relative:page;z-index:-15936" coordorigin="11907,431" coordsize="2,15006">
            <v:shape style="position:absolute;left:11907;top:431;width:2;height:15006" coordorigin="11907,431" coordsize="0,15006" path="m11907,15436l11907,431e" filled="f" stroked="t" strokeweight="7.404809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42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8" w:lineRule="exact"/>
        <w:ind w:left="88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InstrAddr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left="8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41"/>
          <w:w w:val="140"/>
          <w:position w:val="3"/>
        </w:rPr>
        <w:t>}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PSW_EC;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PSW</w:t>
      </w:r>
      <w:r>
        <w:rPr>
          <w:rFonts w:ascii="Courier New" w:hAnsi="Courier New" w:cs="Courier New" w:eastAsia="Courier New"/>
          <w:sz w:val="33"/>
          <w:szCs w:val="33"/>
          <w:spacing w:val="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EC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mypsw;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40" w:lineRule="exact"/>
        <w:ind w:left="9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24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mypsw.SignifMask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406" w:lineRule="exact"/>
        <w:ind w:left="1302" w:right="-104"/>
        <w:jc w:val="left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4"/>
        </w:rPr>
        <w:t>mypsw.SignifMask</w:t>
      </w:r>
      <w:r>
        <w:rPr>
          <w:rFonts w:ascii="Courier New" w:hAnsi="Courier New" w:cs="Courier New" w:eastAsia="Courier New"/>
          <w:sz w:val="33"/>
          <w:szCs w:val="33"/>
          <w:spacing w:val="8"/>
          <w:w w:val="72"/>
          <w:position w:val="4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0"/>
          <w:position w:val="4"/>
        </w:rPr>
        <w:t>=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60"/>
          <w:position w:val="4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4"/>
          <w:w w:val="60"/>
          <w:position w:val="4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60"/>
          <w:position w:val="4"/>
        </w:rPr>
        <w:t>a;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1.149387pt;margin-top:.451642pt;width:472.952306pt;height:.1pt;mso-position-horizontal-relative:page;mso-position-vertical-relative:paragraph;z-index:-15937" coordorigin="1223,9" coordsize="9459,2">
            <v:shape style="position:absolute;left:1223;top:9;width:9459;height:2" coordorigin="1223,9" coordsize="9459,0" path="m1223,9l10682,9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</w:rPr>
        <w:t>#12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384" w:lineRule="exact"/>
        <w:ind w:left="5" w:right="-20"/>
        <w:jc w:val="left"/>
        <w:tabs>
          <w:tab w:pos="1560" w:val="left"/>
          <w:tab w:pos="43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2"/>
        </w:rPr>
        <w:t>16;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2"/>
        </w:rPr>
        <w:t>(zero)</w:t>
      </w:r>
      <w:r>
        <w:rPr>
          <w:rFonts w:ascii="Courier New" w:hAnsi="Courier New" w:cs="Courier New" w:eastAsia="Courier New"/>
          <w:sz w:val="33"/>
          <w:szCs w:val="33"/>
          <w:spacing w:val="-40"/>
          <w:w w:val="68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68"/>
          <w:i/>
          <w:position w:val="1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384" w:lineRule="exact"/>
        <w:ind w:right="-20"/>
        <w:jc w:val="left"/>
        <w:tabs>
          <w:tab w:pos="4360" w:val="left"/>
        </w:tabs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1"/>
        </w:rPr>
        <w:t>•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5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9"/>
          <w:position w:val="6"/>
        </w:rPr>
        <w:t>24;</w:t>
      </w:r>
      <w:r>
        <w:rPr>
          <w:rFonts w:ascii="Courier New" w:hAnsi="Courier New" w:cs="Courier New" w:eastAsia="Courier New"/>
          <w:sz w:val="31"/>
          <w:szCs w:val="31"/>
          <w:spacing w:val="-24"/>
          <w:w w:val="79"/>
          <w:position w:val="6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87"/>
          <w:position w:val="7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6"/>
          <w:w w:val="100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7"/>
        </w:rPr>
        <w:t>Instruction</w:t>
      </w:r>
      <w:r>
        <w:rPr>
          <w:rFonts w:ascii="Courier New" w:hAnsi="Courier New" w:cs="Courier New" w:eastAsia="Courier New"/>
          <w:sz w:val="33"/>
          <w:szCs w:val="33"/>
          <w:spacing w:val="111"/>
          <w:w w:val="68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8"/>
          <w:position w:val="7"/>
        </w:rPr>
        <w:t>Address</w:t>
      </w:r>
      <w:r>
        <w:rPr>
          <w:rFonts w:ascii="Courier New" w:hAnsi="Courier New" w:cs="Courier New" w:eastAsia="Courier New"/>
          <w:sz w:val="33"/>
          <w:szCs w:val="33"/>
          <w:spacing w:val="-93"/>
          <w:w w:val="68"/>
          <w:position w:val="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7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7"/>
        </w:rPr>
      </w:r>
      <w:r>
        <w:rPr>
          <w:rFonts w:ascii="Courier New" w:hAnsi="Courier New" w:cs="Courier New" w:eastAsia="Courier New"/>
          <w:sz w:val="41"/>
          <w:szCs w:val="41"/>
          <w:spacing w:val="0"/>
          <w:w w:val="68"/>
          <w:i/>
          <w:position w:val="5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2" w:right="-20"/>
        <w:jc w:val="left"/>
        <w:tabs>
          <w:tab w:pos="382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9"/>
          <w:szCs w:val="29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2"/>
        </w:rPr>
        <w:t>Example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20" w:right="1300"/>
          <w:cols w:num="2" w:equalWidth="0">
            <w:col w:w="4292" w:space="311"/>
            <w:col w:w="5097"/>
          </w:cols>
        </w:sectPr>
      </w:pPr>
      <w:rPr/>
    </w:p>
    <w:p>
      <w:pPr>
        <w:spacing w:before="20" w:after="0" w:line="240" w:lineRule="auto"/>
        <w:ind w:left="483" w:right="311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2.653305pt;margin-top:-3.605438pt;width:470.698113pt;height:.1pt;mso-position-horizontal-relative:page;mso-position-vertical-relative:paragraph;z-index:-15933" coordorigin="1453,-72" coordsize="9414,2">
            <v:shape style="position:absolute;left:1453;top:-72;width:9414;height:2" coordorigin="1453,-72" coordsize="9414,0" path="m1453,-72l10867,-7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72.415092pt;margin-top:49.666409pt;width:470.698114pt;height:.1pt;mso-position-horizontal-relative:page;mso-position-vertical-relative:paragraph;z-index:-15932" coordorigin="1448,993" coordsize="9414,2">
            <v:shape style="position:absolute;left:1448;top:993;width:9414;height:2" coordorigin="1448,993" coordsize="9414,0" path="m1448,993l10862,99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Wh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y</w:t>
      </w:r>
      <w:r>
        <w:rPr>
          <w:rFonts w:ascii="Arial" w:hAnsi="Arial" w:cs="Arial" w:eastAsia="Arial"/>
          <w:sz w:val="62"/>
          <w:szCs w:val="62"/>
          <w:spacing w:val="6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Yo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u</w:t>
      </w:r>
      <w:r>
        <w:rPr>
          <w:rFonts w:ascii="Arial" w:hAnsi="Arial" w:cs="Arial" w:eastAsia="Arial"/>
          <w:sz w:val="62"/>
          <w:szCs w:val="62"/>
          <w:spacing w:val="6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Shoul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</w:t>
      </w:r>
      <w:r>
        <w:rPr>
          <w:rFonts w:ascii="Arial" w:hAnsi="Arial" w:cs="Arial" w:eastAsia="Arial"/>
          <w:sz w:val="62"/>
          <w:szCs w:val="62"/>
          <w:spacing w:val="152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Avoi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4"/>
        </w:rPr>
        <w:t>Them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59" w:right="-20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bit-field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likely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0" w:after="0" w:line="285" w:lineRule="auto"/>
        <w:ind w:left="1340" w:right="493" w:firstLine="19"/>
        <w:jc w:val="left"/>
        <w:tabs>
          <w:tab w:pos="37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non-portable.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only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reasonable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uses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very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scarce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system-dependent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matche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exactly.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31" w:right="700" w:firstLine="-486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machines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16-bi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word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size,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limit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maximum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widt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field.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machines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may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have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32-bi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word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size.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1316" w:right="599" w:firstLine="-481"/>
        <w:jc w:val="left"/>
        <w:tabs>
          <w:tab w:pos="1320" w:val="left"/>
          <w:tab w:pos="74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e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order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machines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pack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bi</w:t>
      </w:r>
      <w:r>
        <w:rPr>
          <w:rFonts w:ascii="Arial" w:hAnsi="Arial" w:cs="Arial" w:eastAsia="Arial"/>
          <w:sz w:val="35"/>
          <w:szCs w:val="35"/>
          <w:spacing w:val="0"/>
          <w:w w:val="113"/>
        </w:rPr>
        <w:t>t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36"/>
        </w:rPr>
        <w:t>in</w:t>
      </w:r>
      <w:r>
        <w:rPr>
          <w:rFonts w:ascii="Arial" w:hAnsi="Arial" w:cs="Arial" w:eastAsia="Arial"/>
          <w:sz w:val="35"/>
          <w:szCs w:val="35"/>
          <w:spacing w:val="-72"/>
          <w:w w:val="136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36"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spacing w:val="51"/>
          <w:w w:val="13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word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vary.</w:t>
      </w:r>
      <w:r>
        <w:rPr>
          <w:rFonts w:ascii="Arial" w:hAnsi="Arial" w:cs="Arial" w:eastAsia="Arial"/>
          <w:sz w:val="35"/>
          <w:szCs w:val="35"/>
          <w:spacing w:val="-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370</w:t>
      </w:r>
      <w:r>
        <w:rPr>
          <w:rFonts w:ascii="Arial" w:hAnsi="Arial" w:cs="Arial" w:eastAsia="Arial"/>
          <w:sz w:val="35"/>
          <w:szCs w:val="35"/>
          <w:spacing w:val="-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packed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left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right,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significant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87" w:lineRule="auto"/>
        <w:ind w:left="1326" w:right="455" w:firstLine="-29"/>
        <w:jc w:val="left"/>
        <w:tabs>
          <w:tab w:pos="30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least.</w:t>
      </w:r>
      <w:r>
        <w:rPr>
          <w:rFonts w:ascii="Arial" w:hAnsi="Arial" w:cs="Arial" w:eastAsia="Arial"/>
          <w:sz w:val="35"/>
          <w:szCs w:val="35"/>
          <w:spacing w:val="-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packed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jus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opposit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manner.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297" w:right="527" w:firstLine="-476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unnamed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lengt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zero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"appropriate"</w:t>
      </w:r>
      <w:r>
        <w:rPr>
          <w:rFonts w:ascii="Arial" w:hAnsi="Arial" w:cs="Arial" w:eastAsia="Arial"/>
          <w:sz w:val="35"/>
          <w:szCs w:val="35"/>
          <w:spacing w:val="8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boundary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may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produce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different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alignment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different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machines.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" w:right="39"/>
        <w:jc w:val="center"/>
        <w:tabs>
          <w:tab w:pos="4700" w:val="left"/>
          <w:tab w:pos="55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8.603775pt;margin-top:1.625952pt;width:470.93632pt;height:.1pt;mso-position-horizontal-relative:page;mso-position-vertical-relative:paragraph;z-index:-15931" coordorigin="1372,33" coordsize="9419,2">
            <v:shape style="position:absolute;left:1372;top:33;width:9419;height:2" coordorigin="1372,33" coordsize="9419,0" path="m1372,33l10791,33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4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3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#12</w:t>
      </w:r>
      <w:r>
        <w:rPr>
          <w:rFonts w:ascii="Arial" w:hAnsi="Arial" w:cs="Arial" w:eastAsia="Arial"/>
          <w:sz w:val="27"/>
          <w:szCs w:val="27"/>
          <w:spacing w:val="-5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Wh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Yo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u</w:t>
      </w:r>
      <w:r>
        <w:rPr>
          <w:rFonts w:ascii="Arial" w:hAnsi="Arial" w:cs="Arial" w:eastAsia="Arial"/>
          <w:sz w:val="27"/>
          <w:szCs w:val="27"/>
          <w:spacing w:val="44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Shoul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21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Avoi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0"/>
          <w:position w:val="1"/>
        </w:rPr>
        <w:t>Them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00" w:bottom="280" w:left="1280" w:right="1220"/>
          <w:footerReference w:type="default" r:id="rId319"/>
          <w:pgSz w:w="12120" w:h="15800"/>
        </w:sectPr>
      </w:pPr>
      <w:rPr/>
    </w:p>
    <w:p>
      <w:pPr>
        <w:spacing w:before="17" w:after="0" w:line="240" w:lineRule="auto"/>
        <w:ind w:left="1063" w:right="987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.551888pt;margin-top:-5.051805pt;width:470.936321pt;height:.1pt;mso-position-horizontal-relative:page;mso-position-vertical-relative:paragraph;z-index:-15928" coordorigin="1191,-101" coordsize="9419,2">
            <v:shape style="position:absolute;left:1191;top:-101;width:9419;height:2" coordorigin="1191,-101" coordsize="9419,0" path="m1191,-101l10610,-101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Use</w:t>
      </w:r>
      <w:r>
        <w:rPr>
          <w:rFonts w:ascii="Arial" w:hAnsi="Arial" w:cs="Arial" w:eastAsia="Arial"/>
          <w:sz w:val="60"/>
          <w:szCs w:val="60"/>
          <w:spacing w:val="10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Masks</w:t>
      </w:r>
      <w:r>
        <w:rPr>
          <w:rFonts w:ascii="Arial" w:hAnsi="Arial" w:cs="Arial" w:eastAsia="Arial"/>
          <w:sz w:val="60"/>
          <w:szCs w:val="60"/>
          <w:spacing w:val="145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Instead</w:t>
      </w:r>
      <w:r>
        <w:rPr>
          <w:rFonts w:ascii="Arial" w:hAnsi="Arial" w:cs="Arial" w:eastAsia="Arial"/>
          <w:sz w:val="60"/>
          <w:szCs w:val="60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60"/>
          <w:szCs w:val="60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Bit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69" w:after="0" w:line="240" w:lineRule="auto"/>
        <w:ind w:left="3899" w:right="3847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59.790092pt;margin-top:50.820076pt;width:470.936321pt;height:.1pt;mso-position-horizontal-relative:page;mso-position-vertical-relative:paragraph;z-index:-15927" coordorigin="1196,1016" coordsize="9419,2">
            <v:shape style="position:absolute;left:1196;top:1016;width:9419;height:2" coordorigin="1196,1016" coordsize="9419,0" path="m1196,1016l10615,1016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Fields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2" w:lineRule="auto"/>
        <w:ind w:left="587" w:right="669" w:firstLine="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Mos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programs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need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work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bit-oriented</w:t>
      </w:r>
      <w:r>
        <w:rPr>
          <w:rFonts w:ascii="Arial" w:hAnsi="Arial" w:cs="Arial" w:eastAsia="Arial"/>
          <w:sz w:val="36"/>
          <w:szCs w:val="36"/>
          <w:spacing w:val="0"/>
          <w:w w:val="103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use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combinatio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unsigned</w:t>
      </w:r>
      <w:r>
        <w:rPr>
          <w:rFonts w:ascii="Arial" w:hAnsi="Arial" w:cs="Arial" w:eastAsia="Arial"/>
          <w:sz w:val="35"/>
          <w:szCs w:val="35"/>
          <w:spacing w:val="92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  <w:i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and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407" w:lineRule="exact"/>
        <w:ind w:left="582" w:right="-20"/>
        <w:jc w:val="left"/>
        <w:tabs>
          <w:tab w:pos="56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  <w:t>#defin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85"/>
          <w:w w:val="100"/>
          <w:i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rathe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36"/>
          <w:szCs w:val="36"/>
          <w:spacing w:val="66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tha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36"/>
          <w:szCs w:val="36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bi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6"/>
          <w:szCs w:val="36"/>
          <w:spacing w:val="81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fields.</w:t>
      </w:r>
      <w:r>
        <w:rPr>
          <w:rFonts w:ascii="Arial" w:hAnsi="Arial" w:cs="Arial" w:eastAsia="Arial"/>
          <w:sz w:val="36"/>
          <w:szCs w:val="36"/>
          <w:spacing w:val="-91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6"/>
          <w:szCs w:val="36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result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6"/>
          <w:szCs w:val="36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6"/>
          <w:szCs w:val="36"/>
          <w:spacing w:val="43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  <w:position w:val="-1"/>
        </w:rPr>
        <w:t>more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9" w:after="0" w:line="240" w:lineRule="auto"/>
        <w:ind w:left="59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readable</w:t>
      </w:r>
      <w:r>
        <w:rPr>
          <w:rFonts w:ascii="Arial" w:hAnsi="Arial" w:cs="Arial" w:eastAsia="Arial"/>
          <w:sz w:val="36"/>
          <w:szCs w:val="36"/>
          <w:spacing w:val="6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well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as</w:t>
      </w:r>
      <w:r>
        <w:rPr>
          <w:rFonts w:ascii="Arial" w:hAnsi="Arial" w:cs="Arial" w:eastAsia="Arial"/>
          <w:sz w:val="36"/>
          <w:szCs w:val="36"/>
          <w:spacing w:val="2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portabl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code.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2" w:lineRule="exact"/>
        <w:ind w:left="59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2"/>
        </w:rPr>
        <w:t>unsigned</w:t>
      </w:r>
      <w:r>
        <w:rPr>
          <w:rFonts w:ascii="Courier New" w:hAnsi="Courier New" w:cs="Courier New" w:eastAsia="Courier New"/>
          <w:sz w:val="33"/>
          <w:szCs w:val="33"/>
          <w:spacing w:val="11"/>
          <w:w w:val="7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long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9"/>
          <w:w w:val="73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2"/>
        </w:rPr>
        <w:t>status;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footer="0" w:header="0" w:top="1240" w:bottom="280" w:left="1100" w:right="1340"/>
          <w:footerReference w:type="default" r:id="rId320"/>
          <w:pgSz w:w="12120" w:h="15800"/>
        </w:sectPr>
      </w:pPr>
      <w:rPr/>
    </w:p>
    <w:p>
      <w:pPr>
        <w:spacing w:before="98" w:after="0" w:line="240" w:lineRule="auto"/>
        <w:ind w:left="596" w:right="-89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ASLEEP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591" w:right="-73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DOZING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TIRED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BORED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AWAKE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18" w:lineRule="exact"/>
        <w:ind w:left="596" w:right="-20"/>
        <w:jc w:val="left"/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1"/>
          <w:szCs w:val="31"/>
          <w:w w:val="82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1"/>
          <w:position w:val="2"/>
        </w:rPr>
        <w:t>...</w:t>
      </w:r>
      <w:r>
        <w:rPr>
          <w:rFonts w:ascii="Courier New" w:hAnsi="Courier New" w:cs="Courier New" w:eastAsia="Courier New"/>
          <w:sz w:val="31"/>
          <w:szCs w:val="31"/>
          <w:spacing w:val="-13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173" w:lineRule="auto"/>
        <w:ind w:left="176" w:right="5323"/>
        <w:jc w:val="both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42"/>
          <w:szCs w:val="42"/>
          <w:spacing w:val="0"/>
          <w:w w:val="56"/>
        </w:rPr>
        <w:t>axaaaaaaaa</w:t>
      </w:r>
      <w:r>
        <w:rPr>
          <w:rFonts w:ascii="Courier New" w:hAnsi="Courier New" w:cs="Courier New" w:eastAsia="Courier New"/>
          <w:sz w:val="42"/>
          <w:szCs w:val="42"/>
          <w:spacing w:val="0"/>
          <w:w w:val="56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56"/>
        </w:rPr>
        <w:t>ax4aaaaaaa</w:t>
      </w:r>
      <w:r>
        <w:rPr>
          <w:rFonts w:ascii="Courier New" w:hAnsi="Courier New" w:cs="Courier New" w:eastAsia="Courier New"/>
          <w:sz w:val="42"/>
          <w:szCs w:val="42"/>
          <w:spacing w:val="0"/>
          <w:w w:val="56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56"/>
        </w:rPr>
        <w:t>ax2aaaaaaa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</w:rPr>
      </w:r>
    </w:p>
    <w:p>
      <w:pPr>
        <w:spacing w:before="0" w:after="0" w:line="324" w:lineRule="exact"/>
        <w:ind w:left="-51" w:right="5273"/>
        <w:jc w:val="center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42"/>
          <w:szCs w:val="42"/>
          <w:spacing w:val="0"/>
          <w:w w:val="15"/>
          <w:position w:val="3"/>
        </w:rPr>
        <w:t>.</w:t>
      </w:r>
      <w:r>
        <w:rPr>
          <w:rFonts w:ascii="Courier New" w:hAnsi="Courier New" w:cs="Courier New" w:eastAsia="Courier New"/>
          <w:sz w:val="42"/>
          <w:szCs w:val="42"/>
          <w:spacing w:val="0"/>
          <w:w w:val="15"/>
          <w:position w:val="3"/>
        </w:rPr>
        <w:t>    </w:t>
      </w:r>
      <w:r>
        <w:rPr>
          <w:rFonts w:ascii="Courier New" w:hAnsi="Courier New" w:cs="Courier New" w:eastAsia="Courier New"/>
          <w:sz w:val="42"/>
          <w:szCs w:val="42"/>
          <w:spacing w:val="20"/>
          <w:w w:val="15"/>
          <w:position w:val="3"/>
        </w:rPr>
        <w:t> </w:t>
      </w:r>
      <w:r>
        <w:rPr>
          <w:rFonts w:ascii="Courier New" w:hAnsi="Courier New" w:cs="Courier New" w:eastAsia="Courier New"/>
          <w:sz w:val="42"/>
          <w:szCs w:val="42"/>
          <w:spacing w:val="0"/>
          <w:w w:val="56"/>
          <w:position w:val="3"/>
        </w:rPr>
        <w:t>axlaaaaaaa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spacing w:before="0" w:after="0" w:line="399" w:lineRule="exact"/>
        <w:ind w:left="181" w:right="5327"/>
        <w:jc w:val="both"/>
        <w:rPr>
          <w:rFonts w:ascii="Courier New" w:hAnsi="Courier New" w:cs="Courier New" w:eastAsia="Courier New"/>
          <w:sz w:val="42"/>
          <w:szCs w:val="42"/>
        </w:rPr>
      </w:pPr>
      <w:rPr/>
      <w:r>
        <w:rPr>
          <w:rFonts w:ascii="Courier New" w:hAnsi="Courier New" w:cs="Courier New" w:eastAsia="Courier New"/>
          <w:sz w:val="42"/>
          <w:szCs w:val="42"/>
          <w:spacing w:val="0"/>
          <w:w w:val="56"/>
          <w:position w:val="5"/>
        </w:rPr>
        <w:t>axaaaaaaaa</w:t>
      </w:r>
      <w:r>
        <w:rPr>
          <w:rFonts w:ascii="Courier New" w:hAnsi="Courier New" w:cs="Courier New" w:eastAsia="Courier New"/>
          <w:sz w:val="42"/>
          <w:szCs w:val="4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120" w:h="15800"/>
          <w:pgMar w:top="1060" w:bottom="280" w:left="1100" w:right="1340"/>
          <w:cols w:num="2" w:equalWidth="0">
            <w:col w:w="2586" w:space="92"/>
            <w:col w:w="7002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/>
        <w:pict>
          <v:group style="position:absolute;margin-left:592.42218pt;margin-top:19.588751pt;width:.1pt;height:749.628062pt;mso-position-horizontal-relative:page;mso-position-vertical-relative:page;z-index:-15929" coordorigin="11848,392" coordsize="2,14993">
            <v:shape style="position:absolute;left:11848;top:392;width:2;height:14993" coordorigin="11848,392" coordsize="0,14993" path="m11848,15384l11848,392e" filled="f" stroked="t" strokeweight="8.337264pt" strokecolor="#000000">
              <v:path arrowok="t"/>
            </v:shape>
          </v:group>
          <w10:wrap type="none"/>
        </w:pict>
      </w:r>
      <w:r>
        <w:rPr>
          <w:sz w:val="16"/>
          <w:szCs w:val="16"/>
        </w:rPr>
      </w:r>
    </w:p>
    <w:p>
      <w:pPr>
        <w:spacing w:before="0" w:after="0" w:line="557" w:lineRule="exact"/>
        <w:ind w:left="601" w:right="-20"/>
        <w:jc w:val="left"/>
        <w:tabs>
          <w:tab w:pos="31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zzzz(s)</w:t>
      </w:r>
      <w:r>
        <w:rPr>
          <w:rFonts w:ascii="Courier New" w:hAnsi="Courier New" w:cs="Courier New" w:eastAsia="Courier New"/>
          <w:sz w:val="33"/>
          <w:szCs w:val="33"/>
          <w:spacing w:val="-101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83"/>
          <w:position w:val="0"/>
        </w:rPr>
        <w:t>(s</w:t>
      </w:r>
      <w:r>
        <w:rPr>
          <w:rFonts w:ascii="Courier New" w:hAnsi="Courier New" w:cs="Courier New" w:eastAsia="Courier New"/>
          <w:sz w:val="33"/>
          <w:szCs w:val="33"/>
          <w:spacing w:val="-93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6"/>
          <w:szCs w:val="36"/>
          <w:spacing w:val="44"/>
          <w:w w:val="105"/>
          <w:position w:val="0"/>
        </w:rPr>
        <w:t>&amp;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0"/>
        </w:rPr>
        <w:t>(ASLEEP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83"/>
          <w:position w:val="0"/>
        </w:rPr>
        <w:t>I</w:t>
      </w:r>
      <w:r>
        <w:rPr>
          <w:rFonts w:ascii="Arial" w:hAnsi="Arial" w:cs="Arial" w:eastAsia="Arial"/>
          <w:sz w:val="48"/>
          <w:szCs w:val="48"/>
          <w:spacing w:val="21"/>
          <w:w w:val="83"/>
          <w:position w:val="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0"/>
        </w:rPr>
        <w:t>DOZING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  <w:position w:val="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0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28" w:lineRule="exact"/>
        <w:ind w:left="102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8.870285pt;margin-top:10.917457pt;width:6.57875pt;height:25pt;mso-position-horizontal-relative:page;mso-position-vertical-relative:paragraph;z-index:-15926" type="#_x0000_t202" filled="f" stroked="f">
            <v:textbox inset="0,0,0,0">
              <w:txbxContent>
                <w:p>
                  <w:pPr>
                    <w:spacing w:before="0" w:after="0" w:line="500" w:lineRule="exact"/>
                    <w:ind w:right="-115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Pr/>
                  <w:r>
                    <w:rPr>
                      <w:rFonts w:ascii="Arial" w:hAnsi="Arial" w:cs="Arial" w:eastAsia="Arial"/>
                      <w:sz w:val="50"/>
                      <w:szCs w:val="50"/>
                      <w:spacing w:val="0"/>
                      <w:w w:val="100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0"/>
                      <w:szCs w:val="5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ourier New" w:hAnsi="Courier New" w:cs="Courier New" w:eastAsia="Courier New"/>
          <w:sz w:val="33"/>
          <w:szCs w:val="33"/>
          <w:w w:val="71"/>
          <w:position w:val="31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31"/>
        </w:rPr>
        <w:t>f</w:t>
      </w:r>
      <w:r>
        <w:rPr>
          <w:rFonts w:ascii="Arial" w:hAnsi="Arial" w:cs="Arial" w:eastAsia="Arial"/>
          <w:sz w:val="55"/>
          <w:szCs w:val="55"/>
          <w:spacing w:val="-83"/>
          <w:w w:val="103"/>
          <w:position w:val="-4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101"/>
          <w:w w:val="73"/>
          <w:position w:val="31"/>
        </w:rPr>
        <w:t>z</w:t>
      </w:r>
      <w:r>
        <w:rPr>
          <w:rFonts w:ascii="Arial" w:hAnsi="Arial" w:cs="Arial" w:eastAsia="Arial"/>
          <w:sz w:val="55"/>
          <w:szCs w:val="55"/>
          <w:spacing w:val="-73"/>
          <w:w w:val="94"/>
          <w:position w:val="-4"/>
        </w:rPr>
        <w:t>.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1"/>
        </w:rPr>
        <w:t>zzz(status))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347" w:lineRule="exact"/>
        <w:ind w:left="102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status</w:t>
      </w:r>
      <w:r>
        <w:rPr>
          <w:rFonts w:ascii="Courier New" w:hAnsi="Courier New" w:cs="Courier New" w:eastAsia="Courier New"/>
          <w:sz w:val="33"/>
          <w:szCs w:val="33"/>
          <w:spacing w:val="-22"/>
          <w:w w:val="72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&amp;=</w:t>
      </w:r>
      <w:r>
        <w:rPr>
          <w:rFonts w:ascii="Arial" w:hAnsi="Arial" w:cs="Arial" w:eastAsia="Arial"/>
          <w:sz w:val="26"/>
          <w:szCs w:val="26"/>
          <w:spacing w:val="4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-ASLEEP;</w:t>
      </w:r>
      <w:r>
        <w:rPr>
          <w:rFonts w:ascii="Courier New" w:hAnsi="Courier New" w:cs="Courier New" w:eastAsia="Courier New"/>
          <w:sz w:val="33"/>
          <w:szCs w:val="33"/>
          <w:spacing w:val="105"/>
          <w:w w:val="7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7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2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Wake</w:t>
      </w:r>
      <w:r>
        <w:rPr>
          <w:rFonts w:ascii="Courier New" w:hAnsi="Courier New" w:cs="Courier New" w:eastAsia="Courier New"/>
          <w:sz w:val="33"/>
          <w:szCs w:val="33"/>
          <w:spacing w:val="-1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him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up!</w:t>
      </w:r>
      <w:r>
        <w:rPr>
          <w:rFonts w:ascii="Courier New" w:hAnsi="Courier New" w:cs="Courier New" w:eastAsia="Courier New"/>
          <w:sz w:val="33"/>
          <w:szCs w:val="33"/>
          <w:spacing w:val="-11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74" w:lineRule="exact"/>
        <w:ind w:left="10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status</w:t>
      </w:r>
      <w:r>
        <w:rPr>
          <w:rFonts w:ascii="Courier New" w:hAnsi="Courier New" w:cs="Courier New" w:eastAsia="Courier New"/>
          <w:sz w:val="33"/>
          <w:szCs w:val="33"/>
          <w:spacing w:val="26"/>
          <w:w w:val="72"/>
          <w:position w:val="1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spacing w:val="0"/>
          <w:w w:val="72"/>
          <w:position w:val="1"/>
        </w:rPr>
        <w:t>I=</w:t>
      </w:r>
      <w:r>
        <w:rPr>
          <w:rFonts w:ascii="Times New Roman" w:hAnsi="Times New Roman" w:cs="Times New Roman" w:eastAsia="Times New Roman"/>
          <w:sz w:val="39"/>
          <w:szCs w:val="39"/>
          <w:spacing w:val="56"/>
          <w:w w:val="72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AWAKE;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10" w:right="-20"/>
        <w:jc w:val="left"/>
        <w:tabs>
          <w:tab w:pos="4680" w:val="left"/>
          <w:tab w:pos="52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9.790092pt;margin-top:3.104137pt;width:470.936321pt;height:.1pt;mso-position-horizontal-relative:page;mso-position-vertical-relative:paragraph;z-index:-15930" coordorigin="1196,62" coordsize="9419,2">
            <v:shape style="position:absolute;left:1196;top:62;width:9419;height:2" coordorigin="1196,62" coordsize="9419,0" path="m1196,62l10615,62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8"/>
          <w:szCs w:val="28"/>
          <w:spacing w:val="55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>#12</w:t>
      </w:r>
      <w:r>
        <w:rPr>
          <w:rFonts w:ascii="Arial" w:hAnsi="Arial" w:cs="Arial" w:eastAsia="Arial"/>
          <w:sz w:val="28"/>
          <w:szCs w:val="28"/>
          <w:spacing w:val="-68"/>
          <w:w w:val="100"/>
          <w:position w:val="-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-28"/>
          <w:w w:val="113"/>
          <w:position w:val="0"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13"/>
          <w:position w:val="0"/>
        </w:rPr>
        <w:t>0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8"/>
          <w:szCs w:val="2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Masks</w:t>
      </w:r>
      <w:r>
        <w:rPr>
          <w:rFonts w:ascii="Arial" w:hAnsi="Arial" w:cs="Arial" w:eastAsia="Arial"/>
          <w:sz w:val="28"/>
          <w:szCs w:val="28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Instead·</w:t>
      </w:r>
      <w:r>
        <w:rPr>
          <w:rFonts w:ascii="Arial" w:hAnsi="Arial" w:cs="Arial" w:eastAsia="Arial"/>
          <w:sz w:val="28"/>
          <w:szCs w:val="2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8"/>
          <w:szCs w:val="28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  <w:t>Bit</w:t>
      </w:r>
      <w:r>
        <w:rPr>
          <w:rFonts w:ascii="Arial" w:hAnsi="Arial" w:cs="Arial" w:eastAsia="Arial"/>
          <w:sz w:val="28"/>
          <w:szCs w:val="28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position w:val="0"/>
        </w:rPr>
        <w:t>Fields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120" w:h="15800"/>
          <w:pgMar w:top="1060" w:bottom="280" w:left="1100" w:right="1340"/>
        </w:sectPr>
      </w:pPr>
      <w:rPr/>
    </w:p>
    <w:p>
      <w:pPr>
        <w:spacing w:before="18" w:after="0" w:line="240" w:lineRule="auto"/>
        <w:ind w:left="2752" w:right="2594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8.895027pt;margin-top:-3.773872pt;width:469.198895pt;height:.1pt;mso-position-horizontal-relative:page;mso-position-vertical-relative:paragraph;z-index:-15925" coordorigin="1378,-75" coordsize="9384,2">
            <v:shape style="position:absolute;left:1378;top:-75;width:9384;height:2" coordorigin="1378,-75" coordsize="9384,0" path="m1378,-75l10762,-75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8.895027pt;margin-top:49.656082pt;width:468.961326pt;height:.1pt;mso-position-horizontal-relative:page;mso-position-vertical-relative:paragraph;z-index:-15924" coordorigin="1378,993" coordsize="9379,2">
            <v:shape style="position:absolute;left:1378;top:993;width:9379;height:2" coordorigin="1378,993" coordsize="9379,0" path="m1378,993l10757,993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76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5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</w:rPr>
        <w:t>Library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633" w:right="688" w:firstLine="24"/>
        <w:jc w:val="left"/>
        <w:tabs>
          <w:tab w:pos="29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serious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commonly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programmer.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supplied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combination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ways: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308" w:right="973" w:firstLine="-47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compiled/translate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</w:t>
      </w:r>
      <w:r>
        <w:rPr>
          <w:rFonts w:ascii="Arial" w:hAnsi="Arial" w:cs="Arial" w:eastAsia="Arial"/>
          <w:sz w:val="35"/>
          <w:szCs w:val="35"/>
          <w:spacing w:val="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link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time.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86" w:right="731"/>
        <w:jc w:val="center"/>
        <w:tabs>
          <w:tab w:pos="12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header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9" w:after="0" w:line="240" w:lineRule="auto"/>
        <w:ind w:left="1103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6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#include'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</w:t>
      </w:r>
      <w:r>
        <w:rPr>
          <w:rFonts w:ascii="Arial" w:hAnsi="Arial" w:cs="Arial" w:eastAsia="Arial"/>
          <w:sz w:val="35"/>
          <w:szCs w:val="35"/>
          <w:spacing w:val="3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preprocessor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i/>
        </w:rPr>
        <w:t>stdio.h.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9" w:right="47"/>
        <w:jc w:val="center"/>
        <w:tabs>
          <w:tab w:pos="4600" w:val="left"/>
          <w:tab w:pos="76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5.806633pt;margin-top:1.497987pt;width:469.436464pt;height:.1pt;mso-position-horizontal-relative:page;mso-position-vertical-relative:paragraph;z-index:-15923" coordorigin="1316,30" coordsize="9389,2">
            <v:shape style="position:absolute;left:1316;top:30;width:9389;height:2" coordorigin="1316,30" coordsize="9389,0" path="m1316,30l10705,30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71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#12</w:t>
      </w:r>
      <w:r>
        <w:rPr>
          <w:rFonts w:ascii="Arial" w:hAnsi="Arial" w:cs="Arial" w:eastAsia="Arial"/>
          <w:sz w:val="27"/>
          <w:szCs w:val="27"/>
          <w:spacing w:val="-6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11</w:t>
      </w:r>
      <w:r>
        <w:rPr>
          <w:rFonts w:ascii="Arial" w:hAnsi="Arial" w:cs="Arial" w:eastAsia="Arial"/>
          <w:sz w:val="27"/>
          <w:szCs w:val="27"/>
          <w:spacing w:val="-54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Th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7"/>
          <w:szCs w:val="27"/>
          <w:spacing w:val="50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C</w:t>
      </w:r>
      <w:r>
        <w:rPr>
          <w:rFonts w:ascii="Arial" w:hAnsi="Arial" w:cs="Arial" w:eastAsia="Arial"/>
          <w:sz w:val="27"/>
          <w:szCs w:val="27"/>
          <w:spacing w:val="33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5"/>
          <w:position w:val="2"/>
        </w:rPr>
        <w:t>Library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80" w:bottom="280" w:left="1220" w:right="1220"/>
          <w:footerReference w:type="default" r:id="rId321"/>
          <w:pgSz w:w="12040" w:h="15800"/>
        </w:sectPr>
      </w:pPr>
      <w:rPr/>
    </w:p>
    <w:p>
      <w:pPr>
        <w:spacing w:before="22" w:after="0" w:line="240" w:lineRule="auto"/>
        <w:ind w:left="2786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2.56406pt;margin-top:-3.806002pt;width:472.334788pt;height:.1pt;mso-position-horizontal-relative:page;mso-position-vertical-relative:paragraph;z-index:-15921" coordorigin="1251,-76" coordsize="9447,2">
            <v:shape style="position:absolute;left:1251;top:-76;width:9447;height:2" coordorigin="1251,-76" coordsize="9447,0" path="m1251,-76l10698,-76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2.56406pt;margin-top:49.921658pt;width:472.095994pt;height:.1pt;mso-position-horizontal-relative:page;mso-position-vertical-relative:paragraph;z-index:-15920" coordorigin="1251,998" coordsize="9442,2">
            <v:shape style="position:absolute;left:1251;top:998;width:9442;height:2" coordorigin="1251,998" coordsize="9442,0" path="m1251,998l10693,998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7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6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</w:rPr>
        <w:t>Library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608" w:right="675" w:firstLine="-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always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assumed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another: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20" w:bottom="280" w:left="1140" w:right="1240"/>
          <w:footerReference w:type="default" r:id="rId322"/>
          <w:pgSz w:w="12040" w:h="15800"/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uto"/>
        <w:ind w:left="1152" w:right="-75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putchar()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gets()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puts()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scanf()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auto"/>
        <w:ind w:left="1162" w:right="48" w:firstLine="5"/>
        <w:jc w:val="both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68"/>
        </w:rPr>
        <w:t>str</w:t>
      </w:r>
      <w:r>
        <w:rPr>
          <w:rFonts w:ascii="Courier New" w:hAnsi="Courier New" w:cs="Courier New" w:eastAsia="Courier New"/>
          <w:sz w:val="33"/>
          <w:szCs w:val="33"/>
          <w:spacing w:val="41"/>
          <w:w w:val="68"/>
        </w:rPr>
        <w:t>l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en()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strcmp()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strcpy()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strcat()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strchr()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4" w:lineRule="auto"/>
        <w:ind w:left="1157" w:right="-76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</w:rPr>
        <w:t>ato</w:t>
      </w:r>
      <w:r>
        <w:rPr>
          <w:rFonts w:ascii="Courier New" w:hAnsi="Courier New" w:cs="Courier New" w:eastAsia="Courier New"/>
          <w:sz w:val="33"/>
          <w:szCs w:val="33"/>
          <w:spacing w:val="-7"/>
          <w:w w:val="70"/>
        </w:rPr>
        <w:t>i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()</w:t>
      </w:r>
      <w:r>
        <w:rPr>
          <w:rFonts w:ascii="Courier New" w:hAnsi="Courier New" w:cs="Courier New" w:eastAsia="Courier New"/>
          <w:sz w:val="33"/>
          <w:szCs w:val="33"/>
          <w:spacing w:val="0"/>
          <w:w w:val="9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atof()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sprintf()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27" w:after="0" w:line="373" w:lineRule="exact"/>
        <w:ind w:right="-20"/>
        <w:jc w:val="left"/>
        <w:tabs>
          <w:tab w:pos="50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w w:val="84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2"/>
        </w:rPr>
        <w:t>1/0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functions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we've</w:t>
      </w:r>
      <w:r>
        <w:rPr>
          <w:rFonts w:ascii="Courier New" w:hAnsi="Courier New" w:cs="Courier New" w:eastAsia="Courier New"/>
          <w:sz w:val="33"/>
          <w:szCs w:val="33"/>
          <w:spacing w:val="20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used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7" w:lineRule="exact"/>
        <w:ind w:right="-20"/>
        <w:jc w:val="left"/>
        <w:tabs>
          <w:tab w:pos="50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27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1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-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1" w:lineRule="exact"/>
        <w:ind w:right="-20"/>
        <w:jc w:val="left"/>
        <w:tabs>
          <w:tab w:pos="50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put</w:t>
      </w:r>
      <w:r>
        <w:rPr>
          <w:rFonts w:ascii="Courier New" w:hAnsi="Courier New" w:cs="Courier New" w:eastAsia="Courier New"/>
          <w:sz w:val="33"/>
          <w:szCs w:val="33"/>
          <w:spacing w:val="-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tabs>
          <w:tab w:pos="5080" w:val="left"/>
        </w:tabs>
        <w:rPr>
          <w:rFonts w:ascii="Times New Roman" w:hAnsi="Times New Roman" w:cs="Times New Roman" w:eastAsia="Times New Roman"/>
          <w:sz w:val="33"/>
          <w:szCs w:val="33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93"/>
          <w:position w:val="3"/>
        </w:rPr>
        <w:t>/*</w:t>
      </w:r>
      <w:r>
        <w:rPr>
          <w:rFonts w:ascii="Courier New" w:hAnsi="Courier New" w:cs="Courier New" w:eastAsia="Courier New"/>
          <w:sz w:val="28"/>
          <w:szCs w:val="28"/>
          <w:spacing w:val="-48"/>
          <w:w w:val="9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-1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line</w:t>
      </w:r>
      <w:r>
        <w:rPr>
          <w:rFonts w:ascii="Courier New" w:hAnsi="Courier New" w:cs="Courier New" w:eastAsia="Courier New"/>
          <w:sz w:val="33"/>
          <w:szCs w:val="33"/>
          <w:spacing w:val="-2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9"/>
          <w:position w:val="3"/>
        </w:rPr>
        <w:t>*/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  <w:position w:val="0"/>
        </w:rPr>
      </w:r>
    </w:p>
    <w:p>
      <w:pPr>
        <w:spacing w:before="0" w:after="0" w:line="341" w:lineRule="exact"/>
        <w:ind w:right="-20"/>
        <w:jc w:val="left"/>
        <w:tabs>
          <w:tab w:pos="50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put</w:t>
      </w:r>
      <w:r>
        <w:rPr>
          <w:rFonts w:ascii="Courier New" w:hAnsi="Courier New" w:cs="Courier New" w:eastAsia="Courier New"/>
          <w:sz w:val="33"/>
          <w:szCs w:val="33"/>
          <w:spacing w:val="-23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line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1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6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get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formatted</w:t>
      </w:r>
      <w:r>
        <w:rPr>
          <w:rFonts w:ascii="Courier New" w:hAnsi="Courier New" w:cs="Courier New" w:eastAsia="Courier New"/>
          <w:sz w:val="33"/>
          <w:szCs w:val="33"/>
          <w:spacing w:val="3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input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from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stdin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1" w:lineRule="exact"/>
        <w:ind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write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formatted</w:t>
      </w:r>
      <w:r>
        <w:rPr>
          <w:rFonts w:ascii="Courier New" w:hAnsi="Courier New" w:cs="Courier New" w:eastAsia="Courier New"/>
          <w:sz w:val="33"/>
          <w:szCs w:val="33"/>
          <w:spacing w:val="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output</w:t>
      </w:r>
      <w:r>
        <w:rPr>
          <w:rFonts w:ascii="Courier New" w:hAnsi="Courier New" w:cs="Courier New" w:eastAsia="Courier New"/>
          <w:sz w:val="33"/>
          <w:szCs w:val="33"/>
          <w:spacing w:val="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stdout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5" w:right="-20"/>
        <w:jc w:val="left"/>
        <w:tabs>
          <w:tab w:pos="508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functions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we've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find</w:t>
      </w:r>
      <w:r>
        <w:rPr>
          <w:rFonts w:ascii="Courier New" w:hAnsi="Courier New" w:cs="Courier New" w:eastAsia="Courier New"/>
          <w:sz w:val="33"/>
          <w:szCs w:val="33"/>
          <w:spacing w:val="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length</w:t>
      </w:r>
      <w:r>
        <w:rPr>
          <w:rFonts w:ascii="Courier New" w:hAnsi="Courier New" w:cs="Courier New" w:eastAsia="Courier New"/>
          <w:sz w:val="33"/>
          <w:szCs w:val="33"/>
          <w:spacing w:val="-2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1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compare</w:t>
      </w:r>
      <w:r>
        <w:rPr>
          <w:rFonts w:ascii="Courier New" w:hAnsi="Courier New" w:cs="Courier New" w:eastAsia="Courier New"/>
          <w:sz w:val="33"/>
          <w:szCs w:val="33"/>
          <w:spacing w:val="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two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4" w:lineRule="exact"/>
        <w:ind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6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copy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1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Courier New" w:hAnsi="Courier New" w:cs="Courier New" w:eastAsia="Courier New"/>
          <w:sz w:val="30"/>
          <w:szCs w:val="30"/>
          <w:w w:val="87"/>
          <w:position w:val="3"/>
        </w:rPr>
        <w:t>/*</w:t>
      </w:r>
      <w:r>
        <w:rPr>
          <w:rFonts w:ascii="Courier New" w:hAnsi="Courier New" w:cs="Courier New" w:eastAsia="Courier New"/>
          <w:sz w:val="30"/>
          <w:szCs w:val="30"/>
          <w:spacing w:val="-7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combine</w:t>
      </w:r>
      <w:r>
        <w:rPr>
          <w:rFonts w:ascii="Courier New" w:hAnsi="Courier New" w:cs="Courier New" w:eastAsia="Courier New"/>
          <w:sz w:val="33"/>
          <w:szCs w:val="33"/>
          <w:spacing w:val="2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two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strings</w:t>
      </w:r>
      <w:r>
        <w:rPr>
          <w:rFonts w:ascii="Courier New" w:hAnsi="Courier New" w:cs="Courier New" w:eastAsia="Courier New"/>
          <w:sz w:val="33"/>
          <w:szCs w:val="33"/>
          <w:spacing w:val="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into</w:t>
      </w:r>
      <w:r>
        <w:rPr>
          <w:rFonts w:ascii="Courier New" w:hAnsi="Courier New" w:cs="Courier New" w:eastAsia="Courier New"/>
          <w:sz w:val="33"/>
          <w:szCs w:val="33"/>
          <w:spacing w:val="-1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one</w:t>
      </w:r>
      <w:r>
        <w:rPr>
          <w:rFonts w:ascii="Courier New" w:hAnsi="Courier New" w:cs="Courier New" w:eastAsia="Courier New"/>
          <w:sz w:val="33"/>
          <w:szCs w:val="33"/>
          <w:spacing w:val="-12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0"/>
          <w:szCs w:val="30"/>
          <w:spacing w:val="0"/>
          <w:w w:val="100"/>
          <w:position w:val="0"/>
        </w:rPr>
      </w:r>
    </w:p>
    <w:p>
      <w:pPr>
        <w:spacing w:before="0" w:after="0" w:line="345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2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searches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for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5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and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some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others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we</w:t>
      </w:r>
      <w:r>
        <w:rPr>
          <w:rFonts w:ascii="Courier New" w:hAnsi="Courier New" w:cs="Courier New" w:eastAsia="Courier New"/>
          <w:sz w:val="33"/>
          <w:szCs w:val="33"/>
          <w:spacing w:val="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haven't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used</w:t>
      </w:r>
      <w:r>
        <w:rPr>
          <w:rFonts w:ascii="Courier New" w:hAnsi="Courier New" w:cs="Courier New" w:eastAsia="Courier New"/>
          <w:sz w:val="33"/>
          <w:szCs w:val="33"/>
          <w:spacing w:val="11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5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convert</w:t>
      </w:r>
      <w:r>
        <w:rPr>
          <w:rFonts w:ascii="Courier New" w:hAnsi="Courier New" w:cs="Courier New" w:eastAsia="Courier New"/>
          <w:sz w:val="33"/>
          <w:szCs w:val="33"/>
          <w:spacing w:val="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49" w:lineRule="exact"/>
        <w:ind w:left="5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convert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9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6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float</w:t>
      </w:r>
      <w:r>
        <w:rPr>
          <w:rFonts w:ascii="Courier New" w:hAnsi="Courier New" w:cs="Courier New" w:eastAsia="Courier New"/>
          <w:sz w:val="33"/>
          <w:szCs w:val="33"/>
          <w:spacing w:val="-13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3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0" w:after="0" w:line="338" w:lineRule="exact"/>
        <w:ind w:left="10" w:right="-20"/>
        <w:jc w:val="left"/>
        <w:tabs>
          <w:tab w:pos="510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do</w:t>
      </w:r>
      <w:r>
        <w:rPr>
          <w:rFonts w:ascii="Courier New" w:hAnsi="Courier New" w:cs="Courier New" w:eastAsia="Courier New"/>
          <w:sz w:val="33"/>
          <w:szCs w:val="33"/>
          <w:spacing w:val="-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21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3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into</w:t>
      </w:r>
      <w:r>
        <w:rPr>
          <w:rFonts w:ascii="Courier New" w:hAnsi="Courier New" w:cs="Courier New" w:eastAsia="Courier New"/>
          <w:sz w:val="33"/>
          <w:szCs w:val="33"/>
          <w:spacing w:val="-15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2"/>
        </w:rPr>
        <w:t>string</w:t>
      </w:r>
      <w:r>
        <w:rPr>
          <w:rFonts w:ascii="Courier New" w:hAnsi="Courier New" w:cs="Courier New" w:eastAsia="Courier New"/>
          <w:sz w:val="33"/>
          <w:szCs w:val="33"/>
          <w:spacing w:val="-129"/>
          <w:w w:val="71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240"/>
          <w:cols w:num="2" w:equalWidth="0">
            <w:col w:w="2473" w:space="676"/>
            <w:col w:w="6511"/>
          </w:cols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595.671936pt;margin-top:21.538927pt;width:.1pt;height:752.665858pt;mso-position-horizontal-relative:page;mso-position-vertical-relative:page;z-index:-15922" coordorigin="11913,431" coordsize="2,15053">
            <v:shape style="position:absolute;left:11913;top:431;width:2;height:15053" coordorigin="11913,431" coordsize="0,15053" path="m11913,15484l11913,431e" filled="f" stroked="t" strokeweight="7.641412pt" strokecolor="#000000">
              <v:path arrowok="t"/>
            </v:shape>
          </v:group>
          <w10:wrap type="none"/>
        </w:pict>
      </w:r>
      <w:r>
        <w:rPr>
          <w:sz w:val="28"/>
          <w:szCs w:val="28"/>
        </w:rPr>
      </w:r>
    </w:p>
    <w:p>
      <w:pPr>
        <w:spacing w:before="15" w:after="0" w:line="285" w:lineRule="auto"/>
        <w:ind w:left="608" w:right="1464" w:firstLine="-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proposed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ANSI-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minimum</w:t>
      </w:r>
      <w:r>
        <w:rPr>
          <w:rFonts w:ascii="Arial" w:hAnsi="Arial" w:cs="Arial" w:eastAsia="Arial"/>
          <w:sz w:val="35"/>
          <w:szCs w:val="35"/>
          <w:spacing w:val="7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subset.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tabs>
          <w:tab w:pos="4680" w:val="left"/>
          <w:tab w:pos="7700" w:val="left"/>
        </w:tabs>
        <w:rPr>
          <w:rFonts w:ascii="Arial" w:hAnsi="Arial" w:cs="Arial" w:eastAsia="Arial"/>
          <w:sz w:val="30"/>
          <w:szCs w:val="30"/>
        </w:rPr>
      </w:pPr>
      <w:rPr/>
      <w:r>
        <w:rPr/>
        <w:pict>
          <v:group style="position:absolute;margin-left:62.086475pt;margin-top:4.875598pt;width:472.334787pt;height:.1pt;mso-position-horizontal-relative:page;mso-position-vertical-relative:paragraph;z-index:-15919" coordorigin="1242,98" coordsize="9447,2">
            <v:shape style="position:absolute;left:1242;top:98;width:9447;height:2" coordorigin="1242,98" coordsize="9447,0" path="m1242,98l10688,98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8"/>
        </w:rPr>
        <w:t>12</w:t>
      </w:r>
      <w:r>
        <w:rPr>
          <w:rFonts w:ascii="Courier New" w:hAnsi="Courier New" w:cs="Courier New" w:eastAsia="Courier New"/>
          <w:sz w:val="32"/>
          <w:szCs w:val="32"/>
          <w:spacing w:val="-17"/>
          <w:w w:val="100"/>
          <w:position w:val="8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20"/>
          <w:position w:val="8"/>
        </w:rPr>
        <w:t>.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8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8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Th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4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28"/>
          <w:szCs w:val="28"/>
          <w:spacing w:val="27"/>
          <w:w w:val="100"/>
          <w:position w:val="1"/>
        </w:rPr>
        <w:t> </w:t>
      </w:r>
      <w:r>
        <w:rPr>
          <w:rFonts w:ascii="Arial" w:hAnsi="Arial" w:cs="Arial" w:eastAsia="Arial"/>
          <w:sz w:val="30"/>
          <w:szCs w:val="30"/>
          <w:spacing w:val="0"/>
          <w:w w:val="103"/>
          <w:position w:val="1"/>
        </w:rPr>
        <w:t>Library</w:t>
      </w:r>
      <w:r>
        <w:rPr>
          <w:rFonts w:ascii="Arial" w:hAnsi="Arial" w:cs="Arial" w:eastAsia="Arial"/>
          <w:sz w:val="30"/>
          <w:szCs w:val="3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40" w:right="1240"/>
        </w:sectPr>
      </w:pPr>
      <w:rPr/>
    </w:p>
    <w:p>
      <w:pPr>
        <w:spacing w:before="8" w:after="0" w:line="240" w:lineRule="auto"/>
        <w:ind w:left="2852" w:right="-20"/>
        <w:jc w:val="left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5.486549pt;margin-top:-2.028989pt;width:470.550633pt;height:.1pt;mso-position-horizontal-relative:page;mso-position-vertical-relative:paragraph;z-index:-15918" coordorigin="1310,-41" coordsize="9411,2">
            <v:shape style="position:absolute;left:1310;top:-41;width:9411;height:2" coordorigin="1310,-41" coordsize="9411,0" path="m1310,-41l10721,-41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5.248421pt;margin-top:51.736889pt;width:470.550633pt;height:.1pt;mso-position-horizontal-relative:page;mso-position-vertical-relative:paragraph;z-index:-15917" coordorigin="1305,1035" coordsize="9411,2">
            <v:shape style="position:absolute;left:1305;top:1035;width:9411;height:2" coordorigin="1305,1035" coordsize="9411,0" path="m1305,1035l10716,1035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60"/>
          <w:szCs w:val="60"/>
          <w:spacing w:val="9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68"/>
          <w:szCs w:val="6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2"/>
          <w:b/>
          <w:bCs/>
        </w:rPr>
        <w:t>Library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656" w:right="620" w:firstLine="5"/>
        <w:jc w:val="left"/>
        <w:tabs>
          <w:tab w:pos="55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usefu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testing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conversion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character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also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programmer.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92" w:lineRule="exact"/>
        <w:ind w:left="642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foun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35"/>
          <w:szCs w:val="35"/>
          <w:spacing w:val="5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eithe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35"/>
          <w:szCs w:val="35"/>
          <w:spacing w:val="7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  <w:t>stdio.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  <w:position w:val="-1"/>
        </w:rPr>
        <w:t>h</w:t>
      </w:r>
      <w:r>
        <w:rPr>
          <w:rFonts w:ascii="Arial" w:hAnsi="Arial" w:cs="Arial" w:eastAsia="Arial"/>
          <w:sz w:val="35"/>
          <w:szCs w:val="35"/>
          <w:spacing w:val="79"/>
          <w:w w:val="100"/>
          <w:i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35"/>
          <w:szCs w:val="35"/>
          <w:spacing w:val="4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i/>
          <w:position w:val="-1"/>
        </w:rPr>
        <w:t>ctype.h.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40" w:bottom="0" w:left="1120" w:right="1280"/>
          <w:footerReference w:type="default" r:id="rId323"/>
          <w:pgSz w:w="12040" w:h="15800"/>
        </w:sectPr>
      </w:pPr>
      <w:rPr/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81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8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returns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true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9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9"/>
        </w:rPr>
        <w:t>f</w:t>
      </w:r>
      <w:r>
        <w:rPr>
          <w:rFonts w:ascii="Times New Roman" w:hAnsi="Times New Roman" w:cs="Times New Roman" w:eastAsia="Times New Roman"/>
          <w:sz w:val="29"/>
          <w:szCs w:val="29"/>
          <w:spacing w:val="73"/>
          <w:w w:val="129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c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23" w:after="0" w:line="564" w:lineRule="exact"/>
        <w:ind w:right="-20"/>
        <w:jc w:val="left"/>
        <w:tabs>
          <w:tab w:pos="168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Arial" w:hAnsi="Arial" w:cs="Arial" w:eastAsia="Arial"/>
          <w:sz w:val="50"/>
          <w:szCs w:val="50"/>
          <w:spacing w:val="-148"/>
          <w:w w:val="100"/>
          <w:position w:val="-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•</w:t>
      </w:r>
      <w:r>
        <w:rPr>
          <w:rFonts w:ascii="Arial" w:hAnsi="Arial" w:cs="Arial" w:eastAsia="Arial"/>
          <w:sz w:val="22"/>
          <w:szCs w:val="22"/>
          <w:spacing w:val="-55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  <w:position w:val="-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80"/>
          <w:cols w:num="2" w:equalWidth="0">
            <w:col w:w="6434" w:space="140"/>
            <w:col w:w="3066"/>
          </w:cols>
        </w:sectPr>
      </w:pPr>
      <w:rPr/>
    </w:p>
    <w:p>
      <w:pPr>
        <w:spacing w:before="13" w:after="0" w:line="207" w:lineRule="auto"/>
        <w:ind w:left="1209" w:right="982" w:firstLine="5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40"/>
          <w:w w:val="5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</w:rPr>
        <w:t>sal</w:t>
      </w:r>
      <w:r>
        <w:rPr>
          <w:rFonts w:ascii="Courier New" w:hAnsi="Courier New" w:cs="Courier New" w:eastAsia="Courier New"/>
          <w:sz w:val="32"/>
          <w:szCs w:val="32"/>
          <w:spacing w:val="-13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ph</w:t>
      </w:r>
      <w:r>
        <w:rPr>
          <w:rFonts w:ascii="Courier New" w:hAnsi="Courier New" w:cs="Courier New" w:eastAsia="Courier New"/>
          <w:sz w:val="32"/>
          <w:szCs w:val="32"/>
          <w:spacing w:val="-49"/>
          <w:w w:val="81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(c)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1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71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alphabetic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               </w:t>
      </w:r>
      <w:r>
        <w:rPr>
          <w:rFonts w:ascii="Courier New" w:hAnsi="Courier New" w:cs="Courier New" w:eastAsia="Courier New"/>
          <w:sz w:val="32"/>
          <w:szCs w:val="32"/>
          <w:spacing w:val="31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8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isdigit(c)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digit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                      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3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73"/>
          <w:i/>
          <w:position w:val="-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0"/>
          <w:w w:val="50"/>
          <w:position w:val="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65"/>
          <w:position w:val="0"/>
        </w:rPr>
        <w:t>s</w:t>
      </w:r>
      <w:r>
        <w:rPr>
          <w:rFonts w:ascii="Courier New" w:hAnsi="Courier New" w:cs="Courier New" w:eastAsia="Courier New"/>
          <w:sz w:val="32"/>
          <w:szCs w:val="32"/>
          <w:spacing w:val="44"/>
          <w:w w:val="65"/>
          <w:position w:val="0"/>
        </w:rPr>
        <w:t>l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0"/>
        </w:rPr>
        <w:t>ower(c)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-59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37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lower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case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                  </w:t>
      </w:r>
      <w:r>
        <w:rPr>
          <w:rFonts w:ascii="Courier New" w:hAnsi="Courier New" w:cs="Courier New" w:eastAsia="Courier New"/>
          <w:sz w:val="32"/>
          <w:szCs w:val="32"/>
          <w:spacing w:val="68"/>
          <w:w w:val="75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40"/>
          <w:w w:val="50"/>
          <w:position w:val="0"/>
        </w:rPr>
        <w:t>i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0"/>
        </w:rPr>
        <w:t>supper(c)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-45"/>
          <w:w w:val="100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5"/>
          <w:w w:val="74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upper</w:t>
      </w:r>
      <w:r>
        <w:rPr>
          <w:rFonts w:ascii="Courier New" w:hAnsi="Courier New" w:cs="Courier New" w:eastAsia="Courier New"/>
          <w:sz w:val="32"/>
          <w:szCs w:val="32"/>
          <w:spacing w:val="-27"/>
          <w:w w:val="74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case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0"/>
        </w:rPr>
        <w:t>                  </w:t>
      </w:r>
      <w:r>
        <w:rPr>
          <w:rFonts w:ascii="Courier New" w:hAnsi="Courier New" w:cs="Courier New" w:eastAsia="Courier New"/>
          <w:sz w:val="32"/>
          <w:szCs w:val="32"/>
          <w:spacing w:val="135"/>
          <w:w w:val="74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85" w:lineRule="exact"/>
        <w:ind w:left="1209" w:right="1005"/>
        <w:jc w:val="both"/>
        <w:rPr>
          <w:rFonts w:ascii="Courier New" w:hAnsi="Courier New" w:cs="Courier New" w:eastAsia="Courier New"/>
          <w:sz w:val="41"/>
          <w:szCs w:val="41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isspace(c)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26"/>
          <w:w w:val="72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   </w:t>
      </w:r>
      <w:r>
        <w:rPr>
          <w:rFonts w:ascii="Courier New" w:hAnsi="Courier New" w:cs="Courier New" w:eastAsia="Courier New"/>
          <w:sz w:val="32"/>
          <w:szCs w:val="32"/>
          <w:spacing w:val="4"/>
          <w:w w:val="72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whitespace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5"/>
        </w:rPr>
        <w:t>                   </w:t>
      </w:r>
      <w:r>
        <w:rPr>
          <w:rFonts w:ascii="Courier New" w:hAnsi="Courier New" w:cs="Courier New" w:eastAsia="Courier New"/>
          <w:sz w:val="32"/>
          <w:szCs w:val="32"/>
          <w:spacing w:val="97"/>
          <w:w w:val="72"/>
          <w:position w:val="5"/>
        </w:rPr>
        <w:t> </w:t>
      </w:r>
      <w:r>
        <w:rPr>
          <w:rFonts w:ascii="Courier New" w:hAnsi="Courier New" w:cs="Courier New" w:eastAsia="Courier New"/>
          <w:sz w:val="41"/>
          <w:szCs w:val="41"/>
          <w:spacing w:val="0"/>
          <w:w w:val="72"/>
          <w:i/>
          <w:position w:val="2"/>
        </w:rPr>
        <w:t>*I</w:t>
      </w:r>
      <w:r>
        <w:rPr>
          <w:rFonts w:ascii="Courier New" w:hAnsi="Courier New" w:cs="Courier New" w:eastAsia="Courier New"/>
          <w:sz w:val="41"/>
          <w:szCs w:val="41"/>
          <w:spacing w:val="0"/>
          <w:w w:val="100"/>
          <w:position w:val="0"/>
        </w:rPr>
      </w:r>
    </w:p>
    <w:p>
      <w:pPr>
        <w:spacing w:before="0" w:after="0" w:line="305" w:lineRule="exact"/>
        <w:ind w:left="1204" w:right="1070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isalnum(c)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2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45"/>
          <w:w w:val="77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  </w:t>
      </w:r>
      <w:r>
        <w:rPr>
          <w:rFonts w:ascii="Courier New" w:hAnsi="Courier New" w:cs="Courier New" w:eastAsia="Courier New"/>
          <w:sz w:val="32"/>
          <w:szCs w:val="32"/>
          <w:spacing w:val="109"/>
          <w:w w:val="77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2"/>
        </w:rPr>
        <w:t>alphanumeric</w:t>
      </w:r>
      <w:r>
        <w:rPr>
          <w:rFonts w:ascii="Courier New" w:hAnsi="Courier New" w:cs="Courier New" w:eastAsia="Courier New"/>
          <w:sz w:val="32"/>
          <w:szCs w:val="32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(isalpha]isdigit)*/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4.651947" w:type="dxa"/>
      </w:tblPr>
      <w:tblGrid/>
      <w:tr>
        <w:trPr>
          <w:trHeight w:val="398" w:hRule="exact"/>
        </w:trPr>
        <w:tc>
          <w:tcPr>
            <w:tcW w:w="18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5" w:lineRule="exact"/>
              <w:ind w:left="4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3"/>
              </w:rPr>
              <w:t>isxdigit(c)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5" w:lineRule="exact"/>
              <w:ind w:left="19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4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5" w:lineRule="exact"/>
              <w:ind w:left="27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35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55" w:lineRule="exact"/>
              <w:ind w:left="7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hexadecimal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1"/>
                <w:w w:val="74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digit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80" w:lineRule="exact"/>
              <w:ind w:left="486" w:right="-61"/>
              <w:jc w:val="left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59"/>
                <w:i/>
                <w:position w:val="2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</w:tc>
      </w:tr>
      <w:tr>
        <w:trPr>
          <w:trHeight w:val="655" w:hRule="exact"/>
        </w:trPr>
        <w:tc>
          <w:tcPr>
            <w:tcW w:w="18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1" w:lineRule="exact"/>
              <w:ind w:left="4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35"/>
                <w:w w:val="50"/>
                <w:position w:val="4"/>
              </w:rPr>
              <w:t>i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2"/>
                <w:position w:val="4"/>
              </w:rPr>
              <w:t>scntr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5"/>
                <w:w w:val="72"/>
                <w:position w:val="4"/>
              </w:rPr>
              <w:t>l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4"/>
                <w:position w:val="4"/>
              </w:rPr>
              <w:t>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335" w:lineRule="exact"/>
              <w:ind w:left="45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40"/>
                <w:w w:val="50"/>
                <w:position w:val="3"/>
              </w:rPr>
              <w:t>i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3"/>
              </w:rPr>
              <w:t>spunct(c)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1" w:lineRule="exact"/>
              <w:ind w:left="19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4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335" w:lineRule="exact"/>
              <w:ind w:left="19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0"/>
                <w:position w:val="3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4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1" w:lineRule="exact"/>
              <w:ind w:left="27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4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335" w:lineRule="exact"/>
              <w:ind w:left="27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35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1" w:lineRule="exact"/>
              <w:ind w:left="67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4"/>
              </w:rPr>
              <w:t>control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9"/>
                <w:w w:val="74"/>
                <w:position w:val="4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4"/>
              </w:rPr>
              <w:t>character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  <w:p>
            <w:pPr>
              <w:spacing w:before="0" w:after="0" w:line="335" w:lineRule="exact"/>
              <w:ind w:left="82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punctuation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17"/>
                <w:w w:val="74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character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481" w:right="-67"/>
              <w:jc w:val="left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61"/>
                <w:i/>
                <w:position w:val="2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  <w:p>
            <w:pPr>
              <w:spacing w:before="0" w:after="0" w:line="329" w:lineRule="exact"/>
              <w:ind w:left="481" w:right="-67"/>
              <w:jc w:val="left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61"/>
                <w:i/>
                <w:position w:val="1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</w:tc>
      </w:tr>
      <w:tr>
        <w:trPr>
          <w:trHeight w:val="432" w:hRule="exact"/>
        </w:trPr>
        <w:tc>
          <w:tcPr>
            <w:tcW w:w="18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5" w:lineRule="exact"/>
              <w:ind w:left="40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3"/>
              </w:rPr>
              <w:t>isprint(c)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7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5" w:lineRule="exact"/>
              <w:ind w:left="187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4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5" w:lineRule="exact"/>
              <w:ind w:left="26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a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35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5" w:lineRule="exact"/>
              <w:ind w:left="7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3"/>
                <w:position w:val="3"/>
              </w:rPr>
              <w:t>printable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16"/>
                <w:w w:val="73"/>
                <w:position w:val="3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3"/>
              </w:rPr>
              <w:t>character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8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76" w:lineRule="exact"/>
              <w:ind w:left="476" w:right="-62"/>
              <w:jc w:val="left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61"/>
                <w:i/>
                <w:position w:val="5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765821" w:type="dxa"/>
      </w:tblPr>
      <w:tblGrid/>
      <w:tr>
        <w:trPr>
          <w:trHeight w:val="413" w:hRule="exact"/>
        </w:trPr>
        <w:tc>
          <w:tcPr>
            <w:tcW w:w="27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345" w:lineRule="exact"/>
              <w:ind w:left="27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1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2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345" w:lineRule="exact"/>
              <w:ind w:left="53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1"/>
              </w:rPr>
              <w:t>returns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11"/>
                <w:w w:val="75"/>
                <w:position w:val="1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1"/>
              </w:rPr>
              <w:t>c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-12"/>
                <w:w w:val="75"/>
                <w:position w:val="1"/>
              </w:rPr>
              <w:t> 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1"/>
              </w:rPr>
              <w:t>converted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345" w:lineRule="exact"/>
              <w:ind w:left="7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4"/>
                <w:position w:val="1"/>
              </w:rPr>
              <w:t>to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396" w:lineRule="exact"/>
              <w:ind w:left="718" w:right="906"/>
              <w:jc w:val="center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60"/>
                <w:i/>
                <w:position w:val="-2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</w:tc>
      </w:tr>
      <w:tr>
        <w:trPr>
          <w:trHeight w:val="391" w:hRule="exact"/>
        </w:trPr>
        <w:tc>
          <w:tcPr>
            <w:tcW w:w="27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072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</w:rPr>
              <w:t>toupper(c)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271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2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488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3"/>
              </w:rPr>
              <w:t>uppercase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</w:rPr>
            </w:r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91" w:lineRule="exact"/>
              <w:ind w:left="718" w:right="901"/>
              <w:jc w:val="center"/>
              <w:rPr>
                <w:rFonts w:ascii="Courier New" w:hAnsi="Courier New" w:cs="Courier New" w:eastAsia="Courier New"/>
                <w:sz w:val="41"/>
                <w:szCs w:val="41"/>
              </w:rPr>
            </w:pPr>
            <w:rPr/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61"/>
                <w:i/>
                <w:position w:val="2"/>
              </w:rPr>
              <w:t>*I</w:t>
            </w:r>
            <w:r>
              <w:rPr>
                <w:rFonts w:ascii="Courier New" w:hAnsi="Courier New" w:cs="Courier New" w:eastAsia="Courier New"/>
                <w:sz w:val="41"/>
                <w:szCs w:val="41"/>
                <w:spacing w:val="0"/>
                <w:w w:val="100"/>
                <w:position w:val="0"/>
              </w:rPr>
            </w:r>
          </w:p>
        </w:tc>
      </w:tr>
      <w:tr>
        <w:trPr>
          <w:trHeight w:val="413" w:hRule="exact"/>
        </w:trPr>
        <w:tc>
          <w:tcPr>
            <w:tcW w:w="27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9" w:lineRule="exact"/>
              <w:ind w:left="1067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5"/>
                <w:position w:val="3"/>
              </w:rPr>
              <w:t>tolower(c)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9" w:lineRule="exact"/>
              <w:ind w:left="266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81"/>
                <w:position w:val="3"/>
              </w:rPr>
              <w:t>/*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2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24" w:lineRule="exact"/>
              <w:ind w:left="498" w:right="-20"/>
              <w:jc w:val="left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3"/>
                <w:position w:val="3"/>
              </w:rPr>
              <w:t>lowercase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9" w:lineRule="exact"/>
              <w:ind w:left="724" w:right="904"/>
              <w:jc w:val="center"/>
              <w:rPr>
                <w:rFonts w:ascii="Courier New" w:hAnsi="Courier New" w:cs="Courier New" w:eastAsia="Courier New"/>
                <w:sz w:val="32"/>
                <w:szCs w:val="32"/>
              </w:rPr>
            </w:pPr>
            <w:rPr/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79"/>
                <w:position w:val="3"/>
              </w:rPr>
              <w:t>*/</w:t>
            </w:r>
            <w:r>
              <w:rPr>
                <w:rFonts w:ascii="Courier New" w:hAnsi="Courier New" w:cs="Courier New" w:eastAsia="Courier New"/>
                <w:sz w:val="32"/>
                <w:szCs w:val="32"/>
                <w:spacing w:val="0"/>
                <w:w w:val="100"/>
                <w:position w:val="0"/>
              </w:rPr>
            </w:r>
          </w:p>
        </w:tc>
      </w:tr>
    </w:tbl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23" w:right="-20"/>
        <w:jc w:val="left"/>
        <w:tabs>
          <w:tab w:pos="4660" w:val="left"/>
          <w:tab w:pos="76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1.43829pt;margin-top:2.689137pt;width:470.3125pt;height:.1pt;mso-position-horizontal-relative:page;mso-position-vertical-relative:paragraph;z-index:-15916" coordorigin="1229,54" coordsize="9406,2">
            <v:shape style="position:absolute;left:1229;top:54;width:9406;height:2" coordorigin="1229,54" coordsize="9406,0" path="m1229,54l10635,54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2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#12</w:t>
      </w:r>
      <w:r>
        <w:rPr>
          <w:rFonts w:ascii="Arial" w:hAnsi="Arial" w:cs="Arial" w:eastAsia="Arial"/>
          <w:sz w:val="27"/>
          <w:szCs w:val="27"/>
          <w:spacing w:val="-4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9"/>
          <w:szCs w:val="29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Th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56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27"/>
          <w:szCs w:val="27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15"/>
          <w:position w:val="1"/>
        </w:rPr>
        <w:t>Library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80"/>
        </w:sectPr>
      </w:pPr>
      <w:rPr/>
    </w:p>
    <w:p>
      <w:pPr>
        <w:spacing w:before="19" w:after="0" w:line="240" w:lineRule="auto"/>
        <w:ind w:left="2711" w:right="2677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1.37009pt;margin-top:-4.075693pt;width:471.618406pt;height:.1pt;mso-position-horizontal-relative:page;mso-position-vertical-relative:paragraph;z-index:-15913" coordorigin="1227,-82" coordsize="9432,2">
            <v:shape style="position:absolute;left:1227;top:-82;width:9432;height:2" coordorigin="1227,-82" coordsize="9432,0" path="m1227,-82l10660,-82e" filled="f" stroked="t" strokeweight=".716382pt" strokecolor="#000000">
              <v:path arrowok="t"/>
            </v:shape>
          </v:group>
          <w10:wrap type="none"/>
        </w:pict>
      </w:r>
      <w:r>
        <w:rPr/>
        <w:pict>
          <v:group style="position:absolute;margin-left:61.37009pt;margin-top:50.010948pt;width:471.8572pt;height:.1pt;mso-position-horizontal-relative:page;mso-position-vertical-relative:paragraph;z-index:-15912" coordorigin="1227,1000" coordsize="9437,2">
            <v:shape style="position:absolute;left:1227;top:1000;width:9437;height:2" coordorigin="1227,1000" coordsize="9437,0" path="m1227,1000l10665,1000e" filled="f" stroked="t" strokeweight=".7163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Th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9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C</w:t>
      </w:r>
      <w:r>
        <w:rPr>
          <w:rFonts w:ascii="Arial" w:hAnsi="Arial" w:cs="Arial" w:eastAsia="Arial"/>
          <w:sz w:val="62"/>
          <w:szCs w:val="62"/>
          <w:spacing w:val="58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11"/>
        </w:rPr>
        <w:t>Library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595" w:right="1511" w:firstLine="-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collection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very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specialized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available: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0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mathematica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l</w:t>
      </w:r>
      <w:r>
        <w:rPr>
          <w:rFonts w:ascii="Arial" w:hAnsi="Arial" w:cs="Arial" w:eastAsia="Arial"/>
          <w:sz w:val="35"/>
          <w:szCs w:val="35"/>
          <w:spacing w:val="-32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{trig,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logs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etc.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9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time,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date,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interrupts,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e</w:t>
      </w:r>
      <w:r>
        <w:rPr>
          <w:rFonts w:ascii="Arial" w:hAnsi="Arial" w:cs="Arial" w:eastAsia="Arial"/>
          <w:sz w:val="35"/>
          <w:szCs w:val="35"/>
          <w:spacing w:val="14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etc.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297" w:right="1808" w:firstLine="-492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communication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</w:t>
      </w:r>
      <w:r>
        <w:rPr>
          <w:rFonts w:ascii="Arial" w:hAnsi="Arial" w:cs="Arial" w:eastAsia="Arial"/>
          <w:sz w:val="35"/>
          <w:szCs w:val="35"/>
          <w:spacing w:val="16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{comgetc,·</w:t>
      </w:r>
      <w:r>
        <w:rPr>
          <w:rFonts w:ascii="Arial" w:hAnsi="Arial" w:cs="Arial" w:eastAsia="Arial"/>
          <w:sz w:val="35"/>
          <w:szCs w:val="35"/>
          <w:spacing w:val="-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inport,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outport,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etc.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05" w:right="-20"/>
        <w:jc w:val="left"/>
        <w:tabs>
          <w:tab w:pos="12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0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graphics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(line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polygon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fill,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etc.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95" w:right="593"/>
        <w:jc w:val="left"/>
        <w:tabs>
          <w:tab w:pos="37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Sinc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25"/>
        </w:rPr>
        <w:t>,</w:t>
      </w:r>
      <w:r>
        <w:rPr>
          <w:rFonts w:ascii="Arial" w:hAnsi="Arial" w:cs="Arial" w:eastAsia="Arial"/>
          <w:sz w:val="35"/>
          <w:szCs w:val="35"/>
          <w:spacing w:val="0"/>
          <w:w w:val="2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values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int,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m:ust</w:t>
      </w:r>
      <w:r>
        <w:rPr>
          <w:rFonts w:ascii="Arial" w:hAnsi="Arial" w:cs="Arial" w:eastAsia="Arial"/>
          <w:sz w:val="35"/>
          <w:szCs w:val="35"/>
          <w:spacing w:val="-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declared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such.</w:t>
      </w:r>
      <w:r>
        <w:rPr>
          <w:rFonts w:ascii="Arial" w:hAnsi="Arial" w:cs="Arial" w:eastAsia="Arial"/>
          <w:sz w:val="35"/>
          <w:szCs w:val="35"/>
          <w:spacing w:val="-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some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header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associate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general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groups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declarations.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are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99" w:lineRule="exact"/>
        <w:ind w:left="59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  <w:i/>
          <w:position w:val="-1"/>
        </w:rPr>
        <w:t>math.h.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280" w:bottom="280" w:left="1120" w:right="1260"/>
          <w:footerReference w:type="default" r:id="rId324"/>
          <w:pgSz w:w="12040" w:h="15800"/>
        </w:sectPr>
      </w:pPr>
      <w:rPr/>
    </w:p>
    <w:p>
      <w:pPr>
        <w:spacing w:before="18" w:after="0" w:line="240" w:lineRule="auto"/>
        <w:ind w:left="112" w:right="-88"/>
        <w:jc w:val="left"/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1.131298pt;margin-top:3.632107pt;width:304.223721pt;height:.1pt;mso-position-horizontal-relative:page;mso-position-vertical-relative:paragraph;z-index:-15915" coordorigin="1223,73" coordsize="6084,2">
            <v:shape style="position:absolute;left:1223;top:73;width:6084;height:2" coordorigin="1223,73" coordsize="6084,0" path="m1223,73l7307,73e" filled="f" stroked="t" strokeweight=".477588pt" strokecolor="#000000">
              <v:path arrowok="t"/>
            </v:shape>
          </v:group>
          <w10:wrap type="none"/>
        </w:pict>
      </w:r>
      <w:r>
        <w:rPr/>
        <w:pict>
          <v:group style="position:absolute;margin-left:594.477966pt;margin-top:22.974855pt;width:.1pt;height:749.076038pt;mso-position-horizontal-relative:page;mso-position-vertical-relative:page;z-index:-15914" coordorigin="11890,459" coordsize="2,14982">
            <v:shape style="position:absolute;left:11890;top:459;width:2;height:14982" coordorigin="11890,459" coordsize="0,14982" path="m11890,15441l11890,459e" filled="f" stroked="t" strokeweight="7.88020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1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7"/>
        </w:rPr>
        <w:t>#12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spacing w:before="25" w:after="0" w:line="240" w:lineRule="auto"/>
        <w:ind w:right="-20"/>
        <w:jc w:val="left"/>
        <w:tabs>
          <w:tab w:pos="30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30"/>
          <w:szCs w:val="30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Th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e</w:t>
      </w:r>
      <w:r>
        <w:rPr>
          <w:rFonts w:ascii="Arial" w:hAnsi="Arial" w:cs="Arial" w:eastAsia="Arial"/>
          <w:sz w:val="27"/>
          <w:szCs w:val="27"/>
          <w:spacing w:val="61"/>
          <w:w w:val="100"/>
          <w:position w:val="2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2"/>
        </w:rPr>
        <w:t>C</w:t>
      </w:r>
      <w:r>
        <w:rPr>
          <w:rFonts w:ascii="Arial" w:hAnsi="Arial" w:cs="Arial" w:eastAsia="Arial"/>
          <w:sz w:val="27"/>
          <w:szCs w:val="27"/>
          <w:spacing w:val="29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position w:val="2"/>
        </w:rPr>
        <w:t>Library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20" w:right="1260"/>
          <w:cols w:num="2" w:equalWidth="0">
            <w:col w:w="1735" w:space="2957"/>
            <w:col w:w="4968"/>
          </w:cols>
        </w:sectPr>
      </w:pPr>
      <w:rPr/>
    </w:p>
    <w:p>
      <w:pPr>
        <w:spacing w:before="0" w:after="0" w:line="136" w:lineRule="exact"/>
        <w:ind w:left="465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9"/>
          <w:szCs w:val="9"/>
          <w:spacing w:val="0"/>
          <w:w w:val="131"/>
          <w:position w:val="2"/>
        </w:rPr>
        <w:t>··--·-·-·</w:t>
      </w:r>
      <w:r>
        <w:rPr>
          <w:rFonts w:ascii="Arial" w:hAnsi="Arial" w:cs="Arial" w:eastAsia="Arial"/>
          <w:sz w:val="9"/>
          <w:szCs w:val="9"/>
          <w:spacing w:val="0"/>
          <w:w w:val="131"/>
          <w:position w:val="2"/>
        </w:rPr>
        <w:t> </w:t>
      </w:r>
      <w:r>
        <w:rPr>
          <w:rFonts w:ascii="Arial" w:hAnsi="Arial" w:cs="Arial" w:eastAsia="Arial"/>
          <w:sz w:val="9"/>
          <w:szCs w:val="9"/>
          <w:spacing w:val="15"/>
          <w:w w:val="131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31"/>
          <w:position w:val="2"/>
        </w:rPr>
        <w:t>·-</w:t>
      </w:r>
      <w:r>
        <w:rPr>
          <w:rFonts w:ascii="Arial" w:hAnsi="Arial" w:cs="Arial" w:eastAsia="Arial"/>
          <w:sz w:val="10"/>
          <w:szCs w:val="10"/>
          <w:spacing w:val="0"/>
          <w:w w:val="131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12"/>
          <w:w w:val="131"/>
          <w:position w:val="2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31"/>
          <w:position w:val="2"/>
        </w:rPr>
        <w:t>...</w:t>
      </w:r>
      <w:r>
        <w:rPr>
          <w:rFonts w:ascii="Arial" w:hAnsi="Arial" w:cs="Arial" w:eastAsia="Arial"/>
          <w:sz w:val="9"/>
          <w:szCs w:val="9"/>
          <w:spacing w:val="-12"/>
          <w:w w:val="131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31"/>
          <w:position w:val="2"/>
        </w:rPr>
        <w:t>--··--</w:t>
      </w:r>
      <w:r>
        <w:rPr>
          <w:rFonts w:ascii="Arial" w:hAnsi="Arial" w:cs="Arial" w:eastAsia="Arial"/>
          <w:sz w:val="10"/>
          <w:szCs w:val="10"/>
          <w:spacing w:val="0"/>
          <w:w w:val="131"/>
          <w:position w:val="2"/>
        </w:rPr>
        <w:t>  </w:t>
      </w:r>
      <w:r>
        <w:rPr>
          <w:rFonts w:ascii="Arial" w:hAnsi="Arial" w:cs="Arial" w:eastAsia="Arial"/>
          <w:sz w:val="10"/>
          <w:szCs w:val="10"/>
          <w:spacing w:val="34"/>
          <w:w w:val="131"/>
          <w:position w:val="2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320"/>
          <w:position w:val="0"/>
        </w:rPr>
        <w:t>···-------·--------·</w:t>
      </w:r>
      <w:r>
        <w:rPr>
          <w:rFonts w:ascii="Times New Roman" w:hAnsi="Times New Roman" w:cs="Times New Roman" w:eastAsia="Times New Roman"/>
          <w:sz w:val="8"/>
          <w:szCs w:val="8"/>
          <w:spacing w:val="-47"/>
          <w:w w:val="320"/>
          <w:position w:val="0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320"/>
          <w:position w:val="0"/>
        </w:rPr>
        <w:t>------</w:t>
      </w:r>
      <w:r>
        <w:rPr>
          <w:rFonts w:ascii="Times New Roman" w:hAnsi="Times New Roman" w:cs="Times New Roman" w:eastAsia="Times New Roman"/>
          <w:sz w:val="8"/>
          <w:szCs w:val="8"/>
          <w:spacing w:val="-16"/>
          <w:w w:val="320"/>
          <w:position w:val="0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320"/>
          <w:position w:val="0"/>
        </w:rPr>
        <w:t>-------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32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0"/>
          <w:position w:val="0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32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0"/>
          <w:position w:val="0"/>
        </w:rPr>
        <w:t>---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32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239"/>
          <w:position w:val="0"/>
        </w:rPr>
        <w:t>-----------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239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5"/>
          <w:position w:val="0"/>
        </w:rPr>
        <w:t>--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89"/>
          <w:position w:val="0"/>
        </w:rPr>
        <w:t>---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762" w:right="4765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68.942146pt;margin-top:-4.742062pt;width:467.906336pt;height:.1pt;mso-position-horizontal-relative:page;mso-position-vertical-relative:paragraph;z-index:-15911" coordorigin="1379,-95" coordsize="9358,2">
            <v:shape style="position:absolute;left:1379;top:-95;width:9358;height:2" coordorigin="1379,-95" coordsize="9358,0" path="m1379,-95l10737,-95e" filled="f" stroked="t" strokeweight=".710744pt" strokecolor="#000000">
              <v:path arrowok="t"/>
            </v:shape>
          </v:group>
          <w10:wrap type="none"/>
        </w:pict>
      </w:r>
      <w:r>
        <w:rPr/>
        <w:pict>
          <v:group style="position:absolute;margin-left:68.468323pt;margin-top:48.607349pt;width:467.906336pt;height:.1pt;mso-position-horizontal-relative:page;mso-position-vertical-relative:paragraph;z-index:-15910" coordorigin="1369,972" coordsize="9358,2">
            <v:shape style="position:absolute;left:1369;top:972;width:9358;height:2" coordorigin="1369,972" coordsize="9358,0" path="m1369,972l10727,972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0"/>
          <w:szCs w:val="60"/>
          <w:spacing w:val="78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3"/>
        </w:rPr>
        <w:t>1/0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58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far,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performed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8" w:after="0" w:line="284" w:lineRule="auto"/>
        <w:ind w:left="630" w:right="1856" w:firstLine="33"/>
        <w:jc w:val="left"/>
        <w:tabs>
          <w:tab w:pos="36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1/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0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to/fro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did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redirectin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g</w:t>
      </w:r>
      <w:r>
        <w:rPr>
          <w:rFonts w:ascii="Arial" w:hAnsi="Arial" w:cs="Arial" w:eastAsia="Arial"/>
          <w:sz w:val="35"/>
          <w:szCs w:val="35"/>
          <w:spacing w:val="55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stdi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n</w:t>
      </w:r>
      <w:r>
        <w:rPr>
          <w:rFonts w:ascii="Arial" w:hAnsi="Arial" w:cs="Arial" w:eastAsia="Arial"/>
          <w:sz w:val="35"/>
          <w:szCs w:val="35"/>
          <w:spacing w:val="66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stdout.</w:t>
      </w:r>
      <w:r>
        <w:rPr>
          <w:rFonts w:ascii="Arial" w:hAnsi="Arial" w:cs="Arial" w:eastAsia="Arial"/>
          <w:sz w:val="35"/>
          <w:szCs w:val="35"/>
          <w:spacing w:val="-4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However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metho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limited.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redirected,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prompts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writte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printf{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instea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screen.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70" w:lineRule="atLeast"/>
        <w:ind w:left="625" w:right="1741" w:firstLine="14"/>
        <w:jc w:val="left"/>
        <w:tabs>
          <w:tab w:pos="32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famil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1/0.</w:t>
      </w:r>
      <w:r>
        <w:rPr>
          <w:rFonts w:ascii="Arial" w:hAnsi="Arial" w:cs="Arial" w:eastAsia="Arial"/>
          <w:sz w:val="35"/>
          <w:szCs w:val="35"/>
          <w:spacing w:val="-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header</w:t>
      </w:r>
      <w:r>
        <w:rPr>
          <w:rFonts w:ascii="Arial" w:hAnsi="Arial" w:cs="Arial" w:eastAsia="Arial"/>
          <w:sz w:val="35"/>
          <w:szCs w:val="35"/>
          <w:spacing w:val="9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i/>
        </w:rPr>
        <w:t>stdio.h</w:t>
      </w:r>
      <w:r>
        <w:rPr>
          <w:rFonts w:ascii="Arial" w:hAnsi="Arial" w:cs="Arial" w:eastAsia="Arial"/>
          <w:sz w:val="35"/>
          <w:szCs w:val="35"/>
          <w:spacing w:val="0"/>
          <w:w w:val="104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#include'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d</w:t>
      </w:r>
      <w:r>
        <w:rPr>
          <w:rFonts w:ascii="Arial" w:hAnsi="Arial" w:cs="Arial" w:eastAsia="Arial"/>
          <w:sz w:val="35"/>
          <w:szCs w:val="35"/>
          <w:spacing w:val="4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special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need.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footer="0" w:header="0" w:top="0" w:bottom="280" w:left="1180" w:right="0"/>
          <w:footerReference w:type="default" r:id="rId325"/>
          <w:pgSz w:w="12040" w:h="15800"/>
        </w:sectPr>
      </w:pPr>
      <w:rPr/>
    </w:p>
    <w:p>
      <w:pPr>
        <w:spacing w:before="71" w:after="0" w:line="228" w:lineRule="auto"/>
        <w:ind w:left="1734" w:right="-74" w:firstLine="14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fopen()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fclose()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getc()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putc()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fscanf()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7" w:after="0" w:line="419" w:lineRule="exact"/>
        <w:ind w:left="9" w:right="-20"/>
        <w:jc w:val="left"/>
        <w:tabs>
          <w:tab w:pos="506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2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prepares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2"/>
        </w:rPr>
        <w:t>for</w:t>
      </w:r>
      <w:r>
        <w:rPr>
          <w:rFonts w:ascii="Courier New" w:hAnsi="Courier New" w:cs="Courier New" w:eastAsia="Courier New"/>
          <w:sz w:val="32"/>
          <w:szCs w:val="32"/>
          <w:spacing w:val="-7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69"/>
          <w:position w:val="2"/>
        </w:rPr>
        <w:t>I/0</w:t>
      </w:r>
      <w:r>
        <w:rPr>
          <w:rFonts w:ascii="Courier New" w:hAnsi="Courier New" w:cs="Courier New" w:eastAsia="Courier New"/>
          <w:sz w:val="32"/>
          <w:szCs w:val="32"/>
          <w:spacing w:val="-81"/>
          <w:w w:val="69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69"/>
          <w:i/>
          <w:position w:val="0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0" w:after="0" w:line="343" w:lineRule="exact"/>
        <w:ind w:left="5" w:right="-20"/>
        <w:jc w:val="left"/>
        <w:tabs>
          <w:tab w:pos="506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31"/>
          <w:szCs w:val="31"/>
          <w:w w:val="85"/>
          <w:position w:val="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5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4"/>
        </w:rPr>
        <w:t>ends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4"/>
        </w:rPr>
        <w:t>I/0</w:t>
      </w:r>
      <w:r>
        <w:rPr>
          <w:rFonts w:ascii="Courier New" w:hAnsi="Courier New" w:cs="Courier New" w:eastAsia="Courier New"/>
          <w:sz w:val="32"/>
          <w:szCs w:val="32"/>
          <w:spacing w:val="-83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4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2"/>
          <w:w w:val="72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4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4"/>
          <w:w w:val="72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4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15"/>
          <w:w w:val="72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  <w:position w:val="1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0" w:after="0" w:line="363" w:lineRule="exact"/>
        <w:ind w:left="5" w:right="-20"/>
        <w:jc w:val="left"/>
        <w:tabs>
          <w:tab w:pos="506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14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single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character</w:t>
      </w:r>
      <w:r>
        <w:rPr>
          <w:rFonts w:ascii="Courier New" w:hAnsi="Courier New" w:cs="Courier New" w:eastAsia="Courier New"/>
          <w:sz w:val="32"/>
          <w:szCs w:val="32"/>
          <w:spacing w:val="-7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131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5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73"/>
          <w:i/>
          <w:position w:val="3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0" w:after="0" w:line="322" w:lineRule="exact"/>
        <w:ind w:right="-20"/>
        <w:jc w:val="left"/>
        <w:tabs>
          <w:tab w:pos="50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1"/>
          <w:szCs w:val="31"/>
          <w:w w:val="85"/>
          <w:position w:val="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77"/>
          <w:w w:val="100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single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character</w:t>
      </w:r>
      <w:r>
        <w:rPr>
          <w:rFonts w:ascii="Courier New" w:hAnsi="Courier New" w:cs="Courier New" w:eastAsia="Courier New"/>
          <w:sz w:val="32"/>
          <w:szCs w:val="32"/>
          <w:spacing w:val="-21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1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4"/>
        </w:rPr>
        <w:t>output</w:t>
      </w:r>
      <w:r>
        <w:rPr>
          <w:rFonts w:ascii="Courier New" w:hAnsi="Courier New" w:cs="Courier New" w:eastAsia="Courier New"/>
          <w:sz w:val="32"/>
          <w:szCs w:val="32"/>
          <w:spacing w:val="-117"/>
          <w:w w:val="73"/>
          <w:position w:val="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4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15" w:lineRule="exact"/>
        <w:ind w:left="5" w:right="-20"/>
        <w:jc w:val="left"/>
        <w:tabs>
          <w:tab w:pos="5060" w:val="left"/>
        </w:tabs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1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5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scanf{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  <w:position w:val="1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-1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1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27"/>
          <w:w w:val="74"/>
          <w:position w:val="1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31"/>
          <w:szCs w:val="31"/>
          <w:spacing w:val="0"/>
          <w:w w:val="83"/>
          <w:position w:val="1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0"/>
          <w:cols w:num="2" w:equalWidth="0">
            <w:col w:w="2901" w:space="241"/>
            <w:col w:w="7718"/>
          </w:cols>
        </w:sectPr>
      </w:pPr>
      <w:rPr/>
    </w:p>
    <w:p>
      <w:pPr>
        <w:spacing w:before="0" w:after="0" w:line="324" w:lineRule="exact"/>
        <w:ind w:left="1744" w:right="-20"/>
        <w:jc w:val="left"/>
        <w:tabs>
          <w:tab w:pos="820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32"/>
          <w:szCs w:val="32"/>
          <w:w w:val="75"/>
          <w:position w:val="1"/>
        </w:rPr>
        <w:t>fprintf()</w:t>
      </w:r>
      <w:r>
        <w:rPr>
          <w:rFonts w:ascii="Courier New" w:hAnsi="Courier New" w:cs="Courier New" w:eastAsia="Courier New"/>
          <w:sz w:val="32"/>
          <w:szCs w:val="32"/>
          <w:spacing w:val="-9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92"/>
          <w:position w:val="0"/>
        </w:rPr>
        <w:t>/*</w:t>
      </w:r>
      <w:r>
        <w:rPr>
          <w:rFonts w:ascii="Courier New" w:hAnsi="Courier New" w:cs="Courier New" w:eastAsia="Courier New"/>
          <w:sz w:val="28"/>
          <w:szCs w:val="28"/>
          <w:spacing w:val="-42"/>
          <w:w w:val="92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0"/>
        </w:rPr>
        <w:t>printf(</w:t>
      </w:r>
      <w:r>
        <w:rPr>
          <w:rFonts w:ascii="Courier New" w:hAnsi="Courier New" w:cs="Courier New" w:eastAsia="Courier New"/>
          <w:sz w:val="32"/>
          <w:szCs w:val="32"/>
          <w:spacing w:val="7"/>
          <w:w w:val="72"/>
          <w:position w:val="0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0"/>
        </w:rPr>
        <w:t>output</w:t>
      </w:r>
      <w:r>
        <w:rPr>
          <w:rFonts w:ascii="Courier New" w:hAnsi="Courier New" w:cs="Courier New" w:eastAsia="Courier New"/>
          <w:sz w:val="32"/>
          <w:szCs w:val="32"/>
          <w:spacing w:val="54"/>
          <w:w w:val="72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0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1"/>
          <w:w w:val="72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0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8"/>
          <w:w w:val="72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0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08"/>
          <w:w w:val="72"/>
          <w:position w:val="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  <w:position w:val="-2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0"/>
        </w:sectPr>
      </w:pPr>
      <w:rPr/>
    </w:p>
    <w:p>
      <w:pPr>
        <w:spacing w:before="11" w:after="0" w:line="228" w:lineRule="auto"/>
        <w:ind w:left="1734" w:right="-74" w:firstLine="5"/>
        <w:jc w:val="both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fgets()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fputs()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fseek()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79" w:lineRule="exact"/>
        <w:ind w:left="9" w:right="-20"/>
        <w:jc w:val="left"/>
        <w:tabs>
          <w:tab w:pos="506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/>
        <w:br w:type="column"/>
      </w:r>
      <w:r>
        <w:rPr>
          <w:rFonts w:ascii="Arial" w:hAnsi="Arial" w:cs="Arial" w:eastAsia="Arial"/>
          <w:sz w:val="31"/>
          <w:szCs w:val="31"/>
          <w:spacing w:val="0"/>
          <w:w w:val="125"/>
          <w:position w:val="2"/>
        </w:rPr>
        <w:t>/</w:t>
      </w:r>
      <w:r>
        <w:rPr>
          <w:rFonts w:ascii="Arial" w:hAnsi="Arial" w:cs="Arial" w:eastAsia="Arial"/>
          <w:sz w:val="31"/>
          <w:szCs w:val="31"/>
          <w:spacing w:val="0"/>
          <w:w w:val="125"/>
          <w:position w:val="2"/>
        </w:rPr>
        <w:t>*</w:t>
      </w:r>
      <w:r>
        <w:rPr>
          <w:rFonts w:ascii="Arial" w:hAnsi="Arial" w:cs="Arial" w:eastAsia="Arial"/>
          <w:sz w:val="31"/>
          <w:szCs w:val="31"/>
          <w:spacing w:val="26"/>
          <w:w w:val="125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gets{</w:t>
      </w:r>
      <w:r>
        <w:rPr>
          <w:rFonts w:ascii="Courier New" w:hAnsi="Courier New" w:cs="Courier New" w:eastAsia="Courier New"/>
          <w:sz w:val="32"/>
          <w:szCs w:val="32"/>
          <w:spacing w:val="13"/>
          <w:w w:val="72"/>
          <w:position w:val="2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input</w:t>
      </w:r>
      <w:r>
        <w:rPr>
          <w:rFonts w:ascii="Courier New" w:hAnsi="Courier New" w:cs="Courier New" w:eastAsia="Courier New"/>
          <w:sz w:val="32"/>
          <w:szCs w:val="32"/>
          <w:spacing w:val="4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from</w:t>
      </w:r>
      <w:r>
        <w:rPr>
          <w:rFonts w:ascii="Courier New" w:hAnsi="Courier New" w:cs="Courier New" w:eastAsia="Courier New"/>
          <w:sz w:val="32"/>
          <w:szCs w:val="32"/>
          <w:spacing w:val="2"/>
          <w:w w:val="7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9"/>
          <w:w w:val="7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2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0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2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72"/>
          <w:i/>
          <w:position w:val="1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0" w:after="0" w:line="363" w:lineRule="exact"/>
        <w:ind w:left="5" w:right="-20"/>
        <w:jc w:val="left"/>
        <w:tabs>
          <w:tab w:pos="5060" w:val="left"/>
        </w:tabs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3"/>
          <w:position w:val="5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25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puts(</w:t>
      </w:r>
      <w:r>
        <w:rPr>
          <w:rFonts w:ascii="Courier New" w:hAnsi="Courier New" w:cs="Courier New" w:eastAsia="Courier New"/>
          <w:sz w:val="32"/>
          <w:szCs w:val="32"/>
          <w:spacing w:val="4"/>
          <w:w w:val="73"/>
          <w:position w:val="5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output</w:t>
      </w:r>
      <w:r>
        <w:rPr>
          <w:rFonts w:ascii="Courier New" w:hAnsi="Courier New" w:cs="Courier New" w:eastAsia="Courier New"/>
          <w:sz w:val="32"/>
          <w:szCs w:val="32"/>
          <w:spacing w:val="33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to</w:t>
      </w:r>
      <w:r>
        <w:rPr>
          <w:rFonts w:ascii="Courier New" w:hAnsi="Courier New" w:cs="Courier New" w:eastAsia="Courier New"/>
          <w:sz w:val="32"/>
          <w:szCs w:val="32"/>
          <w:spacing w:val="-11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8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5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25"/>
          <w:w w:val="73"/>
          <w:position w:val="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5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5"/>
        </w:rPr>
      </w:r>
      <w:r>
        <w:rPr>
          <w:rFonts w:ascii="Courier New" w:hAnsi="Courier New" w:cs="Courier New" w:eastAsia="Courier New"/>
          <w:sz w:val="40"/>
          <w:szCs w:val="40"/>
          <w:spacing w:val="0"/>
          <w:w w:val="73"/>
          <w:i/>
          <w:position w:val="3"/>
        </w:rPr>
        <w:t>*I</w:t>
      </w:r>
      <w:r>
        <w:rPr>
          <w:rFonts w:ascii="Courier New" w:hAnsi="Courier New" w:cs="Courier New" w:eastAsia="Courier New"/>
          <w:sz w:val="40"/>
          <w:szCs w:val="40"/>
          <w:spacing w:val="0"/>
          <w:w w:val="100"/>
          <w:position w:val="0"/>
        </w:rPr>
      </w:r>
    </w:p>
    <w:p>
      <w:pPr>
        <w:spacing w:before="0" w:after="0" w:line="316" w:lineRule="exact"/>
        <w:ind w:right="-20"/>
        <w:jc w:val="left"/>
        <w:tabs>
          <w:tab w:pos="506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74"/>
          <w:position w:val="3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8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random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access</w:t>
      </w:r>
      <w:r>
        <w:rPr>
          <w:rFonts w:ascii="Courier New" w:hAnsi="Courier New" w:cs="Courier New" w:eastAsia="Courier New"/>
          <w:sz w:val="32"/>
          <w:szCs w:val="32"/>
          <w:spacing w:val="3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into</w:t>
      </w:r>
      <w:r>
        <w:rPr>
          <w:rFonts w:ascii="Courier New" w:hAnsi="Courier New" w:cs="Courier New" w:eastAsia="Courier New"/>
          <w:sz w:val="32"/>
          <w:szCs w:val="32"/>
          <w:spacing w:val="-25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6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file</w:t>
      </w:r>
      <w:r>
        <w:rPr>
          <w:rFonts w:ascii="Courier New" w:hAnsi="Courier New" w:cs="Courier New" w:eastAsia="Courier New"/>
          <w:sz w:val="32"/>
          <w:szCs w:val="32"/>
          <w:spacing w:val="-12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</w:r>
      <w:r>
        <w:rPr>
          <w:rFonts w:ascii="Arial" w:hAnsi="Arial" w:cs="Arial" w:eastAsia="Arial"/>
          <w:sz w:val="31"/>
          <w:szCs w:val="31"/>
          <w:spacing w:val="0"/>
          <w:w w:val="126"/>
          <w:position w:val="0"/>
        </w:rPr>
        <w:t>*/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0"/>
          <w:cols w:num="2" w:equalWidth="0">
            <w:col w:w="2747" w:space="385"/>
            <w:col w:w="7728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0"/>
        </w:sectPr>
      </w:pPr>
      <w:rPr/>
    </w:p>
    <w:p>
      <w:pPr>
        <w:spacing w:before="21" w:after="0" w:line="240" w:lineRule="auto"/>
        <w:ind w:left="114" w:right="-85"/>
        <w:jc w:val="left"/>
        <w:tabs>
          <w:tab w:pos="46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v:group style="position:absolute;margin-left:64.203857pt;margin-top:3.145556pt;width:467.906336pt;height:.1pt;mso-position-horizontal-relative:page;mso-position-vertical-relative:paragraph;z-index:-15909" coordorigin="1284,63" coordsize="9358,2">
            <v:shape style="position:absolute;left:1284;top:63;width:9358;height:2" coordorigin="1284,63" coordsize="9358,0" path="m1284,63l10642,63e" filled="f" stroked="t" strokeweight=".7107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2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69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#12</w:t>
      </w:r>
      <w:r>
        <w:rPr>
          <w:rFonts w:ascii="Arial" w:hAnsi="Arial" w:cs="Arial" w:eastAsia="Arial"/>
          <w:sz w:val="27"/>
          <w:szCs w:val="27"/>
          <w:spacing w:val="-48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2"/>
        </w:rPr>
        <w:t>15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Fil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64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6"/>
        </w:rPr>
        <w:t>1/0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80" w:right="0"/>
          <w:cols w:num="2" w:equalWidth="0">
            <w:col w:w="4970" w:space="3539"/>
            <w:col w:w="2351"/>
          </w:cols>
        </w:sectPr>
      </w:pPr>
      <w:rPr/>
    </w:p>
    <w:p>
      <w:pPr>
        <w:spacing w:before="25" w:after="0" w:line="240" w:lineRule="auto"/>
        <w:ind w:left="3728" w:right="3258"/>
        <w:jc w:val="center"/>
        <w:tabs>
          <w:tab w:pos="6200" w:val="left"/>
        </w:tabs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94.022522pt;margin-top:19.116756pt;width:.1pt;height:751.527526pt;mso-position-horizontal-relative:page;mso-position-vertical-relative:page;z-index:-15907" coordorigin="11880,382" coordsize="2,15031">
            <v:shape style="position:absolute;left:11880;top:382;width:2;height:15031" coordorigin="11880,382" coordsize="0,15031" path="m11880,15413l11880,382e" filled="f" stroked="t" strokeweight="8.334652pt" strokecolor="#000000">
              <v:path arrowok="t"/>
            </v:shape>
          </v:group>
          <w10:wrap type="none"/>
        </w:pict>
      </w:r>
      <w:r>
        <w:rPr/>
        <w:pict>
          <v:group style="position:absolute;margin-left:62.152691pt;margin-top:-2.418764pt;width:471.026899pt;height:.1pt;mso-position-horizontal-relative:page;mso-position-vertical-relative:paragraph;z-index:-15906" coordorigin="1243,-48" coordsize="9421,2">
            <v:shape style="position:absolute;left:1243;top:-48;width:9421;height:2" coordorigin="1243,-48" coordsize="9421,0" path="m1243,-48l10664,-48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2.152691pt;margin-top:51.227638pt;width:471.026899pt;height:.1pt;mso-position-horizontal-relative:page;mso-position-vertical-relative:paragraph;z-index:-15905" coordorigin="1243,1025" coordsize="9421,2">
            <v:shape style="position:absolute;left:1243;top:1025;width:9421;height:2" coordorigin="1243,1025" coordsize="9421,0" path="m1243,1025l10664,1025e" filled="f" stroked="t" strokeweight=".47626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1"/>
          <w:szCs w:val="61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1/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0</w:t>
      </w:r>
      <w:r>
        <w:rPr>
          <w:rFonts w:ascii="Arial" w:hAnsi="Arial" w:cs="Arial" w:eastAsia="Arial"/>
          <w:sz w:val="63"/>
          <w:szCs w:val="63"/>
          <w:spacing w:val="-145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ab/>
      </w:r>
      <w:r>
        <w:rPr>
          <w:rFonts w:ascii="Arial" w:hAnsi="Arial" w:cs="Arial" w:eastAsia="Arial"/>
          <w:sz w:val="63"/>
          <w:szCs w:val="63"/>
          <w:spacing w:val="0"/>
          <w:w w:val="29"/>
        </w:rPr>
        <w:t>·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04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fopen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called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5" w:after="0" w:line="240" w:lineRule="auto"/>
        <w:ind w:left="59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handle</w:t>
      </w:r>
      <w:r>
        <w:rPr>
          <w:rFonts w:ascii="Arial" w:hAnsi="Arial" w:cs="Arial" w:eastAsia="Arial"/>
          <w:sz w:val="35"/>
          <w:szCs w:val="35"/>
          <w:spacing w:val="8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opened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file.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1295" w:right="1027" w:firstLine="-476"/>
        <w:jc w:val="left"/>
        <w:tabs>
          <w:tab w:pos="1300" w:val="left"/>
          <w:tab w:pos="5780" w:val="left"/>
          <w:tab w:pos="7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handle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identifie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dependen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t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contains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informatio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n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abou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file.</w:t>
      </w:r>
      <w:r>
        <w:rPr>
          <w:rFonts w:ascii="Arial" w:hAnsi="Arial" w:cs="Arial" w:eastAsia="Arial"/>
          <w:sz w:val="35"/>
          <w:szCs w:val="35"/>
          <w:spacing w:val="-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would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FCB'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under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DOS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VM.</w:t>
      </w:r>
      <w:r>
        <w:rPr>
          <w:rFonts w:ascii="Arial" w:hAnsi="Arial" w:cs="Arial" w:eastAsia="Arial"/>
          <w:sz w:val="35"/>
          <w:szCs w:val="35"/>
          <w:spacing w:val="-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structure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fopen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returned.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1295" w:right="881" w:firstLine="-481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parameter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of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functions.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7" w:lineRule="auto"/>
        <w:ind w:left="1304" w:right="1072" w:firstLine="-491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time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special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stdio.h.</w:t>
      </w:r>
      <w:r>
        <w:rPr>
          <w:rFonts w:ascii="Arial" w:hAnsi="Arial" w:cs="Arial" w:eastAsia="Arial"/>
          <w:sz w:val="35"/>
          <w:szCs w:val="35"/>
          <w:spacing w:val="70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result,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declaration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fopen{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variable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which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kep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be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declared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special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type,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like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FILE</w:t>
      </w:r>
      <w:r>
        <w:rPr>
          <w:rFonts w:ascii="Arial" w:hAnsi="Arial" w:cs="Arial" w:eastAsia="Arial"/>
          <w:sz w:val="35"/>
          <w:szCs w:val="35"/>
          <w:spacing w:val="-1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*fopen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2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i/>
        </w:rPr>
        <w:t>*filehandle;.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95" w:lineRule="exact"/>
        <w:ind w:left="809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  <w:position w:val="-1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If</w:t>
      </w:r>
      <w:r>
        <w:rPr>
          <w:rFonts w:ascii="Arial" w:hAnsi="Arial" w:cs="Arial" w:eastAsia="Arial"/>
          <w:sz w:val="35"/>
          <w:szCs w:val="35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35"/>
          <w:szCs w:val="35"/>
          <w:spacing w:val="6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fopen{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35"/>
          <w:szCs w:val="35"/>
          <w:spacing w:val="43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fails,</w:t>
      </w:r>
      <w:r>
        <w:rPr>
          <w:rFonts w:ascii="Arial" w:hAnsi="Arial" w:cs="Arial" w:eastAsia="Arial"/>
          <w:sz w:val="35"/>
          <w:szCs w:val="35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  <w:position w:val="-1"/>
        </w:rPr>
        <w:t>zero.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109" w:right="-20"/>
        <w:jc w:val="left"/>
        <w:tabs>
          <w:tab w:pos="4680" w:val="left"/>
          <w:tab w:pos="856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0.723892pt;margin-top:2.866973pt;width:471.741298pt;height:.1pt;mso-position-horizontal-relative:page;mso-position-vertical-relative:paragraph;z-index:-15908" coordorigin="1214,57" coordsize="9435,2">
            <v:shape style="position:absolute;left:1214;top:57;width:9435;height:2" coordorigin="1214,57" coordsize="9435,0" path="m1214,57l10649,5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30"/>
          <w:szCs w:val="30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Fil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e</w:t>
      </w:r>
      <w:r>
        <w:rPr>
          <w:rFonts w:ascii="Arial" w:hAnsi="Arial" w:cs="Arial" w:eastAsia="Arial"/>
          <w:sz w:val="27"/>
          <w:szCs w:val="27"/>
          <w:spacing w:val="6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1/0.</w:t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</w:p>
    <w:p>
      <w:pPr>
        <w:jc w:val="left"/>
        <w:spacing w:after="0"/>
        <w:sectPr>
          <w:pgMar w:footer="0" w:header="0" w:top="1200" w:bottom="280" w:left="1120" w:right="1240"/>
          <w:footerReference w:type="default" r:id="rId326"/>
          <w:pgSz w:w="12040" w:h="15800"/>
        </w:sectPr>
      </w:pPr>
      <w:rPr/>
    </w:p>
    <w:p>
      <w:pPr>
        <w:spacing w:before="15" w:after="0" w:line="240" w:lineRule="auto"/>
        <w:ind w:left="3739" w:right="3563"/>
        <w:jc w:val="center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70.033020pt;margin-top:-4.094352pt;width:470.459906pt;height:.1pt;mso-position-horizontal-relative:page;mso-position-vertical-relative:paragraph;z-index:-15904" coordorigin="1401,-82" coordsize="9409,2">
            <v:shape style="position:absolute;left:1401;top:-82;width:9409;height:2" coordorigin="1401,-82" coordsize="9409,0" path="m1401,-82l10810,-82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9.794807pt;margin-top:49.65527pt;width:470.459906pt;height:.1pt;mso-position-horizontal-relative:page;mso-position-vertical-relative:paragraph;z-index:-15903" coordorigin="1396,993" coordsize="9409,2">
            <v:shape style="position:absolute;left:1396;top:993;width:9409;height:2" coordorigin="1396,993" coordsize="9409,0" path="m1396,993l10805,993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2"/>
          <w:szCs w:val="62"/>
          <w:spacing w:val="69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1/0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5" w:right="-20"/>
        <w:jc w:val="left"/>
        <w:rPr>
          <w:rFonts w:ascii="Arial" w:hAnsi="Arial" w:cs="Arial" w:eastAsia="Arial"/>
          <w:sz w:val="51"/>
          <w:szCs w:val="51"/>
        </w:rPr>
      </w:pPr>
      <w:rPr/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stdin,</w:t>
      </w:r>
      <w:r>
        <w:rPr>
          <w:rFonts w:ascii="Arial" w:hAnsi="Arial" w:cs="Arial" w:eastAsia="Arial"/>
          <w:sz w:val="51"/>
          <w:szCs w:val="5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  <w:b/>
          <w:bCs/>
        </w:rPr>
        <w:t>stdout,</w:t>
      </w:r>
      <w:r>
        <w:rPr>
          <w:rFonts w:ascii="Arial" w:hAnsi="Arial" w:cs="Arial" w:eastAsia="Arial"/>
          <w:sz w:val="51"/>
          <w:szCs w:val="51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2"/>
          <w:b/>
          <w:bCs/>
        </w:rPr>
        <w:t>stderr</w:t>
      </w:r>
      <w:r>
        <w:rPr>
          <w:rFonts w:ascii="Arial" w:hAnsi="Arial" w:cs="Arial" w:eastAsia="Arial"/>
          <w:sz w:val="51"/>
          <w:szCs w:val="51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8" w:lineRule="auto"/>
        <w:ind w:left="1314" w:right="963" w:firstLine="-476"/>
        <w:jc w:val="left"/>
        <w:tabs>
          <w:tab w:pos="1320" w:val="left"/>
          <w:tab w:pos="45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program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is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started,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9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"files"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opened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automaticall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handles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provided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them.</w:t>
      </w:r>
      <w:r>
        <w:rPr>
          <w:rFonts w:ascii="Arial" w:hAnsi="Arial" w:cs="Arial" w:eastAsia="Arial"/>
          <w:sz w:val="35"/>
          <w:szCs w:val="35"/>
          <w:spacing w:val="-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standar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input,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output,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error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output,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or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stdin,</w:t>
      </w:r>
      <w:r>
        <w:rPr>
          <w:rFonts w:ascii="Arial" w:hAnsi="Arial" w:cs="Arial" w:eastAsia="Arial"/>
          <w:sz w:val="35"/>
          <w:szCs w:val="35"/>
          <w:spacing w:val="44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stdout,</w:t>
      </w:r>
      <w:r>
        <w:rPr>
          <w:rFonts w:ascii="Arial" w:hAnsi="Arial" w:cs="Arial" w:eastAsia="Arial"/>
          <w:sz w:val="35"/>
          <w:szCs w:val="35"/>
          <w:spacing w:val="63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  <w:i/>
        </w:rPr>
        <w:t>stderr.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18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fi.l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6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0" w:after="0" w:line="240" w:lineRule="auto"/>
        <w:ind w:left="130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5"/>
          <w:i/>
        </w:rPr>
        <w:t>stdio.h.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295" w:right="760" w:firstLine="-481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5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Althoug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connecte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terminal,</w:t>
      </w:r>
      <w:r>
        <w:rPr>
          <w:rFonts w:ascii="Arial" w:hAnsi="Arial" w:cs="Arial" w:eastAsia="Arial"/>
          <w:sz w:val="35"/>
          <w:szCs w:val="35"/>
          <w:spacing w:val="8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can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treate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since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3"/>
        </w:rPr>
        <w:t>in</w:t>
      </w:r>
      <w:r>
        <w:rPr>
          <w:rFonts w:ascii="Arial" w:hAnsi="Arial" w:cs="Arial" w:eastAsia="Arial"/>
          <w:sz w:val="35"/>
          <w:szCs w:val="35"/>
          <w:spacing w:val="0"/>
          <w:w w:val="12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fact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could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redirecte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file.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7" w:lineRule="auto"/>
        <w:ind w:left="580" w:right="727" w:firstLine="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example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getchar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()</w:t>
      </w:r>
      <w:r>
        <w:rPr>
          <w:rFonts w:ascii="Arial" w:hAnsi="Arial" w:cs="Arial" w:eastAsia="Arial"/>
          <w:sz w:val="35"/>
          <w:szCs w:val="35"/>
          <w:spacing w:val="79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i/>
        </w:rPr>
        <w:t>putchar</w:t>
      </w:r>
      <w:r>
        <w:rPr>
          <w:rFonts w:ascii="Arial" w:hAnsi="Arial" w:cs="Arial" w:eastAsia="Arial"/>
          <w:sz w:val="35"/>
          <w:szCs w:val="35"/>
          <w:spacing w:val="0"/>
          <w:w w:val="105"/>
          <w:i/>
        </w:rPr>
        <w:t>()</w:t>
      </w:r>
      <w:r>
        <w:rPr>
          <w:rFonts w:ascii="Arial" w:hAnsi="Arial" w:cs="Arial" w:eastAsia="Arial"/>
          <w:sz w:val="35"/>
          <w:szCs w:val="35"/>
          <w:spacing w:val="0"/>
          <w:w w:val="105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usually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macros</w:t>
      </w:r>
      <w:r>
        <w:rPr>
          <w:rFonts w:ascii="Arial" w:hAnsi="Arial" w:cs="Arial" w:eastAsia="Arial"/>
          <w:sz w:val="35"/>
          <w:szCs w:val="35"/>
          <w:spacing w:val="8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7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stdio.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h</w:t>
      </w:r>
      <w:r>
        <w:rPr>
          <w:rFonts w:ascii="Arial" w:hAnsi="Arial" w:cs="Arial" w:eastAsia="Arial"/>
          <w:sz w:val="35"/>
          <w:szCs w:val="35"/>
          <w:spacing w:val="88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as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follows: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04" w:right="-20"/>
        <w:jc w:val="left"/>
        <w:tabs>
          <w:tab w:pos="384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17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getchar()</w:t>
      </w:r>
      <w:r>
        <w:rPr>
          <w:rFonts w:ascii="Courier New" w:hAnsi="Courier New" w:cs="Courier New" w:eastAsia="Courier New"/>
          <w:sz w:val="33"/>
          <w:szCs w:val="33"/>
          <w:spacing w:val="-125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getc(stdin)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599" w:right="-20"/>
        <w:jc w:val="left"/>
        <w:tabs>
          <w:tab w:pos="382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122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putchar(c)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putc(c,stdin)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" w:right="39"/>
        <w:jc w:val="center"/>
        <w:tabs>
          <w:tab w:pos="4620" w:val="left"/>
          <w:tab w:pos="850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6.698112pt;margin-top:2.059547pt;width:470.936321pt;height:.1pt;mso-position-horizontal-relative:page;mso-position-vertical-relative:paragraph;z-index:-15902" coordorigin="1334,41" coordsize="9419,2">
            <v:shape style="position:absolute;left:1334;top:41;width:9419;height:2" coordorigin="1334,41" coordsize="9419,0" path="m1334,41l10753,41e" filled="f" stroked="t" strokeweight=".47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</w:t>
      </w:r>
      <w:r>
        <w:rPr>
          <w:rFonts w:ascii="Arial" w:hAnsi="Arial" w:cs="Arial" w:eastAsia="Arial"/>
          <w:sz w:val="27"/>
          <w:szCs w:val="27"/>
          <w:spacing w:val="3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Class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>#12</w:t>
      </w:r>
      <w:r>
        <w:rPr>
          <w:rFonts w:ascii="Arial" w:hAnsi="Arial" w:cs="Arial" w:eastAsia="Arial"/>
          <w:sz w:val="27"/>
          <w:szCs w:val="27"/>
          <w:spacing w:val="-57"/>
          <w:w w:val="100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30"/>
          <w:szCs w:val="30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Fil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69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5"/>
          <w:position w:val="1"/>
        </w:rPr>
        <w:t>1/0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400" w:bottom="0" w:left="1240" w:right="1240"/>
          <w:footerReference w:type="default" r:id="rId327"/>
          <w:pgSz w:w="12120" w:h="15800"/>
        </w:sectPr>
      </w:pPr>
      <w:rPr/>
    </w:p>
    <w:p>
      <w:pPr>
        <w:spacing w:before="17" w:after="0" w:line="240" w:lineRule="auto"/>
        <w:ind w:left="2394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95.187073pt;margin-top:26.476448pt;width:.1pt;height:741.817633pt;mso-position-horizontal-relative:page;mso-position-vertical-relative:page;z-index:-15900" coordorigin="11904,530" coordsize="2,14836">
            <v:shape style="position:absolute;left:11904;top:530;width:2;height:14836" coordorigin="11904,530" coordsize="0,14836" path="m11904,15366l11904,530e" filled="f" stroked="t" strokeweight="6.654118pt" strokecolor="#000000">
              <v:path arrowok="t"/>
            </v:shape>
          </v:group>
          <w10:wrap type="none"/>
        </w:pict>
      </w:r>
      <w:r>
        <w:rPr/>
        <w:pict>
          <v:group style="position:absolute;margin-left:64.402351pt;margin-top:-4.062418pt;width:470.541176pt;height:.1pt;mso-position-horizontal-relative:page;mso-position-vertical-relative:paragraph;z-index:-15899" coordorigin="1288,-81" coordsize="9411,2">
            <v:shape style="position:absolute;left:1288;top:-81;width:9411;height:2" coordorigin="1288,-81" coordsize="9411,0" path="m1288,-81l10699,-81e" filled="f" stroked="t" strokeweight=".475294pt" strokecolor="#000000">
              <v:path arrowok="t"/>
            </v:shape>
          </v:group>
          <w10:wrap type="none"/>
        </w:pict>
      </w:r>
      <w:r>
        <w:rPr/>
        <w:pict>
          <v:group style="position:absolute;margin-left:64.164703pt;margin-top:49.367535pt;width:470.778823pt;height:.1pt;mso-position-horizontal-relative:page;mso-position-vertical-relative:paragraph;z-index:-15898" coordorigin="1283,987" coordsize="9416,2">
            <v:shape style="position:absolute;left:1283;top:987;width:9416;height:2" coordorigin="1283,987" coordsize="9416,0" path="m1283,987l10699,987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62"/>
          <w:szCs w:val="62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1/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62"/>
          <w:szCs w:val="6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3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#include</w:t>
      </w:r>
      <w:r>
        <w:rPr>
          <w:rFonts w:ascii="Courier New" w:hAnsi="Courier New" w:cs="Courier New" w:eastAsia="Courier New"/>
          <w:sz w:val="28"/>
          <w:szCs w:val="28"/>
          <w:spacing w:val="11"/>
          <w:w w:val="7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&lt;stdio.h&gt;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07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/*concatenate</w:t>
      </w:r>
      <w:r>
        <w:rPr>
          <w:rFonts w:ascii="Courier New" w:hAnsi="Courier New" w:cs="Courier New" w:eastAsia="Courier New"/>
          <w:sz w:val="28"/>
          <w:szCs w:val="28"/>
          <w:spacing w:val="96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the</w:t>
      </w:r>
      <w:r>
        <w:rPr>
          <w:rFonts w:ascii="Courier New" w:hAnsi="Courier New" w:cs="Courier New" w:eastAsia="Courier New"/>
          <w:sz w:val="28"/>
          <w:szCs w:val="28"/>
          <w:spacing w:val="-18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files</w:t>
      </w:r>
      <w:r>
        <w:rPr>
          <w:rFonts w:ascii="Courier New" w:hAnsi="Courier New" w:cs="Courier New" w:eastAsia="Courier New"/>
          <w:sz w:val="28"/>
          <w:szCs w:val="28"/>
          <w:spacing w:val="3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passed</w:t>
      </w:r>
      <w:r>
        <w:rPr>
          <w:rFonts w:ascii="Courier New" w:hAnsi="Courier New" w:cs="Courier New" w:eastAsia="Courier New"/>
          <w:sz w:val="28"/>
          <w:szCs w:val="28"/>
          <w:spacing w:val="-7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as</w:t>
      </w:r>
      <w:r>
        <w:rPr>
          <w:rFonts w:ascii="Courier New" w:hAnsi="Courier New" w:cs="Courier New" w:eastAsia="Courier New"/>
          <w:sz w:val="28"/>
          <w:szCs w:val="28"/>
          <w:spacing w:val="-5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arguments,</w:t>
      </w:r>
      <w:r>
        <w:rPr>
          <w:rFonts w:ascii="Courier New" w:hAnsi="Courier New" w:cs="Courier New" w:eastAsia="Courier New"/>
          <w:sz w:val="28"/>
          <w:szCs w:val="28"/>
          <w:spacing w:val="-77"/>
          <w:w w:val="10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all</w:t>
      </w:r>
      <w:r>
        <w:rPr>
          <w:rFonts w:ascii="Courier New" w:hAnsi="Courier New" w:cs="Courier New" w:eastAsia="Courier New"/>
          <w:sz w:val="28"/>
          <w:szCs w:val="28"/>
          <w:spacing w:val="11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onto</w:t>
      </w:r>
      <w:r>
        <w:rPr>
          <w:rFonts w:ascii="Courier New" w:hAnsi="Courier New" w:cs="Courier New" w:eastAsia="Courier New"/>
          <w:sz w:val="28"/>
          <w:szCs w:val="28"/>
          <w:spacing w:val="5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</w:rPr>
        <w:t>stdout</w:t>
      </w:r>
      <w:r>
        <w:rPr>
          <w:rFonts w:ascii="Courier New" w:hAnsi="Courier New" w:cs="Courier New" w:eastAsia="Courier New"/>
          <w:sz w:val="28"/>
          <w:szCs w:val="28"/>
          <w:spacing w:val="11"/>
          <w:w w:val="69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6"/>
        </w:rPr>
        <w:t>*/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3" w:lineRule="exact"/>
        <w:ind w:left="583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main(argc,</w:t>
      </w:r>
      <w:r>
        <w:rPr>
          <w:rFonts w:ascii="Courier New" w:hAnsi="Courier New" w:cs="Courier New" w:eastAsia="Courier New"/>
          <w:sz w:val="28"/>
          <w:szCs w:val="28"/>
          <w:spacing w:val="-7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argv)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1" w:lineRule="exact"/>
        <w:ind w:left="61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int</w:t>
      </w:r>
      <w:r>
        <w:rPr>
          <w:rFonts w:ascii="Courier New" w:hAnsi="Courier New" w:cs="Courier New" w:eastAsia="Courier New"/>
          <w:sz w:val="28"/>
          <w:szCs w:val="28"/>
          <w:spacing w:val="-7"/>
          <w:w w:val="69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argc;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3" w:lineRule="exact"/>
        <w:ind w:left="598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char</w:t>
      </w:r>
      <w:r>
        <w:rPr>
          <w:rFonts w:ascii="Courier New" w:hAnsi="Courier New" w:cs="Courier New" w:eastAsia="Courier New"/>
          <w:sz w:val="28"/>
          <w:szCs w:val="28"/>
          <w:spacing w:val="-7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2"/>
        </w:rPr>
        <w:t>*argv</w:t>
      </w:r>
      <w:r>
        <w:rPr>
          <w:rFonts w:ascii="Courier New" w:hAnsi="Courier New" w:cs="Courier New" w:eastAsia="Courier New"/>
          <w:sz w:val="28"/>
          <w:szCs w:val="28"/>
          <w:spacing w:val="-7"/>
          <w:w w:val="75"/>
          <w:position w:val="2"/>
        </w:rPr>
        <w:t>[</w:t>
      </w:r>
      <w:r>
        <w:rPr>
          <w:rFonts w:ascii="Courier New" w:hAnsi="Courier New" w:cs="Courier New" w:eastAsia="Courier New"/>
          <w:sz w:val="28"/>
          <w:szCs w:val="28"/>
          <w:spacing w:val="0"/>
          <w:w w:val="81"/>
          <w:position w:val="2"/>
        </w:rPr>
        <w:t>];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7" w:lineRule="exact"/>
        <w:ind w:left="6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left="954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FILE</w:t>
      </w:r>
      <w:r>
        <w:rPr>
          <w:rFonts w:ascii="Courier New" w:hAnsi="Courier New" w:cs="Courier New" w:eastAsia="Courier New"/>
          <w:sz w:val="28"/>
          <w:szCs w:val="28"/>
          <w:spacing w:val="103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</w:rPr>
        <w:t>*fopen(),</w:t>
      </w:r>
      <w:r>
        <w:rPr>
          <w:rFonts w:ascii="Courier New" w:hAnsi="Courier New" w:cs="Courier New" w:eastAsia="Courier New"/>
          <w:sz w:val="28"/>
          <w:szCs w:val="28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</w:rPr>
        <w:t>*handle;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99" w:lineRule="exact"/>
        <w:ind w:left="959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1"/>
        </w:rPr>
        <w:t>if</w:t>
      </w:r>
      <w:r>
        <w:rPr>
          <w:rFonts w:ascii="Courier New" w:hAnsi="Courier New" w:cs="Courier New" w:eastAsia="Courier New"/>
          <w:sz w:val="28"/>
          <w:szCs w:val="28"/>
          <w:spacing w:val="-10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1"/>
        </w:rPr>
        <w:t>(argc</w:t>
      </w:r>
      <w:r>
        <w:rPr>
          <w:rFonts w:ascii="Courier New" w:hAnsi="Courier New" w:cs="Courier New" w:eastAsia="Courier New"/>
          <w:sz w:val="28"/>
          <w:szCs w:val="28"/>
          <w:spacing w:val="13"/>
          <w:w w:val="73"/>
          <w:position w:val="1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54"/>
          <w:position w:val="1"/>
        </w:rPr>
        <w:t>==</w:t>
      </w:r>
      <w:r>
        <w:rPr>
          <w:rFonts w:ascii="Courier New" w:hAnsi="Courier New" w:cs="Courier New" w:eastAsia="Courier New"/>
          <w:sz w:val="37"/>
          <w:szCs w:val="37"/>
          <w:spacing w:val="-11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1"/>
        </w:rPr>
        <w:t>1)</w:t>
      </w:r>
      <w:r>
        <w:rPr>
          <w:rFonts w:ascii="Courier New" w:hAnsi="Courier New" w:cs="Courier New" w:eastAsia="Courier New"/>
          <w:sz w:val="28"/>
          <w:szCs w:val="28"/>
          <w:spacing w:val="-3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9"/>
          <w:position w:val="1"/>
        </w:rPr>
        <w:t>/*</w:t>
      </w:r>
      <w:r>
        <w:rPr>
          <w:rFonts w:ascii="Courier New" w:hAnsi="Courier New" w:cs="Courier New" w:eastAsia="Courier New"/>
          <w:sz w:val="28"/>
          <w:szCs w:val="28"/>
          <w:spacing w:val="-83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1"/>
        </w:rPr>
        <w:t>no</w:t>
      </w:r>
      <w:r>
        <w:rPr>
          <w:rFonts w:ascii="Courier New" w:hAnsi="Courier New" w:cs="Courier New" w:eastAsia="Courier New"/>
          <w:sz w:val="28"/>
          <w:szCs w:val="28"/>
          <w:spacing w:val="-14"/>
          <w:w w:val="73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1"/>
        </w:rPr>
        <w:t>args,</w:t>
      </w:r>
      <w:r>
        <w:rPr>
          <w:rFonts w:ascii="Courier New" w:hAnsi="Courier New" w:cs="Courier New" w:eastAsia="Courier New"/>
          <w:sz w:val="28"/>
          <w:szCs w:val="28"/>
          <w:spacing w:val="-81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so</w:t>
      </w:r>
      <w:r>
        <w:rPr>
          <w:rFonts w:ascii="Courier New" w:hAnsi="Courier New" w:cs="Courier New" w:eastAsia="Courier New"/>
          <w:sz w:val="28"/>
          <w:szCs w:val="28"/>
          <w:spacing w:val="12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use</w:t>
      </w:r>
      <w:r>
        <w:rPr>
          <w:rFonts w:ascii="Courier New" w:hAnsi="Courier New" w:cs="Courier New" w:eastAsia="Courier New"/>
          <w:sz w:val="28"/>
          <w:szCs w:val="28"/>
          <w:spacing w:val="-11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stdin</w:t>
      </w:r>
      <w:r>
        <w:rPr>
          <w:rFonts w:ascii="Courier New" w:hAnsi="Courier New" w:cs="Courier New" w:eastAsia="Courier New"/>
          <w:sz w:val="28"/>
          <w:szCs w:val="28"/>
          <w:spacing w:val="12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4"/>
          <w:position w:val="1"/>
        </w:rPr>
        <w:t>*/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60" w:lineRule="exact"/>
        <w:ind w:left="1384" w:right="6118"/>
        <w:jc w:val="center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copyfile</w:t>
      </w:r>
      <w:r>
        <w:rPr>
          <w:rFonts w:ascii="Courier New" w:hAnsi="Courier New" w:cs="Courier New" w:eastAsia="Courier New"/>
          <w:sz w:val="28"/>
          <w:szCs w:val="28"/>
          <w:spacing w:val="5"/>
          <w:w w:val="71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stdin</w:t>
      </w:r>
      <w:r>
        <w:rPr>
          <w:rFonts w:ascii="Courier New" w:hAnsi="Courier New" w:cs="Courier New" w:eastAsia="Courier New"/>
          <w:sz w:val="28"/>
          <w:szCs w:val="28"/>
          <w:spacing w:val="-7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80"/>
          <w:position w:val="2"/>
        </w:rPr>
        <w:t>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55" w:lineRule="exact"/>
        <w:ind w:left="94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-1"/>
        </w:rPr>
        <w:t>else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330" w:lineRule="exact"/>
        <w:ind w:left="1410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Courier New" w:hAnsi="Courier New" w:cs="Courier New" w:eastAsia="Courier New"/>
          <w:sz w:val="28"/>
          <w:szCs w:val="28"/>
          <w:w w:val="72"/>
          <w:position w:val="2"/>
        </w:rPr>
        <w:t>while</w:t>
      </w:r>
      <w:r>
        <w:rPr>
          <w:rFonts w:ascii="Courier New" w:hAnsi="Courier New" w:cs="Courier New" w:eastAsia="Courier New"/>
          <w:sz w:val="28"/>
          <w:szCs w:val="28"/>
          <w:spacing w:val="-10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-1"/>
          <w:w w:val="165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--argc</w:t>
      </w:r>
      <w:r>
        <w:rPr>
          <w:rFonts w:ascii="Courier New" w:hAnsi="Courier New" w:cs="Courier New" w:eastAsia="Courier New"/>
          <w:sz w:val="28"/>
          <w:szCs w:val="28"/>
          <w:spacing w:val="-5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8"/>
          <w:position w:val="2"/>
        </w:rPr>
        <w:t>&gt;</w:t>
      </w:r>
      <w:r>
        <w:rPr>
          <w:rFonts w:ascii="Courier New" w:hAnsi="Courier New" w:cs="Courier New" w:eastAsia="Courier New"/>
          <w:sz w:val="28"/>
          <w:szCs w:val="28"/>
          <w:spacing w:val="-17"/>
          <w:w w:val="78"/>
          <w:position w:val="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78"/>
          <w:position w:val="2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56"/>
          <w:w w:val="78"/>
          <w:position w:val="2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78"/>
          <w:position w:val="2"/>
        </w:rPr>
        <w:t>)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0"/>
        </w:rPr>
      </w:r>
    </w:p>
    <w:p>
      <w:pPr>
        <w:spacing w:before="0" w:after="0" w:line="224" w:lineRule="exact"/>
        <w:ind w:left="14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64" w:lineRule="exact"/>
        <w:ind w:left="1672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3"/>
          <w:position w:val="2"/>
        </w:rPr>
        <w:t>if</w:t>
      </w:r>
      <w:r>
        <w:rPr>
          <w:rFonts w:ascii="Courier New" w:hAnsi="Courier New" w:cs="Courier New" w:eastAsia="Courier New"/>
          <w:sz w:val="28"/>
          <w:szCs w:val="28"/>
          <w:spacing w:val="-10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-9"/>
          <w:w w:val="144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(handle</w:t>
      </w:r>
      <w:r>
        <w:rPr>
          <w:rFonts w:ascii="Courier New" w:hAnsi="Courier New" w:cs="Courier New" w:eastAsia="Courier New"/>
          <w:sz w:val="28"/>
          <w:szCs w:val="28"/>
          <w:spacing w:val="-4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56"/>
          <w:position w:val="2"/>
        </w:rPr>
        <w:t>=</w:t>
      </w:r>
      <w:r>
        <w:rPr>
          <w:rFonts w:ascii="Courier New" w:hAnsi="Courier New" w:cs="Courier New" w:eastAsia="Courier New"/>
          <w:sz w:val="37"/>
          <w:szCs w:val="37"/>
          <w:spacing w:val="-10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fopen(*++argv,</w:t>
      </w:r>
      <w:r>
        <w:rPr>
          <w:rFonts w:ascii="Courier New" w:hAnsi="Courier New" w:cs="Courier New" w:eastAsia="Courier New"/>
          <w:sz w:val="28"/>
          <w:szCs w:val="28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5"/>
          <w:position w:val="2"/>
        </w:rPr>
        <w:t>"r"))</w:t>
      </w:r>
      <w:r>
        <w:rPr>
          <w:rFonts w:ascii="Courier New" w:hAnsi="Courier New" w:cs="Courier New" w:eastAsia="Courier New"/>
          <w:sz w:val="28"/>
          <w:szCs w:val="28"/>
          <w:spacing w:val="-7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7"/>
          <w:szCs w:val="37"/>
          <w:spacing w:val="0"/>
          <w:w w:val="54"/>
          <w:position w:val="2"/>
        </w:rPr>
        <w:t>==</w:t>
      </w:r>
      <w:r>
        <w:rPr>
          <w:rFonts w:ascii="Courier New" w:hAnsi="Courier New" w:cs="Courier New" w:eastAsia="Courier New"/>
          <w:sz w:val="37"/>
          <w:szCs w:val="37"/>
          <w:spacing w:val="-10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NUll)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21" w:lineRule="exact"/>
        <w:ind w:left="16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5" w:after="0" w:line="311" w:lineRule="exact"/>
        <w:ind w:left="190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1"/>
          <w:position w:val="2"/>
        </w:rPr>
        <w:t>fprintf</w:t>
      </w:r>
      <w:r>
        <w:rPr>
          <w:rFonts w:ascii="Courier New" w:hAnsi="Courier New" w:cs="Courier New" w:eastAsia="Courier New"/>
          <w:sz w:val="28"/>
          <w:szCs w:val="28"/>
          <w:spacing w:val="9"/>
          <w:w w:val="71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stderr,</w:t>
      </w:r>
      <w:r>
        <w:rPr>
          <w:rFonts w:ascii="Courier New" w:hAnsi="Courier New" w:cs="Courier New" w:eastAsia="Courier New"/>
          <w:sz w:val="28"/>
          <w:szCs w:val="28"/>
          <w:spacing w:val="-9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"fopen</w:t>
      </w:r>
      <w:r>
        <w:rPr>
          <w:rFonts w:ascii="Courier New" w:hAnsi="Courier New" w:cs="Courier New" w:eastAsia="Courier New"/>
          <w:sz w:val="28"/>
          <w:szCs w:val="28"/>
          <w:spacing w:val="-12"/>
          <w:w w:val="71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failed</w:t>
      </w:r>
      <w:r>
        <w:rPr>
          <w:rFonts w:ascii="Courier New" w:hAnsi="Courier New" w:cs="Courier New" w:eastAsia="Courier New"/>
          <w:sz w:val="28"/>
          <w:szCs w:val="28"/>
          <w:spacing w:val="-18"/>
          <w:w w:val="71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on</w:t>
      </w:r>
      <w:r>
        <w:rPr>
          <w:rFonts w:ascii="Courier New" w:hAnsi="Courier New" w:cs="Courier New" w:eastAsia="Courier New"/>
          <w:sz w:val="28"/>
          <w:szCs w:val="28"/>
          <w:spacing w:val="-11"/>
          <w:w w:val="71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'%s'\n",</w:t>
      </w:r>
      <w:r>
        <w:rPr>
          <w:rFonts w:ascii="Courier New" w:hAnsi="Courier New" w:cs="Courier New" w:eastAsia="Courier New"/>
          <w:sz w:val="28"/>
          <w:szCs w:val="28"/>
          <w:spacing w:val="-10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*argv);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78" w:lineRule="exact"/>
        <w:ind w:left="190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2"/>
        </w:rPr>
        <w:t>break;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5" w:lineRule="exact"/>
        <w:ind w:left="166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315" w:lineRule="exact"/>
        <w:ind w:left="1658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else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7" w:lineRule="exact"/>
        <w:ind w:left="166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0" w:after="0" w:line="315" w:lineRule="exact"/>
        <w:ind w:left="190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  <w:position w:val="2"/>
        </w:rPr>
        <w:t>copyfile(handle);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8" w:lineRule="exact"/>
        <w:ind w:left="190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fclose(handle);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37" w:lineRule="exact"/>
        <w:ind w:left="167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3"/>
        </w:rPr>
        <w:t>}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8" w:after="0" w:line="240" w:lineRule="auto"/>
        <w:ind w:left="14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59" w:lineRule="exact"/>
        <w:ind w:left="61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3"/>
          <w:position w:val="-1"/>
        </w:rPr>
        <w:t>}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0" w:after="0" w:line="282" w:lineRule="exact"/>
        <w:ind w:left="612" w:right="6691" w:firstLine="-14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copyfile</w:t>
      </w:r>
      <w:r>
        <w:rPr>
          <w:rFonts w:ascii="Courier New" w:hAnsi="Courier New" w:cs="Courier New" w:eastAsia="Courier New"/>
          <w:sz w:val="28"/>
          <w:szCs w:val="28"/>
          <w:spacing w:val="9"/>
          <w:w w:val="71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1"/>
        </w:rPr>
        <w:t>fileptr</w:t>
      </w:r>
      <w:r>
        <w:rPr>
          <w:rFonts w:ascii="Courier New" w:hAnsi="Courier New" w:cs="Courier New" w:eastAsia="Courier New"/>
          <w:sz w:val="28"/>
          <w:szCs w:val="28"/>
          <w:spacing w:val="-12"/>
          <w:w w:val="7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54"/>
        </w:rPr>
        <w:t>)</w:t>
      </w:r>
      <w:r>
        <w:rPr>
          <w:rFonts w:ascii="Courier New" w:hAnsi="Courier New" w:cs="Courier New" w:eastAsia="Courier New"/>
          <w:sz w:val="28"/>
          <w:szCs w:val="28"/>
          <w:spacing w:val="0"/>
          <w:w w:val="154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</w:rPr>
        <w:t>FILE</w:t>
      </w:r>
      <w:r>
        <w:rPr>
          <w:rFonts w:ascii="Courier New" w:hAnsi="Courier New" w:cs="Courier New" w:eastAsia="Courier New"/>
          <w:sz w:val="28"/>
          <w:szCs w:val="28"/>
          <w:spacing w:val="-73"/>
          <w:w w:val="100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7"/>
        </w:rPr>
        <w:t>*</w:t>
      </w:r>
      <w:r>
        <w:rPr>
          <w:rFonts w:ascii="Courier New" w:hAnsi="Courier New" w:cs="Courier New" w:eastAsia="Courier New"/>
          <w:sz w:val="28"/>
          <w:szCs w:val="28"/>
          <w:spacing w:val="8"/>
          <w:w w:val="7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39"/>
        </w:rPr>
        <w:t>i</w:t>
      </w:r>
      <w:r>
        <w:rPr>
          <w:rFonts w:ascii="Arial" w:hAnsi="Arial" w:cs="Arial" w:eastAsia="Arial"/>
          <w:sz w:val="24"/>
          <w:szCs w:val="24"/>
          <w:spacing w:val="-25"/>
          <w:w w:val="139"/>
        </w:rPr>
        <w:t>1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</w:rPr>
        <w:t>eptr;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</w:rPr>
      </w:r>
    </w:p>
    <w:p>
      <w:pPr>
        <w:spacing w:before="4" w:after="0" w:line="259" w:lineRule="exact"/>
        <w:ind w:left="61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24"/>
          <w:position w:val="-1"/>
        </w:rPr>
        <w:t>{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9" w:after="0" w:line="307" w:lineRule="exact"/>
        <w:ind w:left="973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1"/>
        </w:rPr>
        <w:t>int</w:t>
      </w:r>
      <w:r>
        <w:rPr>
          <w:rFonts w:ascii="Courier New" w:hAnsi="Courier New" w:cs="Courier New" w:eastAsia="Courier New"/>
          <w:sz w:val="28"/>
          <w:szCs w:val="28"/>
          <w:spacing w:val="-6"/>
          <w:w w:val="69"/>
          <w:position w:val="1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6"/>
          <w:position w:val="1"/>
        </w:rPr>
        <w:t>c;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313" w:lineRule="exact"/>
        <w:ind w:left="940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while</w:t>
      </w:r>
      <w:r>
        <w:rPr>
          <w:rFonts w:ascii="Courier New" w:hAnsi="Courier New" w:cs="Courier New" w:eastAsia="Courier New"/>
          <w:sz w:val="28"/>
          <w:szCs w:val="28"/>
          <w:spacing w:val="-32"/>
          <w:w w:val="73"/>
          <w:position w:val="2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3"/>
          <w:position w:val="2"/>
        </w:rPr>
        <w:t>(c</w:t>
      </w:r>
      <w:r>
        <w:rPr>
          <w:rFonts w:ascii="Courier New" w:hAnsi="Courier New" w:cs="Courier New" w:eastAsia="Courier New"/>
          <w:sz w:val="28"/>
          <w:szCs w:val="28"/>
          <w:spacing w:val="113"/>
          <w:w w:val="73"/>
          <w:position w:val="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23"/>
          <w:szCs w:val="23"/>
          <w:spacing w:val="3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2"/>
          <w:position w:val="2"/>
        </w:rPr>
        <w:t>getc(fileptr))</w:t>
      </w:r>
      <w:r>
        <w:rPr>
          <w:rFonts w:ascii="Courier New" w:hAnsi="Courier New" w:cs="Courier New" w:eastAsia="Courier New"/>
          <w:sz w:val="28"/>
          <w:szCs w:val="28"/>
          <w:spacing w:val="-13"/>
          <w:w w:val="72"/>
          <w:position w:val="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2"/>
        </w:rPr>
        <w:t>!=</w:t>
      </w:r>
      <w:r>
        <w:rPr>
          <w:rFonts w:ascii="Arial" w:hAnsi="Arial" w:cs="Arial" w:eastAsia="Arial"/>
          <w:sz w:val="23"/>
          <w:szCs w:val="23"/>
          <w:spacing w:val="6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69"/>
          <w:position w:val="2"/>
        </w:rPr>
        <w:t>EOF</w:t>
      </w:r>
      <w:r>
        <w:rPr>
          <w:rFonts w:ascii="Courier New" w:hAnsi="Courier New" w:cs="Courier New" w:eastAsia="Courier New"/>
          <w:sz w:val="28"/>
          <w:szCs w:val="28"/>
          <w:spacing w:val="-7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165"/>
          <w:position w:val="2"/>
        </w:rPr>
        <w:t>)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86" w:lineRule="exact"/>
        <w:ind w:left="1425" w:right="-20"/>
        <w:jc w:val="left"/>
        <w:rPr>
          <w:rFonts w:ascii="Courier New" w:hAnsi="Courier New" w:cs="Courier New" w:eastAsia="Courier New"/>
          <w:sz w:val="28"/>
          <w:szCs w:val="28"/>
        </w:rPr>
      </w:pPr>
      <w:rPr/>
      <w:r>
        <w:rPr>
          <w:rFonts w:ascii="Courier New" w:hAnsi="Courier New" w:cs="Courier New" w:eastAsia="Courier New"/>
          <w:sz w:val="28"/>
          <w:szCs w:val="28"/>
          <w:w w:val="72"/>
          <w:position w:val="3"/>
        </w:rPr>
        <w:t>putc</w:t>
      </w:r>
      <w:r>
        <w:rPr>
          <w:rFonts w:ascii="Courier New" w:hAnsi="Courier New" w:cs="Courier New" w:eastAsia="Courier New"/>
          <w:sz w:val="28"/>
          <w:szCs w:val="28"/>
          <w:spacing w:val="9"/>
          <w:w w:val="72"/>
          <w:position w:val="3"/>
        </w:rPr>
        <w:t>(</w:t>
      </w:r>
      <w:r>
        <w:rPr>
          <w:rFonts w:ascii="Courier New" w:hAnsi="Courier New" w:cs="Courier New" w:eastAsia="Courier New"/>
          <w:sz w:val="28"/>
          <w:szCs w:val="28"/>
          <w:spacing w:val="0"/>
          <w:w w:val="78"/>
          <w:position w:val="3"/>
        </w:rPr>
        <w:t>c,</w:t>
      </w:r>
      <w:r>
        <w:rPr>
          <w:rFonts w:ascii="Courier New" w:hAnsi="Courier New" w:cs="Courier New" w:eastAsia="Courier New"/>
          <w:sz w:val="28"/>
          <w:szCs w:val="28"/>
          <w:spacing w:val="-86"/>
          <w:w w:val="10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70"/>
          <w:position w:val="3"/>
        </w:rPr>
        <w:t>stdout</w:t>
      </w:r>
      <w:r>
        <w:rPr>
          <w:rFonts w:ascii="Courier New" w:hAnsi="Courier New" w:cs="Courier New" w:eastAsia="Courier New"/>
          <w:sz w:val="28"/>
          <w:szCs w:val="28"/>
          <w:spacing w:val="-16"/>
          <w:w w:val="70"/>
          <w:position w:val="3"/>
        </w:rPr>
        <w:t> </w:t>
      </w:r>
      <w:r>
        <w:rPr>
          <w:rFonts w:ascii="Courier New" w:hAnsi="Courier New" w:cs="Courier New" w:eastAsia="Courier New"/>
          <w:sz w:val="28"/>
          <w:szCs w:val="28"/>
          <w:spacing w:val="0"/>
          <w:w w:val="80"/>
          <w:position w:val="3"/>
        </w:rPr>
        <w:t>);</w:t>
      </w:r>
      <w:r>
        <w:rPr>
          <w:rFonts w:ascii="Courier New" w:hAnsi="Courier New" w:cs="Courier New" w:eastAsia="Courier New"/>
          <w:sz w:val="28"/>
          <w:szCs w:val="28"/>
          <w:spacing w:val="0"/>
          <w:w w:val="100"/>
          <w:position w:val="0"/>
        </w:rPr>
      </w:r>
    </w:p>
    <w:p>
      <w:pPr>
        <w:spacing w:before="0" w:after="0" w:line="244" w:lineRule="exact"/>
        <w:ind w:left="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113" w:right="-20"/>
        <w:jc w:val="left"/>
        <w:tabs>
          <w:tab w:pos="4680" w:val="left"/>
          <w:tab w:pos="7320" w:val="left"/>
        </w:tabs>
        <w:rPr>
          <w:rFonts w:ascii="Arial" w:hAnsi="Arial" w:cs="Arial" w:eastAsia="Arial"/>
          <w:sz w:val="27"/>
          <w:szCs w:val="27"/>
        </w:rPr>
      </w:pPr>
      <w:rPr/>
      <w:r>
        <w:rPr/>
        <w:pict>
          <v:group style="position:absolute;margin-left:63.927059pt;margin-top:3.067322pt;width:470.778823pt;height:.1pt;mso-position-horizontal-relative:page;mso-position-vertical-relative:paragraph;z-index:-15901" coordorigin="1279,61" coordsize="9416,2">
            <v:shape style="position:absolute;left:1279;top:61;width:9416;height:2" coordorigin="1279,61" coordsize="9416,0" path="m1279,61l10694,61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7"/>
          <w:szCs w:val="27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</w:rPr>
        <w:t>Class</w:t>
      </w:r>
      <w:r>
        <w:rPr>
          <w:rFonts w:ascii="Arial" w:hAnsi="Arial" w:cs="Arial" w:eastAsia="Arial"/>
          <w:sz w:val="27"/>
          <w:szCs w:val="27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#12</w:t>
      </w:r>
      <w:r>
        <w:rPr>
          <w:rFonts w:ascii="Times New Roman" w:hAnsi="Times New Roman" w:cs="Times New Roman" w:eastAsia="Times New Roman"/>
          <w:sz w:val="31"/>
          <w:szCs w:val="31"/>
          <w:spacing w:val="-68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>18</w:t>
      </w:r>
      <w:r>
        <w:rPr>
          <w:rFonts w:ascii="Times New Roman" w:hAnsi="Times New Roman" w:cs="Times New Roman" w:eastAsia="Times New Roman"/>
          <w:sz w:val="29"/>
          <w:szCs w:val="29"/>
          <w:spacing w:val="-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b/>
          <w:bCs/>
        </w:rPr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Fil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e</w:t>
      </w:r>
      <w:r>
        <w:rPr>
          <w:rFonts w:ascii="Arial" w:hAnsi="Arial" w:cs="Arial" w:eastAsia="Arial"/>
          <w:sz w:val="27"/>
          <w:szCs w:val="27"/>
          <w:spacing w:val="49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1/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1"/>
        </w:rPr>
        <w:t>0</w:t>
      </w:r>
      <w:r>
        <w:rPr>
          <w:rFonts w:ascii="Arial" w:hAnsi="Arial" w:cs="Arial" w:eastAsia="Arial"/>
          <w:sz w:val="27"/>
          <w:szCs w:val="27"/>
          <w:spacing w:val="17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2"/>
          <w:b/>
          <w:bCs/>
          <w:position w:val="1"/>
        </w:rPr>
        <w:t>Example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00" w:bottom="280" w:left="1180" w:right="1300"/>
          <w:footerReference w:type="default" r:id="rId328"/>
          <w:pgSz w:w="12120" w:h="15800"/>
        </w:sectPr>
      </w:pPr>
      <w:rPr/>
    </w:p>
    <w:p>
      <w:pPr>
        <w:spacing w:before="14" w:after="0" w:line="240" w:lineRule="auto"/>
        <w:ind w:left="2619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/>
        <w:pict>
          <v:group style="position:absolute;margin-left:71.056473pt;margin-top:-4.331668pt;width:469.590588pt;height:.1pt;mso-position-horizontal-relative:page;mso-position-vertical-relative:paragraph;z-index:-15897" coordorigin="1421,-87" coordsize="9392,2">
            <v:shape style="position:absolute;left:1421;top:-87;width:9392;height:2" coordorigin="1421,-87" coordsize="9392,0" path="m1421,-87l10813,-87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Fil</w:t>
      </w:r>
      <w:r>
        <w:rPr>
          <w:rFonts w:ascii="Arial" w:hAnsi="Arial" w:cs="Arial" w:eastAsia="Arial"/>
          <w:sz w:val="59"/>
          <w:szCs w:val="5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59"/>
          <w:szCs w:val="59"/>
          <w:spacing w:val="110"/>
          <w:w w:val="100"/>
          <w:b/>
          <w:bCs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1/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0</w:t>
      </w:r>
      <w:r>
        <w:rPr>
          <w:rFonts w:ascii="Arial" w:hAnsi="Arial" w:cs="Arial" w:eastAsia="Arial"/>
          <w:sz w:val="62"/>
          <w:szCs w:val="62"/>
          <w:spacing w:val="47"/>
          <w:w w:val="100"/>
        </w:rPr>
        <w:t> </w:t>
      </w:r>
      <w:r>
        <w:rPr>
          <w:rFonts w:ascii="Arial" w:hAnsi="Arial" w:cs="Arial" w:eastAsia="Arial"/>
          <w:sz w:val="59"/>
          <w:szCs w:val="59"/>
          <w:spacing w:val="0"/>
          <w:w w:val="101"/>
          <w:b/>
          <w:bCs/>
        </w:rPr>
        <w:t>Results</w:t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80" w:lineRule="atLeast"/>
        <w:ind w:left="652" w:right="4281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pict>
          <v:group style="position:absolute;margin-left:70.581177pt;margin-top:.810638pt;width:469.352942pt;height:.1pt;mso-position-horizontal-relative:page;mso-position-vertical-relative:paragraph;z-index:-15896" coordorigin="1412,16" coordsize="9387,2">
            <v:shape style="position:absolute;left:1412;top:16;width:9387;height:2" coordorigin="1412,16" coordsize="9387,0" path="m1412,16l10799,16e" filled="f" stroked="t" strokeweight=".712941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p1218</w:t>
      </w:r>
      <w:r>
        <w:rPr>
          <w:rFonts w:ascii="Courier New" w:hAnsi="Courier New" w:cs="Courier New" w:eastAsia="Courier New"/>
          <w:sz w:val="32"/>
          <w:szCs w:val="32"/>
          <w:spacing w:val="13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test.h</w:t>
      </w:r>
      <w:r>
        <w:rPr>
          <w:rFonts w:ascii="Courier New" w:hAnsi="Courier New" w:cs="Courier New" w:eastAsia="Courier New"/>
          <w:sz w:val="32"/>
          <w:szCs w:val="32"/>
          <w:spacing w:val="-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test.c</w:t>
      </w:r>
      <w:r>
        <w:rPr>
          <w:rFonts w:ascii="Courier New" w:hAnsi="Courier New" w:cs="Courier New" w:eastAsia="Courier New"/>
          <w:sz w:val="32"/>
          <w:szCs w:val="32"/>
          <w:spacing w:val="1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&gt;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test.all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</w:t>
      </w:r>
      <w:r>
        <w:rPr>
          <w:rFonts w:ascii="Courier New" w:hAnsi="Courier New" w:cs="Courier New" w:eastAsia="Courier New"/>
          <w:sz w:val="32"/>
          <w:szCs w:val="32"/>
          <w:spacing w:val="-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test.all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647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test.h</w:t>
      </w:r>
      <w:r>
        <w:rPr>
          <w:rFonts w:ascii="Courier New" w:hAnsi="Courier New" w:cs="Courier New" w:eastAsia="Courier New"/>
          <w:sz w:val="32"/>
          <w:szCs w:val="32"/>
          <w:spacing w:val="114"/>
          <w:w w:val="75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FEE</w:t>
      </w:r>
      <w:r>
        <w:rPr>
          <w:rFonts w:ascii="Courier New" w:hAnsi="Courier New" w:cs="Courier New" w:eastAsia="Courier New"/>
          <w:sz w:val="32"/>
          <w:szCs w:val="32"/>
          <w:spacing w:val="-18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</w:rPr>
        <w:t>1e24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64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1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FIE</w:t>
      </w:r>
      <w:r>
        <w:rPr>
          <w:rFonts w:ascii="Courier New" w:hAnsi="Courier New" w:cs="Courier New" w:eastAsia="Courier New"/>
          <w:sz w:val="32"/>
          <w:szCs w:val="32"/>
          <w:spacing w:val="13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  <w:position w:val="3"/>
        </w:rPr>
        <w:t>512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4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5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FOE</w:t>
      </w:r>
      <w:r>
        <w:rPr>
          <w:rFonts w:ascii="Courier New" w:hAnsi="Courier New" w:cs="Courier New" w:eastAsia="Courier New"/>
          <w:sz w:val="32"/>
          <w:szCs w:val="32"/>
          <w:spacing w:val="138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256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37" w:right="-20"/>
        <w:jc w:val="left"/>
        <w:tabs>
          <w:tab w:pos="260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#define</w:t>
      </w:r>
      <w:r>
        <w:rPr>
          <w:rFonts w:ascii="Courier New" w:hAnsi="Courier New" w:cs="Courier New" w:eastAsia="Courier New"/>
          <w:sz w:val="32"/>
          <w:szCs w:val="32"/>
          <w:spacing w:val="20"/>
          <w:w w:val="72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  <w:position w:val="3"/>
        </w:rPr>
        <w:t>FOO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64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2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9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start</w:t>
      </w:r>
      <w:r>
        <w:rPr>
          <w:rFonts w:ascii="Courier New" w:hAnsi="Courier New" w:cs="Courier New" w:eastAsia="Courier New"/>
          <w:sz w:val="32"/>
          <w:szCs w:val="32"/>
          <w:spacing w:val="-1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comment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6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#include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  <w:position w:val="3"/>
        </w:rPr>
        <w:t>&lt;test.h&gt;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8" w:lineRule="exact"/>
        <w:ind w:left="623" w:right="-20"/>
        <w:jc w:val="left"/>
        <w:tabs>
          <w:tab w:pos="314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end</w:t>
      </w:r>
      <w:r>
        <w:rPr>
          <w:rFonts w:ascii="Courier New" w:hAnsi="Courier New" w:cs="Courier New" w:eastAsia="Courier New"/>
          <w:sz w:val="32"/>
          <w:szCs w:val="32"/>
          <w:spacing w:val="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19"/>
          <w:w w:val="79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comment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  <w:position w:val="3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4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</w:rPr>
        <w:t>main(argc,</w:t>
      </w:r>
      <w:r>
        <w:rPr>
          <w:rFonts w:ascii="Courier New" w:hAnsi="Courier New" w:cs="Courier New" w:eastAsia="Courier New"/>
          <w:sz w:val="32"/>
          <w:szCs w:val="32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</w:rPr>
        <w:t>argv)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9" w:lineRule="exact"/>
        <w:ind w:left="63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1"/>
          <w:position w:val="3"/>
        </w:rPr>
        <w:t>int</w:t>
      </w:r>
      <w:r>
        <w:rPr>
          <w:rFonts w:ascii="Courier New" w:hAnsi="Courier New" w:cs="Courier New" w:eastAsia="Courier New"/>
          <w:sz w:val="32"/>
          <w:szCs w:val="32"/>
          <w:spacing w:val="-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7"/>
          <w:position w:val="3"/>
        </w:rPr>
        <w:t>argc;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39" w:lineRule="exact"/>
        <w:ind w:left="62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6"/>
          <w:position w:val="3"/>
        </w:rPr>
        <w:t>**argv;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6" w:lineRule="exact"/>
        <w:ind w:left="62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8" w:after="0" w:line="240" w:lineRule="auto"/>
        <w:ind w:left="102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8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"-&gt;%d\n",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FEE);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23" w:lineRule="exact"/>
        <w:ind w:left="1022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Courier New" w:hAnsi="Courier New" w:cs="Courier New" w:eastAsia="Courier New"/>
          <w:sz w:val="32"/>
          <w:szCs w:val="32"/>
          <w:w w:val="74"/>
          <w:position w:val="2"/>
        </w:rPr>
        <w:t>exi</w:t>
      </w:r>
      <w:r>
        <w:rPr>
          <w:rFonts w:ascii="Courier New" w:hAnsi="Courier New" w:cs="Courier New" w:eastAsia="Courier New"/>
          <w:sz w:val="32"/>
          <w:szCs w:val="32"/>
          <w:spacing w:val="44"/>
          <w:w w:val="74"/>
          <w:position w:val="2"/>
        </w:rPr>
        <w:t>t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0"/>
          <w:position w:val="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9"/>
          <w:position w:val="2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10"/>
          <w:position w:val="2"/>
        </w:rPr>
        <w:t>)</w:t>
      </w:r>
      <w:r>
        <w:rPr>
          <w:rFonts w:ascii="Times New Roman" w:hAnsi="Times New Roman" w:cs="Times New Roman" w:eastAsia="Times New Roman"/>
          <w:sz w:val="29"/>
          <w:szCs w:val="29"/>
          <w:spacing w:val="-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22"/>
          <w:position w:val="2"/>
        </w:rPr>
        <w:t>;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6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tabs>
          <w:tab w:pos="4640" w:val="left"/>
          <w:tab w:pos="74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7.016472pt;margin-top:1.839051pt;width:469.590588pt;height:.1pt;mso-position-horizontal-relative:page;mso-position-vertical-relative:paragraph;z-index:-15895" coordorigin="1340,37" coordsize="9392,2">
            <v:shape style="position:absolute;left:1340;top:37;width:9392;height:2" coordorigin="1340,37" coordsize="9392,0" path="m1340,37l10732,37e" filled="f" stroked="t" strokeweight=".71294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30"/>
          <w:szCs w:val="30"/>
          <w:spacing w:val="-6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4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1/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0</w:t>
      </w:r>
      <w:r>
        <w:rPr>
          <w:rFonts w:ascii="Arial" w:hAnsi="Arial" w:cs="Arial" w:eastAsia="Arial"/>
          <w:sz w:val="28"/>
          <w:szCs w:val="28"/>
          <w:spacing w:val="1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</w:rPr>
        <w:t>Results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360" w:bottom="280" w:left="1240" w:right="1260"/>
          <w:footerReference w:type="default" r:id="rId329"/>
          <w:pgSz w:w="12120" w:h="15800"/>
        </w:sectPr>
      </w:pPr>
      <w:rPr/>
    </w:p>
    <w:p>
      <w:pPr>
        <w:spacing w:before="20" w:after="0" w:line="240" w:lineRule="auto"/>
        <w:ind w:left="661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94.892761pt;margin-top:21.532406pt;width:.1pt;height:746.456693pt;mso-position-horizontal-relative:page;mso-position-vertical-relative:page;z-index:-15893" coordorigin="11898,431" coordsize="2,14929">
            <v:shape style="position:absolute;left:11898;top:431;width:2;height:14929" coordorigin="11898,431" coordsize="0,14929" path="m11898,15360l11898,431e" filled="f" stroked="t" strokeweight="7.165944pt" strokecolor="#000000">
              <v:path arrowok="t"/>
            </v:shape>
          </v:group>
          <w10:wrap type="none"/>
        </w:pict>
      </w:r>
      <w:r>
        <w:rPr/>
        <w:pict>
          <v:group style="position:absolute;margin-left:61.627117pt;margin-top:-4.015335pt;width:472.235711pt;height:.1pt;mso-position-horizontal-relative:page;mso-position-vertical-relative:paragraph;z-index:-15892" coordorigin="1233,-80" coordsize="9445,2">
            <v:shape style="position:absolute;left:1233;top:-80;width:9445;height:2" coordorigin="1233,-80" coordsize="9445,0" path="m1233,-80l10677,-80e" filled="f" stroked="t" strokeweight=".716594pt" strokecolor="#000000">
              <v:path arrowok="t"/>
            </v:shape>
          </v:group>
          <w10:wrap type="none"/>
        </w:pict>
      </w:r>
      <w:r>
        <w:rPr/>
        <w:pict>
          <v:group style="position:absolute;margin-left:61.627117pt;margin-top:49.576427pt;width:472.474576pt;height:.1pt;mso-position-horizontal-relative:page;mso-position-vertical-relative:paragraph;z-index:-15891" coordorigin="1233,992" coordsize="9449,2">
            <v:shape style="position:absolute;left:1233;top:992;width:9449;height:2" coordorigin="1233,992" coordsize="9449,0" path="m1233,992l10682,992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Dynamic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5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Memory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93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8"/>
        </w:rPr>
        <w:t>Allocation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7" w:lineRule="auto"/>
        <w:ind w:left="575" w:right="671" w:firstLine="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some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our</w:t>
      </w:r>
      <w:r>
        <w:rPr>
          <w:rFonts w:ascii="Arial" w:hAnsi="Arial" w:cs="Arial" w:eastAsia="Arial"/>
          <w:sz w:val="36"/>
          <w:szCs w:val="36"/>
          <w:spacing w:val="5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example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programs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,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allocate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a'</w:t>
      </w:r>
      <w:r>
        <w:rPr>
          <w:rFonts w:ascii="Arial" w:hAnsi="Arial" w:cs="Arial" w:eastAsia="Arial"/>
          <w:sz w:val="36"/>
          <w:szCs w:val="36"/>
          <w:spacing w:val="0"/>
          <w:w w:val="11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large</w:t>
      </w:r>
      <w:r>
        <w:rPr>
          <w:rFonts w:ascii="Arial" w:hAnsi="Arial" w:cs="Arial" w:eastAsia="Arial"/>
          <w:sz w:val="36"/>
          <w:szCs w:val="36"/>
          <w:spacing w:val="6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amoun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6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2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7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hold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an</w:t>
      </w:r>
      <w:r>
        <w:rPr>
          <w:rFonts w:ascii="Arial" w:hAnsi="Arial" w:cs="Arial" w:eastAsia="Arial"/>
          <w:sz w:val="36"/>
          <w:szCs w:val="36"/>
          <w:spacing w:val="3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inpu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whose</w:t>
      </w:r>
      <w:r>
        <w:rPr>
          <w:rFonts w:ascii="Arial" w:hAnsi="Arial" w:cs="Arial" w:eastAsia="Arial"/>
          <w:sz w:val="36"/>
          <w:szCs w:val="36"/>
          <w:spacing w:val="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39"/>
        </w:rPr>
        <w:t>.</w:t>
      </w:r>
      <w:r>
        <w:rPr>
          <w:rFonts w:ascii="Arial" w:hAnsi="Arial" w:cs="Arial" w:eastAsia="Arial"/>
          <w:sz w:val="36"/>
          <w:szCs w:val="36"/>
          <w:spacing w:val="0"/>
          <w:w w:val="3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size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could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predic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8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4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was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constant.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278" w:lineRule="auto"/>
        <w:ind w:left="565" w:right="991" w:firstLine="14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Thi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4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many</w:t>
      </w:r>
      <w:r>
        <w:rPr>
          <w:rFonts w:ascii="Arial" w:hAnsi="Arial" w:cs="Arial" w:eastAsia="Arial"/>
          <w:sz w:val="36"/>
          <w:szCs w:val="36"/>
          <w:spacing w:val="4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time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</w:t>
      </w:r>
      <w:r>
        <w:rPr>
          <w:rFonts w:ascii="Arial" w:hAnsi="Arial" w:cs="Arial" w:eastAsia="Arial"/>
          <w:sz w:val="36"/>
          <w:szCs w:val="36"/>
          <w:spacing w:val="5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4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wast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</w:t>
      </w:r>
      <w:r>
        <w:rPr>
          <w:rFonts w:ascii="Arial" w:hAnsi="Arial" w:cs="Arial" w:eastAsia="Arial"/>
          <w:sz w:val="36"/>
          <w:szCs w:val="36"/>
          <w:spacing w:val="1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storag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since</w:t>
      </w:r>
      <w:r>
        <w:rPr>
          <w:rFonts w:ascii="Arial" w:hAnsi="Arial" w:cs="Arial" w:eastAsia="Arial"/>
          <w:sz w:val="36"/>
          <w:szCs w:val="36"/>
          <w:spacing w:val="3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you</w:t>
      </w:r>
      <w:r>
        <w:rPr>
          <w:rFonts w:ascii="Arial" w:hAnsi="Arial" w:cs="Arial" w:eastAsia="Arial"/>
          <w:sz w:val="36"/>
          <w:szCs w:val="36"/>
          <w:spacing w:val="0"/>
          <w:w w:val="105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allocat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3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larges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possible</w:t>
      </w:r>
      <w:r>
        <w:rPr>
          <w:rFonts w:ascii="Arial" w:hAnsi="Arial" w:cs="Arial" w:eastAsia="Arial"/>
          <w:sz w:val="36"/>
          <w:szCs w:val="36"/>
          <w:spacing w:val="5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8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size</w:t>
      </w:r>
      <w:r>
        <w:rPr>
          <w:rFonts w:ascii="Arial" w:hAnsi="Arial" w:cs="Arial" w:eastAsia="Arial"/>
          <w:sz w:val="36"/>
          <w:szCs w:val="36"/>
          <w:spacing w:val="0"/>
          <w:w w:val="10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that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3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will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accept.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90" w:lineRule="atLeast"/>
        <w:ind w:left="565" w:right="1060" w:firstLine="1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2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bette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6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approach</w:t>
      </w:r>
      <w:r>
        <w:rPr>
          <w:rFonts w:ascii="Arial" w:hAnsi="Arial" w:cs="Arial" w:eastAsia="Arial"/>
          <w:sz w:val="36"/>
          <w:szCs w:val="36"/>
          <w:spacing w:val="6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is</w:t>
      </w:r>
      <w:r>
        <w:rPr>
          <w:rFonts w:ascii="Arial" w:hAnsi="Arial" w:cs="Arial" w:eastAsia="Arial"/>
          <w:sz w:val="36"/>
          <w:szCs w:val="36"/>
          <w:spacing w:val="2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</w:t>
      </w:r>
      <w:r>
        <w:rPr>
          <w:rFonts w:ascii="Arial" w:hAnsi="Arial" w:cs="Arial" w:eastAsia="Arial"/>
          <w:sz w:val="36"/>
          <w:szCs w:val="36"/>
          <w:spacing w:val="4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allocat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4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memory</w:t>
      </w:r>
      <w:r>
        <w:rPr>
          <w:rFonts w:ascii="Arial" w:hAnsi="Arial" w:cs="Arial" w:eastAsia="Arial"/>
          <w:sz w:val="36"/>
          <w:szCs w:val="36"/>
          <w:spacing w:val="9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run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time,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or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"o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n</w:t>
      </w:r>
      <w:r>
        <w:rPr>
          <w:rFonts w:ascii="Arial" w:hAnsi="Arial" w:cs="Arial" w:eastAsia="Arial"/>
          <w:sz w:val="36"/>
          <w:szCs w:val="36"/>
          <w:spacing w:val="6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th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5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fly",</w:t>
      </w:r>
      <w:r>
        <w:rPr>
          <w:rFonts w:ascii="Arial" w:hAnsi="Arial" w:cs="Arial" w:eastAsia="Arial"/>
          <w:sz w:val="36"/>
          <w:szCs w:val="36"/>
          <w:spacing w:val="65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when</w:t>
      </w:r>
      <w:r>
        <w:rPr>
          <w:rFonts w:ascii="Arial" w:hAnsi="Arial" w:cs="Arial" w:eastAsia="Arial"/>
          <w:sz w:val="36"/>
          <w:szCs w:val="36"/>
          <w:spacing w:val="5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2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know</w:t>
      </w:r>
      <w:r>
        <w:rPr>
          <w:rFonts w:ascii="Arial" w:hAnsi="Arial" w:cs="Arial" w:eastAsia="Arial"/>
          <w:sz w:val="36"/>
          <w:szCs w:val="36"/>
          <w:spacing w:val="5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how</w:t>
      </w:r>
      <w:r>
        <w:rPr>
          <w:rFonts w:ascii="Arial" w:hAnsi="Arial" w:cs="Arial" w:eastAsia="Arial"/>
          <w:sz w:val="36"/>
          <w:szCs w:val="36"/>
          <w:spacing w:val="53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mucl'l.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you</w:t>
      </w:r>
      <w:r>
        <w:rPr>
          <w:rFonts w:ascii="Arial" w:hAnsi="Arial" w:cs="Arial" w:eastAsia="Arial"/>
          <w:sz w:val="36"/>
          <w:szCs w:val="36"/>
          <w:spacing w:val="27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2"/>
        </w:rPr>
        <w:t>need.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07" w:right="-20"/>
        <w:jc w:val="left"/>
        <w:tabs>
          <w:tab w:pos="4680" w:val="left"/>
          <w:tab w:pos="578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pict>
          <v:group style="position:absolute;margin-left:62.104847pt;margin-top:2.668758pt;width:471.996847pt;height:.1pt;mso-position-horizontal-relative:page;mso-position-vertical-relative:paragraph;z-index:-15894" coordorigin="1242,53" coordsize="9440,2">
            <v:shape style="position:absolute;left:1242;top:53;width:9440;height:2" coordorigin="1242,53" coordsize="9440,0" path="m1242,53l10682,53e" filled="f" stroked="t" strokeweight=".71659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29"/>
          <w:szCs w:val="29"/>
          <w:spacing w:val="16"/>
          <w:w w:val="100"/>
          <w:position w:val="-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>Class</w:t>
      </w:r>
      <w:r>
        <w:rPr>
          <w:rFonts w:ascii="Arial" w:hAnsi="Arial" w:cs="Arial" w:eastAsia="Arial"/>
          <w:sz w:val="29"/>
          <w:szCs w:val="29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  <w:t>#12</w:t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-2"/>
        </w:rPr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>20</w:t>
      </w:r>
      <w:r>
        <w:rPr>
          <w:rFonts w:ascii="Arial" w:hAnsi="Arial" w:cs="Arial" w:eastAsia="Arial"/>
          <w:sz w:val="26"/>
          <w:szCs w:val="26"/>
          <w:spacing w:val="-58"/>
          <w:w w:val="100"/>
          <w:position w:val="-1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Dynamic</w:t>
      </w:r>
      <w:r>
        <w:rPr>
          <w:rFonts w:ascii="Arial" w:hAnsi="Arial" w:cs="Arial" w:eastAsia="Arial"/>
          <w:sz w:val="29"/>
          <w:szCs w:val="29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  <w:t>Memory</w:t>
      </w:r>
      <w:r>
        <w:rPr>
          <w:rFonts w:ascii="Arial" w:hAnsi="Arial" w:cs="Arial" w:eastAsia="Arial"/>
          <w:sz w:val="29"/>
          <w:szCs w:val="29"/>
          <w:spacing w:val="66"/>
          <w:w w:val="100"/>
          <w:position w:val="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5"/>
          <w:position w:val="0"/>
        </w:rPr>
        <w:t>Allocation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40" w:bottom="280" w:left="1140" w:right="1300"/>
          <w:footerReference w:type="default" r:id="rId330"/>
          <w:pgSz w:w="12120" w:h="15800"/>
        </w:sectPr>
      </w:pPr>
      <w:rPr/>
    </w:p>
    <w:p>
      <w:pPr>
        <w:spacing w:before="16" w:after="0" w:line="240" w:lineRule="auto"/>
        <w:ind w:left="668" w:right="518"/>
        <w:jc w:val="center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71.809937pt;margin-top:-3.473083pt;width:467.357059pt;height:.1pt;mso-position-horizontal-relative:page;mso-position-vertical-relative:paragraph;z-index:-15890" coordorigin="1436,-69" coordsize="9347,2">
            <v:shape style="position:absolute;left:1436;top:-69;width:9347;height:2" coordorigin="1436,-69" coordsize="9347,0" path="m1436,-69l10783,-69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1.572937pt;margin-top:49.876328pt;width:467.357059pt;height:.1pt;mso-position-horizontal-relative:page;mso-position-vertical-relative:paragraph;z-index:-15889" coordorigin="1431,998" coordsize="9347,2">
            <v:shape style="position:absolute;left:1431;top:998;width:9347;height:2" coordorigin="1431,998" coordsize="9347,0" path="m1431,998l10779,998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Dynamic</w:t>
      </w:r>
      <w:r>
        <w:rPr>
          <w:rFonts w:ascii="Arial" w:hAnsi="Arial" w:cs="Arial" w:eastAsia="Arial"/>
          <w:sz w:val="63"/>
          <w:szCs w:val="63"/>
          <w:spacing w:val="15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Memory</w:t>
      </w:r>
      <w:r>
        <w:rPr>
          <w:rFonts w:ascii="Arial" w:hAnsi="Arial" w:cs="Arial" w:eastAsia="Arial"/>
          <w:sz w:val="63"/>
          <w:szCs w:val="63"/>
          <w:spacing w:val="143"/>
          <w:w w:val="100"/>
        </w:rPr>
        <w:t> </w:t>
      </w:r>
      <w:r>
        <w:rPr>
          <w:rFonts w:ascii="Arial" w:hAnsi="Arial" w:cs="Arial" w:eastAsia="Arial"/>
          <w:sz w:val="58"/>
          <w:szCs w:val="58"/>
          <w:spacing w:val="0"/>
          <w:w w:val="102"/>
          <w:b/>
          <w:bCs/>
        </w:rPr>
        <w:t>Allocation</w:t>
      </w:r>
      <w:r>
        <w:rPr>
          <w:rFonts w:ascii="Arial" w:hAnsi="Arial" w:cs="Arial" w:eastAsia="Arial"/>
          <w:sz w:val="58"/>
          <w:szCs w:val="5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631" w:right="478" w:firstLine="14"/>
        <w:jc w:val="left"/>
        <w:tabs>
          <w:tab w:pos="1760" w:val="left"/>
          <w:tab w:pos="3880" w:val="left"/>
          <w:tab w:pos="88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malloc(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one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argument,</w:t>
      </w:r>
      <w:r>
        <w:rPr>
          <w:rFonts w:ascii="Arial" w:hAnsi="Arial" w:cs="Arial" w:eastAsia="Arial"/>
          <w:sz w:val="35"/>
          <w:szCs w:val="35"/>
          <w:spacing w:val="-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bytes,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you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want.</w:t>
      </w:r>
      <w:r>
        <w:rPr>
          <w:rFonts w:ascii="Arial" w:hAnsi="Arial" w:cs="Arial" w:eastAsia="Arial"/>
          <w:sz w:val="35"/>
          <w:szCs w:val="35"/>
          <w:spacing w:val="-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pointer-to-cha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newly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d</w:t>
      </w:r>
      <w:r>
        <w:rPr>
          <w:rFonts w:ascii="Arial" w:hAnsi="Arial" w:cs="Arial" w:eastAsia="Arial"/>
          <w:sz w:val="35"/>
          <w:szCs w:val="35"/>
          <w:spacing w:val="3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memory.</w:t>
      </w:r>
      <w:r>
        <w:rPr>
          <w:rFonts w:ascii="Arial" w:hAnsi="Arial" w:cs="Arial" w:eastAsia="Arial"/>
          <w:sz w:val="35"/>
          <w:szCs w:val="35"/>
          <w:spacing w:val="-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mus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cast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whateve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rnemory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need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be.</w:t>
      </w:r>
      <w:r>
        <w:rPr>
          <w:rFonts w:ascii="Arial" w:hAnsi="Arial" w:cs="Arial" w:eastAsia="Arial"/>
          <w:sz w:val="35"/>
          <w:szCs w:val="35"/>
          <w:spacing w:val="-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If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available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returns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NULL</w:t>
      </w:r>
      <w:r>
        <w:rPr>
          <w:rFonts w:ascii="Arial" w:hAnsi="Arial" w:cs="Arial" w:eastAsia="Arial"/>
          <w:sz w:val="34"/>
          <w:szCs w:val="34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(zero)</w:t>
      </w:r>
      <w:r>
        <w:rPr>
          <w:rFonts w:ascii="Arial" w:hAnsi="Arial" w:cs="Arial" w:eastAsia="Arial"/>
          <w:sz w:val="35"/>
          <w:szCs w:val="35"/>
          <w:spacing w:val="0"/>
          <w:w w:val="102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4" w:lineRule="auto"/>
        <w:ind w:left="622" w:right="1033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initialize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ariy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caller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71"/>
        </w:rPr>
        <w:t>fi11Ust</w:t>
      </w:r>
      <w:r>
        <w:rPr>
          <w:rFonts w:ascii="Arial" w:hAnsi="Arial" w:cs="Arial" w:eastAsia="Arial"/>
          <w:sz w:val="35"/>
          <w:szCs w:val="35"/>
          <w:spacing w:val="46"/>
          <w:w w:val="71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assume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87"/>
        </w:rPr>
        <w:t>ti,</w:t>
      </w:r>
      <w:r>
        <w:rPr>
          <w:rFonts w:ascii="Arial" w:hAnsi="Arial" w:cs="Arial" w:eastAsia="Arial"/>
          <w:sz w:val="29"/>
          <w:szCs w:val="29"/>
          <w:spacing w:val="-22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52"/>
        </w:rPr>
        <w:t>a</w:t>
      </w:r>
      <w:r>
        <w:rPr>
          <w:rFonts w:ascii="Arial" w:hAnsi="Arial" w:cs="Arial" w:eastAsia="Arial"/>
          <w:sz w:val="19"/>
          <w:szCs w:val="19"/>
          <w:spacing w:val="-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contai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garbage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information.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4" w:lineRule="auto"/>
        <w:ind w:left="608" w:right="1017" w:firstLine="5"/>
        <w:jc w:val="left"/>
        <w:tabs>
          <w:tab w:pos="506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function,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free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2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gives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storag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was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previously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malloc'ed.</w:t>
      </w:r>
      <w:r>
        <w:rPr>
          <w:rFonts w:ascii="Arial" w:hAnsi="Arial" w:cs="Arial" w:eastAsia="Arial"/>
          <w:sz w:val="35"/>
          <w:szCs w:val="35"/>
          <w:spacing w:val="-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requires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single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argument,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char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previously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block.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" w:right="57"/>
        <w:jc w:val="center"/>
        <w:tabs>
          <w:tab w:pos="4580" w:val="left"/>
          <w:tab w:pos="56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8.01799pt;margin-top:1.628068pt;width:467.831052pt;height:.1pt;mso-position-horizontal-relative:page;mso-position-vertical-relative:paragraph;z-index:-15888" coordorigin="1360,33" coordsize="9357,2">
            <v:shape style="position:absolute;left:1360;top:33;width:9357;height:2" coordorigin="1360,33" coordsize="9357,0" path="m1360,33l10717,33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3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Dynamic</w:t>
      </w:r>
      <w:r>
        <w:rPr>
          <w:rFonts w:ascii="Arial" w:hAnsi="Arial" w:cs="Arial" w:eastAsia="Arial"/>
          <w:sz w:val="28"/>
          <w:szCs w:val="28"/>
          <w:spacing w:val="75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Memory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13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2"/>
        </w:rPr>
        <w:t>Allocation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260" w:right="1260"/>
          <w:footerReference w:type="default" r:id="rId331"/>
          <w:pgSz w:w="12120" w:h="15800"/>
        </w:sectPr>
      </w:pPr>
      <w:rPr/>
    </w:p>
    <w:p>
      <w:pPr>
        <w:spacing w:before="18" w:after="0" w:line="240" w:lineRule="auto"/>
        <w:ind w:left="676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93.0177pt;margin-top:24.127607pt;width:.1pt;height:744.850318pt;mso-position-horizontal-relative:page;mso-position-vertical-relative:page;z-index:-15886" coordorigin="11860,483" coordsize="2,14897">
            <v:shape style="position:absolute;left:11860;top:483;width:2;height:14897" coordorigin="11860,483" coordsize="0,14897" path="m11860,15380l11860,483e" filled="f" stroked="t" strokeweight="8.337264pt" strokecolor="#000000">
              <v:path arrowok="t"/>
            </v:shape>
          </v:group>
          <w10:wrap type="none"/>
        </w:pict>
      </w:r>
      <w:r>
        <w:rPr/>
        <w:pict>
          <v:group style="position:absolute;margin-left:61.219341pt;margin-top:-4.293914pt;width:470.459905pt;height:.1pt;mso-position-horizontal-relative:page;mso-position-vertical-relative:paragraph;z-index:-15885" coordorigin="1224,-86" coordsize="9409,2">
            <v:shape style="position:absolute;left:1224;top:-86;width:9409;height:2" coordorigin="1224,-86" coordsize="9409,0" path="m1224,-86l10634,-86e" filled="f" stroked="t" strokeweight=".714623pt" strokecolor="#000000">
              <v:path arrowok="t"/>
            </v:shape>
          </v:group>
          <w10:wrap type="none"/>
        </w:pict>
      </w:r>
      <w:r>
        <w:rPr/>
        <w:pict>
          <v:group style="position:absolute;margin-left:61.219341pt;margin-top:48.977932pt;width:470.698113pt;height:.1pt;mso-position-horizontal-relative:page;mso-position-vertical-relative:paragraph;z-index:-15884" coordorigin="1224,980" coordsize="9414,2">
            <v:shape style="position:absolute;left:1224;top:980;width:9414;height:2" coordorigin="1224,980" coordsize="9414,0" path="m1224,980l10638,98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Dynami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1"/>
          <w:szCs w:val="61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Memor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1"/>
          <w:szCs w:val="61"/>
          <w:spacing w:val="146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Allocation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#include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&lt;stdio.h&gt;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600" w:right="-20"/>
        <w:jc w:val="left"/>
        <w:tabs>
          <w:tab w:pos="3700" w:val="left"/>
        </w:tabs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#define</w:t>
      </w:r>
      <w:r>
        <w:rPr>
          <w:rFonts w:ascii="Courier New" w:hAnsi="Courier New" w:cs="Courier New" w:eastAsia="Courier New"/>
          <w:sz w:val="33"/>
          <w:szCs w:val="33"/>
          <w:spacing w:val="97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MAXSTRINGS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ab/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1aa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1" w:lineRule="exact"/>
        <w:ind w:left="58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main()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7" w:lineRule="exact"/>
        <w:ind w:left="605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22"/>
        </w:rPr>
        <w:t>{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20" w:after="0" w:line="240" w:lineRule="auto"/>
        <w:ind w:left="10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4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</w:rPr>
        <w:t>*mal</w:t>
      </w:r>
      <w:r>
        <w:rPr>
          <w:rFonts w:ascii="Courier New" w:hAnsi="Courier New" w:cs="Courier New" w:eastAsia="Courier New"/>
          <w:sz w:val="33"/>
          <w:szCs w:val="33"/>
          <w:spacing w:val="37"/>
          <w:w w:val="69"/>
        </w:rPr>
        <w:t>l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</w:t>
      </w:r>
      <w:r>
        <w:rPr>
          <w:rFonts w:ascii="Courier New" w:hAnsi="Courier New" w:cs="Courier New" w:eastAsia="Courier New"/>
          <w:sz w:val="33"/>
          <w:szCs w:val="33"/>
          <w:spacing w:val="-54"/>
          <w:w w:val="73"/>
        </w:rPr>
        <w:t>c</w:t>
      </w:r>
      <w:r>
        <w:rPr>
          <w:rFonts w:ascii="Courier New" w:hAnsi="Courier New" w:cs="Courier New" w:eastAsia="Courier New"/>
          <w:sz w:val="33"/>
          <w:szCs w:val="33"/>
          <w:spacing w:val="0"/>
          <w:w w:val="80"/>
        </w:rPr>
        <w:t>();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8" w:lineRule="exact"/>
        <w:ind w:left="101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char</w:t>
      </w:r>
      <w:r>
        <w:rPr>
          <w:rFonts w:ascii="Courier New" w:hAnsi="Courier New" w:cs="Courier New" w:eastAsia="Courier New"/>
          <w:sz w:val="33"/>
          <w:szCs w:val="33"/>
          <w:spacing w:val="-8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*memp,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instring[Sa],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*strings[MAXSTRINGS];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101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int</w:t>
      </w:r>
      <w:r>
        <w:rPr>
          <w:rFonts w:ascii="Courier New" w:hAnsi="Courier New" w:cs="Courier New" w:eastAsia="Courier New"/>
          <w:sz w:val="33"/>
          <w:szCs w:val="33"/>
          <w:spacing w:val="-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i=a,</w:t>
      </w:r>
      <w:r>
        <w:rPr>
          <w:rFonts w:ascii="Courier New" w:hAnsi="Courier New" w:cs="Courier New" w:eastAsia="Courier New"/>
          <w:sz w:val="33"/>
          <w:szCs w:val="33"/>
          <w:spacing w:val="-10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j=a,</w:t>
      </w:r>
      <w:r>
        <w:rPr>
          <w:rFonts w:ascii="Courier New" w:hAnsi="Courier New" w:cs="Courier New" w:eastAsia="Courier New"/>
          <w:sz w:val="33"/>
          <w:szCs w:val="33"/>
          <w:spacing w:val="-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size=a;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2" w:lineRule="exact"/>
        <w:ind w:left="100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5"/>
          <w:position w:val="2"/>
        </w:rPr>
        <w:t>fo</w:t>
      </w:r>
      <w:r>
        <w:rPr>
          <w:rFonts w:ascii="Courier New" w:hAnsi="Courier New" w:cs="Courier New" w:eastAsia="Courier New"/>
          <w:sz w:val="33"/>
          <w:szCs w:val="33"/>
          <w:spacing w:val="-59"/>
          <w:w w:val="75"/>
          <w:position w:val="2"/>
        </w:rPr>
        <w:t>r</w:t>
      </w:r>
      <w:r>
        <w:rPr>
          <w:rFonts w:ascii="Courier New" w:hAnsi="Courier New" w:cs="Courier New" w:eastAsia="Courier New"/>
          <w:sz w:val="33"/>
          <w:szCs w:val="33"/>
          <w:spacing w:val="33"/>
          <w:w w:val="149"/>
          <w:position w:val="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-12"/>
          <w:w w:val="78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0"/>
          <w:w w:val="78"/>
          <w:position w:val="2"/>
        </w:rPr>
        <w:t>;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57"/>
          <w:position w:val="2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014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7" w:after="0" w:line="240" w:lineRule="auto"/>
        <w:ind w:left="1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2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"Enter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9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-12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82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7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32"/>
          <w:w w:val="77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end\n"</w:t>
      </w:r>
      <w:r>
        <w:rPr>
          <w:rFonts w:ascii="Courier New" w:hAnsi="Courier New" w:cs="Courier New" w:eastAsia="Courier New"/>
          <w:sz w:val="33"/>
          <w:szCs w:val="33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1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gets</w:t>
      </w:r>
      <w:r>
        <w:rPr>
          <w:rFonts w:ascii="Courier New" w:hAnsi="Courier New" w:cs="Courier New" w:eastAsia="Courier New"/>
          <w:sz w:val="33"/>
          <w:szCs w:val="33"/>
          <w:spacing w:val="13"/>
          <w:w w:val="72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instring</w:t>
      </w:r>
      <w:r>
        <w:rPr>
          <w:rFonts w:ascii="Courier New" w:hAnsi="Courier New" w:cs="Courier New" w:eastAsia="Courier New"/>
          <w:sz w:val="33"/>
          <w:szCs w:val="33"/>
          <w:spacing w:val="-1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1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1"/>
          <w:position w:val="3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9"/>
          <w:w w:val="149"/>
          <w:position w:val="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*instring</w:t>
      </w:r>
      <w:r>
        <w:rPr>
          <w:rFonts w:ascii="Courier New" w:hAnsi="Courier New" w:cs="Courier New" w:eastAsia="Courier New"/>
          <w:sz w:val="33"/>
          <w:szCs w:val="33"/>
          <w:spacing w:val="-5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69"/>
          <w:position w:val="3"/>
        </w:rPr>
        <w:t>==</w:t>
      </w:r>
      <w:r>
        <w:rPr>
          <w:rFonts w:ascii="Courier New" w:hAnsi="Courier New" w:cs="Courier New" w:eastAsia="Courier New"/>
          <w:sz w:val="33"/>
          <w:szCs w:val="33"/>
          <w:spacing w:val="-16"/>
          <w:w w:val="69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'.'</w:t>
      </w:r>
      <w:r>
        <w:rPr>
          <w:rFonts w:ascii="Courier New" w:hAnsi="Courier New" w:cs="Courier New" w:eastAsia="Courier New"/>
          <w:sz w:val="33"/>
          <w:szCs w:val="33"/>
          <w:spacing w:val="-10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66"/>
          <w:position w:val="3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213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break;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7" w:lineRule="exact"/>
        <w:ind w:left="15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89" w:lineRule="exact"/>
        <w:ind w:left="158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{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215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0"/>
        </w:rPr>
        <w:t>if</w:t>
      </w:r>
      <w:r>
        <w:rPr>
          <w:rFonts w:ascii="Courier New" w:hAnsi="Courier New" w:cs="Courier New" w:eastAsia="Courier New"/>
          <w:sz w:val="33"/>
          <w:szCs w:val="33"/>
          <w:spacing w:val="-10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(memp</w:t>
      </w:r>
      <w:r>
        <w:rPr>
          <w:rFonts w:ascii="Courier New" w:hAnsi="Courier New" w:cs="Courier New" w:eastAsia="Courier New"/>
          <w:sz w:val="33"/>
          <w:szCs w:val="33"/>
          <w:spacing w:val="56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7"/>
          <w:w w:val="7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malloc</w:t>
      </w:r>
      <w:r>
        <w:rPr>
          <w:rFonts w:ascii="Courier New" w:hAnsi="Courier New" w:cs="Courier New" w:eastAsia="Courier New"/>
          <w:sz w:val="33"/>
          <w:szCs w:val="33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(strlen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(instring</w:t>
      </w:r>
      <w:r>
        <w:rPr>
          <w:rFonts w:ascii="Courier New" w:hAnsi="Courier New" w:cs="Courier New" w:eastAsia="Courier New"/>
          <w:sz w:val="33"/>
          <w:szCs w:val="33"/>
          <w:spacing w:val="-14"/>
          <w:w w:val="74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-13"/>
          <w:w w:val="157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49"/>
        </w:rPr>
        <w:t>)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88" w:lineRule="exact"/>
        <w:ind w:left="215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6" w:after="0" w:line="240" w:lineRule="auto"/>
        <w:ind w:left="27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1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"New</w:t>
      </w:r>
      <w:r>
        <w:rPr>
          <w:rFonts w:ascii="Courier New" w:hAnsi="Courier New" w:cs="Courier New" w:eastAsia="Courier New"/>
          <w:sz w:val="33"/>
          <w:szCs w:val="33"/>
          <w:spacing w:val="38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-4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allocated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21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%u.\n",</w:t>
      </w:r>
      <w:r>
        <w:rPr>
          <w:rFonts w:ascii="Courier New" w:hAnsi="Courier New" w:cs="Courier New" w:eastAsia="Courier New"/>
          <w:sz w:val="33"/>
          <w:szCs w:val="33"/>
          <w:spacing w:val="-14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memp);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9" w:lineRule="exact"/>
        <w:ind w:left="272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3"/>
        </w:rPr>
        <w:t>strcpy(memp,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instring</w:t>
      </w:r>
      <w:r>
        <w:rPr>
          <w:rFonts w:ascii="Courier New" w:hAnsi="Courier New" w:cs="Courier New" w:eastAsia="Courier New"/>
          <w:sz w:val="33"/>
          <w:szCs w:val="33"/>
          <w:spacing w:val="-10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2715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strings[i++</w:t>
      </w:r>
      <w:r>
        <w:rPr>
          <w:rFonts w:ascii="Courier New" w:hAnsi="Courier New" w:cs="Courier New" w:eastAsia="Courier New"/>
          <w:sz w:val="33"/>
          <w:szCs w:val="33"/>
          <w:spacing w:val="22"/>
          <w:w w:val="73"/>
          <w:position w:val="3"/>
        </w:rPr>
        <w:t>]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=</w:t>
      </w:r>
      <w:r>
        <w:rPr>
          <w:rFonts w:ascii="Courier New" w:hAnsi="Courier New" w:cs="Courier New" w:eastAsia="Courier New"/>
          <w:sz w:val="33"/>
          <w:szCs w:val="33"/>
          <w:spacing w:val="-20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memp;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7" w:lineRule="exact"/>
        <w:ind w:left="215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2" w:after="0" w:line="240" w:lineRule="auto"/>
        <w:ind w:left="2148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298" w:lineRule="exact"/>
        <w:ind w:left="215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0"/>
          <w:position w:val="-1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21" w:after="0" w:line="240" w:lineRule="auto"/>
        <w:ind w:left="27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printf</w:t>
      </w:r>
      <w:r>
        <w:rPr>
          <w:rFonts w:ascii="Courier New" w:hAnsi="Courier New" w:cs="Courier New" w:eastAsia="Courier New"/>
          <w:sz w:val="33"/>
          <w:szCs w:val="33"/>
          <w:spacing w:val="15"/>
          <w:w w:val="73"/>
        </w:rPr>
        <w:t>(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"out</w:t>
      </w:r>
      <w:r>
        <w:rPr>
          <w:rFonts w:ascii="Courier New" w:hAnsi="Courier New" w:cs="Courier New" w:eastAsia="Courier New"/>
          <w:sz w:val="33"/>
          <w:szCs w:val="33"/>
          <w:spacing w:val="-1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5"/>
          <w:w w:val="7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memory\n"</w:t>
      </w:r>
      <w:r>
        <w:rPr>
          <w:rFonts w:ascii="Courier New" w:hAnsi="Courier New" w:cs="Courier New" w:eastAsia="Courier New"/>
          <w:sz w:val="33"/>
          <w:szCs w:val="33"/>
          <w:spacing w:val="-105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7" w:lineRule="exact"/>
        <w:ind w:left="27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exit(l);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95" w:lineRule="exact"/>
        <w:ind w:left="215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6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23" w:after="0" w:line="240" w:lineRule="auto"/>
        <w:ind w:left="158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25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327" w:lineRule="exact"/>
        <w:ind w:left="1019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20"/>
          <w:position w:val="-1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40" w:lineRule="auto"/>
        <w:ind w:left="109" w:right="-20"/>
        <w:jc w:val="left"/>
        <w:tabs>
          <w:tab w:pos="4660" w:val="left"/>
          <w:tab w:pos="57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23.153305pt;margin-top:2.979146pt;width:408.764151pt;height:.1pt;mso-position-horizontal-relative:page;mso-position-vertical-relative:paragraph;z-index:-15887" coordorigin="2463,60" coordsize="8175,2">
            <v:shape style="position:absolute;left:2463;top:60;width:8175;height:2" coordorigin="2463,60" coordsize="8175,0" path="m2463,60l10638,60e" filled="f" stroked="t" strokeweight=".71462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3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Dynamic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Memory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  <w:position w:val="2"/>
        </w:rPr>
        <w:t>Allocation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20" w:bottom="280" w:left="1120" w:right="1320"/>
          <w:footerReference w:type="default" r:id="rId332"/>
          <w:pgSz w:w="12120" w:h="15800"/>
        </w:sectPr>
      </w:pPr>
      <w:rPr/>
    </w:p>
    <w:p>
      <w:pPr>
        <w:spacing w:before="29" w:after="0" w:line="240" w:lineRule="auto"/>
        <w:ind w:left="758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64.143646pt;margin-top:-4.289192pt;width:469.436464pt;height:.1pt;mso-position-horizontal-relative:page;mso-position-vertical-relative:paragraph;z-index:-15883" coordorigin="1283,-86" coordsize="9389,2">
            <v:shape style="position:absolute;left:1283;top:-86;width:9389;height:2" coordorigin="1283,-86" coordsize="9389,0" path="m1283,-86l10672,-86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3.906078pt;margin-top:49.856339pt;width:469.198895pt;height:.1pt;mso-position-horizontal-relative:page;mso-position-vertical-relative:paragraph;z-index:-15882" coordorigin="1278,997" coordsize="9384,2">
            <v:shape style="position:absolute;left:1278;top:997;width:9384;height:2" coordorigin="1278,997" coordsize="9384,0" path="m1278,997l10662,997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Dynami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1"/>
          <w:szCs w:val="61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Memor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1"/>
          <w:szCs w:val="61"/>
          <w:spacing w:val="123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Allocation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1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for(j=a;</w:t>
      </w:r>
      <w:r>
        <w:rPr>
          <w:rFonts w:ascii="Courier New" w:hAnsi="Courier New" w:cs="Courier New" w:eastAsia="Courier New"/>
          <w:sz w:val="32"/>
          <w:szCs w:val="32"/>
          <w:spacing w:val="-26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j&lt;i;</w:t>
      </w:r>
      <w:r>
        <w:rPr>
          <w:rFonts w:ascii="Courier New" w:hAnsi="Courier New" w:cs="Courier New" w:eastAsia="Courier New"/>
          <w:sz w:val="32"/>
          <w:szCs w:val="32"/>
          <w:spacing w:val="2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++j)</w:t>
      </w:r>
      <w:r>
        <w:rPr>
          <w:rFonts w:ascii="Courier New" w:hAnsi="Courier New" w:cs="Courier New" w:eastAsia="Courier New"/>
          <w:sz w:val="32"/>
          <w:szCs w:val="32"/>
          <w:spacing w:val="1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/*find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out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how</w:t>
      </w:r>
      <w:r>
        <w:rPr>
          <w:rFonts w:ascii="Courier New" w:hAnsi="Courier New" w:cs="Courier New" w:eastAsia="Courier New"/>
          <w:sz w:val="32"/>
          <w:szCs w:val="32"/>
          <w:spacing w:val="-1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much</w:t>
      </w:r>
      <w:r>
        <w:rPr>
          <w:rFonts w:ascii="Courier New" w:hAnsi="Courier New" w:cs="Courier New" w:eastAsia="Courier New"/>
          <w:sz w:val="32"/>
          <w:szCs w:val="32"/>
          <w:spacing w:val="-18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room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we</w:t>
      </w:r>
      <w:r>
        <w:rPr>
          <w:rFonts w:ascii="Courier New" w:hAnsi="Courier New" w:cs="Courier New" w:eastAsia="Courier New"/>
          <w:sz w:val="32"/>
          <w:szCs w:val="32"/>
          <w:spacing w:val="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need*/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32" w:lineRule="exact"/>
        <w:ind w:left="1646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86"/>
          <w:position w:val="2"/>
        </w:rPr>
        <w:t>size+=</w:t>
      </w:r>
      <w:r>
        <w:rPr>
          <w:rFonts w:ascii="Courier New" w:hAnsi="Courier New" w:cs="Courier New" w:eastAsia="Courier New"/>
          <w:sz w:val="32"/>
          <w:szCs w:val="32"/>
          <w:spacing w:val="-22"/>
          <w:w w:val="86"/>
          <w:position w:val="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2"/>
        </w:rPr>
        <w:t>strlen</w:t>
      </w:r>
      <w:r>
        <w:rPr>
          <w:rFonts w:ascii="Courier New" w:hAnsi="Courier New" w:cs="Courier New" w:eastAsia="Courier New"/>
          <w:sz w:val="32"/>
          <w:szCs w:val="32"/>
          <w:spacing w:val="25"/>
          <w:w w:val="75"/>
          <w:position w:val="2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strings[j</w:t>
      </w:r>
      <w:r>
        <w:rPr>
          <w:rFonts w:ascii="Courier New" w:hAnsi="Courier New" w:cs="Courier New" w:eastAsia="Courier New"/>
          <w:sz w:val="32"/>
          <w:szCs w:val="32"/>
          <w:spacing w:val="10"/>
          <w:w w:val="74"/>
          <w:position w:val="2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4"/>
          <w:position w:val="2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1340" w:bottom="280" w:left="1100" w:right="1300"/>
          <w:footerReference w:type="default" r:id="rId333"/>
          <w:pgSz w:w="12040" w:h="15800"/>
        </w:sectPr>
      </w:pPr>
      <w:rPr/>
    </w:p>
    <w:p>
      <w:pPr>
        <w:spacing w:before="28" w:after="0" w:line="240" w:lineRule="auto"/>
        <w:ind w:left="1090" w:right="-88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if(</w:t>
      </w:r>
      <w:r>
        <w:rPr>
          <w:rFonts w:ascii="Courier New" w:hAnsi="Courier New" w:cs="Courier New" w:eastAsia="Courier New"/>
          <w:sz w:val="32"/>
          <w:szCs w:val="32"/>
          <w:spacing w:val="-1"/>
          <w:w w:val="75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62"/>
        </w:rPr>
        <w:t>!</w:t>
      </w:r>
      <w:r>
        <w:rPr>
          <w:rFonts w:ascii="Arial" w:hAnsi="Arial" w:cs="Arial" w:eastAsia="Arial"/>
          <w:sz w:val="28"/>
          <w:szCs w:val="28"/>
          <w:spacing w:val="0"/>
          <w:w w:val="162"/>
        </w:rPr>
        <w:t>(</w:t>
      </w:r>
      <w:r>
        <w:rPr>
          <w:rFonts w:ascii="Arial" w:hAnsi="Arial" w:cs="Arial" w:eastAsia="Arial"/>
          <w:sz w:val="28"/>
          <w:szCs w:val="28"/>
          <w:spacing w:val="-28"/>
          <w:w w:val="16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memp</w:t>
      </w:r>
      <w:r>
        <w:rPr>
          <w:rFonts w:ascii="Courier New" w:hAnsi="Courier New" w:cs="Courier New" w:eastAsia="Courier New"/>
          <w:sz w:val="32"/>
          <w:szCs w:val="32"/>
          <w:spacing w:val="17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12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malloc</w:t>
      </w:r>
      <w:r>
        <w:rPr>
          <w:rFonts w:ascii="Courier New" w:hAnsi="Courier New" w:cs="Courier New" w:eastAsia="Courier New"/>
          <w:sz w:val="32"/>
          <w:szCs w:val="32"/>
          <w:spacing w:val="17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89"/>
        </w:rPr>
        <w:t>size)</w:t>
      </w:r>
      <w:r>
        <w:rPr>
          <w:rFonts w:ascii="Courier New" w:hAnsi="Courier New" w:cs="Courier New" w:eastAsia="Courier New"/>
          <w:sz w:val="32"/>
          <w:szCs w:val="32"/>
          <w:spacing w:val="-29"/>
          <w:w w:val="89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53"/>
        </w:rPr>
        <w:t>)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6" w:lineRule="exact"/>
        <w:ind w:left="1081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2"/>
          <w:szCs w:val="32"/>
          <w:w w:val="81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81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allocate</w:t>
      </w:r>
      <w:r>
        <w:rPr>
          <w:rFonts w:ascii="Courier New" w:hAnsi="Courier New" w:cs="Courier New" w:eastAsia="Courier New"/>
          <w:sz w:val="32"/>
          <w:szCs w:val="32"/>
          <w:spacing w:val="9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it</w:t>
      </w:r>
      <w:r>
        <w:rPr>
          <w:rFonts w:ascii="Courier New" w:hAnsi="Courier New" w:cs="Courier New" w:eastAsia="Courier New"/>
          <w:sz w:val="32"/>
          <w:szCs w:val="32"/>
          <w:spacing w:val="-20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9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00" w:right="1300"/>
          <w:cols w:num="2" w:equalWidth="0">
            <w:col w:w="5342" w:space="1217"/>
            <w:col w:w="3081"/>
          </w:cols>
        </w:sectPr>
      </w:pPr>
      <w:rPr/>
    </w:p>
    <w:p>
      <w:pPr>
        <w:spacing w:before="33" w:after="0" w:line="240" w:lineRule="auto"/>
        <w:ind w:left="1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"out</w:t>
      </w:r>
      <w:r>
        <w:rPr>
          <w:rFonts w:ascii="Courier New" w:hAnsi="Courier New" w:cs="Courier New" w:eastAsia="Courier New"/>
          <w:sz w:val="32"/>
          <w:szCs w:val="32"/>
          <w:spacing w:val="-20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of</w:t>
      </w:r>
      <w:r>
        <w:rPr>
          <w:rFonts w:ascii="Courier New" w:hAnsi="Courier New" w:cs="Courier New" w:eastAsia="Courier New"/>
          <w:sz w:val="32"/>
          <w:szCs w:val="32"/>
          <w:spacing w:val="-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memory\n"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1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  <w:position w:val="3"/>
        </w:rPr>
        <w:t>exit(l);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4" w:lineRule="exact"/>
        <w:ind w:left="1071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9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30" w:after="0" w:line="240" w:lineRule="auto"/>
        <w:ind w:left="1057" w:right="-20"/>
        <w:jc w:val="left"/>
        <w:tabs>
          <w:tab w:pos="3860" w:val="left"/>
        </w:tabs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*memp</w:t>
      </w:r>
      <w:r>
        <w:rPr>
          <w:rFonts w:ascii="Courier New" w:hAnsi="Courier New" w:cs="Courier New" w:eastAsia="Courier New"/>
          <w:sz w:val="32"/>
          <w:szCs w:val="32"/>
          <w:spacing w:val="-3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=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NULL;</w:t>
      </w:r>
      <w:r>
        <w:rPr>
          <w:rFonts w:ascii="Courier New" w:hAnsi="Courier New" w:cs="Courier New" w:eastAsia="Courier New"/>
          <w:sz w:val="32"/>
          <w:szCs w:val="32"/>
          <w:spacing w:val="-13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14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make</w:t>
      </w:r>
      <w:r>
        <w:rPr>
          <w:rFonts w:ascii="Courier New" w:hAnsi="Courier New" w:cs="Courier New" w:eastAsia="Courier New"/>
          <w:sz w:val="32"/>
          <w:szCs w:val="32"/>
          <w:spacing w:val="-12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it</w:t>
      </w:r>
      <w:r>
        <w:rPr>
          <w:rFonts w:ascii="Courier New" w:hAnsi="Courier New" w:cs="Courier New" w:eastAsia="Courier New"/>
          <w:sz w:val="32"/>
          <w:szCs w:val="32"/>
          <w:spacing w:val="-19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a</w:t>
      </w:r>
      <w:r>
        <w:rPr>
          <w:rFonts w:ascii="Courier New" w:hAnsi="Courier New" w:cs="Courier New" w:eastAsia="Courier New"/>
          <w:sz w:val="32"/>
          <w:szCs w:val="32"/>
          <w:spacing w:val="-79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zero-length</w:t>
      </w:r>
      <w:r>
        <w:rPr>
          <w:rFonts w:ascii="Courier New" w:hAnsi="Courier New" w:cs="Courier New" w:eastAsia="Courier New"/>
          <w:sz w:val="32"/>
          <w:szCs w:val="32"/>
          <w:spacing w:val="34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string</w:t>
      </w:r>
      <w:r>
        <w:rPr>
          <w:rFonts w:ascii="Courier New" w:hAnsi="Courier New" w:cs="Courier New" w:eastAsia="Courier New"/>
          <w:sz w:val="32"/>
          <w:szCs w:val="32"/>
          <w:spacing w:val="-23"/>
          <w:w w:val="7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0"/>
        </w:rPr>
        <w:t>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2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for(j=a;</w:t>
      </w:r>
      <w:r>
        <w:rPr>
          <w:rFonts w:ascii="Courier New" w:hAnsi="Courier New" w:cs="Courier New" w:eastAsia="Courier New"/>
          <w:sz w:val="32"/>
          <w:szCs w:val="32"/>
          <w:spacing w:val="-2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j&lt;i;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++j)</w:t>
      </w:r>
      <w:r>
        <w:rPr>
          <w:rFonts w:ascii="Courier New" w:hAnsi="Courier New" w:cs="Courier New" w:eastAsia="Courier New"/>
          <w:sz w:val="32"/>
          <w:szCs w:val="32"/>
          <w:spacing w:val="110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82"/>
        </w:rPr>
        <w:t>/*</w:t>
      </w:r>
      <w:r>
        <w:rPr>
          <w:rFonts w:ascii="Courier New" w:hAnsi="Courier New" w:cs="Courier New" w:eastAsia="Courier New"/>
          <w:sz w:val="32"/>
          <w:szCs w:val="32"/>
          <w:spacing w:val="-104"/>
          <w:w w:val="100"/>
        </w:rPr>
        <w:t> </w:t>
      </w:r>
      <w:r>
        <w:rPr>
          <w:rFonts w:ascii="Courier New" w:hAnsi="Courier New" w:cs="Courier New" w:eastAsia="Courier New"/>
          <w:sz w:val="34"/>
          <w:szCs w:val="34"/>
          <w:spacing w:val="0"/>
          <w:w w:val="107"/>
        </w:rPr>
        <w:t>&amp;</w:t>
      </w:r>
      <w:r>
        <w:rPr>
          <w:rFonts w:ascii="Courier New" w:hAnsi="Courier New" w:cs="Courier New" w:eastAsia="Courier New"/>
          <w:sz w:val="34"/>
          <w:szCs w:val="34"/>
          <w:spacing w:val="-102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build</w:t>
      </w:r>
      <w:r>
        <w:rPr>
          <w:rFonts w:ascii="Courier New" w:hAnsi="Courier New" w:cs="Courier New" w:eastAsia="Courier New"/>
          <w:sz w:val="32"/>
          <w:szCs w:val="32"/>
          <w:spacing w:val="12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up</w:t>
      </w:r>
      <w:r>
        <w:rPr>
          <w:rFonts w:ascii="Courier New" w:hAnsi="Courier New" w:cs="Courier New" w:eastAsia="Courier New"/>
          <w:sz w:val="32"/>
          <w:szCs w:val="32"/>
          <w:spacing w:val="-9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11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2"/>
        </w:rPr>
        <w:t>sentence</w:t>
      </w:r>
      <w:r>
        <w:rPr>
          <w:rFonts w:ascii="Courier New" w:hAnsi="Courier New" w:cs="Courier New" w:eastAsia="Courier New"/>
          <w:sz w:val="32"/>
          <w:szCs w:val="32"/>
          <w:spacing w:val="20"/>
          <w:w w:val="72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there*/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285" w:lineRule="exact"/>
        <w:ind w:left="106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</w:rPr>
        <w:t>{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3" w:after="0" w:line="240" w:lineRule="auto"/>
        <w:ind w:left="161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strcat</w:t>
      </w:r>
      <w:r>
        <w:rPr>
          <w:rFonts w:ascii="Courier New" w:hAnsi="Courier New" w:cs="Courier New" w:eastAsia="Courier New"/>
          <w:sz w:val="32"/>
          <w:szCs w:val="32"/>
          <w:spacing w:val="16"/>
          <w:w w:val="74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memp,</w:t>
      </w:r>
      <w:r>
        <w:rPr>
          <w:rFonts w:ascii="Courier New" w:hAnsi="Courier New" w:cs="Courier New" w:eastAsia="Courier New"/>
          <w:sz w:val="32"/>
          <w:szCs w:val="32"/>
          <w:spacing w:val="-1"/>
          <w:w w:val="74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</w:rPr>
        <w:t>strings[j</w:t>
      </w:r>
      <w:r>
        <w:rPr>
          <w:rFonts w:ascii="Courier New" w:hAnsi="Courier New" w:cs="Courier New" w:eastAsia="Courier New"/>
          <w:sz w:val="32"/>
          <w:szCs w:val="32"/>
          <w:spacing w:val="22"/>
          <w:w w:val="74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6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8" w:lineRule="exact"/>
        <w:ind w:left="160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w w:val="77"/>
          <w:position w:val="3"/>
        </w:rPr>
        <w:t>free</w:t>
      </w:r>
      <w:r>
        <w:rPr>
          <w:rFonts w:ascii="Courier New" w:hAnsi="Courier New" w:cs="Courier New" w:eastAsia="Courier New"/>
          <w:sz w:val="32"/>
          <w:szCs w:val="32"/>
          <w:spacing w:val="12"/>
          <w:w w:val="77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strings[j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3"/>
        </w:rPr>
        <w:t>]</w:t>
      </w:r>
      <w:r>
        <w:rPr>
          <w:rFonts w:ascii="Courier New" w:hAnsi="Courier New" w:cs="Courier New" w:eastAsia="Courier New"/>
          <w:sz w:val="32"/>
          <w:szCs w:val="32"/>
          <w:spacing w:val="0"/>
          <w:w w:val="88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91" w:lineRule="exact"/>
        <w:ind w:left="105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9"/>
          <w:position w:val="-1"/>
        </w:rPr>
        <w:t>}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10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5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"here</w:t>
      </w:r>
      <w:r>
        <w:rPr>
          <w:rFonts w:ascii="Courier New" w:hAnsi="Courier New" w:cs="Courier New" w:eastAsia="Courier New"/>
          <w:sz w:val="32"/>
          <w:szCs w:val="32"/>
          <w:spacing w:val="-18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is</w:t>
      </w:r>
      <w:r>
        <w:rPr>
          <w:rFonts w:ascii="Courier New" w:hAnsi="Courier New" w:cs="Courier New" w:eastAsia="Courier New"/>
          <w:sz w:val="32"/>
          <w:szCs w:val="32"/>
          <w:spacing w:val="-22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the</w:t>
      </w:r>
      <w:r>
        <w:rPr>
          <w:rFonts w:ascii="Courier New" w:hAnsi="Courier New" w:cs="Courier New" w:eastAsia="Courier New"/>
          <w:sz w:val="32"/>
          <w:szCs w:val="32"/>
          <w:spacing w:val="-14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5"/>
        </w:rPr>
        <w:t>whole</w:t>
      </w:r>
      <w:r>
        <w:rPr>
          <w:rFonts w:ascii="Courier New" w:hAnsi="Courier New" w:cs="Courier New" w:eastAsia="Courier New"/>
          <w:sz w:val="32"/>
          <w:szCs w:val="32"/>
          <w:spacing w:val="-7"/>
          <w:w w:val="75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3"/>
        </w:rPr>
        <w:t>sentence:</w:t>
      </w:r>
      <w:r>
        <w:rPr>
          <w:rFonts w:ascii="Courier New" w:hAnsi="Courier New" w:cs="Courier New" w:eastAsia="Courier New"/>
          <w:sz w:val="32"/>
          <w:szCs w:val="32"/>
          <w:spacing w:val="-103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8"/>
        </w:rPr>
        <w:t>\n"</w:t>
      </w:r>
      <w:r>
        <w:rPr>
          <w:rFonts w:ascii="Courier New" w:hAnsi="Courier New" w:cs="Courier New" w:eastAsia="Courier New"/>
          <w:sz w:val="32"/>
          <w:szCs w:val="32"/>
          <w:spacing w:val="-96"/>
          <w:w w:val="100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</w:p>
    <w:p>
      <w:pPr>
        <w:spacing w:before="0" w:after="0" w:line="343" w:lineRule="exact"/>
        <w:ind w:left="10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printf</w:t>
      </w:r>
      <w:r>
        <w:rPr>
          <w:rFonts w:ascii="Courier New" w:hAnsi="Courier New" w:cs="Courier New" w:eastAsia="Courier New"/>
          <w:sz w:val="32"/>
          <w:szCs w:val="32"/>
          <w:spacing w:val="15"/>
          <w:w w:val="74"/>
          <w:position w:val="3"/>
        </w:rPr>
        <w:t>(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"'%s'\n",</w:t>
      </w:r>
      <w:r>
        <w:rPr>
          <w:rFonts w:ascii="Courier New" w:hAnsi="Courier New" w:cs="Courier New" w:eastAsia="Courier New"/>
          <w:sz w:val="32"/>
          <w:szCs w:val="32"/>
          <w:spacing w:val="7"/>
          <w:w w:val="74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memp</w:t>
      </w:r>
      <w:r>
        <w:rPr>
          <w:rFonts w:ascii="Courier New" w:hAnsi="Courier New" w:cs="Courier New" w:eastAsia="Courier New"/>
          <w:sz w:val="32"/>
          <w:szCs w:val="32"/>
          <w:spacing w:val="-10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3"/>
        </w:rPr>
        <w:t>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3" w:lineRule="exact"/>
        <w:ind w:left="1043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3"/>
        </w:rPr>
        <w:t>free(memp);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346" w:lineRule="exact"/>
        <w:ind w:left="1038" w:right="-20"/>
        <w:jc w:val="left"/>
        <w:rPr>
          <w:rFonts w:ascii="Courier New" w:hAnsi="Courier New" w:cs="Courier New" w:eastAsia="Courier New"/>
          <w:sz w:val="32"/>
          <w:szCs w:val="32"/>
        </w:rPr>
      </w:pPr>
      <w:rPr/>
      <w:r>
        <w:rPr>
          <w:rFonts w:ascii="Courier New" w:hAnsi="Courier New" w:cs="Courier New" w:eastAsia="Courier New"/>
          <w:sz w:val="32"/>
          <w:szCs w:val="32"/>
          <w:spacing w:val="0"/>
          <w:w w:val="74"/>
          <w:position w:val="2"/>
        </w:rPr>
        <w:t>exit(a);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  <w:position w:val="0"/>
        </w:rPr>
      </w:r>
    </w:p>
    <w:p>
      <w:pPr>
        <w:spacing w:before="0" w:after="0" w:line="287" w:lineRule="exact"/>
        <w:ind w:left="63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spacing w:val="0"/>
          <w:w w:val="113"/>
        </w:rPr>
        <w:t>}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12" w:right="-20"/>
        <w:jc w:val="left"/>
        <w:tabs>
          <w:tab w:pos="4640" w:val="left"/>
          <w:tab w:pos="57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0.104973pt;margin-top:2.416981pt;width:469.674034pt;height:.1pt;mso-position-horizontal-relative:page;mso-position-vertical-relative:paragraph;z-index:-15881" coordorigin="1202,48" coordsize="9393,2">
            <v:shape style="position:absolute;left:1202;top:48;width:9393;height:2" coordorigin="1202,48" coordsize="9393,0" path="m1202,48l10596,48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23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Dynamic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Memory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Allocation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2040" w:h="15800"/>
          <w:pgMar w:top="1060" w:bottom="280" w:left="1100" w:right="1300"/>
        </w:sectPr>
      </w:pPr>
      <w:rPr/>
    </w:p>
    <w:p>
      <w:pPr>
        <w:spacing w:before="25" w:after="0" w:line="240" w:lineRule="auto"/>
        <w:ind w:left="692" w:right="-20"/>
        <w:jc w:val="left"/>
        <w:rPr>
          <w:rFonts w:ascii="Arial" w:hAnsi="Arial" w:cs="Arial" w:eastAsia="Arial"/>
          <w:sz w:val="61"/>
          <w:szCs w:val="61"/>
        </w:rPr>
      </w:pPr>
      <w:rPr/>
      <w:r>
        <w:rPr/>
        <w:pict>
          <v:group style="position:absolute;margin-left:595.094116pt;margin-top:23.179068pt;width:.1pt;height:745.07562pt;mso-position-horizontal-relative:page;mso-position-vertical-relative:page;z-index:-15879" coordorigin="11902,464" coordsize="2,14902">
            <v:shape style="position:absolute;left:11902;top:464;width:2;height:14902" coordorigin="11902,464" coordsize="0,14902" path="m11902,15365l11902,464e" filled="f" stroked="t" strokeweight="6.429589pt" strokecolor="#000000">
              <v:path arrowok="t"/>
            </v:shape>
          </v:group>
          <w10:wrap type="none"/>
        </w:pict>
      </w:r>
      <w:r>
        <w:rPr/>
        <w:pict>
          <v:group style="position:absolute;margin-left:65.010284pt;margin-top:-4.073597pt;width:470.788766pt;height:.1pt;mso-position-horizontal-relative:page;mso-position-vertical-relative:paragraph;z-index:-15878" coordorigin="1300,-81" coordsize="9416,2">
            <v:shape style="position:absolute;left:1300;top:-81;width:9416;height:2" coordorigin="1300,-81" coordsize="9416,0" path="m1300,-81l10716,-81e" filled="f" stroked="t" strokeweight=".476266pt" strokecolor="#000000">
              <v:path arrowok="t"/>
            </v:shape>
          </v:group>
          <w10:wrap type="none"/>
        </w:pict>
      </w:r>
      <w:r>
        <w:rPr/>
        <w:pict>
          <v:group style="position:absolute;margin-left:65.010284pt;margin-top:49.453323pt;width:471.026899pt;height:.1pt;mso-position-horizontal-relative:page;mso-position-vertical-relative:paragraph;z-index:-15877" coordorigin="1300,989" coordsize="9421,2">
            <v:shape style="position:absolute;left:1300;top:989;width:9421;height:2" coordorigin="1300,989" coordsize="9421,0" path="m1300,989l10721,989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Dynami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61"/>
          <w:szCs w:val="61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Memor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61"/>
          <w:szCs w:val="61"/>
          <w:spacing w:val="158"/>
          <w:w w:val="100"/>
          <w:b/>
          <w:bCs/>
        </w:rPr>
        <w:t> </w:t>
      </w:r>
      <w:r>
        <w:rPr>
          <w:rFonts w:ascii="Arial" w:hAnsi="Arial" w:cs="Arial" w:eastAsia="Arial"/>
          <w:sz w:val="61"/>
          <w:szCs w:val="61"/>
          <w:spacing w:val="0"/>
          <w:w w:val="100"/>
          <w:b/>
          <w:bCs/>
        </w:rPr>
        <w:t>Allocation</w:t>
      </w:r>
      <w:r>
        <w:rPr>
          <w:rFonts w:ascii="Arial" w:hAnsi="Arial" w:cs="Arial" w:eastAsia="Arial"/>
          <w:sz w:val="61"/>
          <w:szCs w:val="61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p1222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50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38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This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allocated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3782.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61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87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26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6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allocated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3790.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3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144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22"/>
          <w:w w:val="73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3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6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23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13"/>
          <w:w w:val="70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20"/>
          <w:w w:val="70"/>
          <w:position w:val="3"/>
        </w:rPr>
        <w:t>1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oc</w:t>
      </w:r>
      <w:r>
        <w:rPr>
          <w:rFonts w:ascii="Courier New" w:hAnsi="Courier New" w:cs="Courier New" w:eastAsia="Courier New"/>
          <w:sz w:val="33"/>
          <w:szCs w:val="33"/>
          <w:spacing w:val="-6"/>
          <w:w w:val="70"/>
          <w:position w:val="3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  <w:position w:val="3"/>
        </w:rPr>
        <w:t>ted</w:t>
      </w:r>
      <w:r>
        <w:rPr>
          <w:rFonts w:ascii="Courier New" w:hAnsi="Courier New" w:cs="Courier New" w:eastAsia="Courier New"/>
          <w:sz w:val="33"/>
          <w:szCs w:val="33"/>
          <w:spacing w:val="19"/>
          <w:w w:val="7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-29"/>
          <w:w w:val="89"/>
          <w:position w:val="3"/>
        </w:rPr>
        <w:t>3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798.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6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5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0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22"/>
          <w:w w:val="74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9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allocated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  <w:position w:val="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3806.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11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19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2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7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89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-89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0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early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warning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system.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0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New</w:t>
      </w:r>
      <w:r>
        <w:rPr>
          <w:rFonts w:ascii="Courier New" w:hAnsi="Courier New" w:cs="Courier New" w:eastAsia="Courier New"/>
          <w:sz w:val="33"/>
          <w:szCs w:val="33"/>
          <w:spacing w:val="-14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memory</w:t>
      </w:r>
      <w:r>
        <w:rPr>
          <w:rFonts w:ascii="Courier New" w:hAnsi="Courier New" w:cs="Courier New" w:eastAsia="Courier New"/>
          <w:sz w:val="33"/>
          <w:szCs w:val="33"/>
          <w:spacing w:val="8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  <w:position w:val="3"/>
        </w:rPr>
        <w:t>allocated</w:t>
      </w:r>
      <w:r>
        <w:rPr>
          <w:rFonts w:ascii="Courier New" w:hAnsi="Courier New" w:cs="Courier New" w:eastAsia="Courier New"/>
          <w:sz w:val="33"/>
          <w:szCs w:val="33"/>
          <w:spacing w:val="1"/>
          <w:w w:val="71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at</w:t>
      </w:r>
      <w:r>
        <w:rPr>
          <w:rFonts w:ascii="Courier New" w:hAnsi="Courier New" w:cs="Courier New" w:eastAsia="Courier New"/>
          <w:sz w:val="33"/>
          <w:szCs w:val="33"/>
          <w:spacing w:val="-28"/>
          <w:w w:val="75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5"/>
          <w:position w:val="3"/>
        </w:rPr>
        <w:t>3816.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6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Enter</w:t>
      </w:r>
      <w:r>
        <w:rPr>
          <w:rFonts w:ascii="Courier New" w:hAnsi="Courier New" w:cs="Courier New" w:eastAsia="Courier New"/>
          <w:sz w:val="33"/>
          <w:szCs w:val="33"/>
          <w:spacing w:val="-21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next</w:t>
      </w:r>
      <w:r>
        <w:rPr>
          <w:rFonts w:ascii="Courier New" w:hAnsi="Courier New" w:cs="Courier New" w:eastAsia="Courier New"/>
          <w:sz w:val="33"/>
          <w:szCs w:val="33"/>
          <w:spacing w:val="3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string,</w:t>
      </w:r>
      <w:r>
        <w:rPr>
          <w:rFonts w:ascii="Courier New" w:hAnsi="Courier New" w:cs="Courier New" w:eastAsia="Courier New"/>
          <w:sz w:val="33"/>
          <w:szCs w:val="33"/>
          <w:spacing w:val="-92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90"/>
          <w:position w:val="3"/>
        </w:rPr>
        <w:t>or'.'</w:t>
      </w:r>
      <w:r>
        <w:rPr>
          <w:rFonts w:ascii="Courier New" w:hAnsi="Courier New" w:cs="Courier New" w:eastAsia="Courier New"/>
          <w:sz w:val="33"/>
          <w:szCs w:val="33"/>
          <w:spacing w:val="-94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to</w:t>
      </w:r>
      <w:r>
        <w:rPr>
          <w:rFonts w:ascii="Courier New" w:hAnsi="Courier New" w:cs="Courier New" w:eastAsia="Courier New"/>
          <w:sz w:val="33"/>
          <w:szCs w:val="33"/>
          <w:spacing w:val="-17"/>
          <w:w w:val="72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end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here</w:t>
      </w:r>
      <w:r>
        <w:rPr>
          <w:rFonts w:ascii="Courier New" w:hAnsi="Courier New" w:cs="Courier New" w:eastAsia="Courier New"/>
          <w:sz w:val="33"/>
          <w:szCs w:val="33"/>
          <w:spacing w:val="-18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-13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whole</w:t>
      </w:r>
      <w:r>
        <w:rPr>
          <w:rFonts w:ascii="Courier New" w:hAnsi="Courier New" w:cs="Courier New" w:eastAsia="Courier New"/>
          <w:sz w:val="33"/>
          <w:szCs w:val="33"/>
          <w:spacing w:val="-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sentence: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32" w:lineRule="exact"/>
        <w:ind w:left="639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'This</w:t>
      </w:r>
      <w:r>
        <w:rPr>
          <w:rFonts w:ascii="Courier New" w:hAnsi="Courier New" w:cs="Courier New" w:eastAsia="Courier New"/>
          <w:sz w:val="33"/>
          <w:szCs w:val="33"/>
          <w:spacing w:val="-1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Is</w:t>
      </w:r>
      <w:r>
        <w:rPr>
          <w:rFonts w:ascii="Courier New" w:hAnsi="Courier New" w:cs="Courier New" w:eastAsia="Courier New"/>
          <w:sz w:val="33"/>
          <w:szCs w:val="33"/>
          <w:spacing w:val="1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a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Test</w:t>
      </w:r>
      <w:r>
        <w:rPr>
          <w:rFonts w:ascii="Courier New" w:hAnsi="Courier New" w:cs="Courier New" w:eastAsia="Courier New"/>
          <w:sz w:val="33"/>
          <w:szCs w:val="33"/>
          <w:spacing w:val="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of</w:t>
      </w:r>
      <w:r>
        <w:rPr>
          <w:rFonts w:ascii="Courier New" w:hAnsi="Courier New" w:cs="Courier New" w:eastAsia="Courier New"/>
          <w:sz w:val="33"/>
          <w:szCs w:val="33"/>
          <w:spacing w:val="-5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the</w:t>
      </w:r>
      <w:r>
        <w:rPr>
          <w:rFonts w:ascii="Courier New" w:hAnsi="Courier New" w:cs="Courier New" w:eastAsia="Courier New"/>
          <w:sz w:val="33"/>
          <w:szCs w:val="33"/>
          <w:spacing w:val="-10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early</w:t>
      </w:r>
      <w:r>
        <w:rPr>
          <w:rFonts w:ascii="Courier New" w:hAnsi="Courier New" w:cs="Courier New" w:eastAsia="Courier New"/>
          <w:sz w:val="33"/>
          <w:szCs w:val="33"/>
          <w:spacing w:val="-8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warning</w:t>
      </w:r>
      <w:r>
        <w:rPr>
          <w:rFonts w:ascii="Courier New" w:hAnsi="Courier New" w:cs="Courier New" w:eastAsia="Courier New"/>
          <w:sz w:val="33"/>
          <w:szCs w:val="33"/>
          <w:spacing w:val="-14"/>
          <w:w w:val="72"/>
          <w:position w:val="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2"/>
        </w:rPr>
        <w:t>system.'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40" w:lineRule="auto"/>
        <w:ind w:left="111" w:right="-20"/>
        <w:jc w:val="left"/>
        <w:tabs>
          <w:tab w:pos="4660" w:val="left"/>
          <w:tab w:pos="57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819618pt;margin-top:2.563897pt;width:470.550633pt;height:.1pt;mso-position-horizontal-relative:page;mso-position-vertical-relative:paragraph;z-index:-15880" coordorigin="1276,51" coordsize="9411,2">
            <v:shape style="position:absolute;left:1276;top:51;width:9411;height:2" coordorigin="1276,51" coordsize="9411,0" path="m1276,51l10687,51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</w:t>
      </w:r>
      <w:r>
        <w:rPr>
          <w:rFonts w:ascii="Arial" w:hAnsi="Arial" w:cs="Arial" w:eastAsia="Arial"/>
          <w:sz w:val="29"/>
          <w:szCs w:val="29"/>
          <w:spacing w:val="15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Class</w:t>
      </w:r>
      <w:r>
        <w:rPr>
          <w:rFonts w:ascii="Arial" w:hAnsi="Arial" w:cs="Arial" w:eastAsia="Arial"/>
          <w:sz w:val="29"/>
          <w:szCs w:val="29"/>
          <w:spacing w:val="19"/>
          <w:w w:val="100"/>
        </w:rPr>
        <w:t> 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#12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>24</w:t>
      </w:r>
      <w:r>
        <w:rPr>
          <w:rFonts w:ascii="Arial" w:hAnsi="Arial" w:cs="Arial" w:eastAsia="Arial"/>
          <w:sz w:val="29"/>
          <w:szCs w:val="29"/>
          <w:spacing w:val="0"/>
          <w:w w:val="100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Dynamic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Memory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 </w:t>
      </w:r>
      <w:r>
        <w:rPr>
          <w:rFonts w:ascii="Arial" w:hAnsi="Arial" w:cs="Arial" w:eastAsia="Arial"/>
          <w:sz w:val="28"/>
          <w:szCs w:val="28"/>
          <w:spacing w:val="2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1"/>
        </w:rPr>
        <w:t>llocation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footer="0" w:header="0" w:top="1200" w:bottom="280" w:left="1180" w:right="1200"/>
          <w:footerReference w:type="default" r:id="rId334"/>
          <w:pgSz w:w="12040" w:h="15800"/>
        </w:sectPr>
      </w:pPr>
      <w:rPr/>
    </w:p>
    <w:p>
      <w:pPr>
        <w:spacing w:before="28" w:after="0" w:line="240" w:lineRule="auto"/>
        <w:ind w:left="3616" w:right="3421"/>
        <w:jc w:val="center"/>
        <w:rPr>
          <w:rFonts w:ascii="Arial" w:hAnsi="Arial" w:cs="Arial" w:eastAsia="Arial"/>
          <w:sz w:val="60"/>
          <w:szCs w:val="60"/>
        </w:rPr>
      </w:pPr>
      <w:rPr/>
      <w:r>
        <w:rPr/>
        <w:pict>
          <v:group style="position:absolute;margin-left:66.994476pt;margin-top:-4.092604pt;width:469.436464pt;height:.1pt;mso-position-horizontal-relative:page;mso-position-vertical-relative:paragraph;z-index:-15876" coordorigin="1340,-82" coordsize="9389,2">
            <v:shape style="position:absolute;left:1340;top:-82;width:9389;height:2" coordorigin="1340,-82" coordsize="9389,0" path="m1340,-82l10729,-82e" filled="f" stroked="t" strokeweight=".712707pt" strokecolor="#000000">
              <v:path arrowok="t"/>
            </v:shape>
          </v:group>
          <w10:wrap type="none"/>
        </w:pict>
      </w:r>
      <w:r>
        <w:rPr/>
        <w:pict>
          <v:group style="position:absolute;margin-left:66.756905pt;margin-top:49.337349pt;width:469.436464pt;height:.1pt;mso-position-horizontal-relative:page;mso-position-vertical-relative:paragraph;z-index:-15875" coordorigin="1335,987" coordsize="9389,2">
            <v:shape style="position:absolute;left:1335;top:987;width:9389;height:2" coordorigin="1335,987" coordsize="9389,0" path="m1335,987l10724,987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calloc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60"/>
          <w:szCs w:val="60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24"/>
        </w:rPr>
        <w:t>)</w:t>
      </w:r>
      <w:r>
        <w:rPr>
          <w:rFonts w:ascii="Arial" w:hAnsi="Arial" w:cs="Arial" w:eastAsia="Arial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0" w:lineRule="auto"/>
        <w:ind w:left="640" w:right="514" w:firstLine="-1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Anothe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common</w:t>
      </w:r>
      <w:r>
        <w:rPr>
          <w:rFonts w:ascii="Arial" w:hAnsi="Arial" w:cs="Arial" w:eastAsia="Arial"/>
          <w:sz w:val="35"/>
          <w:szCs w:val="35"/>
          <w:spacing w:val="9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used</w:t>
      </w:r>
      <w:r>
        <w:rPr>
          <w:rFonts w:ascii="Arial" w:hAnsi="Arial" w:cs="Arial" w:eastAsia="Arial"/>
          <w:sz w:val="35"/>
          <w:szCs w:val="35"/>
          <w:spacing w:val="3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dynamic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calloc()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1" w:lineRule="auto"/>
        <w:ind w:left="1324" w:right="442" w:firstLine="-489"/>
        <w:jc w:val="left"/>
        <w:tabs>
          <w:tab w:pos="13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tw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arguments: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first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number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chunks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you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want,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240" w:lineRule="auto"/>
        <w:ind w:left="1319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second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how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many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each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chunk.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7" w:lineRule="auto"/>
        <w:ind w:left="1324" w:right="469" w:firstLine="-499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pointer-to-cha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like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malloc()</w:t>
      </w:r>
      <w:r>
        <w:rPr>
          <w:rFonts w:ascii="Arial" w:hAnsi="Arial" w:cs="Arial" w:eastAsia="Arial"/>
          <w:sz w:val="35"/>
          <w:szCs w:val="35"/>
          <w:spacing w:val="7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that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point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newly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allocate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block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memory.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6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NULL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fails.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8" w:lineRule="auto"/>
        <w:ind w:left="1305" w:right="1507" w:firstLine="-489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cleared</w:t>
      </w:r>
      <w:r>
        <w:rPr>
          <w:rFonts w:ascii="Arial" w:hAnsi="Arial" w:cs="Arial" w:eastAsia="Arial"/>
          <w:sz w:val="35"/>
          <w:szCs w:val="35"/>
          <w:spacing w:val="0"/>
          <w:w w:val="100"/>
          <w:i/>
        </w:rPr>
        <w:t>,</w:t>
      </w:r>
      <w:r>
        <w:rPr>
          <w:rFonts w:ascii="Arial" w:hAnsi="Arial" w:cs="Arial" w:eastAsia="Arial"/>
          <w:sz w:val="35"/>
          <w:szCs w:val="35"/>
          <w:spacing w:val="95"/>
          <w:w w:val="100"/>
          <w:i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1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all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zeros.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1" w:lineRule="auto"/>
        <w:ind w:left="1300" w:right="763" w:firstLine="-494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9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free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()</w:t>
      </w:r>
      <w:r>
        <w:rPr>
          <w:rFonts w:ascii="Arial" w:hAnsi="Arial" w:cs="Arial" w:eastAsia="Arial"/>
          <w:sz w:val="35"/>
          <w:szCs w:val="35"/>
          <w:spacing w:val="3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4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calloc'e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memory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also.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" w:right="35"/>
        <w:jc w:val="center"/>
        <w:tabs>
          <w:tab w:pos="4600" w:val="left"/>
          <w:tab w:pos="83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430939pt;margin-top:1.966981pt;width:413.370166pt;height:.1pt;mso-position-horizontal-relative:page;mso-position-vertical-relative:paragraph;z-index:-15874" coordorigin="1269,39" coordsize="8267,2">
            <v:shape style="position:absolute;left:1269;top:39;width:8267;height:2" coordorigin="1269,39" coordsize="8267,0" path="m1269,39l9536,39e" filled="f" stroked="t" strokeweight=".71270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4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83"/>
        </w:rPr>
        <w:t>25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2"/>
        </w:rPr>
        <w:t>calloc(</w:t>
      </w:r>
      <w:r>
        <w:rPr>
          <w:rFonts w:ascii="Arial" w:hAnsi="Arial" w:cs="Arial" w:eastAsia="Arial"/>
          <w:sz w:val="28"/>
          <w:szCs w:val="28"/>
          <w:spacing w:val="62"/>
          <w:w w:val="100"/>
          <w:position w:val="2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position w:val="2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360" w:bottom="280" w:left="1180" w:right="1280"/>
          <w:footerReference w:type="default" r:id="rId335"/>
          <w:pgSz w:w="12040" w:h="15800"/>
        </w:sectPr>
      </w:pPr>
      <w:rPr/>
    </w:p>
    <w:p>
      <w:pPr>
        <w:spacing w:before="24" w:after="0" w:line="240" w:lineRule="auto"/>
        <w:ind w:left="1719" w:right="-20"/>
        <w:jc w:val="left"/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592.950928pt;margin-top:19.355717pt;width:.1pt;height:750.810647pt;mso-position-horizontal-relative:page;mso-position-vertical-relative:page;z-index:-15872" coordorigin="11859,387" coordsize="2,15016">
            <v:shape style="position:absolute;left:11859;top:387;width:2;height:15016" coordorigin="11859,387" coordsize="0,15016" path="m11859,15403l11859,387e" filled="f" stroked="t" strokeweight="8.096519pt" strokecolor="#000000">
              <v:path arrowok="t"/>
            </v:shape>
          </v:group>
          <w10:wrap type="none"/>
        </w:pict>
      </w:r>
      <w:r>
        <w:rPr/>
        <w:pict>
          <v:group style="position:absolute;margin-left:60.48576pt;margin-top:-3.185615pt;width:471.026899pt;height:.1pt;mso-position-horizontal-relative:page;mso-position-vertical-relative:paragraph;z-index:-15871" coordorigin="1210,-64" coordsize="9421,2">
            <v:shape style="position:absolute;left:1210;top:-64;width:9421;height:2" coordorigin="1210,-64" coordsize="9421,0" path="m1210,-64l10630,-64e" filled="f" stroked="t" strokeweight=".714399pt" strokecolor="#000000">
              <v:path arrowok="t"/>
            </v:shape>
          </v:group>
          <w10:wrap type="none"/>
        </w:pict>
      </w:r>
      <w:r>
        <w:rPr/>
        <w:pict>
          <v:group style="position:absolute;margin-left:60.723892pt;margin-top:50.341305pt;width:470.788766pt;height:.1pt;mso-position-horizontal-relative:page;mso-position-vertical-relative:paragraph;z-index:-15870" coordorigin="1214,1007" coordsize="9416,2">
            <v:shape style="position:absolute;left:1214;top:1007;width:9416;height:2" coordorigin="1214,1007" coordsize="9416,0" path="m1214,1007l10630,100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Progra</w:t>
      </w:r>
      <w:r>
        <w:rPr>
          <w:rFonts w:ascii="Arial" w:hAnsi="Arial" w:cs="Arial" w:eastAsia="Arial"/>
          <w:sz w:val="63"/>
          <w:szCs w:val="63"/>
          <w:spacing w:val="0"/>
          <w:w w:val="100"/>
        </w:rPr>
        <w:t>m</w:t>
      </w:r>
      <w:r>
        <w:rPr>
          <w:rFonts w:ascii="Arial" w:hAnsi="Arial" w:cs="Arial" w:eastAsia="Arial"/>
          <w:sz w:val="63"/>
          <w:szCs w:val="63"/>
          <w:spacing w:val="166"/>
          <w:w w:val="100"/>
        </w:rPr>
        <w:t> </w:t>
      </w:r>
      <w:r>
        <w:rPr>
          <w:rFonts w:ascii="Arial" w:hAnsi="Arial" w:cs="Arial" w:eastAsia="Arial"/>
          <w:sz w:val="63"/>
          <w:szCs w:val="63"/>
          <w:spacing w:val="0"/>
          <w:w w:val="106"/>
        </w:rPr>
        <w:t>Termination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596" w:right="507" w:firstLine="14"/>
        <w:jc w:val="left"/>
        <w:tabs>
          <w:tab w:pos="738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Mos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some</w:t>
      </w:r>
      <w:r>
        <w:rPr>
          <w:rFonts w:ascii="Arial" w:hAnsi="Arial" w:cs="Arial" w:eastAsia="Arial"/>
          <w:sz w:val="35"/>
          <w:szCs w:val="35"/>
          <w:spacing w:val="7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way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4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terminating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program</w:t>
      </w:r>
      <w:r>
        <w:rPr>
          <w:rFonts w:ascii="Arial" w:hAnsi="Arial" w:cs="Arial" w:eastAsia="Arial"/>
          <w:sz w:val="35"/>
          <w:szCs w:val="35"/>
          <w:spacing w:val="-7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communicat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some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indicatio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whethe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ran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okay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not.</w:t>
      </w:r>
      <w:r>
        <w:rPr>
          <w:rFonts w:ascii="Arial" w:hAnsi="Arial" w:cs="Arial" w:eastAsia="Arial"/>
          <w:sz w:val="35"/>
          <w:szCs w:val="35"/>
          <w:spacing w:val="-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Then,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using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2"/>
        </w:rPr>
        <w:t>REXX</w:t>
      </w:r>
      <w:r>
        <w:rPr>
          <w:rFonts w:ascii="Arial" w:hAnsi="Arial" w:cs="Arial" w:eastAsia="Arial"/>
          <w:sz w:val="35"/>
          <w:szCs w:val="35"/>
          <w:spacing w:val="38"/>
          <w:w w:val="9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{VM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2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BATC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{PCDOS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)</w:t>
      </w:r>
      <w:r>
        <w:rPr>
          <w:rFonts w:ascii="Arial" w:hAnsi="Arial" w:cs="Arial" w:eastAsia="Arial"/>
          <w:sz w:val="35"/>
          <w:szCs w:val="35"/>
          <w:spacing w:val="-3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or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79"/>
        </w:rPr>
        <w:t>UNIXTI</w:t>
      </w:r>
      <w:r>
        <w:rPr>
          <w:rFonts w:ascii="Arial" w:hAnsi="Arial" w:cs="Arial" w:eastAsia="Arial"/>
          <w:sz w:val="35"/>
          <w:szCs w:val="35"/>
          <w:spacing w:val="12"/>
          <w:w w:val="79"/>
        </w:rPr>
        <w:t>\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8"/>
          <w:position w:val="9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58"/>
          <w:position w:val="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shell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35"/>
          <w:szCs w:val="35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35"/>
          <w:szCs w:val="35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syste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35"/>
          <w:szCs w:val="35"/>
          <w:spacing w:val="6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35"/>
          <w:szCs w:val="35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check</w:t>
      </w:r>
      <w:r>
        <w:rPr>
          <w:rFonts w:ascii="Arial" w:hAnsi="Arial" w:cs="Arial" w:eastAsia="Arial"/>
          <w:sz w:val="35"/>
          <w:szCs w:val="35"/>
          <w:spacing w:val="68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'retur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code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'</w:t>
      </w:r>
      <w:r>
        <w:rPr>
          <w:rFonts w:ascii="Arial" w:hAnsi="Arial" w:cs="Arial" w:eastAsia="Arial"/>
          <w:sz w:val="35"/>
          <w:szCs w:val="35"/>
          <w:spacing w:val="81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and</w:t>
      </w:r>
      <w:r>
        <w:rPr>
          <w:rFonts w:ascii="Arial" w:hAnsi="Arial" w:cs="Arial" w:eastAsia="Arial"/>
          <w:sz w:val="35"/>
          <w:szCs w:val="35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decide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wha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35"/>
          <w:szCs w:val="35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35"/>
          <w:szCs w:val="35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  <w:position w:val="0"/>
        </w:rPr>
        <w:t>next.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96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w w:val="84"/>
        </w:rPr>
        <w:t>/*</w:t>
      </w:r>
      <w:r>
        <w:rPr>
          <w:rFonts w:ascii="Courier New" w:hAnsi="Courier New" w:cs="Courier New" w:eastAsia="Courier New"/>
          <w:sz w:val="31"/>
          <w:szCs w:val="31"/>
          <w:spacing w:val="-88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4"/>
        </w:rPr>
        <w:t>rexx</w:t>
      </w:r>
      <w:r>
        <w:rPr>
          <w:rFonts w:ascii="Courier New" w:hAnsi="Courier New" w:cs="Courier New" w:eastAsia="Courier New"/>
          <w:sz w:val="33"/>
          <w:szCs w:val="33"/>
          <w:spacing w:val="-7"/>
          <w:w w:val="74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1"/>
        </w:rPr>
        <w:t>example</w:t>
      </w:r>
      <w:r>
        <w:rPr>
          <w:rFonts w:ascii="Courier New" w:hAnsi="Courier New" w:cs="Courier New" w:eastAsia="Courier New"/>
          <w:sz w:val="33"/>
          <w:szCs w:val="33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82"/>
        </w:rPr>
        <w:t>*/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324" w:lineRule="exact"/>
        <w:ind w:left="634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2"/>
          <w:position w:val="1"/>
        </w:rPr>
        <w:t>'CW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1"/>
        </w:rPr>
        <w:t>'programname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3" w:lineRule="exact"/>
        <w:ind w:left="610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i/>
          <w:position w:val="1"/>
        </w:rPr>
        <w:t>;t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3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(r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64"/>
          <w:w w:val="100"/>
          <w:position w:val="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1"/>
        </w:rPr>
        <w:t>&lt;&gt;</w:t>
      </w:r>
      <w:r>
        <w:rPr>
          <w:rFonts w:ascii="Arial" w:hAnsi="Arial" w:cs="Arial" w:eastAsia="Arial"/>
          <w:sz w:val="27"/>
          <w:szCs w:val="27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4"/>
          <w:position w:val="1"/>
        </w:rPr>
        <w:t>0)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  <w:position w:val="0"/>
        </w:rPr>
      </w:r>
    </w:p>
    <w:p>
      <w:pPr>
        <w:spacing w:before="1" w:after="0" w:line="240" w:lineRule="auto"/>
        <w:ind w:left="877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then</w:t>
      </w:r>
      <w:r>
        <w:rPr>
          <w:rFonts w:ascii="Courier New" w:hAnsi="Courier New" w:cs="Courier New" w:eastAsia="Courier New"/>
          <w:sz w:val="33"/>
          <w:szCs w:val="33"/>
          <w:spacing w:val="4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0"/>
        </w:rPr>
        <w:t>say</w:t>
      </w:r>
      <w:r>
        <w:rPr>
          <w:rFonts w:ascii="Courier New" w:hAnsi="Courier New" w:cs="Courier New" w:eastAsia="Courier New"/>
          <w:sz w:val="33"/>
          <w:szCs w:val="33"/>
          <w:spacing w:val="-82"/>
          <w:w w:val="100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'Comp;le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</w:rPr>
        <w:t>Errors!';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</w:rPr>
      </w:r>
    </w:p>
    <w:p>
      <w:pPr>
        <w:spacing w:before="0" w:after="0" w:line="344" w:lineRule="exact"/>
        <w:ind w:left="596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else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0" w:after="0" w:line="344" w:lineRule="exact"/>
        <w:ind w:left="910" w:right="-20"/>
        <w:jc w:val="left"/>
        <w:rPr>
          <w:rFonts w:ascii="Courier New" w:hAnsi="Courier New" w:cs="Courier New" w:eastAsia="Courier New"/>
          <w:sz w:val="33"/>
          <w:szCs w:val="33"/>
        </w:rPr>
      </w:pPr>
      <w:rPr/>
      <w:r>
        <w:rPr>
          <w:rFonts w:ascii="Courier New" w:hAnsi="Courier New" w:cs="Courier New" w:eastAsia="Courier New"/>
          <w:sz w:val="33"/>
          <w:szCs w:val="33"/>
          <w:w w:val="73"/>
          <w:position w:val="3"/>
        </w:rPr>
        <w:t>'LINKC</w:t>
      </w:r>
      <w:r>
        <w:rPr>
          <w:rFonts w:ascii="Courier New" w:hAnsi="Courier New" w:cs="Courier New" w:eastAsia="Courier New"/>
          <w:sz w:val="33"/>
          <w:szCs w:val="33"/>
          <w:spacing w:val="-85"/>
          <w:w w:val="100"/>
          <w:position w:val="3"/>
        </w:rPr>
        <w:t> </w:t>
      </w:r>
      <w:r>
        <w:rPr>
          <w:rFonts w:ascii="Courier New" w:hAnsi="Courier New" w:cs="Courier New" w:eastAsia="Courier New"/>
          <w:sz w:val="33"/>
          <w:szCs w:val="33"/>
          <w:spacing w:val="0"/>
          <w:w w:val="72"/>
          <w:position w:val="3"/>
        </w:rPr>
        <w:t>'programname</w:t>
      </w:r>
      <w:r>
        <w:rPr>
          <w:rFonts w:ascii="Courier New" w:hAnsi="Courier New" w:cs="Courier New" w:eastAsia="Courier New"/>
          <w:sz w:val="33"/>
          <w:szCs w:val="33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auto"/>
        <w:ind w:left="600" w:right="691" w:firstLine="-10"/>
        <w:jc w:val="left"/>
        <w:tabs>
          <w:tab w:pos="2840" w:val="left"/>
        </w:tabs>
        <w:rPr>
          <w:rFonts w:ascii="Times New Roman" w:hAnsi="Times New Roman" w:cs="Times New Roman" w:eastAsia="Times New Roman"/>
          <w:sz w:val="33"/>
          <w:szCs w:val="33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library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provides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91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4"/>
        </w:rPr>
        <w:t>exit{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14"/>
        </w:rPr>
        <w:t>)</w:t>
      </w:r>
      <w:r>
        <w:rPr>
          <w:rFonts w:ascii="Times New Roman" w:hAnsi="Times New Roman" w:cs="Times New Roman" w:eastAsia="Times New Roman"/>
          <w:sz w:val="33"/>
          <w:szCs w:val="33"/>
          <w:spacing w:val="66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this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code.</w:t>
      </w:r>
      <w:r>
        <w:rPr>
          <w:rFonts w:ascii="Arial" w:hAnsi="Arial" w:cs="Arial" w:eastAsia="Arial"/>
          <w:sz w:val="35"/>
          <w:szCs w:val="35"/>
          <w:spacing w:val="-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2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It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take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one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argument,</w:t>
      </w:r>
      <w:r>
        <w:rPr>
          <w:rFonts w:ascii="Arial" w:hAnsi="Arial" w:cs="Arial" w:eastAsia="Arial"/>
          <w:sz w:val="35"/>
          <w:szCs w:val="35"/>
          <w:spacing w:val="6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desired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code.</w:t>
      </w:r>
      <w:r>
        <w:rPr>
          <w:rFonts w:ascii="Arial" w:hAnsi="Arial" w:cs="Arial" w:eastAsia="Arial"/>
          <w:sz w:val="35"/>
          <w:szCs w:val="35"/>
          <w:spacing w:val="-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Afte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calling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function,</w:t>
      </w:r>
      <w:r>
        <w:rPr>
          <w:rFonts w:ascii="Arial" w:hAnsi="Arial" w:cs="Arial" w:eastAsia="Arial"/>
          <w:sz w:val="35"/>
          <w:szCs w:val="35"/>
          <w:spacing w:val="4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the</w:t>
      </w:r>
      <w:r>
        <w:rPr>
          <w:rFonts w:ascii="Arial" w:hAnsi="Arial" w:cs="Arial" w:eastAsia="Arial"/>
          <w:sz w:val="35"/>
          <w:szCs w:val="35"/>
          <w:spacing w:val="0"/>
          <w:w w:val="11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program</w:t>
      </w:r>
      <w:r>
        <w:rPr>
          <w:rFonts w:ascii="Arial" w:hAnsi="Arial" w:cs="Arial" w:eastAsia="Arial"/>
          <w:sz w:val="35"/>
          <w:szCs w:val="35"/>
          <w:spacing w:val="19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will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terminate,</w:t>
      </w:r>
      <w:r>
        <w:rPr>
          <w:rFonts w:ascii="Arial" w:hAnsi="Arial" w:cs="Arial" w:eastAsia="Arial"/>
          <w:sz w:val="35"/>
          <w:szCs w:val="35"/>
          <w:spacing w:val="8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i.e.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does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contro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7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53"/>
        </w:rPr>
        <w:t>·</w:t>
      </w:r>
      <w:r>
        <w:rPr>
          <w:rFonts w:ascii="Arial" w:hAnsi="Arial" w:cs="Arial" w:eastAsia="Arial"/>
          <w:sz w:val="35"/>
          <w:szCs w:val="35"/>
          <w:spacing w:val="0"/>
          <w:w w:val="5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back</w:t>
      </w:r>
      <w:r>
        <w:rPr>
          <w:rFonts w:ascii="Arial" w:hAnsi="Arial" w:cs="Arial" w:eastAsia="Arial"/>
          <w:sz w:val="35"/>
          <w:szCs w:val="35"/>
          <w:spacing w:val="7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invocatio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7"/>
        </w:rPr>
        <w:t>ex</w:t>
      </w:r>
      <w:r>
        <w:rPr>
          <w:rFonts w:ascii="Times New Roman" w:hAnsi="Times New Roman" w:cs="Times New Roman" w:eastAsia="Times New Roman"/>
          <w:sz w:val="33"/>
          <w:szCs w:val="33"/>
          <w:spacing w:val="8"/>
          <w:w w:val="107"/>
        </w:rPr>
        <w:t>;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33"/>
          <w:szCs w:val="33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95"/>
        </w:rPr>
        <w:t>{</w:t>
      </w:r>
      <w:r>
        <w:rPr>
          <w:rFonts w:ascii="Times New Roman" w:hAnsi="Times New Roman" w:cs="Times New Roman" w:eastAsia="Times New Roman"/>
          <w:sz w:val="33"/>
          <w:szCs w:val="33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73"/>
        </w:rPr>
        <w:t>.</w:t>
      </w:r>
      <w:r>
        <w:rPr>
          <w:rFonts w:ascii="Times New Roman" w:hAnsi="Times New Roman" w:cs="Times New Roman" w:eastAsia="Times New Roman"/>
          <w:sz w:val="33"/>
          <w:szCs w:val="33"/>
          <w:spacing w:val="14"/>
          <w:w w:val="173"/>
        </w:rPr>
        <w:t>.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91"/>
        </w:rPr>
        <w:t>)</w:t>
      </w:r>
      <w:r>
        <w:rPr>
          <w:rFonts w:ascii="Times New Roman" w:hAnsi="Times New Roman" w:cs="Times New Roman" w:eastAsia="Times New Roman"/>
          <w:sz w:val="33"/>
          <w:szCs w:val="3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spacing w:val="10"/>
          <w:w w:val="128"/>
        </w:rPr>
        <w:t>;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60"/>
        </w:rPr>
        <w:t>.</w:t>
      </w:r>
      <w:r>
        <w:rPr>
          <w:rFonts w:ascii="Times New Roman" w:hAnsi="Times New Roman" w:cs="Times New Roman" w:eastAsia="Times New Roman"/>
          <w:sz w:val="33"/>
          <w:szCs w:val="3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tLeast"/>
        <w:ind w:left="600" w:right="1297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If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</w:t>
      </w:r>
      <w:r>
        <w:rPr>
          <w:rFonts w:ascii="Arial" w:hAnsi="Arial" w:cs="Arial" w:eastAsia="Arial"/>
          <w:sz w:val="35"/>
          <w:szCs w:val="35"/>
          <w:spacing w:val="6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call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exi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5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made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all</w:t>
      </w:r>
      <w:r>
        <w:rPr>
          <w:rFonts w:ascii="Arial" w:hAnsi="Arial" w:cs="Arial" w:eastAsia="Arial"/>
          <w:sz w:val="35"/>
          <w:szCs w:val="35"/>
          <w:spacing w:val="4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language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processors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2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should</w:t>
      </w:r>
      <w:r>
        <w:rPr>
          <w:rFonts w:ascii="Arial" w:hAnsi="Arial" w:cs="Arial" w:eastAsia="Arial"/>
          <w:sz w:val="35"/>
          <w:szCs w:val="35"/>
          <w:spacing w:val="8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3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retur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code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6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zero.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240" w:lineRule="auto"/>
        <w:ind w:left="100" w:right="-20"/>
        <w:jc w:val="left"/>
        <w:tabs>
          <w:tab w:pos="4660" w:val="left"/>
          <w:tab w:pos="668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59.295094pt;margin-top:2.844903pt;width:423.162183pt;height:.1pt;mso-position-horizontal-relative:page;mso-position-vertical-relative:paragraph;z-index:-15873" coordorigin="1186,57" coordsize="8463,2">
            <v:shape style="position:absolute;left:1186;top:57;width:8463;height:2" coordorigin="1186,57" coordsize="8463,0" path="m1186,57l9649,57e" filled="f" stroked="t" strokeweight=".71439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6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>26</w:t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  <w:tab/>
      </w:r>
      <w:r>
        <w:rPr>
          <w:rFonts w:ascii="Courier New" w:hAnsi="Courier New" w:cs="Courier New" w:eastAsia="Courier New"/>
          <w:sz w:val="32"/>
          <w:szCs w:val="32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Progra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position w:val="1"/>
        </w:rPr>
        <w:t>Termination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220" w:bottom="280" w:left="1100" w:right="1280"/>
          <w:footerReference w:type="default" r:id="rId336"/>
          <w:pgSz w:w="12040" w:h="15800"/>
        </w:sectPr>
      </w:pPr>
      <w:rPr/>
    </w:p>
    <w:p>
      <w:pPr>
        <w:spacing w:before="2" w:after="0" w:line="240" w:lineRule="auto"/>
        <w:ind w:left="2417" w:right="2234"/>
        <w:jc w:val="center"/>
        <w:tabs>
          <w:tab w:pos="6800" w:val="left"/>
        </w:tabs>
        <w:rPr>
          <w:rFonts w:ascii="Arial" w:hAnsi="Arial" w:cs="Arial" w:eastAsia="Arial"/>
          <w:sz w:val="63"/>
          <w:szCs w:val="63"/>
        </w:rPr>
      </w:pPr>
      <w:rPr/>
      <w:r>
        <w:rPr/>
        <w:pict>
          <v:group style="position:absolute;margin-left:71.809937pt;margin-top:1.637772pt;width:467.594055pt;height:.1pt;mso-position-horizontal-relative:page;mso-position-vertical-relative:paragraph;z-index:-15869" coordorigin="1436,33" coordsize="9352,2">
            <v:shape style="position:absolute;left:1436;top:33;width:9352;height:2" coordorigin="1436,33" coordsize="9352,0" path="m1436,33l10788,33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71.335938pt;margin-top:54.987186pt;width:467.831052pt;height:.1pt;mso-position-horizontal-relative:page;mso-position-vertical-relative:paragraph;z-index:-15868" coordorigin="1427,1100" coordsize="9357,2">
            <v:shape style="position:absolute;left:1427;top:1100;width:9357;height:2" coordorigin="1427,1100" coordsize="9357,0" path="m1427,1100l10783,1100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Wha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60"/>
          <w:szCs w:val="60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60"/>
          <w:szCs w:val="60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60"/>
          <w:szCs w:val="60"/>
          <w:spacing w:val="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76"/>
          <w:szCs w:val="76"/>
          <w:spacing w:val="0"/>
          <w:w w:val="121"/>
        </w:rPr>
        <w:t>C++</w:t>
      </w:r>
      <w:r>
        <w:rPr>
          <w:rFonts w:ascii="Times New Roman" w:hAnsi="Times New Roman" w:cs="Times New Roman" w:eastAsia="Times New Roman"/>
          <w:sz w:val="76"/>
          <w:szCs w:val="7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76"/>
          <w:szCs w:val="76"/>
          <w:spacing w:val="0"/>
          <w:w w:val="100"/>
        </w:rPr>
      </w:r>
      <w:r>
        <w:rPr>
          <w:rFonts w:ascii="Arial" w:hAnsi="Arial" w:cs="Arial" w:eastAsia="Arial"/>
          <w:sz w:val="63"/>
          <w:szCs w:val="63"/>
          <w:spacing w:val="0"/>
          <w:w w:val="103"/>
        </w:rPr>
        <w:t>?</w:t>
      </w:r>
      <w:r>
        <w:rPr>
          <w:rFonts w:ascii="Arial" w:hAnsi="Arial" w:cs="Arial" w:eastAsia="Arial"/>
          <w:sz w:val="63"/>
          <w:szCs w:val="6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617" w:right="585" w:firstLine="19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46"/>
        </w:rPr>
        <w:t>C++</w:t>
      </w:r>
      <w:r>
        <w:rPr>
          <w:rFonts w:ascii="Arial" w:hAnsi="Arial" w:cs="Arial" w:eastAsia="Arial"/>
          <w:sz w:val="35"/>
          <w:szCs w:val="35"/>
          <w:spacing w:val="-15"/>
          <w:w w:val="14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4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superse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1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that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retain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6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efficiency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notationa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</w:t>
      </w:r>
      <w:r>
        <w:rPr>
          <w:rFonts w:ascii="Arial" w:hAnsi="Arial" w:cs="Arial" w:eastAsia="Arial"/>
          <w:sz w:val="35"/>
          <w:szCs w:val="35"/>
          <w:spacing w:val="4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convenience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,</w:t>
      </w:r>
      <w:r>
        <w:rPr>
          <w:rFonts w:ascii="Arial" w:hAnsi="Arial" w:cs="Arial" w:eastAsia="Arial"/>
          <w:sz w:val="35"/>
          <w:szCs w:val="35"/>
          <w:spacing w:val="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while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providing</w:t>
      </w:r>
      <w:r>
        <w:rPr>
          <w:rFonts w:ascii="Arial" w:hAnsi="Arial" w:cs="Arial" w:eastAsia="Arial"/>
          <w:sz w:val="35"/>
          <w:szCs w:val="35"/>
          <w:spacing w:val="0"/>
          <w:w w:val="108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facilitie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8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for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30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8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typ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6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checking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6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8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4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abstraction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6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3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operato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overloading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1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8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object-oriente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d</w:t>
      </w:r>
      <w:r>
        <w:rPr>
          <w:rFonts w:ascii="Arial" w:hAnsi="Arial" w:cs="Arial" w:eastAsia="Arial"/>
          <w:sz w:val="35"/>
          <w:szCs w:val="35"/>
          <w:spacing w:val="-4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programming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9" w:lineRule="auto"/>
        <w:ind w:left="593" w:right="1037" w:firstLine="1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2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definitiv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text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'</w:t>
      </w:r>
      <w:r>
        <w:rPr>
          <w:rFonts w:ascii="Arial" w:hAnsi="Arial" w:cs="Arial" w:eastAsia="Arial"/>
          <w:sz w:val="35"/>
          <w:szCs w:val="35"/>
          <w:spacing w:val="0"/>
          <w:w w:val="40"/>
        </w:rPr>
        <w:t>  </w:t>
      </w:r>
      <w:r>
        <w:rPr>
          <w:rFonts w:ascii="Arial" w:hAnsi="Arial" w:cs="Arial" w:eastAsia="Arial"/>
          <w:sz w:val="35"/>
          <w:szCs w:val="35"/>
          <w:spacing w:val="13"/>
          <w:w w:val="4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90"/>
        </w:rPr>
        <w:t>'Th</w:t>
      </w:r>
      <w:r>
        <w:rPr>
          <w:rFonts w:ascii="Arial" w:hAnsi="Arial" w:cs="Arial" w:eastAsia="Arial"/>
          <w:sz w:val="35"/>
          <w:szCs w:val="35"/>
          <w:spacing w:val="0"/>
          <w:w w:val="90"/>
        </w:rPr>
        <w:t>e</w:t>
      </w:r>
      <w:r>
        <w:rPr>
          <w:rFonts w:ascii="Arial" w:hAnsi="Arial" w:cs="Arial" w:eastAsia="Arial"/>
          <w:sz w:val="35"/>
          <w:szCs w:val="35"/>
          <w:spacing w:val="27"/>
          <w:w w:val="9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</w:t>
      </w:r>
      <w:r>
        <w:rPr>
          <w:rFonts w:ascii="Arial" w:hAnsi="Arial" w:cs="Arial" w:eastAsia="Arial"/>
          <w:sz w:val="35"/>
          <w:szCs w:val="35"/>
          <w:spacing w:val="-25"/>
          <w:w w:val="100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1"/>
        </w:rPr>
        <w:t>+</w:t>
      </w:r>
      <w:r>
        <w:rPr>
          <w:rFonts w:ascii="Arial" w:hAnsi="Arial" w:cs="Arial" w:eastAsia="Arial"/>
          <w:sz w:val="51"/>
          <w:szCs w:val="51"/>
          <w:spacing w:val="-85"/>
          <w:w w:val="100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100"/>
        </w:rPr>
        <w:t>+</w:t>
      </w:r>
      <w:r>
        <w:rPr>
          <w:rFonts w:ascii="Arial" w:hAnsi="Arial" w:cs="Arial" w:eastAsia="Arial"/>
          <w:sz w:val="51"/>
          <w:szCs w:val="51"/>
          <w:spacing w:val="-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Programming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Language",</w:t>
      </w:r>
      <w:r>
        <w:rPr>
          <w:rFonts w:ascii="Arial" w:hAnsi="Arial" w:cs="Arial" w:eastAsia="Arial"/>
          <w:sz w:val="35"/>
          <w:szCs w:val="35"/>
          <w:spacing w:val="7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</w:t>
      </w:r>
      <w:r>
        <w:rPr>
          <w:rFonts w:ascii="Arial" w:hAnsi="Arial" w:cs="Arial" w:eastAsia="Arial"/>
          <w:sz w:val="35"/>
          <w:szCs w:val="35"/>
          <w:spacing w:val="6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Bjam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Stroustru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</w:t>
      </w:r>
      <w:r>
        <w:rPr>
          <w:rFonts w:ascii="Arial" w:hAnsi="Arial" w:cs="Arial" w:eastAsia="Arial"/>
          <w:sz w:val="35"/>
          <w:szCs w:val="35"/>
          <w:spacing w:val="5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designed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5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language.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1" w:lineRule="auto"/>
        <w:ind w:left="598" w:right="531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August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1988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issue</w:t>
      </w:r>
      <w:r>
        <w:rPr>
          <w:rFonts w:ascii="Arial" w:hAnsi="Arial" w:cs="Arial" w:eastAsia="Arial"/>
          <w:sz w:val="35"/>
          <w:szCs w:val="35"/>
          <w:spacing w:val="5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28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BYTE</w:t>
      </w:r>
      <w:r>
        <w:rPr>
          <w:rFonts w:ascii="Arial" w:hAnsi="Arial" w:cs="Arial" w:eastAsia="Arial"/>
          <w:sz w:val="35"/>
          <w:szCs w:val="35"/>
          <w:spacing w:val="-1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magazine</w:t>
      </w:r>
      <w:r>
        <w:rPr>
          <w:rFonts w:ascii="Arial" w:hAnsi="Arial" w:cs="Arial" w:eastAsia="Arial"/>
          <w:sz w:val="35"/>
          <w:szCs w:val="35"/>
          <w:spacing w:val="9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also</w:t>
      </w:r>
      <w:r>
        <w:rPr>
          <w:rFonts w:ascii="Arial" w:hAnsi="Arial" w:cs="Arial" w:eastAsia="Arial"/>
          <w:sz w:val="35"/>
          <w:szCs w:val="35"/>
          <w:spacing w:val="5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had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</w:t>
      </w:r>
      <w:r>
        <w:rPr>
          <w:rFonts w:ascii="Arial" w:hAnsi="Arial" w:cs="Arial" w:eastAsia="Arial"/>
          <w:sz w:val="35"/>
          <w:szCs w:val="35"/>
          <w:spacing w:val="2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good</w:t>
      </w:r>
      <w:r>
        <w:rPr>
          <w:rFonts w:ascii="Arial" w:hAnsi="Arial" w:cs="Arial" w:eastAsia="Arial"/>
          <w:sz w:val="35"/>
          <w:szCs w:val="35"/>
          <w:spacing w:val="52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introductor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6"/>
        </w:rPr>
        <w:t>article.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" w:right="50"/>
        <w:jc w:val="center"/>
        <w:tabs>
          <w:tab w:pos="4580" w:val="left"/>
          <w:tab w:pos="72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v:group style="position:absolute;margin-left:67.543999pt;margin-top:2.357388pt;width:468.068048pt;height:.1pt;mso-position-horizontal-relative:page;mso-position-vertical-relative:paragraph;z-index:-15867" coordorigin="1351,47" coordsize="9361,2">
            <v:shape style="position:absolute;left:1351;top:47;width:9361;height:2" coordorigin="1351,47" coordsize="9361,0" path="m1351,47l10712,47e" filled="f" stroked="t" strokeweight=".4739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5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27</w:t>
      </w:r>
      <w:r>
        <w:rPr>
          <w:rFonts w:ascii="Times New Roman" w:hAnsi="Times New Roman" w:cs="Times New Roman" w:eastAsia="Times New Roman"/>
          <w:sz w:val="29"/>
          <w:szCs w:val="29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What</w:t>
      </w:r>
      <w:r>
        <w:rPr>
          <w:rFonts w:ascii="Times New Roman" w:hAnsi="Times New Roman" w:cs="Times New Roman" w:eastAsia="Times New Roman"/>
          <w:sz w:val="30"/>
          <w:szCs w:val="30"/>
          <w:spacing w:val="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53"/>
          <w:position w:val="1"/>
        </w:rPr>
        <w:t>C++?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260" w:bottom="280" w:left="1260" w:right="1280"/>
          <w:footerReference w:type="default" r:id="rId337"/>
          <w:pgSz w:w="12120" w:h="15800"/>
        </w:sectPr>
      </w:pPr>
      <w:rPr/>
    </w:p>
    <w:p>
      <w:pPr>
        <w:spacing w:before="25" w:after="0" w:line="240" w:lineRule="auto"/>
        <w:ind w:left="2087" w:right="-20"/>
        <w:jc w:val="left"/>
        <w:rPr>
          <w:rFonts w:ascii="Arial" w:hAnsi="Arial" w:cs="Arial" w:eastAsia="Arial"/>
          <w:sz w:val="62"/>
          <w:szCs w:val="62"/>
        </w:rPr>
      </w:pPr>
      <w:rPr/>
      <w:r>
        <w:rPr/>
        <w:pict>
          <v:group style="position:absolute;margin-left:581.76001pt;margin-top:34.559975pt;width:24.23999pt;height:755.440025pt;mso-position-horizontal-relative:page;mso-position-vertical-relative:page;z-index:-15866" coordorigin="11635,691" coordsize="485,15109">
            <v:shape style="position:absolute;left:11923;top:691;width:197;height:1152" type="#_x0000_t75">
              <v:imagedata r:id="rId339" o:title=""/>
            </v:shape>
            <v:group style="position:absolute;left:11798;top:1781;width:199;height:5173" coordorigin="11798,1781" coordsize="199,5173">
              <v:shape style="position:absolute;left:11798;top:1781;width:199;height:5173" coordorigin="11798,1781" coordsize="199,5173" path="m11798,1781l11997,1781,11997,6954,11798,6954,11798,1781xe" filled="t" fillcolor="#000000" stroked="f">
                <v:path arrowok="t"/>
                <v:fill/>
              </v:shape>
              <v:shape style="position:absolute;left:11885;top:8621;width:235;height:845" type="#_x0000_t75">
                <v:imagedata r:id="rId340" o:title=""/>
              </v:shape>
            </v:group>
            <v:group style="position:absolute;left:11760;top:6964;width:213;height:1662" coordorigin="11760,6964" coordsize="213,1662">
              <v:shape style="position:absolute;left:11760;top:6964;width:213;height:1662" coordorigin="11760,6964" coordsize="213,1662" path="m11760,6964l11973,6964,11973,8626,11760,8626,11760,6964xe" filled="t" fillcolor="#000000" stroked="f">
                <v:path arrowok="t"/>
                <v:fill/>
              </v:shape>
              <v:shape style="position:absolute;left:11635;top:10598;width:480;height:5202" type="#_x0000_t75">
                <v:imagedata r:id="rId341" o:title=""/>
              </v:shape>
            </v:group>
            <v:group style="position:absolute;left:11746;top:9193;width:213;height:2205" coordorigin="11746,9193" coordsize="213,2205">
              <v:shape style="position:absolute;left:11746;top:9193;width:213;height:2205" coordorigin="11746,9193" coordsize="213,2205" path="m11746,9193l11959,9193,11959,11399,11746,11399,11746,9193x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4.226044pt;margin-top:-3.253935pt;width:469.016035pt;height:.1pt;mso-position-horizontal-relative:page;mso-position-vertical-relative:paragraph;z-index:-15865" coordorigin="1285,-65" coordsize="9380,2">
            <v:shape style="position:absolute;left:1285;top:-65;width:9380;height:2" coordorigin="1285,-65" coordsize="9380,0" path="m1285,-65l10665,-65e" filled="f" stroked="t" strokeweight=".710989pt" strokecolor="#000000">
              <v:path arrowok="t"/>
            </v:shape>
          </v:group>
          <w10:wrap type="none"/>
        </w:pict>
      </w:r>
      <w:r>
        <w:rPr/>
        <w:pict>
          <v:group style="position:absolute;margin-left:64.226044pt;margin-top:49.857311pt;width:469.016035pt;height:.1pt;mso-position-horizontal-relative:page;mso-position-vertical-relative:paragraph;z-index:-15864" coordorigin="1285,997" coordsize="9380,2">
            <v:shape style="position:absolute;left:1285;top:997;width:9380;height:2" coordorigin="1285,997" coordsize="9380,0" path="m1285,997l10665,997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Wher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e</w:t>
      </w:r>
      <w:r>
        <w:rPr>
          <w:rFonts w:ascii="Arial" w:hAnsi="Arial" w:cs="Arial" w:eastAsia="Arial"/>
          <w:sz w:val="62"/>
          <w:szCs w:val="62"/>
          <w:spacing w:val="85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t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o</w:t>
      </w:r>
      <w:r>
        <w:rPr>
          <w:rFonts w:ascii="Arial" w:hAnsi="Arial" w:cs="Arial" w:eastAsia="Arial"/>
          <w:sz w:val="62"/>
          <w:szCs w:val="62"/>
          <w:spacing w:val="87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0"/>
        </w:rPr>
        <w:t>Get</w:t>
      </w:r>
      <w:r>
        <w:rPr>
          <w:rFonts w:ascii="Arial" w:hAnsi="Arial" w:cs="Arial" w:eastAsia="Arial"/>
          <w:sz w:val="62"/>
          <w:szCs w:val="62"/>
          <w:spacing w:val="74"/>
          <w:w w:val="100"/>
        </w:rPr>
        <w:t> </w:t>
      </w:r>
      <w:r>
        <w:rPr>
          <w:rFonts w:ascii="Arial" w:hAnsi="Arial" w:cs="Arial" w:eastAsia="Arial"/>
          <w:sz w:val="62"/>
          <w:szCs w:val="62"/>
          <w:spacing w:val="0"/>
          <w:w w:val="107"/>
        </w:rPr>
        <w:t>Help</w:t>
      </w:r>
      <w:r>
        <w:rPr>
          <w:rFonts w:ascii="Arial" w:hAnsi="Arial" w:cs="Arial" w:eastAsia="Arial"/>
          <w:sz w:val="62"/>
          <w:szCs w:val="6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4" w:lineRule="auto"/>
        <w:ind w:left="599" w:right="889" w:firstLine="9"/>
        <w:jc w:val="left"/>
        <w:tabs>
          <w:tab w:pos="414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Th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1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IBMPC,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IBMVM,</w:t>
      </w:r>
      <w:r>
        <w:rPr>
          <w:rFonts w:ascii="Arial" w:hAnsi="Arial" w:cs="Arial" w:eastAsia="Arial"/>
          <w:sz w:val="35"/>
          <w:szCs w:val="35"/>
          <w:spacing w:val="4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and</w:t>
      </w:r>
      <w:r>
        <w:rPr>
          <w:rFonts w:ascii="Arial" w:hAnsi="Arial" w:cs="Arial" w:eastAsia="Arial"/>
          <w:sz w:val="35"/>
          <w:szCs w:val="35"/>
          <w:spacing w:val="3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IBMUNIX</w:t>
      </w:r>
      <w:r>
        <w:rPr>
          <w:rFonts w:ascii="Arial" w:hAnsi="Arial" w:cs="Arial" w:eastAsia="Arial"/>
          <w:sz w:val="35"/>
          <w:szCs w:val="35"/>
          <w:spacing w:val="3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conferencing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disks</w:t>
      </w:r>
      <w:r>
        <w:rPr>
          <w:rFonts w:ascii="Arial" w:hAnsi="Arial" w:cs="Arial" w:eastAsia="Arial"/>
          <w:sz w:val="35"/>
          <w:szCs w:val="35"/>
          <w:spacing w:val="6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an</w:t>
      </w:r>
      <w:r>
        <w:rPr>
          <w:rFonts w:ascii="Arial" w:hAnsi="Arial" w:cs="Arial" w:eastAsia="Arial"/>
          <w:sz w:val="35"/>
          <w:szCs w:val="35"/>
          <w:spacing w:val="4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invaluable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source</w:t>
      </w:r>
      <w:r>
        <w:rPr>
          <w:rFonts w:ascii="Arial" w:hAnsi="Arial" w:cs="Arial" w:eastAsia="Arial"/>
          <w:sz w:val="35"/>
          <w:szCs w:val="35"/>
          <w:spacing w:val="7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</w:t>
      </w:r>
      <w:r>
        <w:rPr>
          <w:rFonts w:ascii="Arial" w:hAnsi="Arial" w:cs="Arial" w:eastAsia="Arial"/>
          <w:sz w:val="35"/>
          <w:szCs w:val="35"/>
          <w:spacing w:val="3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help</w:t>
      </w:r>
      <w:r>
        <w:rPr>
          <w:rFonts w:ascii="Arial" w:hAnsi="Arial" w:cs="Arial" w:eastAsia="Arial"/>
          <w:sz w:val="35"/>
          <w:szCs w:val="35"/>
          <w:spacing w:val="7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with</w:t>
      </w:r>
      <w:r>
        <w:rPr>
          <w:rFonts w:ascii="Arial" w:hAnsi="Arial" w:cs="Arial" w:eastAsia="Arial"/>
          <w:sz w:val="35"/>
          <w:szCs w:val="35"/>
          <w:spacing w:val="0"/>
          <w:w w:val="10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everythin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fro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6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7"/>
        </w:rPr>
        <w:t>programming</w:t>
      </w:r>
      <w:r>
        <w:rPr>
          <w:rFonts w:ascii="Arial" w:hAnsi="Arial" w:cs="Arial" w:eastAsia="Arial"/>
          <w:sz w:val="35"/>
          <w:szCs w:val="35"/>
          <w:spacing w:val="-5"/>
          <w:w w:val="107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problems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1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to</w:t>
      </w:r>
      <w:r>
        <w:rPr>
          <w:rFonts w:ascii="Arial" w:hAnsi="Arial" w:cs="Arial" w:eastAsia="Arial"/>
          <w:sz w:val="35"/>
          <w:szCs w:val="35"/>
          <w:spacing w:val="0"/>
          <w:w w:val="11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portabilit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3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concerns.</w:t>
      </w:r>
      <w:r>
        <w:rPr>
          <w:rFonts w:ascii="Arial" w:hAnsi="Arial" w:cs="Arial" w:eastAsia="Arial"/>
          <w:sz w:val="35"/>
          <w:szCs w:val="35"/>
          <w:spacing w:val="-2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Currentl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y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ther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e</w:t>
      </w:r>
      <w:r>
        <w:rPr>
          <w:rFonts w:ascii="Arial" w:hAnsi="Arial" w:cs="Arial" w:eastAsia="Arial"/>
          <w:sz w:val="35"/>
          <w:szCs w:val="35"/>
          <w:spacing w:val="86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57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several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forum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s</w:t>
      </w:r>
      <w:r>
        <w:rPr>
          <w:rFonts w:ascii="Arial" w:hAnsi="Arial" w:cs="Arial" w:eastAsia="Arial"/>
          <w:sz w:val="35"/>
          <w:szCs w:val="35"/>
          <w:spacing w:val="94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whose</w:t>
      </w:r>
      <w:r>
        <w:rPr>
          <w:rFonts w:ascii="Arial" w:hAnsi="Arial" w:cs="Arial" w:eastAsia="Arial"/>
          <w:sz w:val="35"/>
          <w:szCs w:val="35"/>
          <w:spacing w:val="51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discussions</w:t>
      </w:r>
      <w:r>
        <w:rPr>
          <w:rFonts w:ascii="Arial" w:hAnsi="Arial" w:cs="Arial" w:eastAsia="Arial"/>
          <w:sz w:val="35"/>
          <w:szCs w:val="35"/>
          <w:spacing w:val="7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are</w:t>
      </w:r>
      <w:r>
        <w:rPr>
          <w:rFonts w:ascii="Arial" w:hAnsi="Arial" w:cs="Arial" w:eastAsia="Arial"/>
          <w:sz w:val="35"/>
          <w:szCs w:val="35"/>
          <w:spacing w:val="63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relate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d</w:t>
      </w:r>
      <w:r>
        <w:rPr>
          <w:rFonts w:ascii="Arial" w:hAnsi="Arial" w:cs="Arial" w:eastAsia="Arial"/>
          <w:sz w:val="35"/>
          <w:szCs w:val="35"/>
          <w:spacing w:val="8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o</w:t>
      </w:r>
      <w:r>
        <w:rPr>
          <w:rFonts w:ascii="Arial" w:hAnsi="Arial" w:cs="Arial" w:eastAsia="Arial"/>
          <w:sz w:val="35"/>
          <w:szCs w:val="35"/>
          <w:spacing w:val="45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</w:rPr>
        <w:t>C: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1" w:right="-20"/>
        <w:jc w:val="left"/>
        <w:tabs>
          <w:tab w:pos="13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64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IBMPC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95" w:lineRule="auto"/>
        <w:ind w:left="2020" w:right="6181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w w:val="99"/>
        </w:rPr>
        <w:t>C-AN</w:t>
      </w:r>
      <w:r>
        <w:rPr>
          <w:rFonts w:ascii="Arial" w:hAnsi="Arial" w:cs="Arial" w:eastAsia="Arial"/>
          <w:sz w:val="35"/>
          <w:szCs w:val="35"/>
          <w:spacing w:val="-27"/>
          <w:w w:val="99"/>
        </w:rPr>
        <w:t>S</w:t>
      </w:r>
      <w:r>
        <w:rPr>
          <w:rFonts w:ascii="Arial" w:hAnsi="Arial" w:cs="Arial" w:eastAsia="Arial"/>
          <w:sz w:val="35"/>
          <w:szCs w:val="35"/>
          <w:spacing w:val="0"/>
          <w:w w:val="199"/>
        </w:rPr>
        <w:t>I</w:t>
      </w:r>
      <w:r>
        <w:rPr>
          <w:rFonts w:ascii="Arial" w:hAnsi="Arial" w:cs="Arial" w:eastAsia="Arial"/>
          <w:sz w:val="35"/>
          <w:szCs w:val="35"/>
          <w:spacing w:val="0"/>
          <w:w w:val="199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27"/>
        </w:rPr>
        <w:t>C-C++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0" w:after="0" w:line="376" w:lineRule="exact"/>
        <w:ind w:left="2020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C-DEBATE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8" w:after="0" w:line="281" w:lineRule="auto"/>
        <w:ind w:left="2020" w:right="5801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94"/>
        </w:rPr>
        <w:t>C-DEVELO</w:t>
      </w:r>
      <w:r>
        <w:rPr>
          <w:rFonts w:ascii="Arial" w:hAnsi="Arial" w:cs="Arial" w:eastAsia="Arial"/>
          <w:sz w:val="35"/>
          <w:szCs w:val="35"/>
          <w:spacing w:val="0"/>
          <w:w w:val="94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3"/>
        </w:rPr>
        <w:t>C-IBM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1" w:after="0" w:line="284" w:lineRule="auto"/>
        <w:ind w:left="2020" w:right="6164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C-LANG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1"/>
        </w:rPr>
        <w:t>C-LAT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6" w:after="0" w:line="240" w:lineRule="auto"/>
        <w:ind w:left="2025"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C-MS</w:t>
      </w:r>
    </w:p>
    <w:p>
      <w:pPr>
        <w:spacing w:before="74" w:after="0" w:line="284" w:lineRule="auto"/>
        <w:ind w:left="2020" w:right="5922" w:firstLine="5"/>
        <w:jc w:val="left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</w:rPr>
        <w:t>C-MSQC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C-PITFAL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C-TURBO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2" w:after="0" w:line="240" w:lineRule="auto"/>
        <w:ind w:left="821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8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VMIB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M</w:t>
      </w:r>
      <w:r>
        <w:rPr>
          <w:rFonts w:ascii="Arial" w:hAnsi="Arial" w:cs="Arial" w:eastAsia="Arial"/>
          <w:sz w:val="35"/>
          <w:szCs w:val="35"/>
          <w:spacing w:val="59"/>
          <w:w w:val="100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</w:rPr>
        <w:t>disk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4" w:after="0" w:line="240" w:lineRule="auto"/>
        <w:ind w:left="1371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4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C-IBM370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78" w:after="0" w:line="240" w:lineRule="auto"/>
        <w:ind w:left="1371" w:right="-20"/>
        <w:jc w:val="left"/>
        <w:tabs>
          <w:tab w:pos="202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259"/>
        </w:rPr>
        <w:t>-</w:t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</w:rPr>
        <w:t>C-WISH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93" w:after="0" w:line="385" w:lineRule="exact"/>
        <w:ind w:left="817" w:right="-20"/>
        <w:jc w:val="left"/>
        <w:tabs>
          <w:tab w:pos="13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58"/>
          <w:position w:val="-2"/>
        </w:rPr>
        <w:t>•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-2"/>
        </w:rPr>
        <w:t>IBMUNIX</w:t>
      </w:r>
      <w:r>
        <w:rPr>
          <w:rFonts w:ascii="Arial" w:hAnsi="Arial" w:cs="Arial" w:eastAsia="Arial"/>
          <w:sz w:val="35"/>
          <w:szCs w:val="35"/>
          <w:spacing w:val="31"/>
          <w:w w:val="100"/>
          <w:position w:val="-2"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5"/>
          <w:position w:val="-2"/>
        </w:rPr>
        <w:t>disk</w:t>
      </w:r>
      <w:r>
        <w:rPr>
          <w:rFonts w:ascii="Arial" w:hAnsi="Arial" w:cs="Arial" w:eastAsia="Arial"/>
          <w:sz w:val="35"/>
          <w:szCs w:val="35"/>
          <w:spacing w:val="0"/>
          <w:w w:val="100"/>
          <w:position w:val="0"/>
        </w:rPr>
      </w:r>
    </w:p>
    <w:p>
      <w:pPr>
        <w:spacing w:before="0" w:after="0" w:line="552" w:lineRule="exact"/>
        <w:ind w:left="1371" w:right="-20"/>
        <w:jc w:val="left"/>
        <w:rPr>
          <w:rFonts w:ascii="Courier New" w:hAnsi="Courier New" w:cs="Courier New" w:eastAsia="Courier New"/>
          <w:sz w:val="55"/>
          <w:szCs w:val="55"/>
        </w:rPr>
      </w:pPr>
      <w:rPr/>
      <w:r>
        <w:rPr>
          <w:rFonts w:ascii="Courier New" w:hAnsi="Courier New" w:cs="Courier New" w:eastAsia="Courier New"/>
          <w:sz w:val="55"/>
          <w:szCs w:val="55"/>
          <w:spacing w:val="0"/>
          <w:w w:val="100"/>
          <w:position w:val="5"/>
        </w:rPr>
        <w:t>-</w:t>
      </w:r>
      <w:r>
        <w:rPr>
          <w:rFonts w:ascii="Courier New" w:hAnsi="Courier New" w:cs="Courier New" w:eastAsia="Courier New"/>
          <w:sz w:val="55"/>
          <w:szCs w:val="55"/>
          <w:spacing w:val="-11"/>
          <w:w w:val="100"/>
          <w:position w:val="5"/>
        </w:rPr>
        <w:t> </w:t>
      </w:r>
      <w:r>
        <w:rPr>
          <w:rFonts w:ascii="Courier New" w:hAnsi="Courier New" w:cs="Courier New" w:eastAsia="Courier New"/>
          <w:sz w:val="55"/>
          <w:szCs w:val="55"/>
          <w:spacing w:val="0"/>
          <w:w w:val="100"/>
          <w:position w:val="5"/>
        </w:rPr>
        <w:t>c</w:t>
      </w:r>
      <w:r>
        <w:rPr>
          <w:rFonts w:ascii="Courier New" w:hAnsi="Courier New" w:cs="Courier New" w:eastAsia="Courier New"/>
          <w:sz w:val="55"/>
          <w:szCs w:val="55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" w:right="40"/>
        <w:jc w:val="center"/>
        <w:tabs>
          <w:tab w:pos="4620" w:val="left"/>
          <w:tab w:pos="696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63.041065pt;margin-top:1.485317pt;width:469.490027pt;height:.1pt;mso-position-horizontal-relative:page;mso-position-vertical-relative:paragraph;z-index:-15863" coordorigin="1261,30" coordsize="9390,2">
            <v:shape style="position:absolute;left:1261;top:30;width:9390;height:2" coordorigin="1261,30" coordsize="9390,0" path="m1261,30l10651,30e" filled="f" stroked="t" strokeweight=".71098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2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Class</w:t>
      </w:r>
      <w:r>
        <w:rPr>
          <w:rFonts w:ascii="Arial" w:hAnsi="Arial" w:cs="Arial" w:eastAsia="Arial"/>
          <w:sz w:val="28"/>
          <w:szCs w:val="28"/>
          <w:spacing w:val="6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#12</w:t>
      </w:r>
      <w:r>
        <w:rPr>
          <w:rFonts w:ascii="Arial" w:hAnsi="Arial" w:cs="Arial" w:eastAsia="Arial"/>
          <w:sz w:val="28"/>
          <w:szCs w:val="28"/>
          <w:spacing w:val="-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29"/>
          <w:szCs w:val="29"/>
          <w:spacing w:val="-64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9"/>
          <w:szCs w:val="2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Wher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8"/>
          <w:szCs w:val="28"/>
          <w:spacing w:val="3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8"/>
          <w:szCs w:val="28"/>
          <w:spacing w:val="3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Get</w:t>
      </w:r>
      <w:r>
        <w:rPr>
          <w:rFonts w:ascii="Arial" w:hAnsi="Arial" w:cs="Arial" w:eastAsia="Arial"/>
          <w:sz w:val="28"/>
          <w:szCs w:val="28"/>
          <w:spacing w:val="2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position w:val="1"/>
        </w:rPr>
        <w:t>Help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pgMar w:footer="0" w:header="0" w:top="1160" w:bottom="280" w:left="1160" w:right="1360"/>
          <w:footerReference w:type="default" r:id="rId338"/>
          <w:pgSz w:w="12120" w:h="158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549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from: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0" w:lineRule="exact"/>
        <w:ind w:left="5490" w:right="6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Watso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Distributio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F-11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Stormytovm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8"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8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218</w:t>
      </w:r>
    </w:p>
    <w:p>
      <w:pPr>
        <w:spacing w:before="0" w:after="0" w:line="216" w:lineRule="exact"/>
        <w:ind w:left="5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Yorktow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York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10598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0" w:header="0" w:top="1480" w:bottom="280" w:left="1700" w:right="1280"/>
          <w:footerReference w:type="default" r:id="rId342"/>
          <w:pgSz w:w="12120" w:h="15800"/>
        </w:sectPr>
      </w:pPr>
      <w:rPr/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7.656994pt;height:766.0875pt;mso-position-horizontal-relative:char;mso-position-vertical-relative:line" type="#_x0000_t75">
            <v:imagedata r:id="rId34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Mar w:footer="0" w:header="0" w:top="0" w:bottom="0" w:left="0" w:right="0"/>
      <w:footerReference w:type="default" r:id="rId343"/>
      <w:pgSz w:w="12120" w:h="15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44923pt;margin-top:749.141785pt;width:75.803267pt;height:16.0pt;mso-position-horizontal-relative:page;mso-position-vertical-relative:page;z-index:-1682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#0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94501pt;margin-top:749.141785pt;width:10.57808pt;height:16.0pt;mso-position-horizontal-relative:page;mso-position-vertical-relative:page;z-index:-1682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38"/>
                  </w:rPr>
                  <w:t>ii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6.88974pt;margin-top:759.393677pt;width:120.460985pt;height:15.5pt;mso-position-horizontal-relative:page;mso-position-vertical-relative:page;z-index:-1681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Othe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References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21106pt;margin-top:759.861755pt;width:10.0475pt;height:16.5pt;mso-position-horizontal-relative:page;mso-position-vertical-relative:page;z-index:-1680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1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952003pt;margin-top:761.068909pt;width:75.178267pt;height:15.5pt;mso-position-horizontal-relative:page;mso-position-vertical-relative:page;z-index:-1680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890564pt;margin-top:742.193054pt;width:71.60829pt;height:16pt;mso-position-horizontal-relative:page;mso-position-vertical-relative:page;z-index:-1661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70367pt;margin-top:743.151489pt;width:74.845543pt;height:16pt;mso-position-horizontal-relative:page;mso-position-vertical-relative:page;z-index:-1661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08527pt;margin-top:753.885864pt;width:10.0475pt;height:16.5pt;mso-position-horizontal-relative:page;mso-position-vertical-relative:page;z-index:-1661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1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.304688pt;margin-top:754.375122pt;width:93.552261pt;height:15.5pt;mso-position-horizontal-relative:page;mso-position-vertical-relative:page;z-index:-1661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fo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Statement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509659pt;margin-top:754.853577pt;width:74.783186pt;height:15.5pt;mso-position-horizontal-relative:page;mso-position-vertical-relative:page;z-index:-1661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25549pt;margin-top:747.842041pt;width:14.598987pt;height:17.507808pt;mso-position-horizontal-relative:page;mso-position-vertical-relative:page;z-index:-16611" type="#_x0000_t202" filled="f" stroked="f">
          <v:textbox inset="0,0,0,0">
            <w:txbxContent>
              <w:p>
                <w:pPr>
                  <w:spacing w:before="0" w:after="0" w:line="336" w:lineRule="exact"/>
                  <w:ind w:left="93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0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387955pt;margin-top:748.837402pt;width:74.256315pt;height:16.0pt;mso-position-horizontal-relative:page;mso-position-vertical-relative:page;z-index:-1661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8.490021pt;margin-top:748.599243pt;width:73.554739pt;height:16pt;mso-position-horizontal-relative:page;mso-position-vertical-relative:page;z-index:-1660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35"/>
                  </w:rPr>
                  <w:t>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133942pt;margin-top:746.192383pt;width:21.792081pt;height:15.5pt;mso-position-horizontal-relative:page;mso-position-vertical-relative:page;z-index:-1660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75"/>
                  </w:rPr>
                  <w:t>8·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7.327148pt;margin-top:746.192383pt;width:72.226216pt;height:15.5pt;mso-position-horizontal-relative:page;mso-position-vertical-relative:page;z-index:-1660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8866pt;margin-top:746.911194pt;width:75.783086pt;height:15.5pt;mso-position-horizontal-relative:page;mso-position-vertical-relative:page;z-index:-1660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49176pt;margin-top:753.969543pt;width:70.791930pt;height:15.5pt;mso-position-horizontal-relative:page;mso-position-vertical-relative:page;z-index:-1660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94121pt;margin-top:755.400757pt;width:74.275728pt;height:15.5pt;mso-position-horizontal-relative:page;mso-position-vertical-relative:page;z-index:-1660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98816pt;margin-top:754.67218pt;width:9.975pt;height:16.5pt;mso-position-horizontal-relative:page;mso-position-vertical-relative:page;z-index:-1660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0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928093pt;margin-top:749.141785pt;width:75.779623pt;height:16.0pt;mso-position-horizontal-relative:page;mso-position-vertical-relative:page;z-index:-1660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1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81891pt;margin-top:748.655701pt;width:18.350001pt;height:17.0pt;mso-position-horizontal-relative:page;mso-position-vertical-relative:page;z-index:-1660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0.877533pt;margin-top:748.662598pt;width:117.738064pt;height:16.0pt;mso-position-horizontal-relative:page;mso-position-vertical-relative:page;z-index:-1660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Comma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Operator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391617pt;margin-top:750.341431pt;width:74.201508pt;height:15.5pt;mso-position-horizontal-relative:page;mso-position-vertical-relative:page;z-index:-1659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6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808533pt;margin-top:750.341431pt;width:18.212961pt;height:15.5pt;mso-position-horizontal-relative:page;mso-position-vertical-relative:page;z-index:-1659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11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0.733398pt;margin-top:749.624573pt;width:117.565008pt;height:15.5pt;mso-position-horizontal-relative:page;mso-position-vertical-relative:page;z-index:-1659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Comma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Operator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522797pt;margin-top:744.142883pt;width:18.800001pt;height:17.0pt;mso-position-horizontal-relative:page;mso-position-vertical-relative:page;z-index:-1659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t>12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5.427612pt;margin-top:744.150574pt;width:131.318325pt;height:16pt;mso-position-horizontal-relative:page;mso-position-vertical-relative:page;z-index:-1659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do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while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Statement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519238pt;margin-top:744.868591pt;width:75.167407pt;height:16pt;mso-position-horizontal-relative:page;mso-position-vertical-relative:page;z-index:-1659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2.32312pt;margin-top:748.199829pt;width:59.226638pt;height:15.5pt;mso-position-horizontal-relative:page;mso-position-vertical-relative:page;z-index:-1659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318398pt;margin-top:749.394287pt;width:74.547591pt;height:15.5pt;mso-position-horizontal-relative:page;mso-position-vertical-relative:page;z-index:-1659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6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568390pt;margin-top:748.665771pt;width:19.255001pt;height:16.5pt;mso-position-horizontal-relative:page;mso-position-vertical-relative:page;z-index:-1659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9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993286pt;margin-top:755.708984pt;width:146.463301pt;height:18pt;mso-position-horizontal-relative:page;mso-position-vertical-relative:page;z-index:-16807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w w:val="86"/>
                    <w:position w:val="3"/>
                  </w:rPr>
                  <w:t>Language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-121"/>
                    <w:w w:val="100"/>
                    <w:position w:val="3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78"/>
                    <w:position w:val="3"/>
                  </w:rPr>
                  <w:t>Processors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4852pt;margin-top:756.905212pt;width:73.452321pt;height:18pt;mso-position-horizontal-relative:page;mso-position-vertical-relative:page;z-index:-16806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w w:val="116"/>
                    <w:position w:val="3"/>
                  </w:rPr>
                  <w:t>C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-109"/>
                    <w:w w:val="100"/>
                    <w:position w:val="3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77"/>
                    <w:position w:val="3"/>
                  </w:rPr>
                  <w:t>Class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-134"/>
                    <w:w w:val="100"/>
                    <w:position w:val="3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#1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686249pt;margin-top:756.996094pt;width:9.395pt;height:16.5pt;mso-position-horizontal-relative:page;mso-position-vertical-relative:page;z-index:-1680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63599pt;margin-top:744.414551pt;width:19.472001pt;height:18pt;mso-position-horizontal-relative:page;mso-position-vertical-relative:page;z-index:-16590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14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666138pt;margin-top:743.870361pt;width:112.771854pt;height:16pt;mso-position-horizontal-relative:page;mso-position-vertical-relative:page;z-index:-1658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break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Statement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209797pt;margin-top:744.828796pt;width:76.024406pt;height:16pt;mso-position-horizontal-relative:page;mso-position-vertical-relative:page;z-index:-1658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70074pt;margin-top:753.722717pt;width:18.650001pt;height:17pt;mso-position-horizontal-relative:page;mso-position-vertical-relative:page;z-index:-1658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9.130859pt;margin-top:753.896606pt;width:131.210925pt;height:15.5pt;mso-position-horizontal-relative:page;mso-position-vertical-relative:page;z-index:-1658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continu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8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Statement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554199pt;margin-top:754.853577pt;width:74.248414pt;height:15.5pt;mso-position-horizontal-relative:page;mso-position-vertical-relative:page;z-index:-1658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#5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880005pt;margin-top:747.41864pt;width:182.254275pt;height:16.0pt;mso-position-horizontal-relative:page;mso-position-vertical-relative:page;z-index:-1658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switc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&amp;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break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Statements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79999pt;margin-top:747.724365pt;width:19.280001pt;height:18pt;mso-position-horizontal-relative:page;mso-position-vertical-relative:page;z-index:-16583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16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880001pt;margin-top:748.61853pt;width:75.740403pt;height:16.0pt;mso-position-horizontal-relative:page;mso-position-vertical-relative:page;z-index:-1658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#5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32pt;margin-top:752.452393pt;width:75.980923pt;height:17.0pt;mso-position-horizontal-relative:page;mso-position-vertical-relative:page;z-index:-1680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320007pt;margin-top:752.212402pt;width:10.175pt;height:17.0pt;mso-position-horizontal-relative:page;mso-position-vertical-relative:page;z-index:-16803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559998pt;margin-top:751.573059pt;width:198.451545pt;height:16.5pt;mso-position-horizontal-relative:page;mso-position-vertical-relative:page;z-index:-1680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Genera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Progra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Structure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24188pt;margin-top:747.294922pt;width:9.9825pt;height:17.5pt;mso-position-horizontal-relative:page;mso-position-vertical-relative:page;z-index:-16581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3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512451pt;margin-top:747.29895pt;width:161.860396pt;height:16.5pt;mso-position-horizontal-relative:page;mso-position-vertical-relative:page;z-index:-1658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Preprocesso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Directives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78902pt;margin-top:748.257385pt;width:75.780657pt;height:16.5pt;mso-position-horizontal-relative:page;mso-position-vertical-relative:page;z-index:-1657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#6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522797pt;margin-top:747.808228pt;width:17.077667pt;height:23.386139pt;mso-position-horizontal-relative:page;mso-position-vertical-relative:page;z-index:-16578" type="#_x0000_t202" filled="f" stroked="f">
          <v:textbox inset="0,0,0,0">
            <w:txbxContent>
              <w:p>
                <w:pPr>
                  <w:spacing w:before="9" w:after="0" w:line="100" w:lineRule="exact"/>
                  <w:jc w:val="left"/>
                  <w:rPr>
                    <w:sz w:val="10"/>
                    <w:szCs w:val="10"/>
                  </w:rPr>
                </w:pPr>
                <w:rPr/>
                <w:r>
                  <w:rPr>
                    <w:sz w:val="10"/>
                    <w:szCs w:val="10"/>
                  </w:rPr>
                </w:r>
              </w:p>
              <w:p>
                <w:pPr>
                  <w:spacing w:before="0" w:after="0" w:line="240" w:lineRule="auto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757629pt;margin-top:754.202087pt;width:161.922932pt;height:16pt;mso-position-horizontal-relative:page;mso-position-vertical-relative:page;z-index:-1657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Preprocesso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1"/>
                    <w:w w:val="106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Directives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131298pt;margin-top:755.159363pt;width:74.941728pt;height:16.0pt;mso-position-horizontal-relative:page;mso-position-vertical-relative:page;z-index:-1657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010284pt;margin-top:757.964294pt;width:74.935690pt;height:18pt;mso-position-horizontal-relative:page;mso-position-vertical-relative:page;z-index:-16575" type="#_x0000_t202" filled="f" stroked="f">
          <v:textbox inset="0,0,0,0">
            <w:txbxContent>
              <w:p>
                <w:pPr>
                  <w:spacing w:before="0" w:after="0" w:line="347" w:lineRule="exact"/>
                  <w:ind w:left="20" w:right="-68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2"/>
                    <w:szCs w:val="32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2"/>
                    <w:szCs w:val="32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75464pt;margin-top:758.768982pt;width:10.025pt;height:17pt;mso-position-horizontal-relative:page;mso-position-vertical-relative:page;z-index:-1657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7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31488pt;margin-top:759.255737pt;width:51.119422pt;height:16.0pt;mso-position-horizontal-relative:page;mso-position-vertical-relative:page;z-index:-1657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#define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0.093445pt;margin-top:745.298218pt;width:198.189126pt;height:16pt;mso-position-horizontal-relative:page;mso-position-vertical-relative:page;z-index:-1657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#defin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Macros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Without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Args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70776pt;margin-top:746.017273pt;width:76.21733pt;height:16.0pt;mso-position-horizontal-relative:page;mso-position-vertical-relative:page;z-index:-1657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529236pt;margin-top:746.827576pt;width:9.5894pt;height:15pt;mso-position-horizontal-relative:page;mso-position-vertical-relative:page;z-index:-16570" type="#_x0000_t202" filled="f" stroked="f">
          <v:textbox inset="0,0,0,0">
            <w:txbxContent>
              <w:p>
                <w:pPr>
                  <w:spacing w:before="0" w:after="0" w:line="286" w:lineRule="exact"/>
                  <w:ind w:left="20" w:right="-59"/>
                  <w:jc w:val="left"/>
                  <w:rPr>
                    <w:rFonts w:ascii="Arial" w:hAnsi="Arial" w:cs="Arial" w:eastAsia="Arial"/>
                    <w:sz w:val="26"/>
                    <w:szCs w:val="26"/>
                  </w:rPr>
                </w:pPr>
                <w:rPr/>
                <w:r>
                  <w:rPr>
                    <w:rFonts w:ascii="Arial" w:hAnsi="Arial" w:cs="Arial" w:eastAsia="Arial"/>
                    <w:sz w:val="26"/>
                    <w:szCs w:val="26"/>
                    <w:spacing w:val="0"/>
                    <w:w w:val="105"/>
                  </w:rPr>
                  <w:t>6</w:t>
                </w:r>
                <w:r>
                  <w:rPr>
                    <w:rFonts w:ascii="Arial" w:hAnsi="Arial" w:cs="Arial" w:eastAsia="Arial"/>
                    <w:sz w:val="26"/>
                    <w:szCs w:val="2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36469pt;margin-top:755.332092pt;width:9.73118pt;height:15.5pt;mso-position-horizontal-relative:page;mso-position-vertical-relative:page;z-index:-1656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3"/>
                  </w:rPr>
                  <w:t>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2.009857pt;margin-top:755.092834pt;width:197.662604pt;height:15.5pt;mso-position-horizontal-relative:page;mso-position-vertical-relative:page;z-index:-1656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#defin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1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Macros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4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Without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Args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598740pt;margin-top:755.57135pt;width:75.172171pt;height:15.5pt;mso-position-horizontal-relative:page;mso-position-vertical-relative:page;z-index:-1656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86688pt;margin-top:750.851746pt;width:10.4pt;height:17pt;mso-position-horizontal-relative:page;mso-position-vertical-relative:page;z-index:-1656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860077pt;margin-top:750.859741pt;width:199.136682pt;height:16pt;mso-position-horizontal-relative:page;mso-position-vertical-relative:page;z-index:-1656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#defin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Macros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Without.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Args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732361pt;margin-top:751.816711pt;width:74.97872pt;height:16.0pt;mso-position-horizontal-relative:page;mso-position-vertical-relative:page;z-index:-1656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381218pt;margin-top:757.30896pt;width:75.192334pt;height:15.5pt;mso-position-horizontal-relative:page;mso-position-vertical-relative:page;z-index:-1680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29834pt;margin-top:756.982727pt;width:9.7pt;height:16pt;mso-position-horizontal-relative:page;mso-position-vertical-relative:page;z-index:-1680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10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331482pt;margin-top:756.831909pt;width:124.499182pt;height:15.5pt;mso-position-horizontal-relative:page;mso-position-vertical-relative:page;z-index:-1679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Traditiona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1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Style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853668pt;margin-top:754.005798pt;width:9.77pt;height:16pt;mso-position-horizontal-relative:page;mso-position-vertical-relative:page;z-index:-1656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11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6.263611pt;margin-top:753.85260pt;width:200.491001pt;height:15.5pt;mso-position-horizontal-relative:page;mso-position-vertical-relative:page;z-index:-1656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Whe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does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4"/>
                  </w:rPr>
                  <w:t>substitutio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4"/>
                  </w:rPr>
                  <w:t>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7"/>
                    <w:w w:val="114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4"/>
                  </w:rPr>
                  <w:t>occur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70776pt;margin-top:754.571655pt;width:74.854298pt;height:15.5pt;mso-position-horizontal-relative:page;mso-position-vertical-relative:page;z-index:-1656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135590pt;margin-top:747.209045pt;width:18.350001pt;height:17pt;mso-position-horizontal-relative:page;mso-position-vertical-relative:page;z-index:-16560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833008pt;margin-top:747.215637pt;width:176.738142pt;height:16.0pt;mso-position-horizontal-relative:page;mso-position-vertical-relative:page;z-index:-1655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#defin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Progra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m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2"/>
                  </w:rPr>
                  <w:t>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585686pt;margin-top:747.860535pt;width:81.321697pt;height:15.5pt;mso-position-horizontal-relative:page;mso-position-vertical-relative:page;z-index:-1655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34"/>
                  </w:rPr>
                  <w:t>·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640015pt;margin-top:748.132813pt;width:22.007636pt;height:22.386137pt;mso-position-horizontal-relative:page;mso-position-vertical-relative:page;z-index:-16557" type="#_x0000_t202" filled="f" stroked="f">
          <v:textbox inset="0,0,0,0">
            <w:txbxContent>
              <w:p>
                <w:pPr>
                  <w:spacing w:before="89" w:after="0" w:line="240" w:lineRule="auto"/>
                  <w:ind w:left="67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4198pt;margin-top:753.933167pt;width:157.647250pt;height:15.5pt;mso-position-horizontal-relative:page;mso-position-vertical-relative:page;z-index:-1655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3"/>
                  </w:rPr>
                  <w:t>Macro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8"/>
                    <w:w w:val="113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Source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271225pt;margin-top:754.888672pt;width:74.660451pt;height:15.5pt;mso-position-horizontal-relative:page;mso-position-vertical-relative:page;z-index:-1655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584747pt;margin-top:755.604431pt;width:18.350001pt;height:17pt;mso-position-horizontal-relative:page;mso-position-vertical-relative:page;z-index:-1655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1.891357pt;margin-top:756.016479pt;width:105.550015pt;height:15.5pt;mso-position-horizontal-relative:page;mso-position-vertical-relative:page;z-index:-1655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Macro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252075pt;margin-top:756.735291pt;width:76.255256pt;height:15.5pt;mso-position-horizontal-relative:page;mso-position-vertical-relative:page;z-index:-1655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65344pt;margin-top:758.291077pt;width:18.650001pt;height:17pt;mso-position-horizontal-relative:page;mso-position-vertical-relative:page;z-index:-1655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248421pt;margin-top:759.182983pt;width:74.869488pt;height:15.5pt;mso-position-horizontal-relative:page;mso-position-vertical-relative:page;z-index:-1655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0.973114pt;margin-top:758.705017pt;width:105.925841pt;height:15.5pt;mso-position-horizontal-relative:page;mso-position-vertical-relative:page;z-index:-1654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Macro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77997pt;margin-top:752.758423pt;width:18.350001pt;height:17pt;mso-position-horizontal-relative:page;mso-position-vertical-relative:page;z-index:-1654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16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4.589844pt;margin-top:752.692688pt;width:94.19126pt;height:15.5pt;mso-position-horizontal-relative:page;mso-position-vertical-relative:page;z-index:-1654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3"/>
                  </w:rPr>
                  <w:t>Macro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"/>
                    <w:w w:val="113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3"/>
                  </w:rPr>
                  <w:t>Pitfalls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519238pt;margin-top:753.889282pt;width:76.300616pt;height:15.5pt;mso-position-horizontal-relative:page;mso-position-vertical-relative:page;z-index:-1654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6.8302pt;margin-top:760.216858pt;width:94.240889pt;height:16.0pt;mso-position-horizontal-relative:page;mso-position-vertical-relative:page;z-index:-1654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Macro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Pitfalls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568390pt;margin-top:760.685547pt;width:18.500001pt;height:17pt;mso-position-horizontal-relative:page;mso-position-vertical-relative:page;z-index:-1654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080185pt;margin-top:761.889038pt;width:74.394704pt;height:16pt;mso-position-horizontal-relative:page;mso-position-vertical-relative:page;z-index:-1654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5.125244pt;margin-top:752.500732pt;width:473.594627pt;height:.1pt;mso-position-horizontal-relative:page;mso-position-vertical-relative:page;z-index:-16542" coordorigin="1303,15050" coordsize="9472,2">
          <v:shape style="position:absolute;left:1303;top:15050;width:9472;height:2" coordorigin="1303,15050" coordsize="9472,0" path="m1303,15050l10774,15050e" filled="f" stroked="t" strokeweight=".71829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57916pt;margin-top:751.77063pt;width:21.651021pt;height:19.191338pt;mso-position-horizontal-relative:page;mso-position-vertical-relative:page;z-index:-16541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9.609253pt;margin-top:751.537903pt;width:91.908265pt;height:16pt;mso-position-horizontal-relative:page;mso-position-vertical-relative:page;z-index:-1654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Fil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Inclusion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604111pt;margin-top:752.735962pt;width:75.523267pt;height:16pt;mso-position-horizontal-relative:page;mso-position-vertical-relative:page;z-index:-1653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2.970367pt;margin-top:755.495911pt;width:474.073489pt;height:.1pt;mso-position-horizontal-relative:page;mso-position-vertical-relative:page;z-index:-16538" coordorigin="1259,15110" coordsize="9481,2">
          <v:shape style="position:absolute;left:1259;top:15110;width:9481;height:2" coordorigin="1259,15110" coordsize="9481,0" path="m1259,15110l10741,15110e" filled="f" stroked="t" strokeweight=".71829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44923pt;margin-top:754.726929pt;width:81.156015pt;height:16.5pt;mso-position-horizontal-relative:page;mso-position-vertical-relative:page;z-index:-1653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#6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32"/>
                  </w:rPr>
                  <w:t>·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81891pt;margin-top:754.829651pt;width:18.236001pt;height:18.5pt;mso-position-horizontal-relative:page;mso-position-vertical-relative:page;z-index:-16536" type="#_x0000_t202" filled="f" stroked="f">
          <v:textbox inset="0,0,0,0">
            <w:txbxContent>
              <w:p>
                <w:pPr>
                  <w:spacing w:before="0" w:after="0" w:line="362" w:lineRule="exact"/>
                  <w:ind w:left="20" w:right="-70"/>
                  <w:jc w:val="left"/>
                  <w:rPr>
                    <w:rFonts w:ascii="Courier New" w:hAnsi="Courier New" w:cs="Courier New" w:eastAsia="Courier New"/>
                    <w:sz w:val="33"/>
                    <w:szCs w:val="33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82"/>
                    <w:position w:val="3"/>
                  </w:rPr>
                  <w:t>20</w:t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7.286041pt;margin-top:754.726929pt;width:121.546984pt;height:16.5pt;mso-position-horizontal-relative:page;mso-position-vertical-relative:page;z-index:-1653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#include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example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029022pt;margin-top:746.729675pt;width:3.728pt;height:17.0pt;mso-position-horizontal-relative:page;mso-position-vertical-relative:page;z-index:-1679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64"/>
                  </w:rPr>
                  <w:t>'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502594pt;margin-top:746.729675pt;width:18.050001pt;height:17.0pt;mso-position-horizontal-relative:page;mso-position-vertical-relative:page;z-index:-1679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7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9.748322pt;margin-top:748.414063pt;width:128.731093pt;height:16.0pt;mso-position-horizontal-relative:page;mso-position-vertical-relative:page;z-index:-1679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Indentatio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Styl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30"/>
                  </w:rPr>
                  <w:t>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52682pt;margin-top:749.372803pt;width:75.433646pt;height:16.0pt;mso-position-horizontal-relative:page;mso-position-vertical-relative:page;z-index:-1679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71817pt;margin-top:757.963867pt;width:168.697024pt;height:15.5pt;mso-position-horizontal-relative:page;mso-position-vertical-relative:page;z-index:-1653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27"/>
                  </w:rPr>
                  <w:t>_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27"/>
                  </w:rPr>
                  <w:t>  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27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Conditiona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1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Compilation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64328pt;margin-top:758.68158pt;width:74.809661pt;height:15.5pt;mso-position-horizontal-relative:page;mso-position-vertical-relative:page;z-index:-1653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759155pt;margin-top:758.757751pt;width:16.445001pt;height:15.5pt;mso-position-horizontal-relative:page;mso-position-vertical-relative:page;z-index:-1653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Times New Roman" w:hAnsi="Times New Roman" w:cs="Times New Roman" w:eastAsia="Times New Roman"/>
                    <w:sz w:val="27"/>
                    <w:szCs w:val="2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7"/>
                  </w:rPr>
                  <w:t>21</w:t>
                </w:r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235291pt;margin-top:759.455688pt;width:74.430755pt;height:15.5pt;mso-position-horizontal-relative:page;mso-position-vertical-relative:page;z-index:-1653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3302pt;margin-top:745.799133pt;width:28.412033pt;height:30.704645pt;mso-position-horizontal-relative:page;mso-position-vertical-relative:page;z-index:-16530" type="#_x0000_t202" filled="f" stroked="f">
          <v:textbox inset="0,0,0,0">
            <w:txbxContent>
              <w:p>
                <w:pPr>
                  <w:spacing w:before="14" w:after="0" w:line="240" w:lineRule="exact"/>
                  <w:jc w:val="left"/>
                  <w:rPr>
                    <w:sz w:val="24"/>
                    <w:szCs w:val="24"/>
                  </w:rPr>
                </w:pPr>
                <w:rPr/>
                <w:r>
                  <w:rPr>
                    <w:sz w:val="24"/>
                    <w:szCs w:val="24"/>
                  </w:rPr>
                </w:r>
              </w:p>
              <w:p>
                <w:pPr>
                  <w:spacing w:before="0" w:after="0" w:line="240" w:lineRule="auto"/>
                  <w:ind w:left="197" w:right="-46"/>
                  <w:jc w:val="left"/>
                  <w:rPr>
                    <w:rFonts w:ascii="Courier New" w:hAnsi="Courier New" w:cs="Courier New" w:eastAsia="Courier New"/>
                    <w:sz w:val="31"/>
                    <w:szCs w:val="31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1"/>
                    <w:szCs w:val="31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889404pt;margin-top:758.978638pt;width:160.768181pt;height:15.5pt;mso-position-horizontal-relative:page;mso-position-vertical-relative:page;z-index:-1652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Conditiona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6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Compilation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3.159607pt;margin-top:754.339172pt;width:134.756142pt;height:15.5pt;mso-position-horizontal-relative:page;mso-position-vertical-relative:page;z-index:-1652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Debugging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1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Code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209797pt;margin-top:755.058044pt;width:75.378085pt;height:15.5pt;mso-position-horizontal-relative:page;mso-position-vertical-relative:page;z-index:-1652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63599pt;margin-top:754.731812pt;width:16.700001pt;height:16pt;mso-position-horizontal-relative:page;mso-position-vertical-relative:page;z-index:-1652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5"/>
                  </w:rPr>
                  <w:t>24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713211pt;margin-top:757.479126pt;width:75.034202pt;height:15.5pt;mso-position-horizontal-relative:page;mso-position-vertical-relative:page;z-index:-1652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61597pt;margin-top:757.40564pt;width:16.745121pt;height:15pt;mso-position-horizontal-relative:page;mso-position-vertical-relative:page;z-index:-16524" type="#_x0000_t202" filled="f" stroked="f">
          <v:textbox inset="0,0,0,0">
            <w:txbxContent>
              <w:p>
                <w:pPr>
                  <w:spacing w:before="0" w:after="0" w:line="286" w:lineRule="exact"/>
                  <w:ind w:left="20" w:right="-59"/>
                  <w:jc w:val="left"/>
                  <w:rPr>
                    <w:rFonts w:ascii="Arial" w:hAnsi="Arial" w:cs="Arial" w:eastAsia="Arial"/>
                    <w:sz w:val="26"/>
                    <w:szCs w:val="26"/>
                  </w:rPr>
                </w:pPr>
                <w:rPr/>
                <w:r>
                  <w:rPr>
                    <w:rFonts w:ascii="Arial" w:hAnsi="Arial" w:cs="Arial" w:eastAsia="Arial"/>
                    <w:sz w:val="26"/>
                    <w:szCs w:val="26"/>
                    <w:spacing w:val="0"/>
                    <w:w w:val="102"/>
                  </w:rPr>
                  <w:t>25</w:t>
                </w:r>
                <w:r>
                  <w:rPr>
                    <w:rFonts w:ascii="Arial" w:hAnsi="Arial" w:cs="Arial" w:eastAsia="Arial"/>
                    <w:sz w:val="26"/>
                    <w:szCs w:val="2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2.323273pt;margin-top:756.761169pt;width:135.674567pt;height:15.5pt;mso-position-horizontal-relative:page;mso-position-vertical-relative:page;z-index:-1652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Debugging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0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Code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71463pt;margin-top:758.268494pt;width:19.600001pt;height:17pt;mso-position-horizontal-relative:page;mso-position-vertical-relative:page;z-index:-16794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0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952698pt;margin-top:757.632019pt;width:127.474509pt;height:16.5pt;mso-position-horizontal-relative:page;mso-position-vertical-relative:page;z-index:-1679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Indentatio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Styl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598740pt;margin-top:758.828247pt;width:75.201779pt;height:16.5pt;mso-position-horizontal-relative:page;mso-position-vertical-relative:page;z-index:-1679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#1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1.720001pt;margin-top:749.503662pt;width:136.916387pt;height:15.5pt;mso-position-horizontal-relative:page;mso-position-vertical-relative:page;z-index:-1652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Automati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Variables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119999pt;margin-top:750.943481pt;width:76.419322pt;height:15.5pt;mso-position-horizontal-relative:page;mso-position-vertical-relative:page;z-index:-1652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730774pt;margin-top:757.072205pt;width:10.325pt;height:17pt;mso-position-horizontal-relative:page;mso-position-vertical-relative:page;z-index:-16520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6.490723pt;margin-top:757.319458pt;width:66.518303pt;height:16.0pt;mso-position-horizontal-relative:page;mso-position-vertical-relative:page;z-index:-1651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Examples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270790pt;margin-top:757.797913pt;width:75.260506pt;height:16.0pt;mso-position-horizontal-relative:page;mso-position-vertical-relative:page;z-index:-1651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8"/>
                  </w:rPr>
                  <w:t>#7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55090pt;margin-top:755.287964pt;width:10.3375pt;height:16.5pt;mso-position-horizontal-relative:page;mso-position-vertical-relative:page;z-index:-1651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5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.173462pt;margin-top:754.652893pt;width:123.450773pt;height:16.0pt;mso-position-horizontal-relative:page;mso-position-vertical-relative:page;z-index:-1651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Externa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Variables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70367pt;margin-top:755.611328pt;width:76.449107pt;height:16pt;mso-position-horizontal-relative:page;mso-position-vertical-relative:page;z-index:-1651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2"/>
                  </w:rPr>
                  <w:t>CCiass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8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2"/>
                  </w:rPr>
                  <w:t>#7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597168pt;margin-top:760.345581pt;width:9.975pt;height:16.5pt;mso-position-horizontal-relative:page;mso-position-vertical-relative:page;z-index:-1651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0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879395pt;margin-top:759.638611pt;width:65.991623pt;height:15.5pt;mso-position-horizontal-relative:page;mso-position-vertical-relative:page;z-index:-1651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Examples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659439pt;margin-top:761.074097pt;width:75.012160pt;height:15.5pt;mso-position-horizontal-relative:page;mso-position-vertical-relative:page;z-index:-1651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15649pt;margin-top:750.016479pt;width:10.77250pt;height:16.5pt;mso-position-horizontal-relative:page;mso-position-vertical-relative:page;z-index:-1651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21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0.454773pt;margin-top:749.621033pt;width:107.790091pt;height:16pt;mso-position-horizontal-relative:page;mso-position-vertical-relative:page;z-index:-1651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Stati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Variables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70367pt;margin-top:750.579468pt;width:75.635766pt;height:16pt;mso-position-horizontal-relative:page;mso-position-vertical-relative:page;z-index:-1650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#7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18825pt;margin-top:756.116333pt;width:74.781261pt;height:15.5pt;mso-position-horizontal-relative:page;mso-position-vertical-relative:page;z-index:-1650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861176pt;margin-top:755.79010pt;width:11.98pt;height:16pt;mso-position-horizontal-relative:page;mso-position-vertical-relative:page;z-index:-16507" type="#_x0000_t202" filled="f" stroked="f">
          <v:textbox inset="0,0,0,0">
            <w:txbxContent>
              <w:p>
                <w:pPr>
                  <w:spacing w:before="0" w:after="0" w:line="306" w:lineRule="exact"/>
                  <w:ind w:left="40" w:right="-4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w w:val="11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6.232941pt;margin-top:755.639282pt;width:86.795517pt;height:15.5pt;mso-position-horizontal-relative:page;mso-position-vertical-relative:page;z-index:-1650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7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7"/>
                  </w:rPr>
                  <w:t>#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6"/>
                    <w:w w:val="117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33"/>
                  </w:rPr>
                  <w:t>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815487pt;margin-top:754.487305pt;width:76.070657pt;height:16.5pt;mso-position-horizontal-relative:page;mso-position-vertical-relative:page;z-index:-1650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#7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908722pt;margin-top:754.166748pt;width:20.350001pt;height:17pt;mso-position-horizontal-relative:page;mso-position-vertical-relative:page;z-index:-16504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045837pt;margin-top:754.487305pt;width:86.110813pt;height:16.5pt;mso-position-horizontal-relative:page;mso-position-vertical-relative:page;z-index:-1650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Example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#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70"/>
                    <w:w w:val="105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39197pt;margin-top:757.066223pt;width:17.600001pt;height:17.0pt;mso-position-horizontal-relative:page;mso-position-vertical-relative:page;z-index:-16502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4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113831pt;margin-top:756.834656pt;width:125.310864pt;height:16pt;mso-position-horizontal-relative:page;mso-position-vertical-relative:page;z-index:-1650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Registe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Variables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713211pt;margin-top:758.270569pt;width:74.672275pt;height:16.0pt;mso-position-horizontal-relative:page;mso-position-vertical-relative:page;z-index:-1650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#7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209797pt;margin-top:748.479614pt;width:76.692241pt;height:18pt;mso-position-horizontal-relative:page;mso-position-vertical-relative:page;z-index:-16791" type="#_x0000_t202" filled="f" stroked="f">
          <v:textbox inset="0,0,0,0">
            <w:txbxContent>
              <w:p>
                <w:pPr>
                  <w:spacing w:before="0" w:after="0" w:line="347" w:lineRule="exact"/>
                  <w:ind w:left="20" w:right="-68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32"/>
                    <w:szCs w:val="32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32"/>
                    <w:szCs w:val="32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063599pt;margin-top:749.446411pt;width:21.280001pt;height:18pt;mso-position-horizontal-relative:page;mso-position-vertical-relative:page;z-index:-16790" type="#_x0000_t202" filled="f" stroked="f">
          <v:textbox inset="0,0,0,0">
            <w:txbxContent>
              <w:p>
                <w:pPr>
                  <w:spacing w:before="0" w:after="0" w:line="351" w:lineRule="exact"/>
                  <w:ind w:left="40" w:right="-4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w w:val="90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1.060852pt;margin-top:748.662598pt;width:127.484613pt;height:16.0pt;mso-position-horizontal-relative:page;mso-position-vertical-relative:page;z-index:-1678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Indentatio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Styl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9"/>
                  </w:rPr>
                  <w:t>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332397pt;margin-top:760.23761pt;width:10.89pt;height:16pt;mso-position-horizontal-relative:page;mso-position-vertical-relative:page;z-index:-1649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27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1.663208pt;margin-top:760.084412pt;width:127.098841pt;height:15.5pt;mso-position-horizontal-relative:page;mso-position-vertical-relative:page;z-index:-1649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Definin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3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Functions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149506pt;margin-top:760.803467pt;width:74.971909pt;height:15.5pt;mso-position-horizontal-relative:page;mso-position-vertical-relative:page;z-index:-1649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561188pt;margin-top:747.892822pt;width:9.725pt;height:17pt;mso-position-horizontal-relative:page;mso-position-vertical-relative:page;z-index:-1649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3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2.564758pt;margin-top:747.583862pt;width:104.649904pt;height:15.5pt;mso-position-horizontal-relative:page;mso-position-vertical-relative:page;z-index:-1649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Local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Variables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623356pt;margin-top:748.543762pt;width:75.436685pt;height:15.5pt;mso-position-horizontal-relative:page;mso-position-vertical-relative:page;z-index:-1649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47641pt;margin-top:758.937927pt;width:12.6275pt;height:16.5pt;mso-position-horizontal-relative:page;mso-position-vertical-relative:page;z-index:-16493" type="#_x0000_t202" filled="f" stroked="f">
          <v:textbox inset="0,0,0,0">
            <w:txbxContent>
              <w:p>
                <w:pPr>
                  <w:spacing w:before="0" w:after="0" w:line="316" w:lineRule="exact"/>
                  <w:ind w:left="40" w:right="-4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w w:val="11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42453pt;margin-top:759.18866pt;width:148.955228pt;height:15.5pt;mso-position-horizontal-relative:page;mso-position-vertical-relative:page;z-index:-1649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7"/>
                    <w:w w:val="109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No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Args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653305pt;margin-top:759.905334pt;width:74.947124pt;height:15.5pt;mso-position-horizontal-relative:page;mso-position-vertical-relative:page;z-index:-1649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0.678741pt;margin-top:748.174377pt;width:175.355897pt;height:16.0pt;mso-position-horizontal-relative:page;mso-position-vertical-relative:page;z-index:-1649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Function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wit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arguments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080318pt;margin-top:748.653748pt;width:76.723212pt;height:16.0pt;mso-position-horizontal-relative:page;mso-position-vertical-relative:page;z-index:-1648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7"/>
                  </w:rPr>
                  <w:t>Class#8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78131pt;margin-top:748.819275pt;width:16.994714pt;height:20.939184pt;mso-position-horizontal-relative:page;mso-position-vertical-relative:page;z-index:-16488" type="#_x0000_t202" filled="f" stroked="f">
          <v:textbox inset="0,0,0,0">
            <w:txbxContent>
              <w:p>
                <w:pPr>
                  <w:spacing w:before="0" w:after="0" w:line="296" w:lineRule="exact"/>
                  <w:ind w:left="40" w:right="-2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62451pt;margin-top:756.052002pt;width:20.350001pt;height:20.788402pt;mso-position-horizontal-relative:page;mso-position-vertical-relative:page;z-index:-16487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149078pt;margin-top:756.297729pt;width:49.404002pt;height:16pt;mso-position-horizontal-relative:page;mso-position-vertical-relative:page;z-index:-1648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ANSI-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89621pt;margin-top:756.297729pt;width:142.528691pt;height:16pt;mso-position-horizontal-relative:page;mso-position-vertical-relative:page;z-index:-1648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functio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declarations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423676pt;margin-top:757.0177pt;width:75.453006pt;height:16.0pt;mso-position-horizontal-relative:page;mso-position-vertical-relative:page;z-index:-1648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318398pt;margin-top:759.333923pt;width:74.593098pt;height:16.5pt;mso-position-horizontal-relative:page;mso-position-vertical-relative:page;z-index:-1648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#8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83020pt;margin-top:759.013367pt;width:17.600001pt;height:17pt;mso-position-horizontal-relative:page;mso-position-vertical-relative:page;z-index:-16482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4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21225pt;margin-top:758.617249pt;width:193.861364pt;height:16.5pt;mso-position-horizontal-relative:page;mso-position-vertical-relative:page;z-index:-1648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Function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Returnin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1"/>
                  </w:rPr>
                  <w:t>Value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60010pt;margin-top:756.363464pt;width:21.472001pt;height:18pt;mso-position-horizontal-relative:page;mso-position-vertical-relative:page;z-index:-16480" type="#_x0000_t202" filled="f" stroked="f">
          <v:textbox inset="0,0,0,0">
            <w:txbxContent>
              <w:p>
                <w:pPr>
                  <w:spacing w:before="0" w:after="0" w:line="351" w:lineRule="exact"/>
                  <w:ind w:left="40" w:right="-4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w w:val="91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9.079987pt;margin-top:756.222961pt;width:80.597379pt;height:15.5pt;mso-position-horizontal-relative:page;mso-position-vertical-relative:page;z-index:-1647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119999pt;margin-top:757.422852pt;width:75.781582pt;height:15.5pt;mso-position-horizontal-relative:page;mso-position-vertical-relative:page;z-index:-1647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28299pt;margin-top:753.89801pt;width:93.466885pt;height:16.0pt;mso-position-horizontal-relative:page;mso-position-vertical-relative:page;z-index:-1678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Dat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Types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544441pt;margin-top:755.263062pt;width:75.64711pt;height:15.5pt;mso-position-horizontal-relative:page;mso-position-vertical-relative:page;z-index:-1678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923462pt;margin-top:754.534546pt;width:18.820001pt;height:16.5pt;mso-position-horizontal-relative:page;mso-position-vertical-relative:page;z-index:-1678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6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959991pt;margin-top:758.965698pt;width:21.255001pt;height:16.5pt;mso-position-horizontal-relative:page;mso-position-vertical-relative:page;z-index:-16477" type="#_x0000_t202" filled="f" stroked="f">
          <v:textbox inset="0,0,0,0">
            <w:txbxContent>
              <w:p>
                <w:pPr>
                  <w:spacing w:before="0" w:after="0" w:line="316" w:lineRule="exact"/>
                  <w:ind w:left="40" w:right="-4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w w:val="11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887054pt;margin-top:759.217163pt;width:80.480839pt;height:15.5pt;mso-position-horizontal-relative:page;mso-position-vertical-relative:page;z-index:-1647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7057pt;margin-top:759.694214pt;width:74.213135pt;height:15.5pt;mso-position-horizontal-relative:page;mso-position-vertical-relative:page;z-index:-1647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6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641693pt;margin-top:757.491882pt;width:18.350001pt;height:17.0pt;mso-position-horizontal-relative:page;mso-position-vertical-relative:page;z-index:-1647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0.010773pt;margin-top:757.662842pt;width:129.910942pt;height:15.5pt;mso-position-horizontal-relative:page;mso-position-vertical-relative:page;z-index:-1647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Othe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tha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typ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22"/>
                  </w:rPr>
                  <w:t>int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782784pt;margin-top:758.69751pt;width:74.915966pt;height:16.0pt;mso-position-horizontal-relative:page;mso-position-vertical-relative:page;z-index:-1647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784485pt;margin-top:756.077332pt;width:18.800001pt;height:17pt;mso-position-horizontal-relative:page;mso-position-vertical-relative:page;z-index:-1647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t>18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673553pt;margin-top:756.083984pt;width:158.056654pt;height:16pt;mso-position-horizontal-relative:page;mso-position-vertical-relative:page;z-index:-1647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&amp;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Operato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2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lvalues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755863pt;margin-top:756.728821pt;width:84.414761pt;height:15.5pt;mso-position-horizontal-relative:page;mso-position-vertical-relative:page;z-index:-1646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52"/>
                  </w:rPr>
                  <w:t>·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33167pt;margin-top:758.425842pt;width:18.240001pt;height:16.5pt;mso-position-horizontal-relative:page;mso-position-vertical-relative:page;z-index:-1646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2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0.170166pt;margin-top:758.197083pt;width:59.226638pt;height:15.5pt;mso-position-horizontal-relative:page;mso-position-vertical-relative:page;z-index:-1646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84766pt;margin-top:759.393677pt;width:74.427667pt;height:15.5pt;mso-position-horizontal-relative:page;mso-position-vertical-relative:page;z-index:-1646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#8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22226pt;margin-top:752.249023pt;width:65.271565pt;height:16.0pt;mso-position-horizontal-relative:page;mso-position-vertical-relative:page;z-index:-1646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33"/>
                  </w:rPr>
                  <w:t>·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33"/>
                  </w:rPr>
                  <w:t>   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"/>
                    <w:w w:val="33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Pointers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995228pt;margin-top:754.406189pt;width:76.526694pt;height:16.0pt;mso-position-horizontal-relative:page;mso-position-vertical-relative:page;z-index:-1646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63214pt;margin-top:753.880066pt;width:18.926001pt;height:17.5pt;mso-position-horizontal-relative:page;mso-position-vertical-relative:page;z-index:-16463" type="#_x0000_t202" filled="f" stroked="f">
          <v:textbox inset="0,0,0,0">
            <w:txbxContent>
              <w:p>
                <w:pPr>
                  <w:spacing w:before="0" w:after="0" w:line="341" w:lineRule="exact"/>
                  <w:ind w:left="20" w:right="-66"/>
                  <w:jc w:val="left"/>
                  <w:rPr>
                    <w:rFonts w:ascii="Courier New" w:hAnsi="Courier New" w:cs="Courier New" w:eastAsia="Courier New"/>
                    <w:sz w:val="31"/>
                    <w:szCs w:val="31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  <w:position w:val="2"/>
                  </w:rPr>
                  <w:t>20</w:t>
                </w:r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49377pt;margin-top:760.396667pt;width:15.950001pt;height:17pt;mso-position-horizontal-relative:page;mso-position-vertical-relative:page;z-index:-16462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  <w:t>21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243774pt;margin-top:760.16394pt;width:126.409202pt;height:16.0pt;mso-position-horizontal-relative:page;mso-position-vertical-relative:page;z-index:-1646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Declaring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9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Pointers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913872pt;margin-top:761.362pt;width:75.193614pt;height:16pt;mso-position-horizontal-relative:page;mso-position-vertical-relative:page;z-index:-1646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512848pt;margin-top:746.802307pt;width:178.742086pt;height:18pt;mso-position-horizontal-relative:page;mso-position-vertical-relative:page;z-index:-16459" type="#_x0000_t202" filled="f" stroked="f">
          <v:textbox inset="0,0,0,0">
            <w:txbxContent>
              <w:p>
                <w:pPr>
                  <w:spacing w:before="0" w:after="0" w:line="347" w:lineRule="exact"/>
                  <w:ind w:left="20" w:right="-68"/>
                  <w:jc w:val="left"/>
                  <w:rPr>
                    <w:rFonts w:ascii="Arial" w:hAnsi="Arial" w:cs="Arial" w:eastAsia="Arial"/>
                    <w:sz w:val="32"/>
                    <w:szCs w:val="32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Indirectio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Operator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2"/>
                    <w:szCs w:val="32"/>
                    <w:spacing w:val="0"/>
                    <w:w w:val="100"/>
                  </w:rPr>
                  <w:t>*</w:t>
                </w:r>
                <w:r>
                  <w:rPr>
                    <w:rFonts w:ascii="Arial" w:hAnsi="Arial" w:cs="Arial" w:eastAsia="Arial"/>
                    <w:sz w:val="32"/>
                    <w:szCs w:val="3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90004pt;margin-top:749.381409pt;width:75.913836pt;height:16pt;mso-position-horizontal-relative:page;mso-position-vertical-relative:page;z-index:-1645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32727pt;margin-top:748.81842pt;width:16.790001pt;height:16.5pt;mso-position-horizontal-relative:page;mso-position-vertical-relative:page;z-index:-1645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2"/>
                  </w:rPr>
                  <w:t>22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908142pt;margin-top:747.215637pt;width:93.040145pt;height:16.0pt;mso-position-horizontal-relative:page;mso-position-vertical-relative:page;z-index:-1678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Dat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Types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644135pt;margin-top:748.414063pt;width:76.445007pt;height:16.0pt;mso-position-horizontal-relative:page;mso-position-vertical-relative:page;z-index:-1678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194031pt;margin-top:747.688416pt;width:27.312501pt;height:17pt;mso-position-horizontal-relative:page;mso-position-vertical-relative:page;z-index:-16783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35"/>
                  </w:rPr>
                  <w:t>14.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237854pt;margin-top:758.486633pt;width:74.734974pt;height:16.0pt;mso-position-horizontal-relative:page;mso-position-vertical-relative:page;z-index:-1645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#8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94501pt;margin-top:758.24707pt;width:16.633921pt;height:16.0pt;mso-position-horizontal-relative:page;mso-position-vertical-relative:page;z-index:-1645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23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.020142pt;margin-top:757.767822pt;width:199.103647pt;height:16pt;mso-position-horizontal-relative:page;mso-position-vertical-relative:page;z-index:-1645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Using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&amp;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*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Operators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33942pt;margin-top:751.616882pt;width:16.486832pt;height:17.714290pt;mso-position-horizontal-relative:page;mso-position-vertical-relative:page;z-index:-16453" type="#_x0000_t202" filled="f" stroked="f">
          <v:textbox inset="0,0,0,0">
            <w:txbxContent>
              <w:p>
                <w:pPr>
                  <w:spacing w:before="18" w:after="0" w:line="240" w:lineRule="auto"/>
                  <w:ind w:left="112" w:right="-4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5.547882pt;margin-top:753.178833pt;width:135.054649pt;height:15.5pt;mso-position-horizontal-relative:page;mso-position-vertical-relative:page;z-index:-1645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Pointers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031929pt;margin-top:753.896606pt;width:75.141035pt;height:15.5pt;mso-position-horizontal-relative:page;mso-position-vertical-relative:page;z-index:-1645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#9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119999pt;margin-top:745.168335pt;width:75.784722pt;height:18pt;mso-position-horizontal-relative:page;mso-position-vertical-relative:page;z-index:-16450" type="#_x0000_t202" filled="f" stroked="f">
          <v:textbox inset="0,0,0,0">
            <w:txbxContent>
              <w:p>
                <w:pPr>
                  <w:spacing w:before="0" w:after="0" w:line="347" w:lineRule="exact"/>
                  <w:ind w:left="20" w:right="-68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2"/>
                    <w:szCs w:val="32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2"/>
                    <w:szCs w:val="3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2.440002pt;margin-top:745.738831pt;width:135.711446pt;height:16pt;mso-position-horizontal-relative:page;mso-position-vertical-relative:page;z-index:-1644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Pointers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80005pt;margin-top:746.592773pt;width:9.7979pt;height:18.5pt;mso-position-horizontal-relative:page;mso-position-vertical-relative:page;z-index:-16448" type="#_x0000_t202" filled="f" stroked="f">
          <v:textbox inset="0,0,0,0">
            <w:txbxContent>
              <w:p>
                <w:pPr>
                  <w:spacing w:before="0" w:after="0" w:line="357" w:lineRule="exact"/>
                  <w:ind w:left="20" w:right="-70"/>
                  <w:jc w:val="left"/>
                  <w:rPr>
                    <w:rFonts w:ascii="Arial" w:hAnsi="Arial" w:cs="Arial" w:eastAsia="Arial"/>
                    <w:sz w:val="33"/>
                    <w:szCs w:val="33"/>
                  </w:rPr>
                </w:pPr>
                <w:rPr/>
                <w:r>
                  <w:rPr>
                    <w:rFonts w:ascii="Arial" w:hAnsi="Arial" w:cs="Arial" w:eastAsia="Arial"/>
                    <w:sz w:val="33"/>
                    <w:szCs w:val="33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33"/>
                    <w:szCs w:val="3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969635pt;margin-top:756.191406pt;width:10.68pt;height:17.5pt;mso-position-horizontal-relative:page;mso-position-vertical-relative:page;z-index:-16447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509659pt;margin-top:757.319458pt;width:74.819631pt;height:16.0pt;mso-position-horizontal-relative:page;mso-position-vertical-relative:page;z-index:-1644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1.803314pt;margin-top:756.840942pt;width:190.879388pt;height:16.0pt;mso-position-horizontal-relative:page;mso-position-vertical-relative:page;z-index:-1644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Passin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Functions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254631pt;margin-top:750.454529pt;width:79.73859pt;height:16.5pt;mso-position-horizontal-relative:page;mso-position-vertical-relative:page;z-index:-1644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#9·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981476pt;margin-top:749.976074pt;width:190.609775pt;height:16.5pt;mso-position-horizontal-relative:page;mso-position-vertical-relative:page;z-index:-1644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Passin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Functions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821442pt;margin-top:749.497559pt;width:76.076905pt;height:16.5pt;mso-position-horizontal-relative:page;mso-position-vertical-relative:page;z-index:-1644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#9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192352pt;margin-top:748.937744pt;width:18.419108pt;height:21.380642pt;mso-position-horizontal-relative:page;mso-position-vertical-relative:page;z-index:-16441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026001pt;margin-top:748.779785pt;width:190.958309pt;height:16.5pt;mso-position-horizontal-relative:page;mso-position-vertical-relative:page;z-index:-1644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Passin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Functions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7.837601pt;margin-top:752.916443pt;width:409.891999pt;height:.1pt;mso-position-horizontal-relative:page;mso-position-vertical-relative:page;z-index:-16825" coordorigin="1357,15058" coordsize="8198,2">
          <v:shape style="position:absolute;left:1357;top:15058;width:8198;height:2" coordorigin="1357,15058" coordsize="8198,0" path="m1357,15058l9555,15058e" filled="f" stroked="t" strokeweight=".71659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554199pt;margin-top:752.700378pt;width:74.466035pt;height:15.5pt;mso-position-horizontal-relative:page;mso-position-vertical-relative:page;z-index:-1682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75769pt;margin-top:748.937744pt;width:18.841943pt;height:20.784059pt;mso-position-horizontal-relative:page;mso-position-vertical-relative:page;z-index:-16823" type="#_x0000_t202" filled="f" stroked="f">
          <v:textbox inset="0,0,0,0">
            <w:txbxContent>
              <w:p>
                <w:pPr>
                  <w:spacing w:before="56" w:after="0" w:line="240" w:lineRule="auto"/>
                  <w:ind w:left="93" w:right="-4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31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3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71463pt;margin-top:756.59375pt;width:18.950001pt;height:17pt;mso-position-horizontal-relative:page;mso-position-vertical-relative:page;z-index:-16782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3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742218pt;margin-top:756.52832pt;width:133.603791pt;height:15.5pt;mso-position-horizontal-relative:page;mso-position-vertical-relative:page;z-index:-1678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Declaring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5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Variables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12101pt;margin-top:757.963867pt;width:75.861395pt;height:15.5pt;mso-position-horizontal-relative:page;mso-position-vertical-relative:page;z-index:-1678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1.693726pt;margin-top:756.435791pt;width:149.873113pt;height:16.5pt;mso-position-horizontal-relative:page;mso-position-vertical-relative:page;z-index:-1643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strcpy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Uses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Pointers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9306pt;margin-top:756.914246pt;width:74.868184pt;height:16.5pt;mso-position-horizontal-relative:page;mso-position-vertical-relative:page;z-index:-1643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#9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491913pt;margin-top:756.756836pt;width:9.4675pt;height:16.5pt;mso-position-horizontal-relative:page;mso-position-vertical-relative:page;z-index:-1643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3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81891pt;margin-top:749.930664pt;width:18.430001pt;height:17.5pt;mso-position-horizontal-relative:page;mso-position-vertical-relative:page;z-index:-16436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6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1.300262pt;margin-top:749.934692pt;width:127.822551pt;height:16.5pt;mso-position-horizontal-relative:page;mso-position-vertical-relative:page;z-index:-1643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Pointe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Operations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928093pt;margin-top:750.653503pt;width:75.780657pt;height:16.5pt;mso-position-horizontal-relative:page;mso-position-vertical-relative:page;z-index:-1643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#9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799988pt;margin-top:752.769958pt;width:20.120001pt;height:17.5pt;mso-position-horizontal-relative:page;mso-position-vertical-relative:page;z-index:-16433" type="#_x0000_t202" filled="f" stroked="f">
          <v:textbox inset="0,0,0,0">
            <w:txbxContent>
              <w:p>
                <w:pPr>
                  <w:spacing w:before="0" w:after="0" w:line="337" w:lineRule="exact"/>
                  <w:ind w:left="40" w:right="-4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w w:val="10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23999pt;margin-top:753.012878pt;width:205.673615pt;height:16.5pt;mso-position-horizontal-relative:page;mso-position-vertical-relative:page;z-index:-1643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Pointe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Operation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32"/>
                  </w:rPr>
                  <w:t>1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599998pt;margin-top:753.732849pt;width:75.223503pt;height:16.5pt;mso-position-horizontal-relative:page;mso-position-vertical-relative:page;z-index:-1643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#9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79999pt;margin-top:750.109131pt;width:21.340001pt;height:19pt;mso-position-horizontal-relative:page;mso-position-vertical-relative:page;z-index:-16430" type="#_x0000_t202" filled="f" stroked="f">
          <v:textbox inset="0,0,0,0">
            <w:txbxContent>
              <w:p>
                <w:pPr>
                  <w:spacing w:before="0" w:after="0" w:line="372" w:lineRule="exact"/>
                  <w:ind w:left="40" w:right="-51"/>
                  <w:jc w:val="left"/>
                  <w:rPr>
                    <w:rFonts w:ascii="Courier New" w:hAnsi="Courier New" w:cs="Courier New" w:eastAsia="Courier New"/>
                    <w:sz w:val="34"/>
                    <w:szCs w:val="34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4"/>
                    <w:szCs w:val="34"/>
                    <w:w w:val="85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4"/>
                    <w:szCs w:val="34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4"/>
                    <w:szCs w:val="34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5.720001pt;margin-top:750.133179pt;width:203.742715pt;height:16.5pt;mso-position-horizontal-relative:page;mso-position-vertical-relative:page;z-index:-1642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Pointe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Operation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Exampl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119999pt;margin-top:751.333069pt;width:75.785983pt;height:16.5pt;mso-position-horizontal-relative:page;mso-position-vertical-relative:page;z-index:-1642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#9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0304pt;margin-top:747.401672pt;width:26.166816pt;height:24.517318pt;mso-position-horizontal-relative:page;mso-position-vertical-relative:page;z-index:-16427" type="#_x0000_t202" filled="f" stroked="f">
          <v:textbox inset="0,0,0,0">
            <w:txbxContent>
              <w:p>
                <w:pPr>
                  <w:spacing w:before="0" w:after="0" w:line="362" w:lineRule="exact"/>
                  <w:ind w:left="40" w:right="-20"/>
                  <w:jc w:val="left"/>
                  <w:rPr>
                    <w:rFonts w:ascii="Courier New" w:hAnsi="Courier New" w:cs="Courier New" w:eastAsia="Courier New"/>
                    <w:sz w:val="33"/>
                    <w:szCs w:val="33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3"/>
                    <w:szCs w:val="33"/>
                    <w:w w:val="88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681549pt;margin-top:747.464539pt;width:167.701394pt;height:16pt;mso-position-horizontal-relative:page;mso-position-vertical-relative:page;z-index:-1642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Multi-dimensiona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4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44923pt;margin-top:748.18335pt;width:75.674406pt;height:16pt;mso-position-horizontal-relative:page;mso-position-vertical-relative:page;z-index:-1642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927059pt;margin-top:746.170105pt;width:74.833748pt;height:16.0pt;mso-position-horizontal-relative:page;mso-position-vertical-relative:page;z-index:-1642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068237pt;margin-top:745.517334pt;width:18.512001pt;height:18pt;mso-position-horizontal-relative:page;mso-position-vertical-relative:page;z-index:-16423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16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115295pt;margin-top:745.693054pt;width:165.935580pt;height:16pt;mso-position-horizontal-relative:page;mso-position-vertical-relative:page;z-index:-1642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Multi-dimensiona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0"/>
                    <w:w w:val="106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61597pt;margin-top:753.476379pt;width:18.200001pt;height:17.0pt;mso-position-horizontal-relative:page;mso-position-vertical-relative:page;z-index:-1642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8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17572pt;margin-top:754.128601pt;width:167.716498pt;height:15.5pt;mso-position-horizontal-relative:page;mso-position-vertical-relative:page;z-index:-1642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Multi-dimensiona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23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Arrays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190796pt;margin-top:754.607239pt;width:74.390407pt;height:15.5pt;mso-position-horizontal-relative:page;mso-position-vertical-relative:page;z-index:-1641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#9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870575pt;margin-top:750.214905pt;width:18.350001pt;height:17pt;mso-position-horizontal-relative:page;mso-position-vertical-relative:page;z-index:-1641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442352pt;margin-top:750.940613pt;width:74.876101pt;height:16.0pt;mso-position-horizontal-relative:page;mso-position-vertical-relative:page;z-index:-1641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3.550598pt;margin-top:750.702087pt;width:175.353224pt;height:16.0pt;mso-position-horizontal-relative:page;mso-position-vertical-relative:page;z-index:-1641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50"/>
                  </w:rPr>
                  <w:t>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5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0"/>
                    <w:w w:val="5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Multi-dimensiona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10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839996pt;margin-top:752.452393pt;width:18.200001pt;height:17.0pt;mso-position-horizontal-relative:page;mso-position-vertical-relative:page;z-index:-16779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8"/>
                  </w:rPr>
                  <w:t>16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8.839996pt;margin-top:751.73822pt;width:138.568486pt;height:16.0pt;mso-position-horizontal-relative:page;mso-position-vertical-relative:page;z-index:-1677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33"/>
                  </w:rPr>
                  <w:t>·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33"/>
                  </w:rPr>
                  <w:t>    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0"/>
                    <w:w w:val="33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Declaratio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0"/>
                    <w:w w:val="105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Syntax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20001pt;margin-top:753.41803pt;width:77.037443pt;height:16.0pt;mso-position-horizontal-relative:page;mso-position-vertical-relative:page;z-index:-1677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25989pt;margin-top:748.706482pt;width:247.462611pt;height:20.582626pt;mso-position-horizontal-relative:page;mso-position-vertical-relative:page;z-index:-16415" type="#_x0000_t202" filled="f" stroked="f">
          <v:textbox inset="0,0,0,0">
            <w:txbxContent>
              <w:p>
                <w:pPr>
                  <w:spacing w:before="76" w:after="0" w:line="240" w:lineRule="auto"/>
                  <w:ind w:left="143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95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8"/>
                    <w:szCs w:val="28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Function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&amp;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n-dimensional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33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462265pt;margin-top:753.766846pt;width:74.482478pt;height:16.0pt;mso-position-horizontal-relative:page;mso-position-vertical-relative:page;z-index:-1641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#9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603775pt;margin-top:753.122803pt;width:81.889499pt;height:16.5pt;mso-position-horizontal-relative:page;mso-position-vertical-relative:page;z-index:-1641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18396pt;margin-top:752.645081pt;width:49.743282pt;height:16.5pt;mso-position-horizontal-relative:page;mso-position-vertical-relative:page;z-index:-1641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Outline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919998pt;margin-top:750.292603pt;width:83.649003pt;height:17.0pt;mso-position-horizontal-relative:page;mso-position-vertical-relative:page;z-index:-1641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6"/>
                  </w:rPr>
                  <w:t>#10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60004pt;margin-top:750.292603pt;width:9.725pt;height:17.0pt;mso-position-horizontal-relative:page;mso-position-vertical-relative:page;z-index:-16410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3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7.559998pt;margin-top:749.653259pt;width:120.539015pt;height:16.5pt;mso-position-horizontal-relative:page;mso-position-vertical-relative:page;z-index:-1640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Strings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730774pt;margin-top:755.397461pt;width:10.85pt;height:17.0pt;mso-position-horizontal-relative:page;mso-position-vertical-relative:page;z-index:-1640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8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2.778473pt;margin-top:755.239563pt;width:109.043039pt;height:16.5pt;mso-position-horizontal-relative:page;mso-position-vertical-relative:page;z-index:-1640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strin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8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1"/>
                  </w:rPr>
                  <w:t>constants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270790pt;margin-top:755.957275pt;width:82.210015pt;height:16.5pt;mso-position-horizontal-relative:page;mso-position-vertical-relative:page;z-index:-1640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260773pt;margin-top:747.457642pt;width:9.725pt;height:17.0pt;mso-position-horizontal-relative:page;mso-position-vertical-relative:page;z-index:-16405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3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090088pt;margin-top:747.29895pt;width:170.271579pt;height:16.5pt;mso-position-horizontal-relative:page;mso-position-vertical-relative:page;z-index:-1640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strin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constant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example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815487pt;margin-top:747.538574pt;width:83.358357pt;height:16.5pt;mso-position-horizontal-relative:page;mso-position-vertical-relative:page;z-index:-1640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1.426819pt;margin-top:752.361023pt;width:117.86585pt;height:16.5pt;mso-position-horizontal-relative:page;mso-position-vertical-relative:page;z-index:-1640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Arrays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101151pt;margin-top:753.318298pt;width:82.008748pt;height:16.5pt;mso-position-horizontal-relative:page;mso-position-vertical-relative:page;z-index:-1640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046692pt;margin-top:750.883301pt;width:15.013424pt;height:18.266655pt;mso-position-horizontal-relative:page;mso-position-vertical-relative:page;z-index:-16400" type="#_x0000_t202" filled="f" stroked="f">
          <v:textbox inset="0,0,0,0">
            <w:txbxContent>
              <w:p>
                <w:pPr>
                  <w:spacing w:before="41" w:after="0" w:line="240" w:lineRule="auto"/>
                  <w:ind w:left="104" w:right="-4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10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3.00473pt;margin-top:751.211731pt;width:128.072473pt;height:16.5pt;mso-position-horizontal-relative:page;mso-position-vertical-relative:page;z-index:-1639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Pointers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94815pt;margin-top:751.928406pt;width:82.010139pt;height:16.5pt;mso-position-horizontal-relative:page;mso-position-vertical-relative:page;z-index:-1639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5614pt;margin-top:752.738708pt;width:9.73118pt;height:15.5pt;mso-position-horizontal-relative:page;mso-position-vertical-relative:page;z-index:-1639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3"/>
                  </w:rPr>
                  <w:t>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0.389832pt;margin-top:755.166199pt;width:111.711474pt;height:16pt;mso-position-horizontal-relative:page;mso-position-vertical-relative:page;z-index:-1677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Using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Constants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908936pt;margin-top:755.636719pt;width:18.500001pt;height:17pt;mso-position-horizontal-relative:page;mso-position-vertical-relative:page;z-index:-16775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9306pt;margin-top:756.601685pt;width:75.359165pt;height:16.0pt;mso-position-horizontal-relative:page;mso-position-vertical-relative:page;z-index:-1677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908936pt;margin-top:747.980774pt;width:10.4pt;height:17pt;mso-position-horizontal-relative:page;mso-position-vertical-relative:page;z-index:-1639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264893pt;margin-top:747.583557pt;width:189.504874pt;height:16.5pt;mso-position-horizontal-relative:page;mso-position-vertical-relative:page;z-index:-1639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Pointer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Example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01577pt;margin-top:748.779785pt;width:82.567105pt;height:16.5pt;mso-position-horizontal-relative:page;mso-position-vertical-relative:page;z-index:-1639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32312pt;margin-top:753.289124pt;width:162.210152pt;height:16pt;mso-position-horizontal-relative:page;mso-position-vertical-relative:page;z-index:-1639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How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no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copy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strings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70047pt;margin-top:754.005737pt;width:82.478371pt;height:16pt;mso-position-horizontal-relative:page;mso-position-vertical-relative:page;z-index:-1639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#10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76178pt;margin-top:754.410889pt;width:9.581060pt;height:15.5pt;mso-position-horizontal-relative:page;mso-position-vertical-relative:page;z-index:-1639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1"/>
                  </w:rPr>
                  <w:t>9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0.131256pt;margin-top:745.430359pt;width:186.038248pt;height:16.5pt;mso-position-horizontal-relative:page;mso-position-vertical-relative:page;z-index:-1639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Strings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776901pt;margin-top:746.148071pt;width:82.255741pt;height:16.5pt;mso-position-horizontal-relative:page;mso-position-vertical-relative:page;z-index:-1638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9375pt;margin-top:746.148071pt;width:18.124001pt;height:16.5pt;mso-position-horizontal-relative:page;mso-position-vertical-relative:page;z-index:-1638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10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741943pt;margin-top:748.407471pt;width:21.730111pt;height:23.160022pt;mso-position-horizontal-relative:page;mso-position-vertical-relative:page;z-index:-16387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0.386078pt;margin-top:748.414063pt;width:186.943126pt;height:16.0pt;mso-position-horizontal-relative:page;mso-position-vertical-relative:page;z-index:-1638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Array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Strings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52682pt;margin-top:749.372803pt;width:83.332130pt;height:16.0pt;mso-position-horizontal-relative:page;mso-position-vertical-relative:page;z-index:-1638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#10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911591pt;margin-top:750.930481pt;width:19.250001pt;height:17.0pt;mso-position-horizontal-relative:page;mso-position-vertical-relative:page;z-index:-1638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5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33150pt;margin-top:752.299866pt;width:81.472596pt;height:15.5pt;mso-position-horizontal-relative:page;mso-position-vertical-relative:page;z-index:-1638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4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607727pt;margin-top:751.58429pt;width:127.161872pt;height:15.5pt;mso-position-horizontal-relative:page;mso-position-vertical-relative:page;z-index:-1638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String-Oriente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1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1/0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71283pt;margin-top:748.015808pt;width:18.500001pt;height:17pt;mso-position-horizontal-relative:page;mso-position-vertical-relative:page;z-index:-16381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268188pt;margin-top:747.951843pt;width:44.080852pt;height:15.5pt;mso-position-horizontal-relative:page;mso-position-vertical-relative:page;z-index:-1638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121"/>
                  </w:rPr>
                  <w:t>gets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22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105221pt;margin-top:748.741516pt;width:82.482941pt;height:16.0pt;mso-position-horizontal-relative:page;mso-position-vertical-relative:page;z-index:-1637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1"/>
                  </w:rPr>
                  <w:t>#10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339943pt;margin-top:753.484131pt;width:82.595574pt;height:16.0pt;mso-position-horizontal-relative:page;mso-position-vertical-relative:page;z-index:-1637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#10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149536pt;margin-top:752.921448pt;width:18.965001pt;height:16.5pt;mso-position-horizontal-relative:page;mso-position-vertical-relative:page;z-index:-1637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7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1.011902pt;margin-top:753.005493pt;width:178.063291pt;height:16pt;mso-position-horizontal-relative:page;mso-position-vertical-relative:page;z-index:-1637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stdi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line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echo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program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1.755863pt;margin-top:752.129883pt;width:473.700994pt;height:.1pt;mso-position-horizontal-relative:page;mso-position-vertical-relative:page;z-index:-16375" coordorigin="1235,15043" coordsize="9474,2">
          <v:shape style="position:absolute;left:1235;top:15043;width:9474;height:2" coordorigin="1235,15043" coordsize="9474,0" path="m1235,15043l10709,15043e" filled="f" stroked="t" strokeweight=".71809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502594pt;margin-top:751.043945pt;width:18.500001pt;height:17pt;mso-position-horizontal-relative:page;mso-position-vertical-relative:page;z-index:-16374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16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834198pt;margin-top:751.45575pt;width:39.596827pt;height:15.5pt;mso-position-horizontal-relative:page;mso-position-vertical-relative:page;z-index:-1637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108"/>
                  </w:rPr>
                  <w:t>puts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09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52682pt;margin-top:752.41449pt;width:83.101466pt;height:15.5pt;mso-position-horizontal-relative:page;mso-position-vertical-relative:page;z-index:-1637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81177pt;margin-top:755.162231pt;width:81.706668pt;height:15.5pt;mso-position-horizontal-relative:page;mso-position-vertical-relative:page;z-index:-1637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5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96478pt;margin-top:754.68512pt;width:17.762601pt;height:15.5pt;mso-position-horizontal-relative:page;mso-position-vertical-relative:page;z-index:-1637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5"/>
                  </w:rPr>
                  <w:t>17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0.736481pt;margin-top:754.68512pt;width:199.718082pt;height:15.5pt;mso-position-horizontal-relative:page;mso-position-vertical-relative:page;z-index:-1636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Othe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Handy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Strin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0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Functions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48236pt;margin-top:745.588257pt;width:18.800001pt;height:17pt;mso-position-horizontal-relative:page;mso-position-vertical-relative:page;z-index:-1636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t>18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567993pt;margin-top:746.001404pt;width:110.09431pt;height:15.5pt;mso-position-horizontal-relative:page;mso-position-vertical-relative:page;z-index:-1636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String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538036pt;margin-top:746.958374pt;width:82.85401pt;height:15.5pt;mso-position-horizontal-relative:page;mso-position-vertical-relative:page;z-index:-1636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76"/>
                  </w:rPr>
                  <w:t>C_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6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05896pt;margin-top:750.572571pt;width:24.525318pt;height:25.892122pt;mso-position-horizontal-relative:page;mso-position-vertical-relative:page;z-index:-16773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791382pt;margin-top:750.579468pt;width:46.070882pt;height:16pt;mso-position-horizontal-relative:page;mso-position-vertical-relative:page;z-index:-1677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252075pt;margin-top:751.537903pt;width:76.069517pt;height:16pt;mso-position-horizontal-relative:page;mso-position-vertical-relative:page;z-index:-1677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348053pt;margin-top:750.140198pt;width:18.095001pt;height:16.5pt;mso-position-horizontal-relative:page;mso-position-vertical-relative:page;z-index:-1636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1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861877pt;margin-top:750.391663pt;width:110.060704pt;height:15.5pt;mso-position-horizontal-relative:page;mso-position-vertical-relative:page;z-index:-1636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String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469612pt;margin-top:751.107239pt;width:81.710165pt;height:15.5pt;mso-position-horizontal-relative:page;mso-position-vertical-relative:page;z-index:-1636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4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503784pt;margin-top:747.695007pt;width:110.280387pt;height:16pt;mso-position-horizontal-relative:page;mso-position-vertical-relative:page;z-index:-1636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String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Example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713322pt;margin-top:749.133118pt;width:85.96497pt;height:16.0pt;mso-position-horizontal-relative:page;mso-position-vertical-relative:page;z-index:-1636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#10·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63214pt;margin-top:748.606995pt;width:18.554001pt;height:17.5pt;mso-position-horizontal-relative:page;mso-position-vertical-relative:page;z-index:-16360" type="#_x0000_t202" filled="f" stroked="f">
          <v:textbox inset="0,0,0,0">
            <w:txbxContent>
              <w:p>
                <w:pPr>
                  <w:spacing w:before="0" w:after="0" w:line="341" w:lineRule="exact"/>
                  <w:ind w:left="20" w:right="-66"/>
                  <w:jc w:val="left"/>
                  <w:rPr>
                    <w:rFonts w:ascii="Courier New" w:hAnsi="Courier New" w:cs="Courier New" w:eastAsia="Courier New"/>
                    <w:sz w:val="31"/>
                    <w:szCs w:val="31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  <w:position w:val="2"/>
                  </w:rPr>
                  <w:t>20</w:t>
                </w:r>
                <w:r>
                  <w:rPr>
                    <w:rFonts w:ascii="Courier New" w:hAnsi="Courier New" w:cs="Courier New" w:eastAsia="Courier New"/>
                    <w:sz w:val="31"/>
                    <w:szCs w:val="31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390045pt;margin-top:751.297302pt;width:180.587485pt;height:15.5pt;mso-position-horizontal-relative:page;mso-position-vertical-relative:page;z-index:-1635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Command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Line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Arguments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629745pt;margin-top:751.775208pt;width:82.057962pt;height:15.5pt;mso-position-horizontal-relative:page;mso-position-vertical-relative:page;z-index:-1635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3"/>
                  </w:rPr>
                  <w:t>#10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046692pt;margin-top:751.851379pt;width:15.905001pt;height:15.5pt;mso-position-horizontal-relative:page;mso-position-vertical-relative:page;z-index:-1635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Times New Roman" w:hAnsi="Times New Roman" w:cs="Times New Roman" w:eastAsia="Times New Roman"/>
                    <w:sz w:val="27"/>
                    <w:szCs w:val="2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3"/>
                  </w:rPr>
                  <w:t>21</w:t>
                </w:r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03473pt;margin-top:746.112915pt;width:243.646139pt;height:16.0pt;mso-position-horizontal-relative:page;mso-position-vertical-relative:page;z-index:-1635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Zbmman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Line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Argument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Example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534019pt;margin-top:747.068787pt;width:82.137554pt;height:16.0pt;mso-position-horizontal-relative:page;mso-position-vertical-relative:page;z-index:-1635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#10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84711pt;margin-top:753.159241pt;width:244.193225pt;height:16.5pt;mso-position-horizontal-relative:page;mso-position-vertical-relative:page;z-index:-1635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D:&gt;mman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-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Line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Argument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Example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769409pt;margin-top:753.874817pt;width:81.808548pt;height:16.5pt;mso-position-horizontal-relative:page;mso-position-vertical-relative:page;z-index:-1635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#10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388428pt;margin-top:750.19519pt;width:130.229028pt;height:15.5pt;mso-position-horizontal-relative:page;mso-position-vertical-relative:page;z-index:-1635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Fanc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y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Declarations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179062pt;margin-top:750.909729pt;width:81.893167pt;height:15.5pt;mso-position-horizontal-relative:page;mso-position-vertical-relative:page;z-index:-1635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5"/>
                  </w:rPr>
                  <w:t>#11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284821pt;margin-top:748.429749pt;width:16.284477pt;height:18.153749pt;mso-position-horizontal-relative:page;mso-position-vertical-relative:page;z-index:-16350" type="#_x0000_t202" filled="f" stroked="f">
          <v:textbox inset="0,0,0,0">
            <w:txbxContent>
              <w:p>
                <w:pPr>
                  <w:spacing w:before="27" w:after="0" w:line="240" w:lineRule="auto"/>
                  <w:ind w:left="109" w:right="-4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w w:val="1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833649pt;margin-top:749.381409pt;width:44.857922pt;height:16pt;mso-position-horizontal-relative:page;mso-position-vertical-relative:page;z-index:-1677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Arrays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48163pt;margin-top:750.418823pt;width:16.420001pt;height:16pt;mso-position-horizontal-relative:page;mso-position-vertical-relative:page;z-index:-1676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3"/>
                  </w:rPr>
                  <w:t>20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29435pt;margin-top:750.579468pt;width:75.520654pt;height:16pt;mso-position-horizontal-relative:page;mso-position-vertical-relative:page;z-index:-1676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710938pt;margin-top:747.455322pt;width:143.913818pt;height:16pt;mso-position-horizontal-relative:page;mso-position-vertical-relative:page;z-index:-1634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Pointer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Functions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332397pt;margin-top:748.008911pt;width:9.49766pt;height:16.5pt;mso-position-horizontal-relative:page;mso-position-vertical-relative:page;z-index:-1634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952682pt;margin-top:748.653748pt;width:83.612130pt;height:16.0pt;mso-position-horizontal-relative:page;mso-position-vertical-relative:page;z-index:-1634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74127pt;margin-top:753.002502pt;width:10.6275pt;height:16.5pt;mso-position-horizontal-relative:page;mso-position-vertical-relative:page;z-index:-1634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9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6.934113pt;margin-top:752.848816pt;width:204.882638pt;height:16.0pt;mso-position-horizontal-relative:page;mso-position-vertical-relative:page;z-index:-1634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Pointer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Function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Example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769409pt;margin-top:753.564392pt;width:81.834809pt;height:16pt;mso-position-horizontal-relative:page;mso-position-vertical-relative:page;z-index:-1634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#11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360001pt;margin-top:750.29834pt;width:83.323603pt;height:16.0pt;mso-position-horizontal-relative:page;mso-position-vertical-relative:page;z-index:-1634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80005pt;margin-top:749.81842pt;width:9.62832pt;height:16pt;mso-position-horizontal-relative:page;mso-position-vertical-relative:page;z-index:-1634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6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2.359985pt;margin-top:749.81842pt;width:206.881155pt;height:16pt;mso-position-horizontal-relative:page;mso-position-vertical-relative:page;z-index:-1634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Pointer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to·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FunctiQn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Exa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11"/>
                    <w:w w:val="104"/>
                  </w:rPr>
                  <w:t>m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86"/>
                  </w:rPr>
                  <w:t>pi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80663pt;margin-top:748.316833pt;width:82.250525pt;height:16pt;mso-position-horizontal-relative:page;mso-position-vertical-relative:page;z-index:-1634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97797pt;margin-top:747.993469pt;width:17.647143pt;height:22.518403pt;mso-position-horizontal-relative:page;mso-position-vertical-relative:page;z-index:-16339" type="#_x0000_t202" filled="f" stroked="f">
          <v:textbox inset="0,0,0,0">
            <w:txbxContent>
              <w:p>
                <w:pPr>
                  <w:spacing w:before="0" w:after="0" w:line="3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w w:val="1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1.530396pt;margin-top:747.601257pt;width:170.645604pt;height:16.0pt;mso-position-horizontal-relative:page;mso-position-vertical-relative:page;z-index:-1633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Structur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Typ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Specifiers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601589pt;margin-top:750.085205pt;width:83.017282pt;height:17pt;mso-position-horizontal-relative:page;mso-position-vertical-relative:page;z-index:-1633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0"/>
                  </w:rPr>
                  <w:t>CCiass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#11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30219pt;margin-top:750.32489pt;width:18.350001pt;height:17pt;mso-position-horizontal-relative:page;mso-position-vertical-relative:page;z-index:-1633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982117pt;margin-top:750.571228pt;width:152.487305pt;height:16pt;mso-position-horizontal-relative:page;mso-position-vertical-relative:page;z-index:-1633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Structur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Components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625343pt;margin-top:750.980896pt;width:82.166723pt;height:16pt;mso-position-horizontal-relative:page;mso-position-vertical-relative:page;z-index:-1633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4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#11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878784pt;margin-top:751.219055pt;width:18.035041pt;height:16.0pt;mso-position-horizontal-relative:page;mso-position-vertical-relative:page;z-index:-1633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11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3.038574pt;margin-top:750.504578pt;width:151.375819pt;height:16pt;mso-position-horizontal-relative:page;mso-position-vertical-relative:page;z-index:-1633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Structur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Components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721924pt;margin-top:754.36792pt;width:46.056442pt;height:15.5pt;mso-position-horizontal-relative:page;mso-position-vertical-relative:page;z-index:-1676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Arrays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474419pt;margin-top:756.043152pt;width:75.154082pt;height:15.5pt;mso-position-horizontal-relative:page;mso-position-vertical-relative:page;z-index:-1676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522797pt;margin-top:755.640686pt;width:15.905001pt;height:15.5pt;mso-position-horizontal-relative:page;mso-position-vertical-relative:page;z-index:-1676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Times New Roman" w:hAnsi="Times New Roman" w:cs="Times New Roman" w:eastAsia="Times New Roman"/>
                    <w:sz w:val="27"/>
                    <w:szCs w:val="2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3"/>
                  </w:rPr>
                  <w:t>21</w:t>
                </w:r>
                <w:r>
                  <w:rPr>
                    <w:rFonts w:ascii="Times New Roman" w:hAnsi="Times New Roman" w:cs="Times New Roman" w:eastAsia="Times New Roman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28827pt;margin-top:743.847595pt;width:21.226001pt;height:26.389508pt;mso-position-horizontal-relative:page;mso-position-vertical-relative:page;z-index:-16331" type="#_x0000_t202" filled="f" stroked="f">
          <v:textbox inset="0,0,0,0">
            <w:txbxContent>
              <w:p>
                <w:pPr>
                  <w:spacing w:before="0" w:after="0" w:line="362" w:lineRule="exact"/>
                  <w:ind w:left="40" w:right="-50"/>
                  <w:jc w:val="left"/>
                  <w:rPr>
                    <w:rFonts w:ascii="Courier New" w:hAnsi="Courier New" w:cs="Courier New" w:eastAsia="Courier New"/>
                    <w:sz w:val="33"/>
                    <w:szCs w:val="33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3"/>
                    <w:szCs w:val="33"/>
                    <w:w w:val="87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6.801666pt;margin-top:743.745422pt;width:149.530737pt;height:16.5pt;mso-position-horizontal-relative:page;mso-position-vertical-relative:page;z-index:-1633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Union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Typ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Specifiers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25268pt;margin-top:744.942017pt;width:83.468526pt;height:16.5pt;mso-position-horizontal-relative:page;mso-position-vertical-relative:page;z-index:-1632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#11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239990pt;margin-top:748.930359pt;width:9.44pt;height:17.5pt;mso-position-horizontal-relative:page;mso-position-vertical-relative:page;z-index:-16764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5.880005pt;margin-top:748.858521pt;width:119.902866pt;height:16pt;mso-position-horizontal-relative:page;mso-position-vertical-relative:page;z-index:-1676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Characte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7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Strings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49.81842pt;width:75.856083pt;height:16pt;mso-position-horizontal-relative:page;mso-position-vertical-relative:page;z-index:-1676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33020pt;margin-top:755.366455pt;width:74.947123pt;height:15.5pt;mso-position-horizontal-relative:page;mso-position-vertical-relative:page;z-index:-1676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9433pt;margin-top:754.801392pt;width:10.54pt;height:16pt;mso-position-horizontal-relative:page;mso-position-vertical-relative:page;z-index:-1676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22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0.14624pt;margin-top:754.64978pt;width:48.588367pt;height:15.5pt;mso-position-horizontal-relative:page;mso-position-vertical-relative:page;z-index:-1675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w w:val="110"/>
                  </w:rPr>
                  <w:t>strcat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11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162231pt;margin-top:754.64978pt;width:78.301534pt;height:15.5pt;mso-position-horizontal-relative:page;mso-position-vertical-relative:page;z-index:-1675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strlen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19989pt;margin-top:752.452393pt;width:10.025pt;height:17.0pt;mso-position-horizontal-relative:page;mso-position-vertical-relative:page;z-index:-1675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7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279999pt;margin-top:751.903381pt;width:117.86803pt;height:15.5pt;mso-position-horizontal-relative:page;mso-position-vertical-relative:page;z-index:-1675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35"/>
                  </w:rPr>
                  <w:t>·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35"/>
                  </w:rPr>
                  <w:t>  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35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strcat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9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759998pt;margin-top:753.343262pt;width:76.171703pt;height:15.5pt;mso-position-horizontal-relative:page;mso-position-vertical-relative:page;z-index:-1675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22403pt;margin-top:757.454163pt;width:75.656843pt;height:15.5pt;mso-position-horizontal-relative:page;mso-position-vertical-relative:page;z-index:-1675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809967pt;margin-top:756.725647pt;width:10.41pt;height:16.5pt;mso-position-horizontal-relative:page;mso-position-vertical-relative:page;z-index:-1675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6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736877pt;margin-top:756.735291pt;width:128.457896pt;height:15.5pt;mso-position-horizontal-relative:page;mso-position-vertical-relative:page;z-index:-1675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How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strcat{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2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works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9.640015pt;margin-top:755.023071pt;width:128.313236pt;height:15.5pt;mso-position-horizontal-relative:page;mso-position-vertical-relative:page;z-index:-1675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How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strlen{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works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68pt;margin-top:756.702942pt;width:75.804204pt;height:15.5pt;mso-position-horizontal-relative:page;mso-position-vertical-relative:page;z-index:-1675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440002pt;margin-top:756.702942pt;width:9.8813pt;height:15.5pt;mso-position-horizontal-relative:page;mso-position-vertical-relative:page;z-index:-1674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5"/>
                  </w:rPr>
                  <w:t>6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0.531738pt;margin-top:752.700378pt;width:140.469457pt;height:15.5pt;mso-position-horizontal-relative:page;mso-position-vertical-relative:page;z-index:-1674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Singl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Characte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1"/>
                    <w:w w:val="11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1/0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076469pt;margin-top:753.657349pt;width:74.953656pt;height:15.5pt;mso-position-horizontal-relative:page;mso-position-vertical-relative:page;z-index:-1674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36469pt;margin-top:753.657349pt;width:9.73118pt;height:15.5pt;mso-position-horizontal-relative:page;mso-position-vertical-relative:page;z-index:-1674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3"/>
                  </w:rPr>
                  <w:t>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1.487183pt;margin-top:747.270996pt;width:133.284437pt;height:16.0pt;mso-position-horizontal-relative:page;mso-position-vertical-relative:page;z-index:-1674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Slic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k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Ech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Program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10522pt;margin-top:748.467224pt;width:76.158945pt;height:16pt;mso-position-horizontal-relative:page;mso-position-vertical-relative:page;z-index:-1674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803711pt;margin-top:747.904602pt;width:10.41pt;height:16.5pt;mso-position-horizontal-relative:page;mso-position-vertical-relative:page;z-index:-1674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6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2395pt;margin-top:752.165894pt;width:9.42pt;height:16pt;mso-position-horizontal-relative:page;mso-position-vertical-relative:page;z-index:-1674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6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579102pt;margin-top:752.01416pt;width:188.272741pt;height:15.5pt;mso-position-horizontal-relative:page;mso-position-vertical-relative:page;z-index:-1674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Buffere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3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.vs.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Unbuffere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6"/>
                    <w:w w:val="108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1/0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391617pt;margin-top:752.731018pt;width:74.651867pt;height:15.5pt;mso-position-horizontal-relative:page;mso-position-vertical-relative:page;z-index:-1674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066406pt;margin-top:749.366211pt;width:18.350001pt;height:17.0pt;mso-position-horizontal-relative:page;mso-position-vertical-relative:page;z-index:-16739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035004pt;margin-top:749.612488pt;width:189.233015pt;height:16.0pt;mso-position-horizontal-relative:page;mso-position-vertical-relative:page;z-index:-1673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What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stdio.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Anyway?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755863pt;margin-top:750.571228pt;width:75.503646pt;height:16pt;mso-position-horizontal-relative:page;mso-position-vertical-relative:page;z-index:-1673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674438pt;margin-top:757.288574pt;width:75.351223pt;height:16.0pt;mso-position-horizontal-relative:page;mso-position-vertical-relative:page;z-index:-1673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31085pt;margin-top:756.562866pt;width:20.050001pt;height:17pt;mso-position-horizontal-relative:page;mso-position-vertical-relative:page;z-index:-16735" type="#_x0000_t202" filled="f" stroked="f">
          <v:textbox inset="0,0,0,0">
            <w:txbxContent>
              <w:p>
                <w:pPr>
                  <w:spacing w:before="0" w:after="0" w:line="326" w:lineRule="exact"/>
                  <w:ind w:left="40" w:right="-4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0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794159pt;margin-top:756.569763pt;width:172.587117pt;height:16pt;mso-position-horizontal-relative:page;mso-position-vertical-relative:page;z-index:-1673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Echoin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Lot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Chars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#1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3349pt;margin-top:754.308228pt;width:21.088001pt;height:18pt;mso-position-horizontal-relative:page;mso-position-vertical-relative:page;z-index:-16733" type="#_x0000_t202" filled="f" stroked="f">
          <v:textbox inset="0,0,0,0">
            <w:txbxContent>
              <w:p>
                <w:pPr>
                  <w:spacing w:before="0" w:after="0" w:line="351" w:lineRule="exact"/>
                  <w:ind w:left="40" w:right="-4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w w:val="89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55426pt;margin-top:753.766846pt;width:171.266574pt;height:16.0pt;mso-position-horizontal-relative:page;mso-position-vertical-relative:page;z-index:-1673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Echoin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Lot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Chars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077827pt;margin-top:754.961304pt;width:75.376799pt;height:16.0pt;mso-position-horizontal-relative:page;mso-position-vertical-relative:page;z-index:-1673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761078pt;margin-top:753.989807pt;width:18.950001pt;height:17.0pt;mso-position-horizontal-relative:page;mso-position-vertical-relative:page;z-index:-16730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3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350464pt;margin-top:753.998596pt;width:130.242705pt;height:16pt;mso-position-horizontal-relative:page;mso-position-vertical-relative:page;z-index:-1672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EOF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Character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582275pt;margin-top:754.715515pt;width:74.47382pt;height:16pt;mso-position-horizontal-relative:page;mso-position-vertical-relative:page;z-index:-1672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6.404411pt;margin-top:753.873413pt;width:470.324793pt;height:.1pt;mso-position-horizontal-relative:page;mso-position-vertical-relative:page;z-index:-16727" coordorigin="1328,15077" coordsize="9406,2">
          <v:shape style="position:absolute;left:1328;top:15077;width:9406;height:2" coordorigin="1328,15077" coordsize="9406,0" path="m1328,15077l10735,15077e" filled="f" stroked="t" strokeweight=".71659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475769pt;margin-top:753.005005pt;width:18.500001pt;height:17pt;mso-position-horizontal-relative:page;mso-position-vertical-relative:page;z-index:-1672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9.402039pt;margin-top:753.252197pt;width:121.453669pt;height:16pt;mso-position-horizontal-relative:page;mso-position-vertical-relative:page;z-index:-1672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Redirectio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6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Rules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12101pt;margin-top:753.969971pt;width:75.214175pt;height:16.0pt;mso-position-horizontal-relative:page;mso-position-vertical-relative:page;z-index:-1672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2.012642pt;margin-top:752.740356pt;width:474.073489pt;height:.1pt;mso-position-horizontal-relative:page;mso-position-vertical-relative:page;z-index:-16723" coordorigin="1240,15055" coordsize="9481,2">
          <v:shape style="position:absolute;left:1240;top:15055;width:9481;height:2" coordorigin="1240,15055" coordsize="9481,0" path="m1240,15055l10722,15055e" filled="f" stroked="t" strokeweight=".718293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24188pt;margin-top:751.612pt;width:18.124001pt;height:16.5pt;mso-position-horizontal-relative:page;mso-position-vertical-relative:page;z-index:-1672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18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.062836pt;margin-top:751.612pt;width:212.009803pt;height:16.5pt;mso-position-horizontal-relative:page;mso-position-vertical-relative:page;z-index:-1672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Characte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Countin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Program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730938pt;margin-top:752.570435pt;width:75.981916pt;height:16.5pt;mso-position-horizontal-relative:page;mso-position-vertical-relative:page;z-index:-1672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31213pt;margin-top:756.59375pt;width:18.500001pt;height:17pt;mso-position-horizontal-relative:page;mso-position-vertical-relative:page;z-index:-16719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0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1.454865pt;margin-top:756.601685pt;width:148.324429pt;height:16.0pt;mso-position-horizontal-relative:page;mso-position-vertical-relative:page;z-index:-1671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Uppercasing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2"/>
                  </w:rPr>
                  <w:t>Filter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315331pt;margin-top:757.558655pt;width:75.047805pt;height:16pt;mso-position-horizontal-relative:page;mso-position-vertical-relative:page;z-index:-1671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3.48584pt;margin-top:746.830078pt;width:111.164711pt;height:17.0pt;mso-position-horizontal-relative:page;mso-position-vertical-relative:page;z-index:-1671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printf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75"/>
                  </w:rPr>
                  <w:t>&amp;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50"/>
                    <w:w w:val="75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1"/>
                  </w:rPr>
                  <w:t>scanfO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10378pt;margin-top:748.750244pt;width:75.265007pt;height:16pt;mso-position-horizontal-relative:page;mso-position-vertical-relative:page;z-index:-1671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1322pt;margin-top:748.590332pt;width:16.700001pt;height:16pt;mso-position-horizontal-relative:page;mso-position-vertical-relative:page;z-index:-1671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5"/>
                  </w:rPr>
                  <w:t>20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240002pt;margin-top:752.769958pt;width:76.421964pt;height:17.5pt;mso-position-horizontal-relative:page;mso-position-vertical-relative:page;z-index:-16713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2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99994pt;margin-top:753.252869pt;width:24.071174pt;height:19.448162pt;mso-position-horizontal-relative:page;mso-position-vertical-relative:page;z-index:-16712" type="#_x0000_t202" filled="f" stroked="f">
          <v:textbox inset="0,0,0,0">
            <w:txbxContent>
              <w:p>
                <w:pPr>
                  <w:spacing w:before="0" w:after="0" w:line="316" w:lineRule="exact"/>
                  <w:ind w:left="40" w:right="-2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w w:val="95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.119995pt;margin-top:752.532959pt;width:192.155326pt;height:16.5pt;mso-position-horizontal-relative:page;mso-position-vertical-relative:page;z-index:-1671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printf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conversion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6"/>
                  </w:rPr>
                  <w:t>modifiers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59668pt;margin-top:750.069946pt;width:23.558118pt;height:23.487549pt;mso-position-horizontal-relative:page;mso-position-vertical-relative:page;z-index:-16710" type="#_x0000_t202" filled="f" stroked="f">
          <v:textbox inset="0,0,0,0">
            <w:txbxContent>
              <w:p>
                <w:pPr>
                  <w:spacing w:before="0" w:after="0" w:line="362" w:lineRule="exact"/>
                  <w:ind w:left="99" w:right="-50"/>
                  <w:jc w:val="left"/>
                  <w:rPr>
                    <w:rFonts w:ascii="Courier New" w:hAnsi="Courier New" w:cs="Courier New" w:eastAsia="Courier New"/>
                    <w:sz w:val="33"/>
                    <w:szCs w:val="33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3"/>
                    <w:szCs w:val="33"/>
                    <w:w w:val="84"/>
                    <w:position w:val="3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33"/>
                    <w:szCs w:val="33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25653pt;margin-top:749.728455pt;width:181.391042pt;height:16.5pt;mso-position-horizontal-relative:page;mso-position-vertical-relative:page;z-index:-1670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Aligne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7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output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wit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printf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6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280445pt;margin-top:750.68573pt;width:75.958602pt;height:16.5pt;mso-position-horizontal-relative:page;mso-position-vertical-relative:page;z-index:-1670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73657pt;margin-top:757.38678pt;width:16.511601pt;height:16.5pt;mso-position-horizontal-relative:page;mso-position-vertical-relative:page;z-index:-1670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29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4.028168pt;margin-top:757.38678pt;width:201.368017pt;height:16.5pt;mso-position-horizontal-relative:page;mso-position-vertical-relative:page;z-index:-1670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Dat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conversion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6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using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printf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6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56406pt;margin-top:758.104736pt;width:75.005994pt;height:16.5pt;mso-position-horizontal-relative:page;mso-position-vertical-relative:page;z-index:-1670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889984pt;margin-top:749.173279pt;width:126.657186pt;height:16.5pt;mso-position-horizontal-relative:page;mso-position-vertical-relative:page;z-index:-1670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scanf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differences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583099pt;margin-top:750.130249pt;width:76.923133pt;height:17.5pt;mso-position-horizontal-relative:page;mso-position-vertical-relative:page;z-index:-16703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3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921875pt;margin-top:750.364075pt;width:19.088001pt;height:18pt;mso-position-horizontal-relative:page;mso-position-vertical-relative:page;z-index:-16702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30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276703pt;margin-top:749.976074pt;width:141.770242pt;height:16.5pt;mso-position-horizontal-relative:page;mso-position-vertical-relative:page;z-index:-1670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scanf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contro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string.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892792pt;margin-top:750.924011pt;width:18.896001pt;height:18pt;mso-position-horizontal-relative:page;mso-position-vertical-relative:page;z-index:-16700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32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60307pt;margin-top:751.650818pt;width:75.080560pt;height:16.5pt;mso-position-horizontal-relative:page;mso-position-vertical-relative:page;z-index:-1669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1"/>
                  </w:rPr>
                  <w:t>#2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1.912964pt;margin-top:754.403748pt;width:181.675673pt;height:15.5pt;mso-position-horizontal-relative:page;mso-position-vertical-relative:page;z-index:-1669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scan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conversion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6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modifiers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343353pt;margin-top:755.359619pt;width:74.713975pt;height:15.5pt;mso-position-horizontal-relative:page;mso-position-vertical-relative:page;z-index:-1669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522156pt;margin-top:755.036194pt;width:18.560001pt;height:17pt;mso-position-horizontal-relative:page;mso-position-vertical-relative:page;z-index:-16696" type="#_x0000_t202" filled="f" stroked="f">
          <v:textbox inset="0,0,0,0">
            <w:txbxContent>
              <w:p>
                <w:pPr>
                  <w:spacing w:before="0" w:after="0" w:line="331" w:lineRule="exact"/>
                  <w:ind w:left="20" w:right="-65"/>
                  <w:jc w:val="left"/>
                  <w:rPr>
                    <w:rFonts w:ascii="Courier New" w:hAnsi="Courier New" w:cs="Courier New" w:eastAsia="Courier New"/>
                    <w:sz w:val="30"/>
                    <w:szCs w:val="3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0"/>
                    <w:szCs w:val="30"/>
                    <w:spacing w:val="0"/>
                    <w:w w:val="100"/>
                    <w:position w:val="2"/>
                  </w:rPr>
                  <w:t>33</w:t>
                </w:r>
                <w:r>
                  <w:rPr>
                    <w:rFonts w:ascii="Courier New" w:hAnsi="Courier New" w:cs="Courier New" w:eastAsia="Courier New"/>
                    <w:sz w:val="30"/>
                    <w:szCs w:val="3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629822pt;margin-top:752.776917pt;width:48.587692pt;height:15.5pt;mso-position-horizontal-relative:page;mso-position-vertical-relative:page;z-index:-1682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Outline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419891pt;margin-top:753.731018pt;width:74.591854pt;height:15.5pt;mso-position-horizontal-relative:page;mso-position-vertical-relative:page;z-index:-1682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861877pt;margin-top:753.731018pt;width:11.98298pt;height:15.5pt;mso-position-horizontal-relative:page;mso-position-vertical-relative:page;z-index:-1682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33"/>
                  </w:rPr>
                  <w:t>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9.220943pt;margin-top:753.38385pt;width:472.095994pt;height:.1pt;mso-position-horizontal-relative:page;mso-position-vertical-relative:page;z-index:-16695" coordorigin="1184,15068" coordsize="9442,2">
          <v:shape style="position:absolute;left:1184;top:15068;width:9442;height:2" coordorigin="1184,15068" coordsize="9442,0" path="m1184,15068l10626,15068e" filled="f" stroked="t" strokeweight=".716382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463318pt;margin-top:752.351929pt;width:19.088001pt;height:18pt;mso-position-horizontal-relative:page;mso-position-vertical-relative:page;z-index:-16694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34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292358pt;margin-top:752.453369pt;width:108.530201pt;height:15.5pt;mso-position-horizontal-relative:page;mso-position-vertical-relative:page;z-index:-1669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scanf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example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37328pt;margin-top:753.889282pt;width:75.671942pt;height:15.5pt;mso-position-horizontal-relative:page;mso-position-vertical-relative:page;z-index:-1669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#2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373657pt;margin-top:747.510254pt;width:108.887027pt;height:16pt;mso-position-horizontal-relative:page;mso-position-vertical-relative:page;z-index:-1669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Usual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Operators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104847pt;margin-top:749.184998pt;width:75.886225pt;height:16.0pt;mso-position-horizontal-relative:page;mso-position-vertical-relative:page;z-index:-1669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475769pt;margin-top:748.785461pt;width:9.35pt;height:16pt;mso-position-horizontal-relative:page;mso-position-vertical-relative:page;z-index:-1668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5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3.712952pt;margin-top:753.253967pt;width:134.981361pt;height:15.5pt;mso-position-horizontal-relative:page;mso-position-vertical-relative:page;z-index:-1668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strcat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()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: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31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version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2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one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868233pt;margin-top:754.208069pt;width:74.700755pt;height:15.5pt;mso-position-horizontal-relative:page;mso-position-vertical-relative:page;z-index:-1668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148224pt;margin-top:753.643372pt;width:11.17pt;height:16pt;mso-position-horizontal-relative:page;mso-position-vertical-relative:page;z-index:-1668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31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026398pt;margin-top:750.134033pt;width:9.725pt;height:17.0pt;mso-position-horizontal-relative:page;mso-position-vertical-relative:page;z-index:-16685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3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8.013794pt;margin-top:749.90271pt;width:171.440118pt;height:16pt;mso-position-horizontal-relative:page;mso-position-vertical-relative:page;z-index:-1668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Intege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14"/>
                    <w:w w:val="153"/>
                  </w:rPr>
                  <w:t>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vs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</w:rPr>
                  <w:t>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Float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8"/>
                  </w:rPr>
                  <w:t>Division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10958pt;margin-top:751.098938pt;width:75.847585pt;height:16.0pt;mso-position-horizontal-relative:page;mso-position-vertical-relative:page;z-index:-1668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17276pt;margin-top:753.075745pt;width:10.555pt;height:16.5pt;mso-position-horizontal-relative:page;mso-position-vertical-relative:page;z-index:-1668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8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7.587372pt;margin-top:752.853027pt;width:121.082428pt;height:15.5pt;mso-position-horizontal-relative:page;mso-position-vertical-relative:page;z-index:-1668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Modulus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6"/>
                    <w:w w:val="109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Operator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379662pt;margin-top:753.80426pt;width:74.128604pt;height:15.5pt;mso-position-horizontal-relative:page;mso-position-vertical-relative:page;z-index:-1668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84137pt;margin-top:750.214966pt;width:9.395pt;height:16.5pt;mso-position-horizontal-relative:page;mso-position-vertical-relative:page;z-index:-1681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2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1.860901pt;margin-top:749.743591pt;width:165.613582pt;height:15.5pt;mso-position-horizontal-relative:page;mso-position-vertical-relative:page;z-index:-1681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Suggeste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9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Prerequisites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83419pt;margin-top:751.183472pt;width:75.954545pt;height:15.5pt;mso-position-horizontal-relative:page;mso-position-vertical-relative:page;z-index:-1681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55188pt;margin-top:753.204651pt;width:78.364017pt;height:16.5pt;mso-position-horizontal-relative:page;mso-position-vertical-relative:page;z-index:-1667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  <w:t>W.D.T.P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5"/>
                  </w:rPr>
                  <w:t>#2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521240pt;margin-top:754.399048pt;width:17.950001pt;height:16.5pt;mso-position-horizontal-relative:page;mso-position-vertical-relative:page;z-index:-1667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0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33020pt;margin-top:755.605347pt;width:74.727950pt;height:15.5pt;mso-position-horizontal-relative:page;mso-position-vertical-relative:page;z-index:-1667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399994pt;margin-top:748.37854pt;width:152.319687pt;height:16.0pt;mso-position-horizontal-relative:page;mso-position-vertical-relative:page;z-index:-16676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Assignment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Operators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20007pt;margin-top:749.164246pt;width:19.280001pt;height:18pt;mso-position-horizontal-relative:page;mso-position-vertical-relative:page;z-index:-16675" type="#_x0000_t202" filled="f" stroked="f">
          <v:textbox inset="0,0,0,0">
            <w:txbxContent>
              <w:p>
                <w:pPr>
                  <w:spacing w:before="0" w:after="0" w:line="351" w:lineRule="exact"/>
                  <w:ind w:left="20" w:right="-68"/>
                  <w:jc w:val="left"/>
                  <w:rPr>
                    <w:rFonts w:ascii="Courier New" w:hAnsi="Courier New" w:cs="Courier New" w:eastAsia="Courier New"/>
                    <w:sz w:val="32"/>
                    <w:szCs w:val="32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3"/>
                  </w:rPr>
                  <w:t>12</w:t>
                </w:r>
                <w:r>
                  <w:rPr>
                    <w:rFonts w:ascii="Courier New" w:hAnsi="Courier New" w:cs="Courier New" w:eastAsia="Courier New"/>
                    <w:sz w:val="32"/>
                    <w:szCs w:val="3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919998pt;margin-top:749.57843pt;width:77.070163pt;height:16.0pt;mso-position-horizontal-relative:page;mso-position-vertical-relative:page;z-index:-1667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2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585632pt;margin-top:751.332825pt;width:18.965001pt;height:16.5pt;mso-position-horizontal-relative:page;mso-position-vertical-relative:page;z-index:-1667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7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707184pt;margin-top:752.06134pt;width:74.737145pt;height:15.5pt;mso-position-horizontal-relative:page;mso-position-vertical-relative:page;z-index:-1667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8.933716pt;margin-top:751.58429pt;width:77.744169pt;height:15.5pt;mso-position-horizontal-relative:page;mso-position-vertical-relative:page;z-index:-1667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6"/>
                    <w:szCs w:val="26"/>
                    <w:spacing w:val="0"/>
                    <w:w w:val="100"/>
                    <w:b/>
                    <w:bCs/>
                  </w:rPr>
                  <w:t>W.D.T.P.</w:t>
                </w:r>
                <w:r>
                  <w:rPr>
                    <w:rFonts w:ascii="Arial" w:hAnsi="Arial" w:cs="Arial" w:eastAsia="Arial"/>
                    <w:sz w:val="26"/>
                    <w:szCs w:val="26"/>
                    <w:spacing w:val="5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769928pt;margin-top:748.458374pt;width:110.578462pt;height:16pt;mso-position-horizontal-relative:page;mso-position-vertical-relative:page;z-index:-1667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sizeo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7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casts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328827pt;margin-top:748.689941pt;width:18.350001pt;height:17.0pt;mso-position-horizontal-relative:page;mso-position-vertical-relative:page;z-index:-16669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25268pt;margin-top:749.654968pt;width:75.211881pt;height:16.0pt;mso-position-horizontal-relative:page;mso-position-vertical-relative:page;z-index:-16668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147827pt;margin-top:756.354492pt;width:18.650001pt;height:17.0pt;mso-position-horizontal-relative:page;mso-position-vertical-relative:page;z-index:-1666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9.912109pt;margin-top:756.289124pt;width:112.213425pt;height:15.5pt;mso-position-horizontal-relative:page;mso-position-vertical-relative:page;z-index:-1666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sizeo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casts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315331pt;margin-top:757.963867pt;width:75.251025pt;height:15.5pt;mso-position-horizontal-relative:page;mso-position-vertical-relative:page;z-index:-1666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7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009399pt;margin-top:750.617249pt;width:18.675001pt;height:16.5pt;mso-position-horizontal-relative:page;mso-position-vertical-relative:page;z-index:-1666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15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75766pt;margin-top:750.868713pt;width:184.762865pt;height:15.5pt;mso-position-horizontal-relative:page;mso-position-vertical-relative:page;z-index:-1666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B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Carefu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2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13"/>
                    <w:w w:val="112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Wit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5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Cleverness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18825pt;margin-top:751.58429pt;width:74.950728pt;height:15.5pt;mso-position-horizontal-relative:page;mso-position-vertical-relative:page;z-index:-1666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8"/>
                  </w:rPr>
                  <w:t>#3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24686pt;margin-top:756.31543pt;width:75.377621pt;height:15.5pt;mso-position-horizontal-relative:page;mso-position-vertical-relative:page;z-index:-1681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713593pt;margin-top:755.989258pt;width:10.82pt;height:16pt;mso-position-horizontal-relative:page;mso-position-vertical-relative:page;z-index:-1681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26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4.787964pt;margin-top:755.598572pt;width:72.163199pt;height:15.5pt;mso-position-horizontal-relative:page;mso-position-vertical-relative:page;z-index:-16814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Text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866455pt;margin-top:749.218994pt;width:24.663746pt;height:17.155564pt;mso-position-horizontal-relative:page;mso-position-vertical-relative:page;z-index:-16661" type="#_x0000_t202" filled="f" stroked="f">
          <v:textbox inset="0,0,0,0">
            <w:txbxContent>
              <w:p>
                <w:pPr>
                  <w:spacing w:before="0" w:after="0" w:line="32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0.301453pt;margin-top:749.381409pt;width:177.595732pt;height:16pt;mso-position-horizontal-relative:page;mso-position-vertical-relative:page;z-index:-16660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Expression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&amp;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Statements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252075pt;margin-top:750.339844pt;width:75.324406pt;height:16pt;mso-position-horizontal-relative:page;mso-position-vertical-relative:page;z-index:-1665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6.119995pt;margin-top:747.253479pt;width:150.060977pt;height:16.5pt;mso-position-horizontal-relative:page;mso-position-vertical-relative:page;z-index:-1665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Automati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7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Conversion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59999pt;margin-top:748.213379pt;width:75.735984pt;height:16.5pt;mso-position-horizontal-relative:page;mso-position-vertical-relative:page;z-index:-1665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#3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19995pt;margin-top:748.055176pt;width:17.080001pt;height:16.5pt;mso-position-horizontal-relative:page;mso-position-vertical-relative:page;z-index:-1665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4"/>
                  </w:rPr>
                  <w:t>20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83020pt;margin-top:750.422424pt;width:16.945281pt;height:16.0pt;mso-position-horizontal-relative:page;mso-position-vertical-relative:page;z-index:-1665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21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9.39386pt;margin-top:750.422424pt;width:210.461212pt;height:16.0pt;mso-position-horizontal-relative:page;mso-position-vertical-relative:page;z-index:-1665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Automati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Conversion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5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Example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318398pt;margin-top:750.900208pt;width:74.632911pt;height:16pt;mso-position-horizontal-relative:page;mso-position-vertical-relative:page;z-index:-1665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3"/>
                  </w:rPr>
                  <w:t>#3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70074pt;margin-top:749.970947pt;width:11.145pt;height:17.5pt;mso-position-horizontal-relative:page;mso-position-vertical-relative:page;z-index:-16652" type="#_x0000_t202" filled="f" stroked="f">
          <v:textbox inset="0,0,0,0">
            <w:txbxContent>
              <w:p>
                <w:pPr>
                  <w:spacing w:before="0" w:after="0" w:line="337" w:lineRule="exact"/>
                  <w:ind w:left="20" w:right="-66"/>
                  <w:jc w:val="left"/>
                  <w:rPr>
                    <w:rFonts w:ascii="Times New Roman" w:hAnsi="Times New Roman" w:cs="Times New Roman" w:eastAsia="Times New Roman"/>
                    <w:sz w:val="31"/>
                    <w:szCs w:val="3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18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31"/>
                    <w:szCs w:val="31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43399pt;margin-top:750.215332pt;width:50.202352pt;height:16.5pt;mso-position-horizontal-relative:page;mso-position-vertical-relative:page;z-index:-1665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Outline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732361pt;margin-top:750.693787pt;width:75.042956pt;height:16.5pt;mso-position-horizontal-relative:page;mso-position-vertical-relative:page;z-index:-1665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#4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819855pt;margin-top:739.457214pt;width:19.246672pt;height:17pt;mso-position-horizontal-relative:page;mso-position-vertical-relative:page;z-index:-16649" type="#_x0000_t202" filled="f" stroked="f">
          <v:textbox inset="0,0,0,0">
            <w:txbxContent>
              <w:p>
                <w:pPr>
                  <w:spacing w:before="0" w:after="0" w:line="331" w:lineRule="exact"/>
                  <w:ind w:left="20" w:right="-65"/>
                  <w:jc w:val="left"/>
                  <w:rPr>
                    <w:rFonts w:ascii="Courier New" w:hAnsi="Courier New" w:cs="Courier New" w:eastAsia="Courier New"/>
                    <w:sz w:val="30"/>
                    <w:szCs w:val="3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30"/>
                    <w:szCs w:val="30"/>
                    <w:w w:val="105"/>
                    <w:position w:val="2"/>
                  </w:rPr>
                  <w:t>2</w:t>
                </w:r>
                <w:r>
                  <w:rPr>
                    <w:rFonts w:ascii="Courier New" w:hAnsi="Courier New" w:cs="Courier New" w:eastAsia="Courier New"/>
                    <w:sz w:val="30"/>
                    <w:szCs w:val="30"/>
                    <w:spacing w:val="-82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30"/>
                    <w:szCs w:val="30"/>
                    <w:spacing w:val="0"/>
                    <w:w w:val="32"/>
                    <w:position w:val="2"/>
                  </w:rPr>
                  <w:t>.</w:t>
                </w:r>
                <w:r>
                  <w:rPr>
                    <w:rFonts w:ascii="Courier New" w:hAnsi="Courier New" w:cs="Courier New" w:eastAsia="Courier New"/>
                    <w:sz w:val="30"/>
                    <w:szCs w:val="3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6.903809pt;margin-top:743.358887pt;width:82.03909pt;height:16.5pt;mso-position-horizontal-relative:page;mso-position-vertical-relative:page;z-index:-1664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76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76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4"/>
                    <w:w w:val="76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Statement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448952pt;margin-top:744.399963pt;width:75.844443pt;height:16pt;mso-position-horizontal-relative:page;mso-position-vertical-relative:page;z-index:-16647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97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w w:val="96"/>
                  </w:rPr>
                  <w:t>.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3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#4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6.35849pt;margin-top:749.218994pt;width:82.939326pt;height:17pt;mso-position-horizontal-relative:page;mso-position-vertical-relative:page;z-index:-16646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74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74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7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7"/>
                    <w:w w:val="74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6"/>
                  </w:rPr>
                  <w:t>Statement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365562pt;margin-top:751.139099pt;width:74.524271pt;height:16.0pt;mso-position-horizontal-relative:page;mso-position-vertical-relative:page;z-index:-1664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#4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95047pt;margin-top:750.815735pt;width:10.845pt;height:16.5pt;mso-position-horizontal-relative:page;mso-position-vertical-relative:page;z-index:-1664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22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559998pt;margin-top:751.333069pt;width:43.362992pt;height:16.5pt;mso-position-horizontal-relative:page;mso-position-vertical-relative:page;z-index:-1664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6"/>
                  </w:rPr>
                  <w:t>if-else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60004pt;margin-top:752.212402pt;width:9.725pt;height:17.0pt;mso-position-horizontal-relative:page;mso-position-vertical-relative:page;z-index:-16642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3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639999pt;margin-top:753.012878pt;width:75.985963pt;height:16.5pt;mso-position-horizontal-relative:page;mso-position-vertical-relative:page;z-index:-1664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4"/>
                  </w:rPr>
                  <w:t>#4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321259pt;margin-top:747.253479pt;width:9.49766pt;height:16.5pt;mso-position-horizontal-relative:page;mso-position-vertical-relative:page;z-index:-1681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518127pt;margin-top:746.69873pt;width:80.285022pt;height:16pt;mso-position-horizontal-relative:page;mso-position-vertical-relative:page;z-index:-16812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Othe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Texts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903545pt;margin-top:748.138611pt;width:73.027155pt;height:16pt;mso-position-horizontal-relative:page;mso-position-vertical-relative:page;z-index:-16811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29"/>
                  </w:rPr>
                  <w:t>Class#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691803pt;margin-top:754.036255pt;width:42.976422pt;height:16.5pt;mso-position-horizontal-relative:page;mso-position-vertical-relative:page;z-index:-16640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if-else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776276pt;margin-top:754.912354pt;width:10.325pt;height:17.0pt;mso-position-horizontal-relative:page;mso-position-vertical-relative:page;z-index:-16639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1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907181pt;margin-top:755.711487pt;width:74.911123pt;height:16.5pt;mso-position-horizontal-relative:page;mso-position-vertical-relative:page;z-index:-16638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#4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143482pt;margin-top:753.492859pt;width:75.05365pt;height:16.5pt;mso-position-horizontal-relative:page;mso-position-vertical-relative:page;z-index:-16637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2"/>
                  </w:rPr>
                  <w:t>#4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84137pt;margin-top:753.492859pt;width:9.33642pt;height:16.5pt;mso-position-horizontal-relative:page;mso-position-vertical-relative:page;z-index:-16636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6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540466pt;margin-top:752.772888pt;width:164.893531pt;height:16.5pt;mso-position-horizontal-relative:page;mso-position-vertical-relative:page;z-index:-16635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if-els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is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one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statement!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646057pt;margin-top:751.052063pt;width:72.944897pt;height:16.5pt;mso-position-horizontal-relative:page;mso-position-vertical-relative:page;z-index:-16634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Neste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15"/>
                  </w:rPr>
                  <w:t>if's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28981pt;margin-top:752.004761pt;width:74.376858pt;height:16.5pt;mso-position-horizontal-relative:page;mso-position-vertical-relative:page;z-index:-16633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#4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1557pt;margin-top:752.815063pt;width:9.65612pt;height:15.5pt;mso-position-horizontal-relative:page;mso-position-vertical-relative:page;z-index:-16632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2"/>
                  </w:rPr>
                  <w:t>7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427094pt;margin-top:748.497009pt;width:130.820485pt;height:16.5pt;mso-position-horizontal-relative:page;mso-position-vertical-relative:page;z-index:-16631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3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if-els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5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Pairin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4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5"/>
                  </w:rPr>
                  <w:t>Rule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73383pt;margin-top:749.134949pt;width:10.475pt;height:17pt;mso-position-horizontal-relative:page;mso-position-vertical-relative:page;z-index:-16630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13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8866pt;margin-top:749.695068pt;width:76.193725pt;height:16.5pt;mso-position-horizontal-relative:page;mso-position-vertical-relative:page;z-index:-16629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Pr/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3"/>
                  </w:rPr>
                  <w:t>#4</w:t>
                </w:r>
                <w:r>
                  <w:rPr>
                    <w:rFonts w:ascii="Arial" w:hAnsi="Arial" w:cs="Arial" w:eastAsia="Arial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0.385895pt;margin-top:750.391663pt;width:139.415952pt;height:15.5pt;mso-position-horizontal-relative:page;mso-position-vertical-relative:page;z-index:-1662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Relationa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l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-23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1"/>
                  </w:rPr>
                  <w:t>Operators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058838pt;margin-top:751.345764pt;width:18.363081pt;height:15.5pt;mso-position-horizontal-relative:page;mso-position-vertical-relative:page;z-index:-16627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11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868233pt;margin-top:751.58429pt;width:74.663495pt;height:15.5pt;mso-position-horizontal-relative:page;mso-position-vertical-relative:page;z-index:-16626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6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9"/>
                  </w:rPr>
                  <w:t>#4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080002pt;margin-top:747.41864pt;width:75.584723pt;height:16.0pt;mso-position-horizontal-relative:page;mso-position-vertical-relative:page;z-index:-16625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6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4"/>
                  </w:rPr>
                  <w:t>#4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80011pt;margin-top:747.41864pt;width:18.346401pt;height:16.0pt;mso-position-horizontal-relative:page;mso-position-vertical-relative:page;z-index:-16624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12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.839996pt;margin-top:747.41864pt;width:212.809537pt;height:16.0pt;mso-position-horizontal-relative:page;mso-position-vertical-relative:page;z-index:-16623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1"/>
                  </w:rPr>
                  <w:t>Priorit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11"/>
                  </w:rPr>
                  <w:t>y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3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Relationa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l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8"/>
                    <w:w w:val="107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Operators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06610pt;margin-top:749.860229pt;width:19.545001pt;height:16.5pt;mso-position-horizontal-relative:page;mso-position-vertical-relative:page;z-index:-16622" type="#_x0000_t202" filled="f" stroked="f">
          <v:textbox inset="0,0,0,0">
            <w:txbxContent>
              <w:p>
                <w:pPr>
                  <w:spacing w:before="0" w:after="0" w:line="316" w:lineRule="exact"/>
                  <w:ind w:left="20" w:right="-64"/>
                  <w:jc w:val="left"/>
                  <w:rPr>
                    <w:rFonts w:ascii="Times New Roman" w:hAnsi="Times New Roman" w:cs="Times New Roman" w:eastAsia="Times New Roman"/>
                    <w:sz w:val="29"/>
                    <w:szCs w:val="2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21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9"/>
                    <w:szCs w:val="2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27829pt;margin-top:749.633179pt;width:53.02285pt;height:15.5pt;mso-position-horizontal-relative:page;mso-position-vertical-relative:page;z-index:-1662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0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3"/>
                  </w:rPr>
                  <w:t>Truth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556602pt;margin-top:750.588745pt;width:74.639863pt;height:15.5pt;mso-position-horizontal-relative:page;mso-position-vertical-relative:page;z-index:-1662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1"/>
                  <w:jc w:val="left"/>
                  <w:rPr>
                    <w:rFonts w:ascii="Arial" w:hAnsi="Arial" w:cs="Arial" w:eastAsia="Arial"/>
                    <w:sz w:val="27"/>
                    <w:szCs w:val="27"/>
                  </w:rPr>
                </w:pPr>
                <w:rPr/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3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7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10"/>
                  </w:rPr>
                  <w:t>#4</w:t>
                </w:r>
                <w:r>
                  <w:rPr>
                    <w:rFonts w:ascii="Arial" w:hAnsi="Arial" w:cs="Arial" w:eastAsia="Arial"/>
                    <w:sz w:val="27"/>
                    <w:szCs w:val="2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905579pt;margin-top:748.422974pt;width:114.547709pt;height:16.0pt;mso-position-horizontal-relative:page;mso-position-vertical-relative:page;z-index:-16619" type="#_x0000_t202" filled="f" stroked="f">
          <v:textbox inset="0,0,0,0">
            <w:txbxContent>
              <w:p>
                <w:pPr>
                  <w:spacing w:before="0" w:after="0" w:line="306" w:lineRule="exact"/>
                  <w:ind w:left="20" w:right="-62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Trut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5"/>
                  </w:rPr>
                  <w:t>Example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08297pt;margin-top:749.134949pt;width:75.490765pt;height:17pt;mso-position-horizontal-relative:page;mso-position-vertical-relative:page;z-index:-16618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  <w:t>Class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5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</w:rPr>
                  <w:t>#4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697357pt;margin-top:748.895325pt;width:18.350001pt;height:17.0pt;mso-position-horizontal-relative:page;mso-position-vertical-relative:page;z-index:-16617" type="#_x0000_t202" filled="f" stroked="f">
          <v:textbox inset="0,0,0,0">
            <w:txbxContent>
              <w:p>
                <w:pPr>
                  <w:spacing w:before="0" w:after="0" w:line="326" w:lineRule="exact"/>
                  <w:ind w:left="20" w:right="-65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9"/>
                  </w:rPr>
                  <w:t>14</w:t>
                </w:r>
                <w:r>
                  <w:rPr>
                    <w:rFonts w:ascii="Times New Roman" w:hAnsi="Times New Roman" w:cs="Times New Roman" w:eastAsia="Times New Roman"/>
                    <w:sz w:val="30"/>
                    <w:szCs w:val="3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png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footer" Target="footer19.xml"/><Relationship Id="rId29" Type="http://schemas.openxmlformats.org/officeDocument/2006/relationships/footer" Target="footer20.xml"/><Relationship Id="rId30" Type="http://schemas.openxmlformats.org/officeDocument/2006/relationships/footer" Target="footer21.xml"/><Relationship Id="rId31" Type="http://schemas.openxmlformats.org/officeDocument/2006/relationships/footer" Target="footer22.xml"/><Relationship Id="rId32" Type="http://schemas.openxmlformats.org/officeDocument/2006/relationships/footer" Target="footer23.xml"/><Relationship Id="rId33" Type="http://schemas.openxmlformats.org/officeDocument/2006/relationships/footer" Target="footer24.xml"/><Relationship Id="rId34" Type="http://schemas.openxmlformats.org/officeDocument/2006/relationships/image" Target="media/image6.png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footer" Target="footer25.xml"/><Relationship Id="rId38" Type="http://schemas.openxmlformats.org/officeDocument/2006/relationships/footer" Target="footer26.xml"/><Relationship Id="rId39" Type="http://schemas.openxmlformats.org/officeDocument/2006/relationships/footer" Target="footer27.xml"/><Relationship Id="rId40" Type="http://schemas.openxmlformats.org/officeDocument/2006/relationships/footer" Target="footer28.xml"/><Relationship Id="rId41" Type="http://schemas.openxmlformats.org/officeDocument/2006/relationships/image" Target="media/image9.png"/><Relationship Id="rId42" Type="http://schemas.openxmlformats.org/officeDocument/2006/relationships/footer" Target="footer29.xml"/><Relationship Id="rId43" Type="http://schemas.openxmlformats.org/officeDocument/2006/relationships/footer" Target="footer30.xml"/><Relationship Id="rId44" Type="http://schemas.openxmlformats.org/officeDocument/2006/relationships/footer" Target="footer31.xml"/><Relationship Id="rId45" Type="http://schemas.openxmlformats.org/officeDocument/2006/relationships/footer" Target="footer32.xml"/><Relationship Id="rId46" Type="http://schemas.openxmlformats.org/officeDocument/2006/relationships/footer" Target="footer33.xml"/><Relationship Id="rId47" Type="http://schemas.openxmlformats.org/officeDocument/2006/relationships/footer" Target="footer34.xml"/><Relationship Id="rId48" Type="http://schemas.openxmlformats.org/officeDocument/2006/relationships/footer" Target="footer35.xml"/><Relationship Id="rId49" Type="http://schemas.openxmlformats.org/officeDocument/2006/relationships/footer" Target="footer36.xml"/><Relationship Id="rId50" Type="http://schemas.openxmlformats.org/officeDocument/2006/relationships/footer" Target="footer37.xml"/><Relationship Id="rId51" Type="http://schemas.openxmlformats.org/officeDocument/2006/relationships/footer" Target="footer38.xml"/><Relationship Id="rId52" Type="http://schemas.openxmlformats.org/officeDocument/2006/relationships/footer" Target="footer39.xml"/><Relationship Id="rId53" Type="http://schemas.openxmlformats.org/officeDocument/2006/relationships/footer" Target="footer40.xml"/><Relationship Id="rId54" Type="http://schemas.openxmlformats.org/officeDocument/2006/relationships/footer" Target="footer41.xml"/><Relationship Id="rId55" Type="http://schemas.openxmlformats.org/officeDocument/2006/relationships/footer" Target="footer42.xml"/><Relationship Id="rId56" Type="http://schemas.openxmlformats.org/officeDocument/2006/relationships/footer" Target="footer43.xml"/><Relationship Id="rId57" Type="http://schemas.openxmlformats.org/officeDocument/2006/relationships/footer" Target="footer44.xml"/><Relationship Id="rId58" Type="http://schemas.openxmlformats.org/officeDocument/2006/relationships/footer" Target="footer45.xml"/><Relationship Id="rId59" Type="http://schemas.openxmlformats.org/officeDocument/2006/relationships/footer" Target="footer46.xml"/><Relationship Id="rId60" Type="http://schemas.openxmlformats.org/officeDocument/2006/relationships/footer" Target="footer47.xml"/><Relationship Id="rId61" Type="http://schemas.openxmlformats.org/officeDocument/2006/relationships/footer" Target="footer48.xml"/><Relationship Id="rId62" Type="http://schemas.openxmlformats.org/officeDocument/2006/relationships/footer" Target="footer49.xml"/><Relationship Id="rId63" Type="http://schemas.openxmlformats.org/officeDocument/2006/relationships/footer" Target="footer50.xml"/><Relationship Id="rId64" Type="http://schemas.openxmlformats.org/officeDocument/2006/relationships/footer" Target="footer51.xml"/><Relationship Id="rId65" Type="http://schemas.openxmlformats.org/officeDocument/2006/relationships/footer" Target="footer52.xml"/><Relationship Id="rId66" Type="http://schemas.openxmlformats.org/officeDocument/2006/relationships/footer" Target="footer53.xml"/><Relationship Id="rId67" Type="http://schemas.openxmlformats.org/officeDocument/2006/relationships/footer" Target="footer54.xml"/><Relationship Id="rId68" Type="http://schemas.openxmlformats.org/officeDocument/2006/relationships/footer" Target="footer55.xml"/><Relationship Id="rId69" Type="http://schemas.openxmlformats.org/officeDocument/2006/relationships/footer" Target="footer56.xml"/><Relationship Id="rId70" Type="http://schemas.openxmlformats.org/officeDocument/2006/relationships/footer" Target="footer57.xml"/><Relationship Id="rId71" Type="http://schemas.openxmlformats.org/officeDocument/2006/relationships/footer" Target="footer58.xml"/><Relationship Id="rId72" Type="http://schemas.openxmlformats.org/officeDocument/2006/relationships/footer" Target="footer59.xml"/><Relationship Id="rId73" Type="http://schemas.openxmlformats.org/officeDocument/2006/relationships/footer" Target="footer60.xml"/><Relationship Id="rId74" Type="http://schemas.openxmlformats.org/officeDocument/2006/relationships/footer" Target="footer61.xml"/><Relationship Id="rId75" Type="http://schemas.openxmlformats.org/officeDocument/2006/relationships/footer" Target="footer62.xml"/><Relationship Id="rId76" Type="http://schemas.openxmlformats.org/officeDocument/2006/relationships/image" Target="media/image10.png"/><Relationship Id="rId77" Type="http://schemas.openxmlformats.org/officeDocument/2006/relationships/footer" Target="footer63.xml"/><Relationship Id="rId78" Type="http://schemas.openxmlformats.org/officeDocument/2006/relationships/footer" Target="footer64.xml"/><Relationship Id="rId79" Type="http://schemas.openxmlformats.org/officeDocument/2006/relationships/footer" Target="footer65.xml"/><Relationship Id="rId80" Type="http://schemas.openxmlformats.org/officeDocument/2006/relationships/footer" Target="footer66.xml"/><Relationship Id="rId81" Type="http://schemas.openxmlformats.org/officeDocument/2006/relationships/footer" Target="footer67.xml"/><Relationship Id="rId82" Type="http://schemas.openxmlformats.org/officeDocument/2006/relationships/footer" Target="footer68.xml"/><Relationship Id="rId83" Type="http://schemas.openxmlformats.org/officeDocument/2006/relationships/footer" Target="footer69.xml"/><Relationship Id="rId84" Type="http://schemas.openxmlformats.org/officeDocument/2006/relationships/footer" Target="footer70.xml"/><Relationship Id="rId85" Type="http://schemas.openxmlformats.org/officeDocument/2006/relationships/footer" Target="footer71.xml"/><Relationship Id="rId86" Type="http://schemas.openxmlformats.org/officeDocument/2006/relationships/footer" Target="footer72.xml"/><Relationship Id="rId87" Type="http://schemas.openxmlformats.org/officeDocument/2006/relationships/footer" Target="footer73.xml"/><Relationship Id="rId88" Type="http://schemas.openxmlformats.org/officeDocument/2006/relationships/footer" Target="footer74.xml"/><Relationship Id="rId89" Type="http://schemas.openxmlformats.org/officeDocument/2006/relationships/footer" Target="footer75.xml"/><Relationship Id="rId90" Type="http://schemas.openxmlformats.org/officeDocument/2006/relationships/footer" Target="footer76.xml"/><Relationship Id="rId91" Type="http://schemas.openxmlformats.org/officeDocument/2006/relationships/footer" Target="footer77.xml"/><Relationship Id="rId92" Type="http://schemas.openxmlformats.org/officeDocument/2006/relationships/footer" Target="footer78.xml"/><Relationship Id="rId93" Type="http://schemas.openxmlformats.org/officeDocument/2006/relationships/footer" Target="footer79.xml"/><Relationship Id="rId94" Type="http://schemas.openxmlformats.org/officeDocument/2006/relationships/footer" Target="footer80.xml"/><Relationship Id="rId95" Type="http://schemas.openxmlformats.org/officeDocument/2006/relationships/footer" Target="footer81.xml"/><Relationship Id="rId96" Type="http://schemas.openxmlformats.org/officeDocument/2006/relationships/footer" Target="footer82.xml"/><Relationship Id="rId97" Type="http://schemas.openxmlformats.org/officeDocument/2006/relationships/footer" Target="footer83.xml"/><Relationship Id="rId98" Type="http://schemas.openxmlformats.org/officeDocument/2006/relationships/image" Target="media/image11.png"/><Relationship Id="rId99" Type="http://schemas.openxmlformats.org/officeDocument/2006/relationships/footer" Target="footer84.xml"/><Relationship Id="rId100" Type="http://schemas.openxmlformats.org/officeDocument/2006/relationships/footer" Target="footer85.xml"/><Relationship Id="rId101" Type="http://schemas.openxmlformats.org/officeDocument/2006/relationships/image" Target="media/image12.png"/><Relationship Id="rId102" Type="http://schemas.openxmlformats.org/officeDocument/2006/relationships/footer" Target="footer86.xml"/><Relationship Id="rId103" Type="http://schemas.openxmlformats.org/officeDocument/2006/relationships/footer" Target="footer87.xml"/><Relationship Id="rId104" Type="http://schemas.openxmlformats.org/officeDocument/2006/relationships/footer" Target="footer88.xml"/><Relationship Id="rId105" Type="http://schemas.openxmlformats.org/officeDocument/2006/relationships/footer" Target="footer89.xml"/><Relationship Id="rId106" Type="http://schemas.openxmlformats.org/officeDocument/2006/relationships/footer" Target="footer90.xml"/><Relationship Id="rId107" Type="http://schemas.openxmlformats.org/officeDocument/2006/relationships/footer" Target="footer91.xml"/><Relationship Id="rId108" Type="http://schemas.openxmlformats.org/officeDocument/2006/relationships/footer" Target="footer92.xml"/><Relationship Id="rId109" Type="http://schemas.openxmlformats.org/officeDocument/2006/relationships/footer" Target="footer93.xml"/><Relationship Id="rId110" Type="http://schemas.openxmlformats.org/officeDocument/2006/relationships/footer" Target="footer94.xml"/><Relationship Id="rId111" Type="http://schemas.openxmlformats.org/officeDocument/2006/relationships/footer" Target="footer95.xml"/><Relationship Id="rId112" Type="http://schemas.openxmlformats.org/officeDocument/2006/relationships/image" Target="media/image13.png"/><Relationship Id="rId113" Type="http://schemas.openxmlformats.org/officeDocument/2006/relationships/footer" Target="footer96.xml"/><Relationship Id="rId114" Type="http://schemas.openxmlformats.org/officeDocument/2006/relationships/footer" Target="footer97.xml"/><Relationship Id="rId115" Type="http://schemas.openxmlformats.org/officeDocument/2006/relationships/footer" Target="footer98.xml"/><Relationship Id="rId116" Type="http://schemas.openxmlformats.org/officeDocument/2006/relationships/footer" Target="footer99.xml"/><Relationship Id="rId117" Type="http://schemas.openxmlformats.org/officeDocument/2006/relationships/footer" Target="footer100.xml"/><Relationship Id="rId118" Type="http://schemas.openxmlformats.org/officeDocument/2006/relationships/footer" Target="footer101.xml"/><Relationship Id="rId119" Type="http://schemas.openxmlformats.org/officeDocument/2006/relationships/footer" Target="footer102.xml"/><Relationship Id="rId120" Type="http://schemas.openxmlformats.org/officeDocument/2006/relationships/footer" Target="footer103.xml"/><Relationship Id="rId121" Type="http://schemas.openxmlformats.org/officeDocument/2006/relationships/footer" Target="footer104.xml"/><Relationship Id="rId122" Type="http://schemas.openxmlformats.org/officeDocument/2006/relationships/footer" Target="footer105.xml"/><Relationship Id="rId123" Type="http://schemas.openxmlformats.org/officeDocument/2006/relationships/footer" Target="footer106.xml"/><Relationship Id="rId124" Type="http://schemas.openxmlformats.org/officeDocument/2006/relationships/footer" Target="footer107.xml"/><Relationship Id="rId125" Type="http://schemas.openxmlformats.org/officeDocument/2006/relationships/image" Target="media/image14.png"/><Relationship Id="rId126" Type="http://schemas.openxmlformats.org/officeDocument/2006/relationships/footer" Target="footer108.xml"/><Relationship Id="rId127" Type="http://schemas.openxmlformats.org/officeDocument/2006/relationships/footer" Target="footer109.xml"/><Relationship Id="rId128" Type="http://schemas.openxmlformats.org/officeDocument/2006/relationships/footer" Target="footer110.xml"/><Relationship Id="rId129" Type="http://schemas.openxmlformats.org/officeDocument/2006/relationships/footer" Target="footer111.xml"/><Relationship Id="rId130" Type="http://schemas.openxmlformats.org/officeDocument/2006/relationships/footer" Target="footer112.xml"/><Relationship Id="rId131" Type="http://schemas.openxmlformats.org/officeDocument/2006/relationships/footer" Target="footer113.xml"/><Relationship Id="rId132" Type="http://schemas.openxmlformats.org/officeDocument/2006/relationships/footer" Target="footer114.xml"/><Relationship Id="rId133" Type="http://schemas.openxmlformats.org/officeDocument/2006/relationships/footer" Target="footer115.xml"/><Relationship Id="rId134" Type="http://schemas.openxmlformats.org/officeDocument/2006/relationships/footer" Target="footer116.xml"/><Relationship Id="rId135" Type="http://schemas.openxmlformats.org/officeDocument/2006/relationships/footer" Target="footer117.xml"/><Relationship Id="rId136" Type="http://schemas.openxmlformats.org/officeDocument/2006/relationships/footer" Target="footer118.xml"/><Relationship Id="rId137" Type="http://schemas.openxmlformats.org/officeDocument/2006/relationships/image" Target="media/image15.png"/><Relationship Id="rId138" Type="http://schemas.openxmlformats.org/officeDocument/2006/relationships/footer" Target="footer119.xml"/><Relationship Id="rId139" Type="http://schemas.openxmlformats.org/officeDocument/2006/relationships/footer" Target="footer120.xml"/><Relationship Id="rId140" Type="http://schemas.openxmlformats.org/officeDocument/2006/relationships/footer" Target="footer121.xml"/><Relationship Id="rId141" Type="http://schemas.openxmlformats.org/officeDocument/2006/relationships/footer" Target="footer122.xml"/><Relationship Id="rId142" Type="http://schemas.openxmlformats.org/officeDocument/2006/relationships/footer" Target="footer123.xml"/><Relationship Id="rId143" Type="http://schemas.openxmlformats.org/officeDocument/2006/relationships/footer" Target="footer124.xml"/><Relationship Id="rId144" Type="http://schemas.openxmlformats.org/officeDocument/2006/relationships/footer" Target="footer125.xml"/><Relationship Id="rId145" Type="http://schemas.openxmlformats.org/officeDocument/2006/relationships/footer" Target="footer126.xml"/><Relationship Id="rId146" Type="http://schemas.openxmlformats.org/officeDocument/2006/relationships/footer" Target="footer127.xml"/><Relationship Id="rId147" Type="http://schemas.openxmlformats.org/officeDocument/2006/relationships/footer" Target="footer128.xml"/><Relationship Id="rId148" Type="http://schemas.openxmlformats.org/officeDocument/2006/relationships/footer" Target="footer129.xml"/><Relationship Id="rId149" Type="http://schemas.openxmlformats.org/officeDocument/2006/relationships/footer" Target="footer130.xml"/><Relationship Id="rId150" Type="http://schemas.openxmlformats.org/officeDocument/2006/relationships/image" Target="media/image16.png"/><Relationship Id="rId151" Type="http://schemas.openxmlformats.org/officeDocument/2006/relationships/footer" Target="footer131.xml"/><Relationship Id="rId152" Type="http://schemas.openxmlformats.org/officeDocument/2006/relationships/footer" Target="footer132.xml"/><Relationship Id="rId153" Type="http://schemas.openxmlformats.org/officeDocument/2006/relationships/image" Target="media/image17.png"/><Relationship Id="rId154" Type="http://schemas.openxmlformats.org/officeDocument/2006/relationships/footer" Target="footer133.xml"/><Relationship Id="rId155" Type="http://schemas.openxmlformats.org/officeDocument/2006/relationships/footer" Target="footer134.xml"/><Relationship Id="rId156" Type="http://schemas.openxmlformats.org/officeDocument/2006/relationships/footer" Target="footer135.xml"/><Relationship Id="rId157" Type="http://schemas.openxmlformats.org/officeDocument/2006/relationships/footer" Target="footer136.xml"/><Relationship Id="rId158" Type="http://schemas.openxmlformats.org/officeDocument/2006/relationships/footer" Target="footer137.xml"/><Relationship Id="rId159" Type="http://schemas.openxmlformats.org/officeDocument/2006/relationships/footer" Target="footer138.xml"/><Relationship Id="rId160" Type="http://schemas.openxmlformats.org/officeDocument/2006/relationships/footer" Target="footer139.xml"/><Relationship Id="rId161" Type="http://schemas.openxmlformats.org/officeDocument/2006/relationships/footer" Target="footer140.xml"/><Relationship Id="rId162" Type="http://schemas.openxmlformats.org/officeDocument/2006/relationships/footer" Target="footer141.xml"/><Relationship Id="rId163" Type="http://schemas.openxmlformats.org/officeDocument/2006/relationships/footer" Target="footer142.xml"/><Relationship Id="rId164" Type="http://schemas.openxmlformats.org/officeDocument/2006/relationships/footer" Target="footer143.xml"/><Relationship Id="rId165" Type="http://schemas.openxmlformats.org/officeDocument/2006/relationships/footer" Target="footer144.xml"/><Relationship Id="rId166" Type="http://schemas.openxmlformats.org/officeDocument/2006/relationships/footer" Target="footer145.xml"/><Relationship Id="rId167" Type="http://schemas.openxmlformats.org/officeDocument/2006/relationships/footer" Target="footer146.xml"/><Relationship Id="rId168" Type="http://schemas.openxmlformats.org/officeDocument/2006/relationships/image" Target="media/image18.png"/><Relationship Id="rId169" Type="http://schemas.openxmlformats.org/officeDocument/2006/relationships/footer" Target="footer147.xml"/><Relationship Id="rId170" Type="http://schemas.openxmlformats.org/officeDocument/2006/relationships/footer" Target="footer148.xml"/><Relationship Id="rId171" Type="http://schemas.openxmlformats.org/officeDocument/2006/relationships/footer" Target="footer149.xml"/><Relationship Id="rId172" Type="http://schemas.openxmlformats.org/officeDocument/2006/relationships/footer" Target="footer150.xml"/><Relationship Id="rId173" Type="http://schemas.openxmlformats.org/officeDocument/2006/relationships/footer" Target="footer151.xml"/><Relationship Id="rId174" Type="http://schemas.openxmlformats.org/officeDocument/2006/relationships/image" Target="media/image19.png"/><Relationship Id="rId175" Type="http://schemas.openxmlformats.org/officeDocument/2006/relationships/image" Target="media/image20.png"/><Relationship Id="rId176" Type="http://schemas.openxmlformats.org/officeDocument/2006/relationships/footer" Target="footer152.xml"/><Relationship Id="rId177" Type="http://schemas.openxmlformats.org/officeDocument/2006/relationships/footer" Target="footer153.xml"/><Relationship Id="rId178" Type="http://schemas.openxmlformats.org/officeDocument/2006/relationships/footer" Target="footer154.xml"/><Relationship Id="rId179" Type="http://schemas.openxmlformats.org/officeDocument/2006/relationships/image" Target="media/image21.png"/><Relationship Id="rId180" Type="http://schemas.openxmlformats.org/officeDocument/2006/relationships/footer" Target="footer155.xml"/><Relationship Id="rId181" Type="http://schemas.openxmlformats.org/officeDocument/2006/relationships/footer" Target="footer156.xml"/><Relationship Id="rId182" Type="http://schemas.openxmlformats.org/officeDocument/2006/relationships/image" Target="media/image22.png"/><Relationship Id="rId183" Type="http://schemas.openxmlformats.org/officeDocument/2006/relationships/footer" Target="footer157.xml"/><Relationship Id="rId184" Type="http://schemas.openxmlformats.org/officeDocument/2006/relationships/footer" Target="footer158.xml"/><Relationship Id="rId185" Type="http://schemas.openxmlformats.org/officeDocument/2006/relationships/footer" Target="footer159.xml"/><Relationship Id="rId186" Type="http://schemas.openxmlformats.org/officeDocument/2006/relationships/footer" Target="footer160.xml"/><Relationship Id="rId187" Type="http://schemas.openxmlformats.org/officeDocument/2006/relationships/footer" Target="footer161.xml"/><Relationship Id="rId188" Type="http://schemas.openxmlformats.org/officeDocument/2006/relationships/image" Target="media/image23.png"/><Relationship Id="rId189" Type="http://schemas.openxmlformats.org/officeDocument/2006/relationships/footer" Target="footer162.xml"/><Relationship Id="rId190" Type="http://schemas.openxmlformats.org/officeDocument/2006/relationships/footer" Target="footer163.xml"/><Relationship Id="rId191" Type="http://schemas.openxmlformats.org/officeDocument/2006/relationships/footer" Target="footer164.xml"/><Relationship Id="rId192" Type="http://schemas.openxmlformats.org/officeDocument/2006/relationships/footer" Target="footer165.xml"/><Relationship Id="rId193" Type="http://schemas.openxmlformats.org/officeDocument/2006/relationships/image" Target="media/image24.png"/><Relationship Id="rId194" Type="http://schemas.openxmlformats.org/officeDocument/2006/relationships/footer" Target="footer166.xml"/><Relationship Id="rId195" Type="http://schemas.openxmlformats.org/officeDocument/2006/relationships/footer" Target="footer167.xml"/><Relationship Id="rId196" Type="http://schemas.openxmlformats.org/officeDocument/2006/relationships/footer" Target="footer168.xml"/><Relationship Id="rId197" Type="http://schemas.openxmlformats.org/officeDocument/2006/relationships/footer" Target="footer169.xml"/><Relationship Id="rId198" Type="http://schemas.openxmlformats.org/officeDocument/2006/relationships/footer" Target="footer170.xml"/><Relationship Id="rId199" Type="http://schemas.openxmlformats.org/officeDocument/2006/relationships/image" Target="media/image25.png"/><Relationship Id="rId200" Type="http://schemas.openxmlformats.org/officeDocument/2006/relationships/footer" Target="footer171.xml"/><Relationship Id="rId201" Type="http://schemas.openxmlformats.org/officeDocument/2006/relationships/footer" Target="footer172.xml"/><Relationship Id="rId202" Type="http://schemas.openxmlformats.org/officeDocument/2006/relationships/footer" Target="footer173.xml"/><Relationship Id="rId203" Type="http://schemas.openxmlformats.org/officeDocument/2006/relationships/footer" Target="footer174.xml"/><Relationship Id="rId204" Type="http://schemas.openxmlformats.org/officeDocument/2006/relationships/footer" Target="footer175.xml"/><Relationship Id="rId205" Type="http://schemas.openxmlformats.org/officeDocument/2006/relationships/footer" Target="footer176.xml"/><Relationship Id="rId206" Type="http://schemas.openxmlformats.org/officeDocument/2006/relationships/footer" Target="footer177.xml"/><Relationship Id="rId207" Type="http://schemas.openxmlformats.org/officeDocument/2006/relationships/footer" Target="footer178.xml"/><Relationship Id="rId208" Type="http://schemas.openxmlformats.org/officeDocument/2006/relationships/footer" Target="footer179.xml"/><Relationship Id="rId209" Type="http://schemas.openxmlformats.org/officeDocument/2006/relationships/footer" Target="footer180.xml"/><Relationship Id="rId210" Type="http://schemas.openxmlformats.org/officeDocument/2006/relationships/footer" Target="footer181.xml"/><Relationship Id="rId211" Type="http://schemas.openxmlformats.org/officeDocument/2006/relationships/footer" Target="footer182.xml"/><Relationship Id="rId212" Type="http://schemas.openxmlformats.org/officeDocument/2006/relationships/footer" Target="footer183.xml"/><Relationship Id="rId213" Type="http://schemas.openxmlformats.org/officeDocument/2006/relationships/footer" Target="footer184.xml"/><Relationship Id="rId214" Type="http://schemas.openxmlformats.org/officeDocument/2006/relationships/footer" Target="footer185.xml"/><Relationship Id="rId215" Type="http://schemas.openxmlformats.org/officeDocument/2006/relationships/footer" Target="footer186.xml"/><Relationship Id="rId216" Type="http://schemas.openxmlformats.org/officeDocument/2006/relationships/footer" Target="footer187.xml"/><Relationship Id="rId217" Type="http://schemas.openxmlformats.org/officeDocument/2006/relationships/footer" Target="footer188.xml"/><Relationship Id="rId218" Type="http://schemas.openxmlformats.org/officeDocument/2006/relationships/footer" Target="footer189.xml"/><Relationship Id="rId219" Type="http://schemas.openxmlformats.org/officeDocument/2006/relationships/footer" Target="footer190.xml"/><Relationship Id="rId220" Type="http://schemas.openxmlformats.org/officeDocument/2006/relationships/footer" Target="footer191.xml"/><Relationship Id="rId221" Type="http://schemas.openxmlformats.org/officeDocument/2006/relationships/image" Target="media/image26.png"/><Relationship Id="rId222" Type="http://schemas.openxmlformats.org/officeDocument/2006/relationships/footer" Target="footer192.xml"/><Relationship Id="rId223" Type="http://schemas.openxmlformats.org/officeDocument/2006/relationships/footer" Target="footer193.xml"/><Relationship Id="rId224" Type="http://schemas.openxmlformats.org/officeDocument/2006/relationships/image" Target="media/image27.png"/><Relationship Id="rId225" Type="http://schemas.openxmlformats.org/officeDocument/2006/relationships/footer" Target="footer194.xml"/><Relationship Id="rId226" Type="http://schemas.openxmlformats.org/officeDocument/2006/relationships/footer" Target="footer195.xml"/><Relationship Id="rId227" Type="http://schemas.openxmlformats.org/officeDocument/2006/relationships/footer" Target="footer196.xml"/><Relationship Id="rId228" Type="http://schemas.openxmlformats.org/officeDocument/2006/relationships/footer" Target="footer197.xml"/><Relationship Id="rId229" Type="http://schemas.openxmlformats.org/officeDocument/2006/relationships/footer" Target="footer198.xml"/><Relationship Id="rId230" Type="http://schemas.openxmlformats.org/officeDocument/2006/relationships/footer" Target="footer199.xml"/><Relationship Id="rId231" Type="http://schemas.openxmlformats.org/officeDocument/2006/relationships/footer" Target="footer200.xml"/><Relationship Id="rId232" Type="http://schemas.openxmlformats.org/officeDocument/2006/relationships/footer" Target="footer201.xml"/><Relationship Id="rId233" Type="http://schemas.openxmlformats.org/officeDocument/2006/relationships/footer" Target="footer202.xml"/><Relationship Id="rId234" Type="http://schemas.openxmlformats.org/officeDocument/2006/relationships/image" Target="media/image28.png"/><Relationship Id="rId235" Type="http://schemas.openxmlformats.org/officeDocument/2006/relationships/footer" Target="footer203.xml"/><Relationship Id="rId236" Type="http://schemas.openxmlformats.org/officeDocument/2006/relationships/footer" Target="footer204.xml"/><Relationship Id="rId237" Type="http://schemas.openxmlformats.org/officeDocument/2006/relationships/footer" Target="footer205.xml"/><Relationship Id="rId238" Type="http://schemas.openxmlformats.org/officeDocument/2006/relationships/footer" Target="footer206.xml"/><Relationship Id="rId239" Type="http://schemas.openxmlformats.org/officeDocument/2006/relationships/footer" Target="footer207.xml"/><Relationship Id="rId240" Type="http://schemas.openxmlformats.org/officeDocument/2006/relationships/footer" Target="footer208.xml"/><Relationship Id="rId241" Type="http://schemas.openxmlformats.org/officeDocument/2006/relationships/footer" Target="footer209.xml"/><Relationship Id="rId242" Type="http://schemas.openxmlformats.org/officeDocument/2006/relationships/footer" Target="footer210.xml"/><Relationship Id="rId243" Type="http://schemas.openxmlformats.org/officeDocument/2006/relationships/footer" Target="footer211.xml"/><Relationship Id="rId244" Type="http://schemas.openxmlformats.org/officeDocument/2006/relationships/image" Target="media/image29.png"/><Relationship Id="rId245" Type="http://schemas.openxmlformats.org/officeDocument/2006/relationships/footer" Target="footer212.xml"/><Relationship Id="rId246" Type="http://schemas.openxmlformats.org/officeDocument/2006/relationships/footer" Target="footer213.xml"/><Relationship Id="rId247" Type="http://schemas.openxmlformats.org/officeDocument/2006/relationships/image" Target="media/image30.png"/><Relationship Id="rId248" Type="http://schemas.openxmlformats.org/officeDocument/2006/relationships/footer" Target="footer214.xml"/><Relationship Id="rId249" Type="http://schemas.openxmlformats.org/officeDocument/2006/relationships/footer" Target="footer215.xml"/><Relationship Id="rId250" Type="http://schemas.openxmlformats.org/officeDocument/2006/relationships/footer" Target="footer216.xml"/><Relationship Id="rId251" Type="http://schemas.openxmlformats.org/officeDocument/2006/relationships/footer" Target="footer217.xml"/><Relationship Id="rId252" Type="http://schemas.openxmlformats.org/officeDocument/2006/relationships/footer" Target="footer218.xml"/><Relationship Id="rId253" Type="http://schemas.openxmlformats.org/officeDocument/2006/relationships/footer" Target="footer219.xml"/><Relationship Id="rId254" Type="http://schemas.openxmlformats.org/officeDocument/2006/relationships/footer" Target="footer220.xml"/><Relationship Id="rId255" Type="http://schemas.openxmlformats.org/officeDocument/2006/relationships/footer" Target="footer221.xml"/><Relationship Id="rId256" Type="http://schemas.openxmlformats.org/officeDocument/2006/relationships/footer" Target="footer222.xml"/><Relationship Id="rId257" Type="http://schemas.openxmlformats.org/officeDocument/2006/relationships/footer" Target="footer223.xml"/><Relationship Id="rId258" Type="http://schemas.openxmlformats.org/officeDocument/2006/relationships/footer" Target="footer224.xml"/><Relationship Id="rId259" Type="http://schemas.openxmlformats.org/officeDocument/2006/relationships/footer" Target="footer225.xml"/><Relationship Id="rId260" Type="http://schemas.openxmlformats.org/officeDocument/2006/relationships/footer" Target="footer226.xml"/><Relationship Id="rId261" Type="http://schemas.openxmlformats.org/officeDocument/2006/relationships/footer" Target="footer227.xml"/><Relationship Id="rId262" Type="http://schemas.openxmlformats.org/officeDocument/2006/relationships/footer" Target="footer228.xml"/><Relationship Id="rId263" Type="http://schemas.openxmlformats.org/officeDocument/2006/relationships/footer" Target="footer229.xml"/><Relationship Id="rId264" Type="http://schemas.openxmlformats.org/officeDocument/2006/relationships/image" Target="media/image31.png"/><Relationship Id="rId265" Type="http://schemas.openxmlformats.org/officeDocument/2006/relationships/footer" Target="footer230.xml"/><Relationship Id="rId266" Type="http://schemas.openxmlformats.org/officeDocument/2006/relationships/footer" Target="footer231.xml"/><Relationship Id="rId267" Type="http://schemas.openxmlformats.org/officeDocument/2006/relationships/footer" Target="footer232.xml"/><Relationship Id="rId268" Type="http://schemas.openxmlformats.org/officeDocument/2006/relationships/footer" Target="footer233.xml"/><Relationship Id="rId269" Type="http://schemas.openxmlformats.org/officeDocument/2006/relationships/footer" Target="footer234.xml"/><Relationship Id="rId270" Type="http://schemas.openxmlformats.org/officeDocument/2006/relationships/footer" Target="footer235.xml"/><Relationship Id="rId271" Type="http://schemas.openxmlformats.org/officeDocument/2006/relationships/footer" Target="footer236.xml"/><Relationship Id="rId272" Type="http://schemas.openxmlformats.org/officeDocument/2006/relationships/footer" Target="footer237.xml"/><Relationship Id="rId273" Type="http://schemas.openxmlformats.org/officeDocument/2006/relationships/image" Target="media/image32.png"/><Relationship Id="rId274" Type="http://schemas.openxmlformats.org/officeDocument/2006/relationships/footer" Target="footer238.xml"/><Relationship Id="rId275" Type="http://schemas.openxmlformats.org/officeDocument/2006/relationships/footer" Target="footer239.xml"/><Relationship Id="rId276" Type="http://schemas.openxmlformats.org/officeDocument/2006/relationships/footer" Target="footer240.xml"/><Relationship Id="rId277" Type="http://schemas.openxmlformats.org/officeDocument/2006/relationships/footer" Target="footer241.xml"/><Relationship Id="rId278" Type="http://schemas.openxmlformats.org/officeDocument/2006/relationships/footer" Target="footer242.xml"/><Relationship Id="rId279" Type="http://schemas.openxmlformats.org/officeDocument/2006/relationships/footer" Target="footer243.xml"/><Relationship Id="rId280" Type="http://schemas.openxmlformats.org/officeDocument/2006/relationships/footer" Target="footer244.xml"/><Relationship Id="rId281" Type="http://schemas.openxmlformats.org/officeDocument/2006/relationships/footer" Target="footer245.xml"/><Relationship Id="rId282" Type="http://schemas.openxmlformats.org/officeDocument/2006/relationships/footer" Target="footer246.xml"/><Relationship Id="rId283" Type="http://schemas.openxmlformats.org/officeDocument/2006/relationships/footer" Target="footer247.xml"/><Relationship Id="rId284" Type="http://schemas.openxmlformats.org/officeDocument/2006/relationships/footer" Target="footer248.xml"/><Relationship Id="rId285" Type="http://schemas.openxmlformats.org/officeDocument/2006/relationships/image" Target="media/image33.png"/><Relationship Id="rId286" Type="http://schemas.openxmlformats.org/officeDocument/2006/relationships/footer" Target="footer249.xml"/><Relationship Id="rId287" Type="http://schemas.openxmlformats.org/officeDocument/2006/relationships/footer" Target="footer250.xml"/><Relationship Id="rId288" Type="http://schemas.openxmlformats.org/officeDocument/2006/relationships/footer" Target="footer251.xml"/><Relationship Id="rId289" Type="http://schemas.openxmlformats.org/officeDocument/2006/relationships/footer" Target="footer252.xml"/><Relationship Id="rId290" Type="http://schemas.openxmlformats.org/officeDocument/2006/relationships/footer" Target="footer253.xml"/><Relationship Id="rId291" Type="http://schemas.openxmlformats.org/officeDocument/2006/relationships/footer" Target="footer254.xml"/><Relationship Id="rId292" Type="http://schemas.openxmlformats.org/officeDocument/2006/relationships/footer" Target="footer255.xml"/><Relationship Id="rId293" Type="http://schemas.openxmlformats.org/officeDocument/2006/relationships/footer" Target="footer256.xml"/><Relationship Id="rId294" Type="http://schemas.openxmlformats.org/officeDocument/2006/relationships/footer" Target="footer257.xml"/><Relationship Id="rId295" Type="http://schemas.openxmlformats.org/officeDocument/2006/relationships/footer" Target="footer258.xml"/><Relationship Id="rId296" Type="http://schemas.openxmlformats.org/officeDocument/2006/relationships/footer" Target="footer259.xml"/><Relationship Id="rId297" Type="http://schemas.openxmlformats.org/officeDocument/2006/relationships/footer" Target="footer260.xml"/><Relationship Id="rId298" Type="http://schemas.openxmlformats.org/officeDocument/2006/relationships/footer" Target="footer261.xml"/><Relationship Id="rId299" Type="http://schemas.openxmlformats.org/officeDocument/2006/relationships/footer" Target="footer262.xml"/><Relationship Id="rId300" Type="http://schemas.openxmlformats.org/officeDocument/2006/relationships/footer" Target="footer263.xml"/><Relationship Id="rId301" Type="http://schemas.openxmlformats.org/officeDocument/2006/relationships/footer" Target="footer264.xml"/><Relationship Id="rId302" Type="http://schemas.openxmlformats.org/officeDocument/2006/relationships/footer" Target="footer265.xml"/><Relationship Id="rId303" Type="http://schemas.openxmlformats.org/officeDocument/2006/relationships/footer" Target="footer266.xml"/><Relationship Id="rId304" Type="http://schemas.openxmlformats.org/officeDocument/2006/relationships/footer" Target="footer267.xml"/><Relationship Id="rId305" Type="http://schemas.openxmlformats.org/officeDocument/2006/relationships/footer" Target="footer268.xml"/><Relationship Id="rId306" Type="http://schemas.openxmlformats.org/officeDocument/2006/relationships/footer" Target="footer269.xml"/><Relationship Id="rId307" Type="http://schemas.openxmlformats.org/officeDocument/2006/relationships/footer" Target="footer270.xml"/><Relationship Id="rId308" Type="http://schemas.openxmlformats.org/officeDocument/2006/relationships/footer" Target="footer271.xml"/><Relationship Id="rId309" Type="http://schemas.openxmlformats.org/officeDocument/2006/relationships/footer" Target="footer272.xml"/><Relationship Id="rId310" Type="http://schemas.openxmlformats.org/officeDocument/2006/relationships/footer" Target="footer273.xml"/><Relationship Id="rId311" Type="http://schemas.openxmlformats.org/officeDocument/2006/relationships/footer" Target="footer274.xml"/><Relationship Id="rId312" Type="http://schemas.openxmlformats.org/officeDocument/2006/relationships/footer" Target="footer275.xml"/><Relationship Id="rId313" Type="http://schemas.openxmlformats.org/officeDocument/2006/relationships/footer" Target="footer276.xml"/><Relationship Id="rId314" Type="http://schemas.openxmlformats.org/officeDocument/2006/relationships/footer" Target="footer277.xml"/><Relationship Id="rId315" Type="http://schemas.openxmlformats.org/officeDocument/2006/relationships/footer" Target="footer278.xml"/><Relationship Id="rId316" Type="http://schemas.openxmlformats.org/officeDocument/2006/relationships/footer" Target="footer279.xml"/><Relationship Id="rId317" Type="http://schemas.openxmlformats.org/officeDocument/2006/relationships/footer" Target="footer280.xml"/><Relationship Id="rId318" Type="http://schemas.openxmlformats.org/officeDocument/2006/relationships/footer" Target="footer281.xml"/><Relationship Id="rId319" Type="http://schemas.openxmlformats.org/officeDocument/2006/relationships/footer" Target="footer282.xml"/><Relationship Id="rId320" Type="http://schemas.openxmlformats.org/officeDocument/2006/relationships/footer" Target="footer283.xml"/><Relationship Id="rId321" Type="http://schemas.openxmlformats.org/officeDocument/2006/relationships/footer" Target="footer284.xml"/><Relationship Id="rId322" Type="http://schemas.openxmlformats.org/officeDocument/2006/relationships/footer" Target="footer285.xml"/><Relationship Id="rId323" Type="http://schemas.openxmlformats.org/officeDocument/2006/relationships/footer" Target="footer286.xml"/><Relationship Id="rId324" Type="http://schemas.openxmlformats.org/officeDocument/2006/relationships/footer" Target="footer287.xml"/><Relationship Id="rId325" Type="http://schemas.openxmlformats.org/officeDocument/2006/relationships/footer" Target="footer288.xml"/><Relationship Id="rId326" Type="http://schemas.openxmlformats.org/officeDocument/2006/relationships/footer" Target="footer289.xml"/><Relationship Id="rId327" Type="http://schemas.openxmlformats.org/officeDocument/2006/relationships/footer" Target="footer290.xml"/><Relationship Id="rId328" Type="http://schemas.openxmlformats.org/officeDocument/2006/relationships/footer" Target="footer291.xml"/><Relationship Id="rId329" Type="http://schemas.openxmlformats.org/officeDocument/2006/relationships/footer" Target="footer292.xml"/><Relationship Id="rId330" Type="http://schemas.openxmlformats.org/officeDocument/2006/relationships/footer" Target="footer293.xml"/><Relationship Id="rId331" Type="http://schemas.openxmlformats.org/officeDocument/2006/relationships/footer" Target="footer294.xml"/><Relationship Id="rId332" Type="http://schemas.openxmlformats.org/officeDocument/2006/relationships/footer" Target="footer295.xml"/><Relationship Id="rId333" Type="http://schemas.openxmlformats.org/officeDocument/2006/relationships/footer" Target="footer296.xml"/><Relationship Id="rId334" Type="http://schemas.openxmlformats.org/officeDocument/2006/relationships/footer" Target="footer297.xml"/><Relationship Id="rId335" Type="http://schemas.openxmlformats.org/officeDocument/2006/relationships/footer" Target="footer298.xml"/><Relationship Id="rId336" Type="http://schemas.openxmlformats.org/officeDocument/2006/relationships/footer" Target="footer299.xml"/><Relationship Id="rId337" Type="http://schemas.openxmlformats.org/officeDocument/2006/relationships/footer" Target="footer300.xml"/><Relationship Id="rId338" Type="http://schemas.openxmlformats.org/officeDocument/2006/relationships/footer" Target="footer301.xml"/><Relationship Id="rId339" Type="http://schemas.openxmlformats.org/officeDocument/2006/relationships/image" Target="media/image34.png"/><Relationship Id="rId340" Type="http://schemas.openxmlformats.org/officeDocument/2006/relationships/image" Target="media/image35.png"/><Relationship Id="rId341" Type="http://schemas.openxmlformats.org/officeDocument/2006/relationships/image" Target="media/image36.png"/><Relationship Id="rId342" Type="http://schemas.openxmlformats.org/officeDocument/2006/relationships/footer" Target="footer302.xml"/><Relationship Id="rId343" Type="http://schemas.openxmlformats.org/officeDocument/2006/relationships/footer" Target="footer303.xml"/><Relationship Id="rId344" Type="http://schemas.openxmlformats.org/officeDocument/2006/relationships/image" Target="media/image3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2012-01-18T22:46:27Z</dcterms:created>
  <dcterms:modified xsi:type="dcterms:W3CDTF">2012-01-18T22:46:27Z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2011-08-19T00:00:00Z</vt:filetime>
  </property>
  <property fmtid="{D5CDD505-2E9C-101B-9397-08002B2CF9AE}" pid="3" name="LastSaved">
    <vt:filetime>2012-01-19T00:00:00Z</vt:filetime>
  </property>
</Properties>
</file>